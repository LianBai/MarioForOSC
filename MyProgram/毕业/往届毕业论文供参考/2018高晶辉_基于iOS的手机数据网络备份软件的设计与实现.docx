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C756EA" w:rsidRDefault="004A5C41" w:rsidP="005C07C5">
      <w:pPr>
        <w:pStyle w:val="afa"/>
        <w:spacing w:before="240" w:after="240"/>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4A5C41" w:rsidRPr="00C756EA" w:rsidRDefault="004A5C41" w:rsidP="005C07C5">
      <w:pPr>
        <w:pStyle w:val="afa"/>
        <w:spacing w:before="240" w:after="240"/>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DC1B82" w:rsidRDefault="004A5C41" w:rsidP="004A5C41">
      <w:pPr>
        <w:pStyle w:val="af6"/>
        <w:ind w:left="2352"/>
        <w:rPr>
          <w:rStyle w:val="af7"/>
        </w:rPr>
      </w:pPr>
      <w:r w:rsidRPr="00DC1B82">
        <w:rPr>
          <w:rStyle w:val="af7"/>
          <w:rFonts w:hint="eastAsia"/>
        </w:rPr>
        <w:t>学院(系)：</w:t>
      </w:r>
      <w:r>
        <w:rPr>
          <w:rStyle w:val="af7"/>
          <w:rFonts w:hint="eastAsia"/>
        </w:rPr>
        <w:tab/>
      </w:r>
      <w:r w:rsidR="001A51CD" w:rsidRPr="001A51CD">
        <w:rPr>
          <w:rStyle w:val="af7"/>
          <w:rFonts w:hint="eastAsia"/>
        </w:rPr>
        <w:t xml:space="preserve">      软件学院      </w:t>
      </w:r>
    </w:p>
    <w:p w:rsidR="004A5C41" w:rsidRPr="006A0015" w:rsidRDefault="004A5C41" w:rsidP="004A5C41">
      <w:pPr>
        <w:pStyle w:val="af6"/>
        <w:ind w:left="2352"/>
        <w:rPr>
          <w:rStyle w:val="af7"/>
        </w:rPr>
      </w:pPr>
      <w:r w:rsidRPr="006A0015">
        <w:rPr>
          <w:rStyle w:val="af7"/>
          <w:rFonts w:hint="eastAsia"/>
        </w:rPr>
        <w:t>专    业：</w:t>
      </w:r>
      <w:r w:rsidRPr="004056C7">
        <w:rPr>
          <w:rStyle w:val="af7"/>
          <w:rFonts w:hint="eastAsia"/>
        </w:rPr>
        <w:tab/>
      </w:r>
      <w:r w:rsidR="001A51CD" w:rsidRPr="001A51CD">
        <w:rPr>
          <w:rStyle w:val="af7"/>
          <w:rFonts w:hint="eastAsia"/>
        </w:rPr>
        <w:t xml:space="preserve">      软件工程      </w:t>
      </w:r>
    </w:p>
    <w:p w:rsidR="004A5C41" w:rsidRPr="006A0015" w:rsidRDefault="004A5C41" w:rsidP="004A5C41">
      <w:pPr>
        <w:pStyle w:val="af6"/>
        <w:ind w:left="2352"/>
        <w:rPr>
          <w:rStyle w:val="af7"/>
        </w:rPr>
      </w:pPr>
      <w:r w:rsidRPr="006A0015">
        <w:rPr>
          <w:rStyle w:val="af7"/>
          <w:rFonts w:hint="eastAsia"/>
        </w:rPr>
        <w:t>学    生：</w:t>
      </w:r>
      <w:r>
        <w:rPr>
          <w:rStyle w:val="af7"/>
          <w:rFonts w:hint="eastAsia"/>
        </w:rPr>
        <w:tab/>
      </w:r>
      <w:r w:rsidR="001A51CD" w:rsidRPr="001A51CD">
        <w:rPr>
          <w:rStyle w:val="af7"/>
          <w:rFonts w:hint="eastAsia"/>
        </w:rPr>
        <w:t xml:space="preserve">       高晶辉       </w:t>
      </w:r>
    </w:p>
    <w:p w:rsidR="004A5C41" w:rsidRPr="006A0015" w:rsidRDefault="004A5C41" w:rsidP="004A5C41">
      <w:pPr>
        <w:pStyle w:val="af6"/>
        <w:ind w:left="2352"/>
        <w:rPr>
          <w:rStyle w:val="af7"/>
        </w:rPr>
      </w:pPr>
      <w:r w:rsidRPr="006A0015">
        <w:rPr>
          <w:rStyle w:val="af7"/>
          <w:rFonts w:hint="eastAsia"/>
        </w:rPr>
        <w:t>指导教师：</w:t>
      </w:r>
      <w:r>
        <w:rPr>
          <w:rStyle w:val="af7"/>
          <w:rFonts w:hint="eastAsia"/>
        </w:rPr>
        <w:tab/>
      </w:r>
      <w:r w:rsidR="001A51CD" w:rsidRPr="001A51CD">
        <w:rPr>
          <w:rStyle w:val="af7"/>
          <w:rFonts w:hint="eastAsia"/>
        </w:rPr>
        <w:t xml:space="preserve">        惠征        </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4A5C41" w:rsidP="004A5C41">
      <w:pPr>
        <w:pStyle w:val="af8"/>
      </w:pPr>
      <w:r>
        <w:rPr>
          <w:rFonts w:hint="eastAsia"/>
        </w:rPr>
        <w:t xml:space="preserve">完成日期  </w:t>
      </w:r>
      <w:r w:rsidR="001A51CD" w:rsidRPr="001A51CD">
        <w:rPr>
          <w:rStyle w:val="af9"/>
        </w:rPr>
        <w:t xml:space="preserve">  2018  </w:t>
      </w:r>
      <w:r w:rsidRPr="00B026BF">
        <w:rPr>
          <w:rFonts w:hint="eastAsia"/>
        </w:rPr>
        <w:t xml:space="preserve"> </w:t>
      </w:r>
      <w:r>
        <w:rPr>
          <w:rFonts w:hint="eastAsia"/>
        </w:rPr>
        <w:t xml:space="preserve">年 </w:t>
      </w:r>
      <w:r w:rsidR="001A51CD" w:rsidRPr="001A51CD">
        <w:rPr>
          <w:rStyle w:val="af9"/>
        </w:rPr>
        <w:t xml:space="preserve">  05  </w:t>
      </w:r>
      <w:r>
        <w:rPr>
          <w:rFonts w:hint="eastAsia"/>
        </w:rPr>
        <w:t>月</w:t>
      </w:r>
    </w:p>
    <w:p w:rsidR="004A5C41" w:rsidRPr="004C7AB2" w:rsidRDefault="004A5C41" w:rsidP="004A5C41">
      <w:pPr>
        <w:pStyle w:val="a5"/>
      </w:pPr>
    </w:p>
    <w:p w:rsidR="004A5C41" w:rsidRPr="004C7AB2" w:rsidRDefault="004A5C41" w:rsidP="004A5C41">
      <w:pPr>
        <w:pStyle w:val="a5"/>
        <w:sectPr w:rsidR="004A5C41" w:rsidRPr="004C7AB2" w:rsidSect="0052657F">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E1628C" w:rsidRDefault="004A5C41" w:rsidP="004A5C41">
      <w:pPr>
        <w:pStyle w:val="af1"/>
      </w:pPr>
      <w:r>
        <w:rPr>
          <w:rFonts w:hint="eastAsia"/>
        </w:rPr>
        <w:t>南阳理工学院本科生毕业设计（论文）</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1A51CD" w:rsidP="001A51CD">
      <w:pPr>
        <w:pStyle w:val="af5"/>
      </w:pPr>
      <w:r>
        <w:rPr>
          <w:rFonts w:hint="eastAsia"/>
        </w:rPr>
        <w:t>基于iOS的手机数据网络备份软件的设计与</w:t>
      </w:r>
      <w:r>
        <w:rPr>
          <w:rFonts w:hint="eastAsia"/>
        </w:rPr>
        <w:br/>
        <w:t>实现</w:t>
      </w:r>
    </w:p>
    <w:p w:rsidR="004A5C41" w:rsidRPr="004C7AB2" w:rsidRDefault="004A5C41" w:rsidP="004A5C41">
      <w:pPr>
        <w:pStyle w:val="a5"/>
      </w:pPr>
    </w:p>
    <w:p w:rsidR="004A5C41" w:rsidRPr="004C7AB2" w:rsidRDefault="004A5C41" w:rsidP="004A5C41">
      <w:pPr>
        <w:pStyle w:val="a5"/>
      </w:pPr>
    </w:p>
    <w:p w:rsidR="004A5C41" w:rsidRPr="000942A7" w:rsidRDefault="001A51CD" w:rsidP="001A51CD">
      <w:pPr>
        <w:pStyle w:val="af3"/>
      </w:pPr>
      <w:r>
        <w:t>Design and Implementation of Mobile Data Network</w:t>
      </w:r>
      <w:r>
        <w:br/>
        <w:t>Backup Software Based on iOS</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C756EA" w:rsidRDefault="001A51CD" w:rsidP="001A51CD">
      <w:pPr>
        <w:pStyle w:val="af2"/>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29</w:t>
      </w:r>
      <w:r>
        <w:rPr>
          <w:rFonts w:hint="eastAsia"/>
        </w:rPr>
        <w:t>页</w:t>
      </w:r>
    </w:p>
    <w:p w:rsidR="004A5C41" w:rsidRPr="00C756EA" w:rsidRDefault="001A51CD" w:rsidP="001A51CD">
      <w:pPr>
        <w:pStyle w:val="af2"/>
      </w:pPr>
      <w:r>
        <w:rPr>
          <w:rFonts w:hint="eastAsia"/>
        </w:rPr>
        <w:t>表</w:t>
      </w:r>
      <w:r>
        <w:rPr>
          <w:rFonts w:hint="eastAsia"/>
        </w:rPr>
        <w:t xml:space="preserve">  </w:t>
      </w:r>
      <w:r>
        <w:rPr>
          <w:rFonts w:hint="eastAsia"/>
        </w:rPr>
        <w:t>格：</w:t>
      </w:r>
      <w:r>
        <w:rPr>
          <w:rFonts w:hint="eastAsia"/>
        </w:rPr>
        <w:t xml:space="preserve">        </w:t>
      </w:r>
      <w:bookmarkStart w:id="0" w:name="请输入表格个数"/>
      <w:r>
        <w:fldChar w:fldCharType="begin">
          <w:ffData>
            <w:name w:val="请输入表格个数"/>
            <w:enabled/>
            <w:calcOnExit w:val="0"/>
            <w:textInput>
              <w:default w:val="1"/>
              <w:maxLength w:val="2"/>
            </w:textInput>
          </w:ffData>
        </w:fldChar>
      </w:r>
      <w:r>
        <w:instrText xml:space="preserve"> FORMTEXT </w:instrText>
      </w:r>
      <w:r>
        <w:fldChar w:fldCharType="separate"/>
      </w:r>
      <w:r>
        <w:rPr>
          <w:rFonts w:hint="eastAsia"/>
        </w:rPr>
        <w:t>6</w:t>
      </w:r>
      <w:r>
        <w:fldChar w:fldCharType="end"/>
      </w:r>
      <w:bookmarkEnd w:id="0"/>
      <w:r>
        <w:rPr>
          <w:rFonts w:hint="eastAsia"/>
        </w:rPr>
        <w:t>个</w:t>
      </w:r>
    </w:p>
    <w:p w:rsidR="004A5C41" w:rsidRPr="00C756EA" w:rsidRDefault="001A51CD" w:rsidP="001A51CD">
      <w:pPr>
        <w:pStyle w:val="af2"/>
      </w:pPr>
      <w:r>
        <w:rPr>
          <w:rFonts w:hint="eastAsia"/>
        </w:rPr>
        <w:t>图</w:t>
      </w:r>
      <w:r>
        <w:rPr>
          <w:rFonts w:hint="eastAsia"/>
        </w:rPr>
        <w:t xml:space="preserve">  </w:t>
      </w:r>
      <w:r>
        <w:rPr>
          <w:rFonts w:hint="eastAsia"/>
        </w:rPr>
        <w:t>片：</w:t>
      </w:r>
      <w:r>
        <w:rPr>
          <w:rFonts w:hint="eastAsia"/>
        </w:rPr>
        <w:t xml:space="preserve">        </w:t>
      </w:r>
      <w:bookmarkStart w:id="1" w:name="请输入图片个数"/>
      <w:r>
        <w:fldChar w:fldCharType="begin">
          <w:ffData>
            <w:name w:val="请输入图片个数"/>
            <w:enabled/>
            <w:calcOnExit w:val="0"/>
            <w:textInput>
              <w:default w:val="1"/>
              <w:maxLength w:val="2"/>
            </w:textInput>
          </w:ffData>
        </w:fldChar>
      </w:r>
      <w:r>
        <w:instrText xml:space="preserve"> FORMTEXT </w:instrText>
      </w:r>
      <w:r>
        <w:fldChar w:fldCharType="separate"/>
      </w:r>
      <w:r>
        <w:rPr>
          <w:rFonts w:hint="eastAsia"/>
        </w:rPr>
        <w:t>18</w:t>
      </w:r>
      <w:r>
        <w:fldChar w:fldCharType="end"/>
      </w:r>
      <w:bookmarkEnd w:id="1"/>
      <w:r>
        <w:rPr>
          <w:rFonts w:hint="eastAsia"/>
        </w:rPr>
        <w:t>个</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sectPr w:rsidR="004A5C41" w:rsidRPr="004C7AB2" w:rsidSect="0052657F">
          <w:headerReference w:type="default" r:id="rId14"/>
          <w:footerReference w:type="default" r:id="rId15"/>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Pr="004C7AB2" w:rsidRDefault="004A5C41" w:rsidP="004A5C41">
      <w:pPr>
        <w:pStyle w:val="a5"/>
      </w:pPr>
    </w:p>
    <w:p w:rsidR="004A5C41" w:rsidRPr="00D41403" w:rsidRDefault="004A5C41" w:rsidP="004A5C41">
      <w:pPr>
        <w:pStyle w:val="23"/>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1A51CD" w:rsidP="001A51CD">
      <w:pPr>
        <w:pStyle w:val="26"/>
      </w:pPr>
      <w:r>
        <w:rPr>
          <w:rFonts w:hint="eastAsia"/>
        </w:rPr>
        <w:t>基于</w:t>
      </w:r>
      <w:r>
        <w:t>iOS的手机数据网络备份软件的设计与</w:t>
      </w:r>
      <w:r>
        <w:br/>
        <w:t>实现</w:t>
      </w:r>
    </w:p>
    <w:p w:rsidR="004A5C41" w:rsidRDefault="004A5C41" w:rsidP="001A51CD">
      <w:pPr>
        <w:pStyle w:val="28"/>
      </w:pPr>
    </w:p>
    <w:p w:rsidR="004A5C41" w:rsidRPr="004C7AB2" w:rsidRDefault="004A5C41" w:rsidP="004A5C41">
      <w:pPr>
        <w:pStyle w:val="a5"/>
      </w:pPr>
    </w:p>
    <w:p w:rsidR="004A5C41" w:rsidRDefault="001A51CD" w:rsidP="001A51CD">
      <w:pPr>
        <w:pStyle w:val="24"/>
      </w:pPr>
      <w:r>
        <w:t>Design and Implementation of Mobile Data Network</w:t>
      </w:r>
      <w:r>
        <w:br/>
        <w:t>Backup Software Based on iOS</w:t>
      </w:r>
    </w:p>
    <w:p w:rsidR="004A5C41" w:rsidRPr="00501CCE" w:rsidRDefault="004A5C41" w:rsidP="001A51CD">
      <w:pPr>
        <w:pStyle w:val="25"/>
        <w:ind w:right="630"/>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2B2EA0" w:rsidRDefault="004A5C41" w:rsidP="004A5C41">
      <w:pPr>
        <w:pStyle w:val="20"/>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001A51CD" w:rsidRPr="001A51CD">
        <w:rPr>
          <w:rStyle w:val="21"/>
          <w:rFonts w:hint="eastAsia"/>
        </w:rPr>
        <w:t xml:space="preserve">      软件学院      </w:t>
      </w:r>
    </w:p>
    <w:p w:rsidR="004A5C41" w:rsidRPr="002B2EA0" w:rsidRDefault="004A5C41" w:rsidP="004A5C41">
      <w:pPr>
        <w:pStyle w:val="20"/>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001A51CD" w:rsidRPr="001A51CD">
        <w:rPr>
          <w:rStyle w:val="21"/>
          <w:rFonts w:hint="eastAsia"/>
        </w:rPr>
        <w:t xml:space="preserve">      软件工程      </w:t>
      </w:r>
    </w:p>
    <w:p w:rsidR="004A5C41" w:rsidRPr="002B2EA0" w:rsidRDefault="004A5C41" w:rsidP="004A5C41">
      <w:pPr>
        <w:pStyle w:val="20"/>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001A51CD" w:rsidRPr="001A51CD">
        <w:rPr>
          <w:rStyle w:val="21"/>
          <w:rFonts w:hint="eastAsia"/>
        </w:rPr>
        <w:t xml:space="preserve">       高晶辉       </w:t>
      </w:r>
    </w:p>
    <w:p w:rsidR="004A5C41" w:rsidRPr="002B2EA0" w:rsidRDefault="004A5C41" w:rsidP="004A5C41">
      <w:pPr>
        <w:pStyle w:val="20"/>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001A51CD" w:rsidRPr="001A51CD">
        <w:rPr>
          <w:rStyle w:val="21"/>
        </w:rPr>
        <w:t xml:space="preserve">     1415925718     </w:t>
      </w:r>
    </w:p>
    <w:p w:rsidR="004A5C41" w:rsidRDefault="004A5C41" w:rsidP="004A5C41">
      <w:pPr>
        <w:pStyle w:val="20"/>
        <w:ind w:left="2310"/>
        <w:rPr>
          <w:rStyle w:val="21"/>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001A51CD" w:rsidRPr="001A51CD">
        <w:rPr>
          <w:rStyle w:val="21"/>
          <w:rFonts w:hint="eastAsia"/>
        </w:rPr>
        <w:t xml:space="preserve">     惠征  讲师     </w:t>
      </w:r>
    </w:p>
    <w:p w:rsidR="001A51CD" w:rsidRDefault="001A51CD" w:rsidP="004A5C41">
      <w:pPr>
        <w:pStyle w:val="20"/>
        <w:ind w:left="2310"/>
        <w:rPr>
          <w:rFonts w:hint="eastAsia"/>
        </w:rPr>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1A51CD">
        <w:rPr>
          <w:rStyle w:val="21"/>
          <w:rFonts w:hint="eastAsia"/>
        </w:rPr>
        <w:t xml:space="preserve">       段云涛       </w:t>
      </w:r>
    </w:p>
    <w:p w:rsidR="004A5C41" w:rsidRPr="002B2EA0" w:rsidRDefault="004A5C41" w:rsidP="004A5C41">
      <w:pPr>
        <w:pStyle w:val="20"/>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001A51CD" w:rsidRPr="001A51CD">
        <w:rPr>
          <w:rStyle w:val="21"/>
          <w:rFonts w:hint="eastAsia"/>
        </w:rPr>
        <w:t xml:space="preserve">  2018年05月04日  </w:t>
      </w:r>
    </w:p>
    <w:p w:rsidR="004A5C41" w:rsidRDefault="004A5C41" w:rsidP="004A5C41">
      <w:pPr>
        <w:pStyle w:val="a5"/>
      </w:pPr>
    </w:p>
    <w:p w:rsidR="004A5C41"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A7C6E" w:rsidRDefault="004A5C41" w:rsidP="004A5C41">
      <w:pPr>
        <w:pStyle w:val="22"/>
      </w:pPr>
      <w:r w:rsidRPr="004A7C6E">
        <w:rPr>
          <w:rFonts w:hint="eastAsia"/>
        </w:rPr>
        <w:t>南阳理工学院</w:t>
      </w:r>
    </w:p>
    <w:p w:rsidR="004A5C41" w:rsidRDefault="004A5C41" w:rsidP="004A5C41">
      <w:pPr>
        <w:pStyle w:val="22"/>
      </w:pPr>
      <w:r w:rsidRPr="004A7C6E">
        <w:rPr>
          <w:rFonts w:hint="eastAsia"/>
        </w:rPr>
        <w:t>Nanyang Institute of Technology</w:t>
      </w:r>
    </w:p>
    <w:p w:rsidR="004A5C41" w:rsidRPr="004C7AB2" w:rsidRDefault="004A5C41" w:rsidP="004A5C41">
      <w:pPr>
        <w:pStyle w:val="a5"/>
        <w:sectPr w:rsidR="004A5C41" w:rsidRPr="004C7AB2" w:rsidSect="0052657F">
          <w:headerReference w:type="default" r:id="rId16"/>
          <w:footerReference w:type="default" r:id="rId17"/>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Default="001A51CD" w:rsidP="001A51CD">
      <w:pPr>
        <w:pStyle w:val="aff1"/>
      </w:pPr>
      <w:r>
        <w:rPr>
          <w:rFonts w:hint="eastAsia"/>
        </w:rPr>
        <w:t>基于</w:t>
      </w:r>
      <w:r>
        <w:rPr>
          <w:rFonts w:hint="eastAsia"/>
        </w:rPr>
        <w:t>iOS</w:t>
      </w:r>
      <w:r>
        <w:rPr>
          <w:rFonts w:hint="eastAsia"/>
        </w:rPr>
        <w:t>的手机数据网络备份软件的设计与</w:t>
      </w:r>
      <w:r>
        <w:rPr>
          <w:rFonts w:hint="eastAsia"/>
        </w:rPr>
        <w:br/>
      </w:r>
      <w:r>
        <w:rPr>
          <w:rFonts w:hint="eastAsia"/>
        </w:rPr>
        <w:t>实现</w:t>
      </w:r>
    </w:p>
    <w:p w:rsidR="004A5C41" w:rsidRPr="00E97E9A" w:rsidRDefault="004A5C41" w:rsidP="001A51CD">
      <w:pPr>
        <w:pStyle w:val="aff4"/>
      </w:pPr>
    </w:p>
    <w:p w:rsidR="004A5C41" w:rsidRPr="006A0015" w:rsidRDefault="001A51CD" w:rsidP="001A51CD">
      <w:pPr>
        <w:pStyle w:val="aff0"/>
        <w:spacing w:before="120" w:after="120"/>
      </w:pPr>
      <w:r>
        <w:rPr>
          <w:rFonts w:hint="eastAsia"/>
        </w:rPr>
        <w:t>软件工程</w:t>
      </w:r>
      <w:r>
        <w:rPr>
          <w:rFonts w:hint="eastAsia"/>
        </w:rPr>
        <w:t xml:space="preserve"> </w:t>
      </w:r>
      <w:r>
        <w:rPr>
          <w:rFonts w:hint="eastAsia"/>
        </w:rPr>
        <w:t>高晶辉</w:t>
      </w:r>
    </w:p>
    <w:p w:rsidR="004A5C41" w:rsidRPr="006A0015" w:rsidRDefault="004A5C41" w:rsidP="004A5C41">
      <w:pPr>
        <w:pStyle w:val="aff0"/>
        <w:spacing w:before="120" w:after="120"/>
        <w:sectPr w:rsidR="004A5C41" w:rsidRPr="006A0015" w:rsidSect="0052657F">
          <w:footerReference w:type="default" r:id="rId18"/>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Default="001A51CD" w:rsidP="004A5C41">
      <w:pPr>
        <w:pStyle w:val="a3"/>
        <w:ind w:firstLine="480"/>
      </w:pPr>
      <w:r>
        <w:lastRenderedPageBreak/>
        <w:t>手</w:t>
      </w:r>
      <w:r w:rsidRPr="00AE2B08">
        <w:rPr>
          <w:rFonts w:hint="eastAsia"/>
        </w:rPr>
        <w:t>机更新换代的速度逐渐加快，但是</w:t>
      </w:r>
      <w:r w:rsidRPr="001A51CD">
        <w:t>iOS</w:t>
      </w:r>
      <w:r w:rsidRPr="001A51CD">
        <w:rPr>
          <w:rFonts w:hint="eastAsia"/>
        </w:rPr>
        <w:t>平台一直存在的一个问题就是数据的转移问题，</w:t>
      </w:r>
      <w:r w:rsidRPr="001A51CD">
        <w:t>iOS</w:t>
      </w:r>
      <w:r w:rsidRPr="001A51CD">
        <w:rPr>
          <w:rFonts w:hint="eastAsia"/>
        </w:rPr>
        <w:t>系统的自带通讯录以及相册不存在导入导出功能，用户不能很方便的转移数据，本课题的意义在于能够很轻松的帮助用户转移数据，项目在完成后将支持一键导出导入手机中的通讯录、视频以及相册。能极大的帮助用户转移数据以及节省手机空间。该系统为原生</w:t>
      </w:r>
      <w:r w:rsidRPr="001A51CD">
        <w:t>app</w:t>
      </w:r>
      <w:r w:rsidRPr="001A51CD">
        <w:rPr>
          <w:rFonts w:hint="eastAsia"/>
        </w:rPr>
        <w:t>，采用</w:t>
      </w:r>
      <w:r w:rsidRPr="001A51CD">
        <w:t>oc</w:t>
      </w:r>
      <w:r w:rsidRPr="001A51CD">
        <w:rPr>
          <w:rFonts w:hint="eastAsia"/>
        </w:rPr>
        <w:t>，</w:t>
      </w:r>
      <w:r w:rsidRPr="001A51CD">
        <w:t>storyboardy</w:t>
      </w:r>
      <w:r w:rsidRPr="001A51CD">
        <w:rPr>
          <w:rFonts w:hint="eastAsia"/>
        </w:rPr>
        <w:t>技术实现界面和主体框架的搭建，使用</w:t>
      </w:r>
      <w:r w:rsidRPr="001A51CD">
        <w:t>API</w:t>
      </w:r>
      <w:r w:rsidRPr="001A51CD">
        <w:rPr>
          <w:rFonts w:hint="eastAsia"/>
        </w:rPr>
        <w:t>相关技术实现主要功能的实现。整个系统各个界面简约风格，操作做到了尽量简单</w:t>
      </w:r>
      <w:r>
        <w:rPr>
          <w:rFonts w:hint="eastAsia"/>
        </w:rPr>
        <w:t>。</w:t>
      </w:r>
    </w:p>
    <w:p w:rsidR="004A5C41" w:rsidRPr="00F20B1A" w:rsidRDefault="001A51CD" w:rsidP="004A5C41">
      <w:pPr>
        <w:pStyle w:val="a0"/>
        <w:ind w:firstLine="480"/>
      </w:pPr>
      <w:r>
        <w:t>手</w:t>
      </w:r>
      <w:r w:rsidRPr="00AE2B08">
        <w:rPr>
          <w:rFonts w:hint="eastAsia"/>
        </w:rPr>
        <w:t>机数据备份；数据转移；</w:t>
      </w:r>
      <w:r w:rsidRPr="001A51CD">
        <w:t>iOS</w:t>
      </w:r>
      <w:r w:rsidRPr="001A51CD">
        <w:rPr>
          <w:rFonts w:hint="eastAsia"/>
        </w:rPr>
        <w:t>；</w:t>
      </w:r>
      <w:r w:rsidRPr="001A51CD">
        <w:t>Dropbo</w:t>
      </w:r>
      <w:r>
        <w:t>x</w:t>
      </w:r>
    </w:p>
    <w:p w:rsidR="004A5C41" w:rsidRPr="004C7AB2" w:rsidRDefault="004A5C41" w:rsidP="004A5C41">
      <w:pPr>
        <w:pStyle w:val="a5"/>
      </w:pPr>
      <w:r w:rsidRPr="004C7AB2">
        <w:br w:type="page"/>
      </w:r>
    </w:p>
    <w:p w:rsidR="004A5C41" w:rsidRPr="004C7AB2" w:rsidRDefault="004A5C41" w:rsidP="004A5C41">
      <w:pPr>
        <w:pStyle w:val="a5"/>
        <w:sectPr w:rsidR="004A5C41" w:rsidRPr="004C7AB2" w:rsidSect="0052657F">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formProt w:val="0"/>
          <w:docGrid w:linePitch="312"/>
        </w:sectPr>
      </w:pPr>
    </w:p>
    <w:p w:rsidR="004A5C41" w:rsidRDefault="001A51CD" w:rsidP="001A51CD">
      <w:pPr>
        <w:pStyle w:val="afe"/>
      </w:pPr>
      <w:r>
        <w:lastRenderedPageBreak/>
        <w:t>Design and Implementation of Mobile Data Network</w:t>
      </w:r>
      <w:r>
        <w:br/>
        <w:t>Backup Software Based on iOS</w:t>
      </w:r>
    </w:p>
    <w:p w:rsidR="004A5C41" w:rsidRPr="00294C95" w:rsidRDefault="004A5C41" w:rsidP="001A51CD">
      <w:pPr>
        <w:pStyle w:val="aff5"/>
      </w:pPr>
    </w:p>
    <w:p w:rsidR="004A5C41" w:rsidRDefault="001A51CD" w:rsidP="001A51CD">
      <w:pPr>
        <w:pStyle w:val="aff"/>
        <w:spacing w:after="120"/>
      </w:pPr>
      <w:r>
        <w:t>Software Engineering Major</w:t>
      </w:r>
      <w:r>
        <w:tab/>
        <w:t>Gao Jinghui</w:t>
      </w:r>
    </w:p>
    <w:p w:rsidR="004A5C41" w:rsidRDefault="004A5C41" w:rsidP="004A5C41">
      <w:pPr>
        <w:pStyle w:val="aff"/>
        <w:spacing w:after="120"/>
        <w:sectPr w:rsidR="004A5C41" w:rsidSect="0052657F">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docGrid w:linePitch="312"/>
        </w:sectPr>
      </w:pPr>
    </w:p>
    <w:p w:rsidR="004A5C41" w:rsidRDefault="001A51CD" w:rsidP="004A5C41">
      <w:pPr>
        <w:pStyle w:val="a2"/>
        <w:ind w:firstLine="480"/>
      </w:pPr>
      <w:r>
        <w:rPr>
          <w:rFonts w:hint="eastAsia"/>
        </w:rPr>
        <w:lastRenderedPageBreak/>
        <w:t>T</w:t>
      </w:r>
      <w:r w:rsidRPr="00AE2B08">
        <w:t xml:space="preserve">he speed of upgrading mobile phones is gradually </w:t>
      </w:r>
      <w:r w:rsidRPr="001A51CD">
        <w:t>accelerating, but one problem that has always existed on the iOS platform is the problem of data transfer. There is no import/export function for the iOS system's own address book and album. Users cannot transfer data easily, so the significance of this topic is significant. It is easy to help users to transfer data. After the project is completed, it will support one-touch export to import contacts, videos, and albums in the mobile phone. This software can greatly facilitate the user. The system is a native app, using oc, storyboardy technology to achieve the interface and the main framework, using API related technology to achieve the main functions. The overall interface and the operation is simple</w:t>
      </w:r>
      <w:r>
        <w:rPr>
          <w:rFonts w:hint="eastAsia"/>
        </w:rPr>
        <w:t>.</w:t>
      </w:r>
    </w:p>
    <w:p w:rsidR="001A51CD" w:rsidRPr="001A51CD" w:rsidRDefault="001A51CD" w:rsidP="001A51CD">
      <w:pPr>
        <w:pStyle w:val="a"/>
        <w:ind w:firstLine="480"/>
      </w:pPr>
      <w:r>
        <w:t>m</w:t>
      </w:r>
      <w:r w:rsidRPr="00AE2B08">
        <w:t>obile phone data backup; data transfer; iOS; Dropbo</w:t>
      </w:r>
      <w:r>
        <w:rPr>
          <w:rFonts w:hint="eastAsia"/>
        </w:rPr>
        <w:t>x</w:t>
      </w:r>
    </w:p>
    <w:p w:rsidR="004A5C41" w:rsidRPr="004C7AB2" w:rsidRDefault="004A5C41" w:rsidP="004A5C41">
      <w:pPr>
        <w:pStyle w:val="a5"/>
      </w:pPr>
    </w:p>
    <w:p w:rsidR="004A5C41" w:rsidRDefault="004A5C41" w:rsidP="004A5C41">
      <w:pPr>
        <w:pStyle w:val="af0"/>
        <w:spacing w:after="360"/>
        <w:sectPr w:rsidR="004A5C41" w:rsidSect="0032530F">
          <w:footerReference w:type="default" r:id="rId19"/>
          <w:footnotePr>
            <w:numFmt w:val="decimalEnclosedCircleChinese"/>
            <w:numRestart w:val="eachPage"/>
          </w:footnotePr>
          <w:type w:val="continuous"/>
          <w:pgSz w:w="11906" w:h="16838" w:code="9"/>
          <w:pgMar w:top="1418" w:right="1418" w:bottom="1418" w:left="1418" w:header="1418" w:footer="1134" w:gutter="0"/>
          <w:pgNumType w:start="1" w:chapSep="emDash"/>
          <w:cols w:space="425"/>
          <w:formProt w:val="0"/>
          <w:docGrid w:linePitch="312"/>
        </w:sectPr>
      </w:pPr>
      <w:bookmarkStart w:id="2" w:name="_Toc309050164"/>
    </w:p>
    <w:p w:rsidR="004A5C41" w:rsidRDefault="004A5C41" w:rsidP="004A5C41">
      <w:pPr>
        <w:pStyle w:val="af0"/>
        <w:spacing w:after="360"/>
      </w:pPr>
      <w:r>
        <w:rPr>
          <w:rFonts w:hint="eastAsia"/>
        </w:rPr>
        <w:lastRenderedPageBreak/>
        <w:t>目    录</w:t>
      </w:r>
      <w:bookmarkEnd w:id="2"/>
    </w:p>
    <w:p w:rsidR="001A51CD" w:rsidRDefault="00797FB0">
      <w:pPr>
        <w:pStyle w:val="10"/>
        <w:tabs>
          <w:tab w:val="right" w:leader="dot" w:pos="9060"/>
        </w:tabs>
        <w:rPr>
          <w:rFonts w:asciiTheme="minorHAnsi" w:eastAsiaTheme="minorEastAsia" w:hAnsiTheme="minorHAnsi" w:cstheme="minorBidi"/>
          <w:noProof/>
          <w:sz w:val="21"/>
          <w:szCs w:val="22"/>
        </w:rPr>
      </w:pPr>
      <w:r>
        <w:fldChar w:fldCharType="begin"/>
      </w:r>
      <w:r w:rsidR="004A5C41">
        <w:instrText xml:space="preserve"> </w:instrText>
      </w:r>
      <w:r w:rsidR="004A5C41">
        <w:rPr>
          <w:rFonts w:hint="eastAsia"/>
        </w:rPr>
        <w:instrText>TOC \o "1-3" \h \z \u</w:instrText>
      </w:r>
      <w:r w:rsidR="004A5C41">
        <w:instrText xml:space="preserve"> </w:instrText>
      </w:r>
      <w:r>
        <w:fldChar w:fldCharType="separate"/>
      </w:r>
      <w:hyperlink w:anchor="_Toc516507062" w:history="1">
        <w:r w:rsidR="001A51CD" w:rsidRPr="0012340E">
          <w:rPr>
            <w:rStyle w:val="ab"/>
            <w:noProof/>
          </w:rPr>
          <w:t>1</w:t>
        </w:r>
        <w:r w:rsidR="001A51CD" w:rsidRPr="0012340E">
          <w:rPr>
            <w:rStyle w:val="ab"/>
            <w:rFonts w:hint="eastAsia"/>
            <w:noProof/>
          </w:rPr>
          <w:t xml:space="preserve"> </w:t>
        </w:r>
        <w:r w:rsidR="001A51CD" w:rsidRPr="0012340E">
          <w:rPr>
            <w:rStyle w:val="ab"/>
            <w:rFonts w:hint="eastAsia"/>
            <w:noProof/>
          </w:rPr>
          <w:t>绪论</w:t>
        </w:r>
        <w:r w:rsidR="001A51CD">
          <w:rPr>
            <w:noProof/>
            <w:webHidden/>
          </w:rPr>
          <w:tab/>
        </w:r>
        <w:r w:rsidR="001A51CD">
          <w:rPr>
            <w:noProof/>
            <w:webHidden/>
          </w:rPr>
          <w:fldChar w:fldCharType="begin"/>
        </w:r>
        <w:r w:rsidR="001A51CD">
          <w:rPr>
            <w:noProof/>
            <w:webHidden/>
          </w:rPr>
          <w:instrText xml:space="preserve"> PAGEREF _Toc516507062 \h </w:instrText>
        </w:r>
        <w:r w:rsidR="001A51CD">
          <w:rPr>
            <w:noProof/>
            <w:webHidden/>
          </w:rPr>
        </w:r>
        <w:r w:rsidR="001A51CD">
          <w:rPr>
            <w:noProof/>
            <w:webHidden/>
          </w:rPr>
          <w:fldChar w:fldCharType="separate"/>
        </w:r>
        <w:r w:rsidR="001A51CD">
          <w:rPr>
            <w:noProof/>
            <w:webHidden/>
          </w:rPr>
          <w:t>1</w:t>
        </w:r>
        <w:r w:rsidR="001A51CD">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063" w:history="1">
        <w:r w:rsidRPr="0012340E">
          <w:rPr>
            <w:rStyle w:val="ab"/>
            <w:noProof/>
          </w:rPr>
          <w:t>1.1</w:t>
        </w:r>
        <w:r w:rsidRPr="0012340E">
          <w:rPr>
            <w:rStyle w:val="ab"/>
            <w:rFonts w:hint="eastAsia"/>
            <w:noProof/>
          </w:rPr>
          <w:t xml:space="preserve"> </w:t>
        </w:r>
        <w:r w:rsidRPr="0012340E">
          <w:rPr>
            <w:rStyle w:val="ab"/>
            <w:rFonts w:hint="eastAsia"/>
            <w:noProof/>
          </w:rPr>
          <w:t>课题研究背景与意义</w:t>
        </w:r>
        <w:r>
          <w:rPr>
            <w:noProof/>
            <w:webHidden/>
          </w:rPr>
          <w:tab/>
        </w:r>
        <w:r>
          <w:rPr>
            <w:noProof/>
            <w:webHidden/>
          </w:rPr>
          <w:fldChar w:fldCharType="begin"/>
        </w:r>
        <w:r>
          <w:rPr>
            <w:noProof/>
            <w:webHidden/>
          </w:rPr>
          <w:instrText xml:space="preserve"> PAGEREF _Toc516507063 \h </w:instrText>
        </w:r>
        <w:r>
          <w:rPr>
            <w:noProof/>
            <w:webHidden/>
          </w:rPr>
        </w:r>
        <w:r>
          <w:rPr>
            <w:noProof/>
            <w:webHidden/>
          </w:rPr>
          <w:fldChar w:fldCharType="separate"/>
        </w:r>
        <w:r>
          <w:rPr>
            <w:noProof/>
            <w:webHidden/>
          </w:rPr>
          <w:t>1</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64" w:history="1">
        <w:r w:rsidRPr="0012340E">
          <w:rPr>
            <w:rStyle w:val="ab"/>
            <w:noProof/>
          </w:rPr>
          <w:t>1.1.1</w:t>
        </w:r>
        <w:r w:rsidRPr="0012340E">
          <w:rPr>
            <w:rStyle w:val="ab"/>
            <w:rFonts w:hint="eastAsia"/>
            <w:noProof/>
          </w:rPr>
          <w:t xml:space="preserve"> </w:t>
        </w:r>
        <w:r w:rsidRPr="0012340E">
          <w:rPr>
            <w:rStyle w:val="ab"/>
            <w:rFonts w:hint="eastAsia"/>
            <w:noProof/>
          </w:rPr>
          <w:t>课题背景</w:t>
        </w:r>
        <w:r>
          <w:rPr>
            <w:noProof/>
            <w:webHidden/>
          </w:rPr>
          <w:tab/>
        </w:r>
        <w:r>
          <w:rPr>
            <w:noProof/>
            <w:webHidden/>
          </w:rPr>
          <w:fldChar w:fldCharType="begin"/>
        </w:r>
        <w:r>
          <w:rPr>
            <w:noProof/>
            <w:webHidden/>
          </w:rPr>
          <w:instrText xml:space="preserve"> PAGEREF _Toc516507064 \h </w:instrText>
        </w:r>
        <w:r>
          <w:rPr>
            <w:noProof/>
            <w:webHidden/>
          </w:rPr>
        </w:r>
        <w:r>
          <w:rPr>
            <w:noProof/>
            <w:webHidden/>
          </w:rPr>
          <w:fldChar w:fldCharType="separate"/>
        </w:r>
        <w:r>
          <w:rPr>
            <w:noProof/>
            <w:webHidden/>
          </w:rPr>
          <w:t>1</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65" w:history="1">
        <w:r w:rsidRPr="0012340E">
          <w:rPr>
            <w:rStyle w:val="ab"/>
            <w:noProof/>
          </w:rPr>
          <w:t>1.1.2</w:t>
        </w:r>
        <w:r w:rsidRPr="0012340E">
          <w:rPr>
            <w:rStyle w:val="ab"/>
            <w:rFonts w:hint="eastAsia"/>
            <w:noProof/>
          </w:rPr>
          <w:t xml:space="preserve"> </w:t>
        </w:r>
        <w:r w:rsidRPr="0012340E">
          <w:rPr>
            <w:rStyle w:val="ab"/>
            <w:rFonts w:hint="eastAsia"/>
            <w:noProof/>
          </w:rPr>
          <w:t>课题研究意义</w:t>
        </w:r>
        <w:r>
          <w:rPr>
            <w:noProof/>
            <w:webHidden/>
          </w:rPr>
          <w:tab/>
        </w:r>
        <w:r>
          <w:rPr>
            <w:noProof/>
            <w:webHidden/>
          </w:rPr>
          <w:fldChar w:fldCharType="begin"/>
        </w:r>
        <w:r>
          <w:rPr>
            <w:noProof/>
            <w:webHidden/>
          </w:rPr>
          <w:instrText xml:space="preserve"> PAGEREF _Toc516507065 \h </w:instrText>
        </w:r>
        <w:r>
          <w:rPr>
            <w:noProof/>
            <w:webHidden/>
          </w:rPr>
        </w:r>
        <w:r>
          <w:rPr>
            <w:noProof/>
            <w:webHidden/>
          </w:rPr>
          <w:fldChar w:fldCharType="separate"/>
        </w:r>
        <w:r>
          <w:rPr>
            <w:noProof/>
            <w:webHidden/>
          </w:rPr>
          <w:t>1</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066" w:history="1">
        <w:r w:rsidRPr="0012340E">
          <w:rPr>
            <w:rStyle w:val="ab"/>
            <w:noProof/>
          </w:rPr>
          <w:t>1.2</w:t>
        </w:r>
        <w:r w:rsidRPr="0012340E">
          <w:rPr>
            <w:rStyle w:val="ab"/>
            <w:rFonts w:hint="eastAsia"/>
            <w:noProof/>
          </w:rPr>
          <w:t xml:space="preserve"> </w:t>
        </w:r>
        <w:r w:rsidRPr="0012340E">
          <w:rPr>
            <w:rStyle w:val="ab"/>
            <w:rFonts w:hint="eastAsia"/>
            <w:noProof/>
          </w:rPr>
          <w:t>国内外研究现状分析</w:t>
        </w:r>
        <w:r>
          <w:rPr>
            <w:noProof/>
            <w:webHidden/>
          </w:rPr>
          <w:tab/>
        </w:r>
        <w:r>
          <w:rPr>
            <w:noProof/>
            <w:webHidden/>
          </w:rPr>
          <w:fldChar w:fldCharType="begin"/>
        </w:r>
        <w:r>
          <w:rPr>
            <w:noProof/>
            <w:webHidden/>
          </w:rPr>
          <w:instrText xml:space="preserve"> PAGEREF _Toc516507066 \h </w:instrText>
        </w:r>
        <w:r>
          <w:rPr>
            <w:noProof/>
            <w:webHidden/>
          </w:rPr>
        </w:r>
        <w:r>
          <w:rPr>
            <w:noProof/>
            <w:webHidden/>
          </w:rPr>
          <w:fldChar w:fldCharType="separate"/>
        </w:r>
        <w:r>
          <w:rPr>
            <w:noProof/>
            <w:webHidden/>
          </w:rPr>
          <w:t>1</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67" w:history="1">
        <w:r w:rsidRPr="0012340E">
          <w:rPr>
            <w:rStyle w:val="ab"/>
            <w:noProof/>
          </w:rPr>
          <w:t>1.2.1</w:t>
        </w:r>
        <w:r w:rsidRPr="0012340E">
          <w:rPr>
            <w:rStyle w:val="ab"/>
            <w:rFonts w:hint="eastAsia"/>
            <w:noProof/>
          </w:rPr>
          <w:t xml:space="preserve"> </w:t>
        </w:r>
        <w:r w:rsidRPr="0012340E">
          <w:rPr>
            <w:rStyle w:val="ab"/>
            <w:rFonts w:hint="eastAsia"/>
            <w:noProof/>
          </w:rPr>
          <w:t>国外现状</w:t>
        </w:r>
        <w:r>
          <w:rPr>
            <w:noProof/>
            <w:webHidden/>
          </w:rPr>
          <w:tab/>
        </w:r>
        <w:r>
          <w:rPr>
            <w:noProof/>
            <w:webHidden/>
          </w:rPr>
          <w:fldChar w:fldCharType="begin"/>
        </w:r>
        <w:r>
          <w:rPr>
            <w:noProof/>
            <w:webHidden/>
          </w:rPr>
          <w:instrText xml:space="preserve"> PAGEREF _Toc516507067 \h </w:instrText>
        </w:r>
        <w:r>
          <w:rPr>
            <w:noProof/>
            <w:webHidden/>
          </w:rPr>
        </w:r>
        <w:r>
          <w:rPr>
            <w:noProof/>
            <w:webHidden/>
          </w:rPr>
          <w:fldChar w:fldCharType="separate"/>
        </w:r>
        <w:r>
          <w:rPr>
            <w:noProof/>
            <w:webHidden/>
          </w:rPr>
          <w:t>1</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68" w:history="1">
        <w:r w:rsidRPr="0012340E">
          <w:rPr>
            <w:rStyle w:val="ab"/>
            <w:noProof/>
          </w:rPr>
          <w:t>1.2.2</w:t>
        </w:r>
        <w:r w:rsidRPr="0012340E">
          <w:rPr>
            <w:rStyle w:val="ab"/>
            <w:rFonts w:hint="eastAsia"/>
            <w:noProof/>
          </w:rPr>
          <w:t xml:space="preserve"> </w:t>
        </w:r>
        <w:r w:rsidRPr="0012340E">
          <w:rPr>
            <w:rStyle w:val="ab"/>
            <w:rFonts w:hint="eastAsia"/>
            <w:noProof/>
          </w:rPr>
          <w:t>国内现状</w:t>
        </w:r>
        <w:r>
          <w:rPr>
            <w:noProof/>
            <w:webHidden/>
          </w:rPr>
          <w:tab/>
        </w:r>
        <w:r>
          <w:rPr>
            <w:noProof/>
            <w:webHidden/>
          </w:rPr>
          <w:fldChar w:fldCharType="begin"/>
        </w:r>
        <w:r>
          <w:rPr>
            <w:noProof/>
            <w:webHidden/>
          </w:rPr>
          <w:instrText xml:space="preserve"> PAGEREF _Toc516507068 \h </w:instrText>
        </w:r>
        <w:r>
          <w:rPr>
            <w:noProof/>
            <w:webHidden/>
          </w:rPr>
        </w:r>
        <w:r>
          <w:rPr>
            <w:noProof/>
            <w:webHidden/>
          </w:rPr>
          <w:fldChar w:fldCharType="separate"/>
        </w:r>
        <w:r>
          <w:rPr>
            <w:noProof/>
            <w:webHidden/>
          </w:rPr>
          <w:t>2</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069" w:history="1">
        <w:r w:rsidRPr="0012340E">
          <w:rPr>
            <w:rStyle w:val="ab"/>
            <w:noProof/>
          </w:rPr>
          <w:t>1.3</w:t>
        </w:r>
        <w:r w:rsidRPr="0012340E">
          <w:rPr>
            <w:rStyle w:val="ab"/>
            <w:rFonts w:hint="eastAsia"/>
            <w:noProof/>
          </w:rPr>
          <w:t xml:space="preserve"> </w:t>
        </w:r>
        <w:r w:rsidRPr="0012340E">
          <w:rPr>
            <w:rStyle w:val="ab"/>
            <w:rFonts w:hint="eastAsia"/>
            <w:noProof/>
          </w:rPr>
          <w:t>课题研究内容与目标</w:t>
        </w:r>
        <w:r>
          <w:rPr>
            <w:noProof/>
            <w:webHidden/>
          </w:rPr>
          <w:tab/>
        </w:r>
        <w:r>
          <w:rPr>
            <w:noProof/>
            <w:webHidden/>
          </w:rPr>
          <w:fldChar w:fldCharType="begin"/>
        </w:r>
        <w:r>
          <w:rPr>
            <w:noProof/>
            <w:webHidden/>
          </w:rPr>
          <w:instrText xml:space="preserve"> PAGEREF _Toc516507069 \h </w:instrText>
        </w:r>
        <w:r>
          <w:rPr>
            <w:noProof/>
            <w:webHidden/>
          </w:rPr>
        </w:r>
        <w:r>
          <w:rPr>
            <w:noProof/>
            <w:webHidden/>
          </w:rPr>
          <w:fldChar w:fldCharType="separate"/>
        </w:r>
        <w:r>
          <w:rPr>
            <w:noProof/>
            <w:webHidden/>
          </w:rPr>
          <w:t>2</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070" w:history="1">
        <w:r w:rsidRPr="0012340E">
          <w:rPr>
            <w:rStyle w:val="ab"/>
            <w:noProof/>
          </w:rPr>
          <w:t>1.4</w:t>
        </w:r>
        <w:r w:rsidRPr="0012340E">
          <w:rPr>
            <w:rStyle w:val="ab"/>
            <w:rFonts w:hint="eastAsia"/>
            <w:noProof/>
          </w:rPr>
          <w:t xml:space="preserve"> </w:t>
        </w:r>
        <w:r w:rsidRPr="0012340E">
          <w:rPr>
            <w:rStyle w:val="ab"/>
            <w:rFonts w:hint="eastAsia"/>
            <w:noProof/>
          </w:rPr>
          <w:t>本章小结</w:t>
        </w:r>
        <w:r>
          <w:rPr>
            <w:noProof/>
            <w:webHidden/>
          </w:rPr>
          <w:tab/>
        </w:r>
        <w:r>
          <w:rPr>
            <w:noProof/>
            <w:webHidden/>
          </w:rPr>
          <w:fldChar w:fldCharType="begin"/>
        </w:r>
        <w:r>
          <w:rPr>
            <w:noProof/>
            <w:webHidden/>
          </w:rPr>
          <w:instrText xml:space="preserve"> PAGEREF _Toc516507070 \h </w:instrText>
        </w:r>
        <w:r>
          <w:rPr>
            <w:noProof/>
            <w:webHidden/>
          </w:rPr>
        </w:r>
        <w:r>
          <w:rPr>
            <w:noProof/>
            <w:webHidden/>
          </w:rPr>
          <w:fldChar w:fldCharType="separate"/>
        </w:r>
        <w:r>
          <w:rPr>
            <w:noProof/>
            <w:webHidden/>
          </w:rPr>
          <w:t>2</w:t>
        </w:r>
        <w:r>
          <w:rPr>
            <w:noProof/>
            <w:webHidden/>
          </w:rPr>
          <w:fldChar w:fldCharType="end"/>
        </w:r>
      </w:hyperlink>
    </w:p>
    <w:p w:rsidR="001A51CD" w:rsidRDefault="001A51CD">
      <w:pPr>
        <w:pStyle w:val="10"/>
        <w:tabs>
          <w:tab w:val="right" w:leader="dot" w:pos="9060"/>
        </w:tabs>
        <w:rPr>
          <w:rFonts w:asciiTheme="minorHAnsi" w:eastAsiaTheme="minorEastAsia" w:hAnsiTheme="minorHAnsi" w:cstheme="minorBidi"/>
          <w:noProof/>
          <w:sz w:val="21"/>
          <w:szCs w:val="22"/>
        </w:rPr>
      </w:pPr>
      <w:hyperlink w:anchor="_Toc516507071" w:history="1">
        <w:r w:rsidRPr="0012340E">
          <w:rPr>
            <w:rStyle w:val="ab"/>
            <w:noProof/>
          </w:rPr>
          <w:t>2</w:t>
        </w:r>
        <w:r w:rsidRPr="0012340E">
          <w:rPr>
            <w:rStyle w:val="ab"/>
            <w:rFonts w:hint="eastAsia"/>
            <w:noProof/>
          </w:rPr>
          <w:t xml:space="preserve"> </w:t>
        </w:r>
        <w:r w:rsidRPr="0012340E">
          <w:rPr>
            <w:rStyle w:val="ab"/>
            <w:rFonts w:hint="eastAsia"/>
            <w:noProof/>
          </w:rPr>
          <w:t>相关技术简介</w:t>
        </w:r>
        <w:r>
          <w:rPr>
            <w:noProof/>
            <w:webHidden/>
          </w:rPr>
          <w:tab/>
        </w:r>
        <w:r>
          <w:rPr>
            <w:noProof/>
            <w:webHidden/>
          </w:rPr>
          <w:fldChar w:fldCharType="begin"/>
        </w:r>
        <w:r>
          <w:rPr>
            <w:noProof/>
            <w:webHidden/>
          </w:rPr>
          <w:instrText xml:space="preserve"> PAGEREF _Toc516507071 \h </w:instrText>
        </w:r>
        <w:r>
          <w:rPr>
            <w:noProof/>
            <w:webHidden/>
          </w:rPr>
        </w:r>
        <w:r>
          <w:rPr>
            <w:noProof/>
            <w:webHidden/>
          </w:rPr>
          <w:fldChar w:fldCharType="separate"/>
        </w:r>
        <w:r>
          <w:rPr>
            <w:noProof/>
            <w:webHidden/>
          </w:rPr>
          <w:t>2</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072" w:history="1">
        <w:r w:rsidRPr="0012340E">
          <w:rPr>
            <w:rStyle w:val="ab"/>
            <w:noProof/>
          </w:rPr>
          <w:t>2.1 iOS</w:t>
        </w:r>
        <w:r w:rsidRPr="0012340E">
          <w:rPr>
            <w:rStyle w:val="ab"/>
            <w:rFonts w:hint="eastAsia"/>
            <w:noProof/>
          </w:rPr>
          <w:t>开发平台</w:t>
        </w:r>
        <w:r>
          <w:rPr>
            <w:noProof/>
            <w:webHidden/>
          </w:rPr>
          <w:tab/>
        </w:r>
        <w:r>
          <w:rPr>
            <w:noProof/>
            <w:webHidden/>
          </w:rPr>
          <w:fldChar w:fldCharType="begin"/>
        </w:r>
        <w:r>
          <w:rPr>
            <w:noProof/>
            <w:webHidden/>
          </w:rPr>
          <w:instrText xml:space="preserve"> PAGEREF _Toc516507072 \h </w:instrText>
        </w:r>
        <w:r>
          <w:rPr>
            <w:noProof/>
            <w:webHidden/>
          </w:rPr>
        </w:r>
        <w:r>
          <w:rPr>
            <w:noProof/>
            <w:webHidden/>
          </w:rPr>
          <w:fldChar w:fldCharType="separate"/>
        </w:r>
        <w:r>
          <w:rPr>
            <w:noProof/>
            <w:webHidden/>
          </w:rPr>
          <w:t>2</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73" w:history="1">
        <w:r w:rsidRPr="0012340E">
          <w:rPr>
            <w:rStyle w:val="ab"/>
            <w:noProof/>
          </w:rPr>
          <w:t>2.1.1 iOS</w:t>
        </w:r>
        <w:r w:rsidRPr="0012340E">
          <w:rPr>
            <w:rStyle w:val="ab"/>
            <w:rFonts w:hint="eastAsia"/>
            <w:noProof/>
          </w:rPr>
          <w:t>简介</w:t>
        </w:r>
        <w:r>
          <w:rPr>
            <w:noProof/>
            <w:webHidden/>
          </w:rPr>
          <w:tab/>
        </w:r>
        <w:r>
          <w:rPr>
            <w:noProof/>
            <w:webHidden/>
          </w:rPr>
          <w:fldChar w:fldCharType="begin"/>
        </w:r>
        <w:r>
          <w:rPr>
            <w:noProof/>
            <w:webHidden/>
          </w:rPr>
          <w:instrText xml:space="preserve"> PAGEREF _Toc516507073 \h </w:instrText>
        </w:r>
        <w:r>
          <w:rPr>
            <w:noProof/>
            <w:webHidden/>
          </w:rPr>
        </w:r>
        <w:r>
          <w:rPr>
            <w:noProof/>
            <w:webHidden/>
          </w:rPr>
          <w:fldChar w:fldCharType="separate"/>
        </w:r>
        <w:r>
          <w:rPr>
            <w:noProof/>
            <w:webHidden/>
          </w:rPr>
          <w:t>2</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74" w:history="1">
        <w:r w:rsidRPr="0012340E">
          <w:rPr>
            <w:rStyle w:val="ab"/>
            <w:noProof/>
          </w:rPr>
          <w:t>2.1.2 iOS</w:t>
        </w:r>
        <w:r w:rsidRPr="0012340E">
          <w:rPr>
            <w:rStyle w:val="ab"/>
            <w:rFonts w:hint="eastAsia"/>
            <w:noProof/>
          </w:rPr>
          <w:t>系统构架</w:t>
        </w:r>
        <w:r>
          <w:rPr>
            <w:noProof/>
            <w:webHidden/>
          </w:rPr>
          <w:tab/>
        </w:r>
        <w:r>
          <w:rPr>
            <w:noProof/>
            <w:webHidden/>
          </w:rPr>
          <w:fldChar w:fldCharType="begin"/>
        </w:r>
        <w:r>
          <w:rPr>
            <w:noProof/>
            <w:webHidden/>
          </w:rPr>
          <w:instrText xml:space="preserve"> PAGEREF _Toc516507074 \h </w:instrText>
        </w:r>
        <w:r>
          <w:rPr>
            <w:noProof/>
            <w:webHidden/>
          </w:rPr>
        </w:r>
        <w:r>
          <w:rPr>
            <w:noProof/>
            <w:webHidden/>
          </w:rPr>
          <w:fldChar w:fldCharType="separate"/>
        </w:r>
        <w:r>
          <w:rPr>
            <w:noProof/>
            <w:webHidden/>
          </w:rPr>
          <w:t>3</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75" w:history="1">
        <w:r w:rsidRPr="0012340E">
          <w:rPr>
            <w:rStyle w:val="ab"/>
            <w:noProof/>
          </w:rPr>
          <w:t>2.1.3 Dropbox</w:t>
        </w:r>
        <w:r>
          <w:rPr>
            <w:noProof/>
            <w:webHidden/>
          </w:rPr>
          <w:tab/>
        </w:r>
        <w:r>
          <w:rPr>
            <w:noProof/>
            <w:webHidden/>
          </w:rPr>
          <w:fldChar w:fldCharType="begin"/>
        </w:r>
        <w:r>
          <w:rPr>
            <w:noProof/>
            <w:webHidden/>
          </w:rPr>
          <w:instrText xml:space="preserve"> PAGEREF _Toc516507075 \h </w:instrText>
        </w:r>
        <w:r>
          <w:rPr>
            <w:noProof/>
            <w:webHidden/>
          </w:rPr>
        </w:r>
        <w:r>
          <w:rPr>
            <w:noProof/>
            <w:webHidden/>
          </w:rPr>
          <w:fldChar w:fldCharType="separate"/>
        </w:r>
        <w:r>
          <w:rPr>
            <w:noProof/>
            <w:webHidden/>
          </w:rPr>
          <w:t>3</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76" w:history="1">
        <w:r w:rsidRPr="0012340E">
          <w:rPr>
            <w:rStyle w:val="ab"/>
            <w:noProof/>
          </w:rPr>
          <w:t>2.1.4 Google Drive</w:t>
        </w:r>
        <w:r>
          <w:rPr>
            <w:noProof/>
            <w:webHidden/>
          </w:rPr>
          <w:tab/>
        </w:r>
        <w:r>
          <w:rPr>
            <w:noProof/>
            <w:webHidden/>
          </w:rPr>
          <w:fldChar w:fldCharType="begin"/>
        </w:r>
        <w:r>
          <w:rPr>
            <w:noProof/>
            <w:webHidden/>
          </w:rPr>
          <w:instrText xml:space="preserve"> PAGEREF _Toc516507076 \h </w:instrText>
        </w:r>
        <w:r>
          <w:rPr>
            <w:noProof/>
            <w:webHidden/>
          </w:rPr>
        </w:r>
        <w:r>
          <w:rPr>
            <w:noProof/>
            <w:webHidden/>
          </w:rPr>
          <w:fldChar w:fldCharType="separate"/>
        </w:r>
        <w:r>
          <w:rPr>
            <w:noProof/>
            <w:webHidden/>
          </w:rPr>
          <w:t>4</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77" w:history="1">
        <w:r w:rsidRPr="0012340E">
          <w:rPr>
            <w:rStyle w:val="ab"/>
            <w:noProof/>
          </w:rPr>
          <w:t>2.1.5 iOS API</w:t>
        </w:r>
        <w:r>
          <w:rPr>
            <w:noProof/>
            <w:webHidden/>
          </w:rPr>
          <w:tab/>
        </w:r>
        <w:r>
          <w:rPr>
            <w:noProof/>
            <w:webHidden/>
          </w:rPr>
          <w:fldChar w:fldCharType="begin"/>
        </w:r>
        <w:r>
          <w:rPr>
            <w:noProof/>
            <w:webHidden/>
          </w:rPr>
          <w:instrText xml:space="preserve"> PAGEREF _Toc516507077 \h </w:instrText>
        </w:r>
        <w:r>
          <w:rPr>
            <w:noProof/>
            <w:webHidden/>
          </w:rPr>
        </w:r>
        <w:r>
          <w:rPr>
            <w:noProof/>
            <w:webHidden/>
          </w:rPr>
          <w:fldChar w:fldCharType="separate"/>
        </w:r>
        <w:r>
          <w:rPr>
            <w:noProof/>
            <w:webHidden/>
          </w:rPr>
          <w:t>4</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078" w:history="1">
        <w:r w:rsidRPr="0012340E">
          <w:rPr>
            <w:rStyle w:val="ab"/>
            <w:noProof/>
          </w:rPr>
          <w:t>2.2 Xcode</w:t>
        </w:r>
        <w:r>
          <w:rPr>
            <w:noProof/>
            <w:webHidden/>
          </w:rPr>
          <w:tab/>
        </w:r>
        <w:r>
          <w:rPr>
            <w:noProof/>
            <w:webHidden/>
          </w:rPr>
          <w:fldChar w:fldCharType="begin"/>
        </w:r>
        <w:r>
          <w:rPr>
            <w:noProof/>
            <w:webHidden/>
          </w:rPr>
          <w:instrText xml:space="preserve"> PAGEREF _Toc516507078 \h </w:instrText>
        </w:r>
        <w:r>
          <w:rPr>
            <w:noProof/>
            <w:webHidden/>
          </w:rPr>
        </w:r>
        <w:r>
          <w:rPr>
            <w:noProof/>
            <w:webHidden/>
          </w:rPr>
          <w:fldChar w:fldCharType="separate"/>
        </w:r>
        <w:r>
          <w:rPr>
            <w:noProof/>
            <w:webHidden/>
          </w:rPr>
          <w:t>4</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079" w:history="1">
        <w:r w:rsidRPr="0012340E">
          <w:rPr>
            <w:rStyle w:val="ab"/>
            <w:noProof/>
          </w:rPr>
          <w:t>2.3 Objective-c</w:t>
        </w:r>
        <w:r>
          <w:rPr>
            <w:noProof/>
            <w:webHidden/>
          </w:rPr>
          <w:tab/>
        </w:r>
        <w:r>
          <w:rPr>
            <w:noProof/>
            <w:webHidden/>
          </w:rPr>
          <w:fldChar w:fldCharType="begin"/>
        </w:r>
        <w:r>
          <w:rPr>
            <w:noProof/>
            <w:webHidden/>
          </w:rPr>
          <w:instrText xml:space="preserve"> PAGEREF _Toc516507079 \h </w:instrText>
        </w:r>
        <w:r>
          <w:rPr>
            <w:noProof/>
            <w:webHidden/>
          </w:rPr>
        </w:r>
        <w:r>
          <w:rPr>
            <w:noProof/>
            <w:webHidden/>
          </w:rPr>
          <w:fldChar w:fldCharType="separate"/>
        </w:r>
        <w:r>
          <w:rPr>
            <w:noProof/>
            <w:webHidden/>
          </w:rPr>
          <w:t>4</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080" w:history="1">
        <w:r w:rsidRPr="0012340E">
          <w:rPr>
            <w:rStyle w:val="ab"/>
            <w:noProof/>
          </w:rPr>
          <w:t>2.4</w:t>
        </w:r>
        <w:r w:rsidRPr="0012340E">
          <w:rPr>
            <w:rStyle w:val="ab"/>
            <w:rFonts w:hint="eastAsia"/>
            <w:noProof/>
          </w:rPr>
          <w:t xml:space="preserve"> </w:t>
        </w:r>
        <w:r w:rsidRPr="0012340E">
          <w:rPr>
            <w:rStyle w:val="ab"/>
            <w:rFonts w:hint="eastAsia"/>
            <w:noProof/>
          </w:rPr>
          <w:t>本章小结</w:t>
        </w:r>
        <w:r>
          <w:rPr>
            <w:noProof/>
            <w:webHidden/>
          </w:rPr>
          <w:tab/>
        </w:r>
        <w:r>
          <w:rPr>
            <w:noProof/>
            <w:webHidden/>
          </w:rPr>
          <w:fldChar w:fldCharType="begin"/>
        </w:r>
        <w:r>
          <w:rPr>
            <w:noProof/>
            <w:webHidden/>
          </w:rPr>
          <w:instrText xml:space="preserve"> PAGEREF _Toc516507080 \h </w:instrText>
        </w:r>
        <w:r>
          <w:rPr>
            <w:noProof/>
            <w:webHidden/>
          </w:rPr>
        </w:r>
        <w:r>
          <w:rPr>
            <w:noProof/>
            <w:webHidden/>
          </w:rPr>
          <w:fldChar w:fldCharType="separate"/>
        </w:r>
        <w:r>
          <w:rPr>
            <w:noProof/>
            <w:webHidden/>
          </w:rPr>
          <w:t>4</w:t>
        </w:r>
        <w:r>
          <w:rPr>
            <w:noProof/>
            <w:webHidden/>
          </w:rPr>
          <w:fldChar w:fldCharType="end"/>
        </w:r>
      </w:hyperlink>
    </w:p>
    <w:p w:rsidR="001A51CD" w:rsidRDefault="001A51CD">
      <w:pPr>
        <w:pStyle w:val="10"/>
        <w:tabs>
          <w:tab w:val="right" w:leader="dot" w:pos="9060"/>
        </w:tabs>
        <w:rPr>
          <w:rFonts w:asciiTheme="minorHAnsi" w:eastAsiaTheme="minorEastAsia" w:hAnsiTheme="minorHAnsi" w:cstheme="minorBidi"/>
          <w:noProof/>
          <w:sz w:val="21"/>
          <w:szCs w:val="22"/>
        </w:rPr>
      </w:pPr>
      <w:hyperlink w:anchor="_Toc516507081" w:history="1">
        <w:r w:rsidRPr="0012340E">
          <w:rPr>
            <w:rStyle w:val="ab"/>
            <w:noProof/>
          </w:rPr>
          <w:t>3</w:t>
        </w:r>
        <w:r w:rsidRPr="0012340E">
          <w:rPr>
            <w:rStyle w:val="ab"/>
            <w:rFonts w:hint="eastAsia"/>
            <w:noProof/>
          </w:rPr>
          <w:t xml:space="preserve"> </w:t>
        </w:r>
        <w:r w:rsidRPr="0012340E">
          <w:rPr>
            <w:rStyle w:val="ab"/>
            <w:rFonts w:hint="eastAsia"/>
            <w:noProof/>
          </w:rPr>
          <w:t>需求分析</w:t>
        </w:r>
        <w:r>
          <w:rPr>
            <w:noProof/>
            <w:webHidden/>
          </w:rPr>
          <w:tab/>
        </w:r>
        <w:r>
          <w:rPr>
            <w:noProof/>
            <w:webHidden/>
          </w:rPr>
          <w:fldChar w:fldCharType="begin"/>
        </w:r>
        <w:r>
          <w:rPr>
            <w:noProof/>
            <w:webHidden/>
          </w:rPr>
          <w:instrText xml:space="preserve"> PAGEREF _Toc516507081 \h </w:instrText>
        </w:r>
        <w:r>
          <w:rPr>
            <w:noProof/>
            <w:webHidden/>
          </w:rPr>
        </w:r>
        <w:r>
          <w:rPr>
            <w:noProof/>
            <w:webHidden/>
          </w:rPr>
          <w:fldChar w:fldCharType="separate"/>
        </w:r>
        <w:r>
          <w:rPr>
            <w:noProof/>
            <w:webHidden/>
          </w:rPr>
          <w:t>5</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082" w:history="1">
        <w:r w:rsidRPr="0012340E">
          <w:rPr>
            <w:rStyle w:val="ab"/>
            <w:noProof/>
          </w:rPr>
          <w:t>3.1</w:t>
        </w:r>
        <w:r w:rsidRPr="0012340E">
          <w:rPr>
            <w:rStyle w:val="ab"/>
            <w:rFonts w:hint="eastAsia"/>
            <w:noProof/>
          </w:rPr>
          <w:t xml:space="preserve"> </w:t>
        </w:r>
        <w:r w:rsidRPr="0012340E">
          <w:rPr>
            <w:rStyle w:val="ab"/>
            <w:rFonts w:hint="eastAsia"/>
            <w:noProof/>
          </w:rPr>
          <w:t>可行性分析</w:t>
        </w:r>
        <w:r>
          <w:rPr>
            <w:noProof/>
            <w:webHidden/>
          </w:rPr>
          <w:tab/>
        </w:r>
        <w:r>
          <w:rPr>
            <w:noProof/>
            <w:webHidden/>
          </w:rPr>
          <w:fldChar w:fldCharType="begin"/>
        </w:r>
        <w:r>
          <w:rPr>
            <w:noProof/>
            <w:webHidden/>
          </w:rPr>
          <w:instrText xml:space="preserve"> PAGEREF _Toc516507082 \h </w:instrText>
        </w:r>
        <w:r>
          <w:rPr>
            <w:noProof/>
            <w:webHidden/>
          </w:rPr>
        </w:r>
        <w:r>
          <w:rPr>
            <w:noProof/>
            <w:webHidden/>
          </w:rPr>
          <w:fldChar w:fldCharType="separate"/>
        </w:r>
        <w:r>
          <w:rPr>
            <w:noProof/>
            <w:webHidden/>
          </w:rPr>
          <w:t>5</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83" w:history="1">
        <w:r w:rsidRPr="0012340E">
          <w:rPr>
            <w:rStyle w:val="ab"/>
            <w:noProof/>
          </w:rPr>
          <w:t>3.1.1</w:t>
        </w:r>
        <w:r w:rsidRPr="0012340E">
          <w:rPr>
            <w:rStyle w:val="ab"/>
            <w:rFonts w:hint="eastAsia"/>
            <w:noProof/>
          </w:rPr>
          <w:t xml:space="preserve"> </w:t>
        </w:r>
        <w:r w:rsidRPr="0012340E">
          <w:rPr>
            <w:rStyle w:val="ab"/>
            <w:rFonts w:hint="eastAsia"/>
            <w:noProof/>
          </w:rPr>
          <w:t>技术方面的可行性分析</w:t>
        </w:r>
        <w:r>
          <w:rPr>
            <w:noProof/>
            <w:webHidden/>
          </w:rPr>
          <w:tab/>
        </w:r>
        <w:r>
          <w:rPr>
            <w:noProof/>
            <w:webHidden/>
          </w:rPr>
          <w:fldChar w:fldCharType="begin"/>
        </w:r>
        <w:r>
          <w:rPr>
            <w:noProof/>
            <w:webHidden/>
          </w:rPr>
          <w:instrText xml:space="preserve"> PAGEREF _Toc516507083 \h </w:instrText>
        </w:r>
        <w:r>
          <w:rPr>
            <w:noProof/>
            <w:webHidden/>
          </w:rPr>
        </w:r>
        <w:r>
          <w:rPr>
            <w:noProof/>
            <w:webHidden/>
          </w:rPr>
          <w:fldChar w:fldCharType="separate"/>
        </w:r>
        <w:r>
          <w:rPr>
            <w:noProof/>
            <w:webHidden/>
          </w:rPr>
          <w:t>5</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84" w:history="1">
        <w:r w:rsidRPr="0012340E">
          <w:rPr>
            <w:rStyle w:val="ab"/>
            <w:noProof/>
          </w:rPr>
          <w:t>3.1.2</w:t>
        </w:r>
        <w:r w:rsidRPr="0012340E">
          <w:rPr>
            <w:rStyle w:val="ab"/>
            <w:rFonts w:hint="eastAsia"/>
            <w:noProof/>
          </w:rPr>
          <w:t xml:space="preserve"> </w:t>
        </w:r>
        <w:r w:rsidRPr="0012340E">
          <w:rPr>
            <w:rStyle w:val="ab"/>
            <w:rFonts w:hint="eastAsia"/>
            <w:noProof/>
          </w:rPr>
          <w:t>硬件条件方面的可行性</w:t>
        </w:r>
        <w:r>
          <w:rPr>
            <w:noProof/>
            <w:webHidden/>
          </w:rPr>
          <w:tab/>
        </w:r>
        <w:r>
          <w:rPr>
            <w:noProof/>
            <w:webHidden/>
          </w:rPr>
          <w:fldChar w:fldCharType="begin"/>
        </w:r>
        <w:r>
          <w:rPr>
            <w:noProof/>
            <w:webHidden/>
          </w:rPr>
          <w:instrText xml:space="preserve"> PAGEREF _Toc516507084 \h </w:instrText>
        </w:r>
        <w:r>
          <w:rPr>
            <w:noProof/>
            <w:webHidden/>
          </w:rPr>
        </w:r>
        <w:r>
          <w:rPr>
            <w:noProof/>
            <w:webHidden/>
          </w:rPr>
          <w:fldChar w:fldCharType="separate"/>
        </w:r>
        <w:r>
          <w:rPr>
            <w:noProof/>
            <w:webHidden/>
          </w:rPr>
          <w:t>5</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85" w:history="1">
        <w:r w:rsidRPr="0012340E">
          <w:rPr>
            <w:rStyle w:val="ab"/>
            <w:noProof/>
          </w:rPr>
          <w:t>3.1.3</w:t>
        </w:r>
        <w:r w:rsidRPr="0012340E">
          <w:rPr>
            <w:rStyle w:val="ab"/>
            <w:rFonts w:hint="eastAsia"/>
            <w:noProof/>
          </w:rPr>
          <w:t xml:space="preserve"> </w:t>
        </w:r>
        <w:r w:rsidRPr="0012340E">
          <w:rPr>
            <w:rStyle w:val="ab"/>
            <w:rFonts w:hint="eastAsia"/>
            <w:noProof/>
          </w:rPr>
          <w:t>市场方面的可行性</w:t>
        </w:r>
        <w:r>
          <w:rPr>
            <w:noProof/>
            <w:webHidden/>
          </w:rPr>
          <w:tab/>
        </w:r>
        <w:r>
          <w:rPr>
            <w:noProof/>
            <w:webHidden/>
          </w:rPr>
          <w:fldChar w:fldCharType="begin"/>
        </w:r>
        <w:r>
          <w:rPr>
            <w:noProof/>
            <w:webHidden/>
          </w:rPr>
          <w:instrText xml:space="preserve"> PAGEREF _Toc516507085 \h </w:instrText>
        </w:r>
        <w:r>
          <w:rPr>
            <w:noProof/>
            <w:webHidden/>
          </w:rPr>
        </w:r>
        <w:r>
          <w:rPr>
            <w:noProof/>
            <w:webHidden/>
          </w:rPr>
          <w:fldChar w:fldCharType="separate"/>
        </w:r>
        <w:r>
          <w:rPr>
            <w:noProof/>
            <w:webHidden/>
          </w:rPr>
          <w:t>5</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86" w:history="1">
        <w:r w:rsidRPr="0012340E">
          <w:rPr>
            <w:rStyle w:val="ab"/>
            <w:noProof/>
          </w:rPr>
          <w:t>3.1.4</w:t>
        </w:r>
        <w:r w:rsidRPr="0012340E">
          <w:rPr>
            <w:rStyle w:val="ab"/>
            <w:rFonts w:hint="eastAsia"/>
            <w:noProof/>
          </w:rPr>
          <w:t xml:space="preserve"> </w:t>
        </w:r>
        <w:r w:rsidRPr="0012340E">
          <w:rPr>
            <w:rStyle w:val="ab"/>
            <w:rFonts w:hint="eastAsia"/>
            <w:noProof/>
          </w:rPr>
          <w:t>社会因素方面的可行性</w:t>
        </w:r>
        <w:r>
          <w:rPr>
            <w:noProof/>
            <w:webHidden/>
          </w:rPr>
          <w:tab/>
        </w:r>
        <w:r>
          <w:rPr>
            <w:noProof/>
            <w:webHidden/>
          </w:rPr>
          <w:fldChar w:fldCharType="begin"/>
        </w:r>
        <w:r>
          <w:rPr>
            <w:noProof/>
            <w:webHidden/>
          </w:rPr>
          <w:instrText xml:space="preserve"> PAGEREF _Toc516507086 \h </w:instrText>
        </w:r>
        <w:r>
          <w:rPr>
            <w:noProof/>
            <w:webHidden/>
          </w:rPr>
        </w:r>
        <w:r>
          <w:rPr>
            <w:noProof/>
            <w:webHidden/>
          </w:rPr>
          <w:fldChar w:fldCharType="separate"/>
        </w:r>
        <w:r>
          <w:rPr>
            <w:noProof/>
            <w:webHidden/>
          </w:rPr>
          <w:t>5</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087" w:history="1">
        <w:r w:rsidRPr="0012340E">
          <w:rPr>
            <w:rStyle w:val="ab"/>
            <w:noProof/>
          </w:rPr>
          <w:t>3.2</w:t>
        </w:r>
        <w:r w:rsidRPr="0012340E">
          <w:rPr>
            <w:rStyle w:val="ab"/>
            <w:rFonts w:hint="eastAsia"/>
            <w:noProof/>
          </w:rPr>
          <w:t xml:space="preserve"> </w:t>
        </w:r>
        <w:r w:rsidRPr="0012340E">
          <w:rPr>
            <w:rStyle w:val="ab"/>
            <w:rFonts w:hint="eastAsia"/>
            <w:noProof/>
          </w:rPr>
          <w:t>需求描述</w:t>
        </w:r>
        <w:r>
          <w:rPr>
            <w:noProof/>
            <w:webHidden/>
          </w:rPr>
          <w:tab/>
        </w:r>
        <w:r>
          <w:rPr>
            <w:noProof/>
            <w:webHidden/>
          </w:rPr>
          <w:fldChar w:fldCharType="begin"/>
        </w:r>
        <w:r>
          <w:rPr>
            <w:noProof/>
            <w:webHidden/>
          </w:rPr>
          <w:instrText xml:space="preserve"> PAGEREF _Toc516507087 \h </w:instrText>
        </w:r>
        <w:r>
          <w:rPr>
            <w:noProof/>
            <w:webHidden/>
          </w:rPr>
        </w:r>
        <w:r>
          <w:rPr>
            <w:noProof/>
            <w:webHidden/>
          </w:rPr>
          <w:fldChar w:fldCharType="separate"/>
        </w:r>
        <w:r>
          <w:rPr>
            <w:noProof/>
            <w:webHidden/>
          </w:rPr>
          <w:t>6</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88" w:history="1">
        <w:r w:rsidRPr="0012340E">
          <w:rPr>
            <w:rStyle w:val="ab"/>
            <w:noProof/>
          </w:rPr>
          <w:t>3.2.1</w:t>
        </w:r>
        <w:r w:rsidRPr="0012340E">
          <w:rPr>
            <w:rStyle w:val="ab"/>
            <w:rFonts w:hint="eastAsia"/>
            <w:noProof/>
          </w:rPr>
          <w:t xml:space="preserve"> </w:t>
        </w:r>
        <w:r w:rsidRPr="0012340E">
          <w:rPr>
            <w:rStyle w:val="ab"/>
            <w:rFonts w:hint="eastAsia"/>
            <w:noProof/>
          </w:rPr>
          <w:t>软件需求描述</w:t>
        </w:r>
        <w:r>
          <w:rPr>
            <w:noProof/>
            <w:webHidden/>
          </w:rPr>
          <w:tab/>
        </w:r>
        <w:r>
          <w:rPr>
            <w:noProof/>
            <w:webHidden/>
          </w:rPr>
          <w:fldChar w:fldCharType="begin"/>
        </w:r>
        <w:r>
          <w:rPr>
            <w:noProof/>
            <w:webHidden/>
          </w:rPr>
          <w:instrText xml:space="preserve"> PAGEREF _Toc516507088 \h </w:instrText>
        </w:r>
        <w:r>
          <w:rPr>
            <w:noProof/>
            <w:webHidden/>
          </w:rPr>
        </w:r>
        <w:r>
          <w:rPr>
            <w:noProof/>
            <w:webHidden/>
          </w:rPr>
          <w:fldChar w:fldCharType="separate"/>
        </w:r>
        <w:r>
          <w:rPr>
            <w:noProof/>
            <w:webHidden/>
          </w:rPr>
          <w:t>6</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89" w:history="1">
        <w:r w:rsidRPr="0012340E">
          <w:rPr>
            <w:rStyle w:val="ab"/>
            <w:noProof/>
          </w:rPr>
          <w:t>3.2.2</w:t>
        </w:r>
        <w:r w:rsidRPr="0012340E">
          <w:rPr>
            <w:rStyle w:val="ab"/>
            <w:rFonts w:hint="eastAsia"/>
            <w:noProof/>
          </w:rPr>
          <w:t xml:space="preserve"> </w:t>
        </w:r>
        <w:r w:rsidRPr="0012340E">
          <w:rPr>
            <w:rStyle w:val="ab"/>
            <w:rFonts w:hint="eastAsia"/>
            <w:noProof/>
          </w:rPr>
          <w:t>软件功能描述</w:t>
        </w:r>
        <w:r>
          <w:rPr>
            <w:noProof/>
            <w:webHidden/>
          </w:rPr>
          <w:tab/>
        </w:r>
        <w:r>
          <w:rPr>
            <w:noProof/>
            <w:webHidden/>
          </w:rPr>
          <w:fldChar w:fldCharType="begin"/>
        </w:r>
        <w:r>
          <w:rPr>
            <w:noProof/>
            <w:webHidden/>
          </w:rPr>
          <w:instrText xml:space="preserve"> PAGEREF _Toc516507089 \h </w:instrText>
        </w:r>
        <w:r>
          <w:rPr>
            <w:noProof/>
            <w:webHidden/>
          </w:rPr>
        </w:r>
        <w:r>
          <w:rPr>
            <w:noProof/>
            <w:webHidden/>
          </w:rPr>
          <w:fldChar w:fldCharType="separate"/>
        </w:r>
        <w:r>
          <w:rPr>
            <w:noProof/>
            <w:webHidden/>
          </w:rPr>
          <w:t>6</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090" w:history="1">
        <w:r w:rsidRPr="0012340E">
          <w:rPr>
            <w:rStyle w:val="ab"/>
            <w:noProof/>
          </w:rPr>
          <w:t>3.3</w:t>
        </w:r>
        <w:r w:rsidRPr="0012340E">
          <w:rPr>
            <w:rStyle w:val="ab"/>
            <w:rFonts w:hint="eastAsia"/>
            <w:noProof/>
          </w:rPr>
          <w:t xml:space="preserve"> </w:t>
        </w:r>
        <w:r w:rsidRPr="0012340E">
          <w:rPr>
            <w:rStyle w:val="ab"/>
            <w:rFonts w:hint="eastAsia"/>
            <w:noProof/>
          </w:rPr>
          <w:t>面向对象分析</w:t>
        </w:r>
        <w:r>
          <w:rPr>
            <w:noProof/>
            <w:webHidden/>
          </w:rPr>
          <w:tab/>
        </w:r>
        <w:r>
          <w:rPr>
            <w:noProof/>
            <w:webHidden/>
          </w:rPr>
          <w:fldChar w:fldCharType="begin"/>
        </w:r>
        <w:r>
          <w:rPr>
            <w:noProof/>
            <w:webHidden/>
          </w:rPr>
          <w:instrText xml:space="preserve"> PAGEREF _Toc516507090 \h </w:instrText>
        </w:r>
        <w:r>
          <w:rPr>
            <w:noProof/>
            <w:webHidden/>
          </w:rPr>
        </w:r>
        <w:r>
          <w:rPr>
            <w:noProof/>
            <w:webHidden/>
          </w:rPr>
          <w:fldChar w:fldCharType="separate"/>
        </w:r>
        <w:r>
          <w:rPr>
            <w:noProof/>
            <w:webHidden/>
          </w:rPr>
          <w:t>6</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91" w:history="1">
        <w:r w:rsidRPr="0012340E">
          <w:rPr>
            <w:rStyle w:val="ab"/>
            <w:noProof/>
          </w:rPr>
          <w:t>3.3.1</w:t>
        </w:r>
        <w:r w:rsidRPr="0012340E">
          <w:rPr>
            <w:rStyle w:val="ab"/>
            <w:rFonts w:hint="eastAsia"/>
            <w:noProof/>
          </w:rPr>
          <w:t xml:space="preserve"> </w:t>
        </w:r>
        <w:r w:rsidRPr="0012340E">
          <w:rPr>
            <w:rStyle w:val="ab"/>
            <w:rFonts w:hint="eastAsia"/>
            <w:noProof/>
          </w:rPr>
          <w:t>系统主要功能用例分析</w:t>
        </w:r>
        <w:r>
          <w:rPr>
            <w:noProof/>
            <w:webHidden/>
          </w:rPr>
          <w:tab/>
        </w:r>
        <w:r>
          <w:rPr>
            <w:noProof/>
            <w:webHidden/>
          </w:rPr>
          <w:fldChar w:fldCharType="begin"/>
        </w:r>
        <w:r>
          <w:rPr>
            <w:noProof/>
            <w:webHidden/>
          </w:rPr>
          <w:instrText xml:space="preserve"> PAGEREF _Toc516507091 \h </w:instrText>
        </w:r>
        <w:r>
          <w:rPr>
            <w:noProof/>
            <w:webHidden/>
          </w:rPr>
        </w:r>
        <w:r>
          <w:rPr>
            <w:noProof/>
            <w:webHidden/>
          </w:rPr>
          <w:fldChar w:fldCharType="separate"/>
        </w:r>
        <w:r>
          <w:rPr>
            <w:noProof/>
            <w:webHidden/>
          </w:rPr>
          <w:t>6</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92" w:history="1">
        <w:r w:rsidRPr="0012340E">
          <w:rPr>
            <w:rStyle w:val="ab"/>
            <w:noProof/>
          </w:rPr>
          <w:t>3.3.2</w:t>
        </w:r>
        <w:r w:rsidRPr="0012340E">
          <w:rPr>
            <w:rStyle w:val="ab"/>
            <w:rFonts w:hint="eastAsia"/>
            <w:noProof/>
          </w:rPr>
          <w:t xml:space="preserve"> </w:t>
        </w:r>
        <w:r w:rsidRPr="0012340E">
          <w:rPr>
            <w:rStyle w:val="ab"/>
            <w:rFonts w:hint="eastAsia"/>
            <w:noProof/>
          </w:rPr>
          <w:t>备份用例分析</w:t>
        </w:r>
        <w:r>
          <w:rPr>
            <w:noProof/>
            <w:webHidden/>
          </w:rPr>
          <w:tab/>
        </w:r>
        <w:r>
          <w:rPr>
            <w:noProof/>
            <w:webHidden/>
          </w:rPr>
          <w:fldChar w:fldCharType="begin"/>
        </w:r>
        <w:r>
          <w:rPr>
            <w:noProof/>
            <w:webHidden/>
          </w:rPr>
          <w:instrText xml:space="preserve"> PAGEREF _Toc516507092 \h </w:instrText>
        </w:r>
        <w:r>
          <w:rPr>
            <w:noProof/>
            <w:webHidden/>
          </w:rPr>
        </w:r>
        <w:r>
          <w:rPr>
            <w:noProof/>
            <w:webHidden/>
          </w:rPr>
          <w:fldChar w:fldCharType="separate"/>
        </w:r>
        <w:r>
          <w:rPr>
            <w:noProof/>
            <w:webHidden/>
          </w:rPr>
          <w:t>7</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93" w:history="1">
        <w:r w:rsidRPr="0012340E">
          <w:rPr>
            <w:rStyle w:val="ab"/>
            <w:noProof/>
          </w:rPr>
          <w:t>3.3.3</w:t>
        </w:r>
        <w:r w:rsidRPr="0012340E">
          <w:rPr>
            <w:rStyle w:val="ab"/>
            <w:rFonts w:hint="eastAsia"/>
            <w:noProof/>
          </w:rPr>
          <w:t xml:space="preserve"> </w:t>
        </w:r>
        <w:r w:rsidRPr="0012340E">
          <w:rPr>
            <w:rStyle w:val="ab"/>
            <w:rFonts w:hint="eastAsia"/>
            <w:noProof/>
          </w:rPr>
          <w:t>还原功能用例分析</w:t>
        </w:r>
        <w:r>
          <w:rPr>
            <w:noProof/>
            <w:webHidden/>
          </w:rPr>
          <w:tab/>
        </w:r>
        <w:r>
          <w:rPr>
            <w:noProof/>
            <w:webHidden/>
          </w:rPr>
          <w:fldChar w:fldCharType="begin"/>
        </w:r>
        <w:r>
          <w:rPr>
            <w:noProof/>
            <w:webHidden/>
          </w:rPr>
          <w:instrText xml:space="preserve"> PAGEREF _Toc516507093 \h </w:instrText>
        </w:r>
        <w:r>
          <w:rPr>
            <w:noProof/>
            <w:webHidden/>
          </w:rPr>
        </w:r>
        <w:r>
          <w:rPr>
            <w:noProof/>
            <w:webHidden/>
          </w:rPr>
          <w:fldChar w:fldCharType="separate"/>
        </w:r>
        <w:r>
          <w:rPr>
            <w:noProof/>
            <w:webHidden/>
          </w:rPr>
          <w:t>8</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94" w:history="1">
        <w:r w:rsidRPr="0012340E">
          <w:rPr>
            <w:rStyle w:val="ab"/>
            <w:noProof/>
          </w:rPr>
          <w:t>3.3.4</w:t>
        </w:r>
        <w:r w:rsidRPr="0012340E">
          <w:rPr>
            <w:rStyle w:val="ab"/>
            <w:rFonts w:hint="eastAsia"/>
            <w:noProof/>
          </w:rPr>
          <w:t xml:space="preserve"> </w:t>
        </w:r>
        <w:r w:rsidRPr="0012340E">
          <w:rPr>
            <w:rStyle w:val="ab"/>
            <w:rFonts w:hint="eastAsia"/>
            <w:noProof/>
          </w:rPr>
          <w:t>登录功能用例分析</w:t>
        </w:r>
        <w:r>
          <w:rPr>
            <w:noProof/>
            <w:webHidden/>
          </w:rPr>
          <w:tab/>
        </w:r>
        <w:r>
          <w:rPr>
            <w:noProof/>
            <w:webHidden/>
          </w:rPr>
          <w:fldChar w:fldCharType="begin"/>
        </w:r>
        <w:r>
          <w:rPr>
            <w:noProof/>
            <w:webHidden/>
          </w:rPr>
          <w:instrText xml:space="preserve"> PAGEREF _Toc516507094 \h </w:instrText>
        </w:r>
        <w:r>
          <w:rPr>
            <w:noProof/>
            <w:webHidden/>
          </w:rPr>
        </w:r>
        <w:r>
          <w:rPr>
            <w:noProof/>
            <w:webHidden/>
          </w:rPr>
          <w:fldChar w:fldCharType="separate"/>
        </w:r>
        <w:r>
          <w:rPr>
            <w:noProof/>
            <w:webHidden/>
          </w:rPr>
          <w:t>9</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95" w:history="1">
        <w:r w:rsidRPr="0012340E">
          <w:rPr>
            <w:rStyle w:val="ab"/>
            <w:noProof/>
          </w:rPr>
          <w:t>3.3.5</w:t>
        </w:r>
        <w:r w:rsidRPr="0012340E">
          <w:rPr>
            <w:rStyle w:val="ab"/>
            <w:rFonts w:hint="eastAsia"/>
            <w:noProof/>
          </w:rPr>
          <w:t xml:space="preserve"> </w:t>
        </w:r>
        <w:r w:rsidRPr="0012340E">
          <w:rPr>
            <w:rStyle w:val="ab"/>
            <w:rFonts w:hint="eastAsia"/>
            <w:noProof/>
          </w:rPr>
          <w:t>注销功能用例分析</w:t>
        </w:r>
        <w:r>
          <w:rPr>
            <w:noProof/>
            <w:webHidden/>
          </w:rPr>
          <w:tab/>
        </w:r>
        <w:r>
          <w:rPr>
            <w:noProof/>
            <w:webHidden/>
          </w:rPr>
          <w:fldChar w:fldCharType="begin"/>
        </w:r>
        <w:r>
          <w:rPr>
            <w:noProof/>
            <w:webHidden/>
          </w:rPr>
          <w:instrText xml:space="preserve"> PAGEREF _Toc516507095 \h </w:instrText>
        </w:r>
        <w:r>
          <w:rPr>
            <w:noProof/>
            <w:webHidden/>
          </w:rPr>
        </w:r>
        <w:r>
          <w:rPr>
            <w:noProof/>
            <w:webHidden/>
          </w:rPr>
          <w:fldChar w:fldCharType="separate"/>
        </w:r>
        <w:r>
          <w:rPr>
            <w:noProof/>
            <w:webHidden/>
          </w:rPr>
          <w:t>9</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096" w:history="1">
        <w:r w:rsidRPr="0012340E">
          <w:rPr>
            <w:rStyle w:val="ab"/>
            <w:noProof/>
          </w:rPr>
          <w:t>3.4</w:t>
        </w:r>
        <w:r w:rsidRPr="0012340E">
          <w:rPr>
            <w:rStyle w:val="ab"/>
            <w:rFonts w:hint="eastAsia"/>
            <w:noProof/>
          </w:rPr>
          <w:t xml:space="preserve"> </w:t>
        </w:r>
        <w:r w:rsidRPr="0012340E">
          <w:rPr>
            <w:rStyle w:val="ab"/>
            <w:rFonts w:hint="eastAsia"/>
            <w:noProof/>
          </w:rPr>
          <w:t>系统功能分析</w:t>
        </w:r>
        <w:r>
          <w:rPr>
            <w:noProof/>
            <w:webHidden/>
          </w:rPr>
          <w:tab/>
        </w:r>
        <w:r>
          <w:rPr>
            <w:noProof/>
            <w:webHidden/>
          </w:rPr>
          <w:fldChar w:fldCharType="begin"/>
        </w:r>
        <w:r>
          <w:rPr>
            <w:noProof/>
            <w:webHidden/>
          </w:rPr>
          <w:instrText xml:space="preserve"> PAGEREF _Toc516507096 \h </w:instrText>
        </w:r>
        <w:r>
          <w:rPr>
            <w:noProof/>
            <w:webHidden/>
          </w:rPr>
        </w:r>
        <w:r>
          <w:rPr>
            <w:noProof/>
            <w:webHidden/>
          </w:rPr>
          <w:fldChar w:fldCharType="separate"/>
        </w:r>
        <w:r>
          <w:rPr>
            <w:noProof/>
            <w:webHidden/>
          </w:rPr>
          <w:t>9</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97" w:history="1">
        <w:r w:rsidRPr="0012340E">
          <w:rPr>
            <w:rStyle w:val="ab"/>
            <w:noProof/>
          </w:rPr>
          <w:t>3.4.1</w:t>
        </w:r>
        <w:r w:rsidRPr="0012340E">
          <w:rPr>
            <w:rStyle w:val="ab"/>
            <w:rFonts w:hint="eastAsia"/>
            <w:noProof/>
          </w:rPr>
          <w:t xml:space="preserve"> </w:t>
        </w:r>
        <w:r w:rsidRPr="0012340E">
          <w:rPr>
            <w:rStyle w:val="ab"/>
            <w:rFonts w:hint="eastAsia"/>
            <w:noProof/>
          </w:rPr>
          <w:t>系统的功能分析</w:t>
        </w:r>
        <w:r>
          <w:rPr>
            <w:noProof/>
            <w:webHidden/>
          </w:rPr>
          <w:tab/>
        </w:r>
        <w:r>
          <w:rPr>
            <w:noProof/>
            <w:webHidden/>
          </w:rPr>
          <w:fldChar w:fldCharType="begin"/>
        </w:r>
        <w:r>
          <w:rPr>
            <w:noProof/>
            <w:webHidden/>
          </w:rPr>
          <w:instrText xml:space="preserve"> PAGEREF _Toc516507097 \h </w:instrText>
        </w:r>
        <w:r>
          <w:rPr>
            <w:noProof/>
            <w:webHidden/>
          </w:rPr>
        </w:r>
        <w:r>
          <w:rPr>
            <w:noProof/>
            <w:webHidden/>
          </w:rPr>
          <w:fldChar w:fldCharType="separate"/>
        </w:r>
        <w:r>
          <w:rPr>
            <w:noProof/>
            <w:webHidden/>
          </w:rPr>
          <w:t>10</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098" w:history="1">
        <w:r w:rsidRPr="0012340E">
          <w:rPr>
            <w:rStyle w:val="ab"/>
            <w:noProof/>
          </w:rPr>
          <w:t>3.4.2</w:t>
        </w:r>
        <w:r w:rsidRPr="0012340E">
          <w:rPr>
            <w:rStyle w:val="ab"/>
            <w:rFonts w:hint="eastAsia"/>
            <w:noProof/>
          </w:rPr>
          <w:t xml:space="preserve"> </w:t>
        </w:r>
        <w:r w:rsidRPr="0012340E">
          <w:rPr>
            <w:rStyle w:val="ab"/>
            <w:rFonts w:hint="eastAsia"/>
            <w:noProof/>
          </w:rPr>
          <w:t>系统非功能性分析</w:t>
        </w:r>
        <w:r>
          <w:rPr>
            <w:noProof/>
            <w:webHidden/>
          </w:rPr>
          <w:tab/>
        </w:r>
        <w:r>
          <w:rPr>
            <w:noProof/>
            <w:webHidden/>
          </w:rPr>
          <w:fldChar w:fldCharType="begin"/>
        </w:r>
        <w:r>
          <w:rPr>
            <w:noProof/>
            <w:webHidden/>
          </w:rPr>
          <w:instrText xml:space="preserve"> PAGEREF _Toc516507098 \h </w:instrText>
        </w:r>
        <w:r>
          <w:rPr>
            <w:noProof/>
            <w:webHidden/>
          </w:rPr>
        </w:r>
        <w:r>
          <w:rPr>
            <w:noProof/>
            <w:webHidden/>
          </w:rPr>
          <w:fldChar w:fldCharType="separate"/>
        </w:r>
        <w:r>
          <w:rPr>
            <w:noProof/>
            <w:webHidden/>
          </w:rPr>
          <w:t>10</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099" w:history="1">
        <w:r w:rsidRPr="0012340E">
          <w:rPr>
            <w:rStyle w:val="ab"/>
            <w:noProof/>
          </w:rPr>
          <w:t>3.5</w:t>
        </w:r>
        <w:r w:rsidRPr="0012340E">
          <w:rPr>
            <w:rStyle w:val="ab"/>
            <w:rFonts w:hint="eastAsia"/>
            <w:noProof/>
          </w:rPr>
          <w:t xml:space="preserve"> </w:t>
        </w:r>
        <w:r w:rsidRPr="0012340E">
          <w:rPr>
            <w:rStyle w:val="ab"/>
            <w:rFonts w:hint="eastAsia"/>
            <w:noProof/>
          </w:rPr>
          <w:t>本章总结</w:t>
        </w:r>
        <w:r>
          <w:rPr>
            <w:noProof/>
            <w:webHidden/>
          </w:rPr>
          <w:tab/>
        </w:r>
        <w:r>
          <w:rPr>
            <w:noProof/>
            <w:webHidden/>
          </w:rPr>
          <w:fldChar w:fldCharType="begin"/>
        </w:r>
        <w:r>
          <w:rPr>
            <w:noProof/>
            <w:webHidden/>
          </w:rPr>
          <w:instrText xml:space="preserve"> PAGEREF _Toc516507099 \h </w:instrText>
        </w:r>
        <w:r>
          <w:rPr>
            <w:noProof/>
            <w:webHidden/>
          </w:rPr>
        </w:r>
        <w:r>
          <w:rPr>
            <w:noProof/>
            <w:webHidden/>
          </w:rPr>
          <w:fldChar w:fldCharType="separate"/>
        </w:r>
        <w:r>
          <w:rPr>
            <w:noProof/>
            <w:webHidden/>
          </w:rPr>
          <w:t>10</w:t>
        </w:r>
        <w:r>
          <w:rPr>
            <w:noProof/>
            <w:webHidden/>
          </w:rPr>
          <w:fldChar w:fldCharType="end"/>
        </w:r>
      </w:hyperlink>
    </w:p>
    <w:p w:rsidR="001A51CD" w:rsidRDefault="001A51CD">
      <w:pPr>
        <w:pStyle w:val="10"/>
        <w:tabs>
          <w:tab w:val="right" w:leader="dot" w:pos="9060"/>
        </w:tabs>
        <w:rPr>
          <w:rFonts w:asciiTheme="minorHAnsi" w:eastAsiaTheme="minorEastAsia" w:hAnsiTheme="minorHAnsi" w:cstheme="minorBidi"/>
          <w:noProof/>
          <w:sz w:val="21"/>
          <w:szCs w:val="22"/>
        </w:rPr>
      </w:pPr>
      <w:hyperlink w:anchor="_Toc516507100" w:history="1">
        <w:r w:rsidRPr="0012340E">
          <w:rPr>
            <w:rStyle w:val="ab"/>
            <w:noProof/>
          </w:rPr>
          <w:t>4</w:t>
        </w:r>
        <w:r w:rsidRPr="0012340E">
          <w:rPr>
            <w:rStyle w:val="ab"/>
            <w:rFonts w:hint="eastAsia"/>
            <w:noProof/>
          </w:rPr>
          <w:t xml:space="preserve"> </w:t>
        </w:r>
        <w:r w:rsidRPr="0012340E">
          <w:rPr>
            <w:rStyle w:val="ab"/>
            <w:rFonts w:hint="eastAsia"/>
            <w:noProof/>
          </w:rPr>
          <w:t>系统设计</w:t>
        </w:r>
        <w:r>
          <w:rPr>
            <w:noProof/>
            <w:webHidden/>
          </w:rPr>
          <w:tab/>
        </w:r>
        <w:r>
          <w:rPr>
            <w:noProof/>
            <w:webHidden/>
          </w:rPr>
          <w:fldChar w:fldCharType="begin"/>
        </w:r>
        <w:r>
          <w:rPr>
            <w:noProof/>
            <w:webHidden/>
          </w:rPr>
          <w:instrText xml:space="preserve"> PAGEREF _Toc516507100 \h </w:instrText>
        </w:r>
        <w:r>
          <w:rPr>
            <w:noProof/>
            <w:webHidden/>
          </w:rPr>
        </w:r>
        <w:r>
          <w:rPr>
            <w:noProof/>
            <w:webHidden/>
          </w:rPr>
          <w:fldChar w:fldCharType="separate"/>
        </w:r>
        <w:r>
          <w:rPr>
            <w:noProof/>
            <w:webHidden/>
          </w:rPr>
          <w:t>10</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101" w:history="1">
        <w:r w:rsidRPr="0012340E">
          <w:rPr>
            <w:rStyle w:val="ab"/>
            <w:noProof/>
          </w:rPr>
          <w:t>4.1</w:t>
        </w:r>
        <w:r w:rsidRPr="0012340E">
          <w:rPr>
            <w:rStyle w:val="ab"/>
            <w:rFonts w:hint="eastAsia"/>
            <w:noProof/>
          </w:rPr>
          <w:t xml:space="preserve"> </w:t>
        </w:r>
        <w:r w:rsidRPr="0012340E">
          <w:rPr>
            <w:rStyle w:val="ab"/>
            <w:rFonts w:hint="eastAsia"/>
            <w:noProof/>
          </w:rPr>
          <w:t>概要设计</w:t>
        </w:r>
        <w:r>
          <w:rPr>
            <w:noProof/>
            <w:webHidden/>
          </w:rPr>
          <w:tab/>
        </w:r>
        <w:r>
          <w:rPr>
            <w:noProof/>
            <w:webHidden/>
          </w:rPr>
          <w:fldChar w:fldCharType="begin"/>
        </w:r>
        <w:r>
          <w:rPr>
            <w:noProof/>
            <w:webHidden/>
          </w:rPr>
          <w:instrText xml:space="preserve"> PAGEREF _Toc516507101 \h </w:instrText>
        </w:r>
        <w:r>
          <w:rPr>
            <w:noProof/>
            <w:webHidden/>
          </w:rPr>
        </w:r>
        <w:r>
          <w:rPr>
            <w:noProof/>
            <w:webHidden/>
          </w:rPr>
          <w:fldChar w:fldCharType="separate"/>
        </w:r>
        <w:r>
          <w:rPr>
            <w:noProof/>
            <w:webHidden/>
          </w:rPr>
          <w:t>10</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102" w:history="1">
        <w:r w:rsidRPr="0012340E">
          <w:rPr>
            <w:rStyle w:val="ab"/>
            <w:noProof/>
          </w:rPr>
          <w:t>4.1.1</w:t>
        </w:r>
        <w:r w:rsidRPr="0012340E">
          <w:rPr>
            <w:rStyle w:val="ab"/>
            <w:rFonts w:hint="eastAsia"/>
            <w:noProof/>
          </w:rPr>
          <w:t xml:space="preserve"> </w:t>
        </w:r>
        <w:r w:rsidRPr="0012340E">
          <w:rPr>
            <w:rStyle w:val="ab"/>
            <w:rFonts w:hint="eastAsia"/>
            <w:noProof/>
          </w:rPr>
          <w:t>概述</w:t>
        </w:r>
        <w:r>
          <w:rPr>
            <w:noProof/>
            <w:webHidden/>
          </w:rPr>
          <w:tab/>
        </w:r>
        <w:r>
          <w:rPr>
            <w:noProof/>
            <w:webHidden/>
          </w:rPr>
          <w:fldChar w:fldCharType="begin"/>
        </w:r>
        <w:r>
          <w:rPr>
            <w:noProof/>
            <w:webHidden/>
          </w:rPr>
          <w:instrText xml:space="preserve"> PAGEREF _Toc516507102 \h </w:instrText>
        </w:r>
        <w:r>
          <w:rPr>
            <w:noProof/>
            <w:webHidden/>
          </w:rPr>
        </w:r>
        <w:r>
          <w:rPr>
            <w:noProof/>
            <w:webHidden/>
          </w:rPr>
          <w:fldChar w:fldCharType="separate"/>
        </w:r>
        <w:r>
          <w:rPr>
            <w:noProof/>
            <w:webHidden/>
          </w:rPr>
          <w:t>10</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103" w:history="1">
        <w:r w:rsidRPr="0012340E">
          <w:rPr>
            <w:rStyle w:val="ab"/>
            <w:noProof/>
          </w:rPr>
          <w:t>4.1.2</w:t>
        </w:r>
        <w:r w:rsidRPr="0012340E">
          <w:rPr>
            <w:rStyle w:val="ab"/>
            <w:rFonts w:hint="eastAsia"/>
            <w:noProof/>
          </w:rPr>
          <w:t xml:space="preserve"> </w:t>
        </w:r>
        <w:r w:rsidRPr="0012340E">
          <w:rPr>
            <w:rStyle w:val="ab"/>
            <w:rFonts w:hint="eastAsia"/>
            <w:noProof/>
          </w:rPr>
          <w:t>系统框架结构</w:t>
        </w:r>
        <w:r>
          <w:rPr>
            <w:noProof/>
            <w:webHidden/>
          </w:rPr>
          <w:tab/>
        </w:r>
        <w:r>
          <w:rPr>
            <w:noProof/>
            <w:webHidden/>
          </w:rPr>
          <w:fldChar w:fldCharType="begin"/>
        </w:r>
        <w:r>
          <w:rPr>
            <w:noProof/>
            <w:webHidden/>
          </w:rPr>
          <w:instrText xml:space="preserve"> PAGEREF _Toc516507103 \h </w:instrText>
        </w:r>
        <w:r>
          <w:rPr>
            <w:noProof/>
            <w:webHidden/>
          </w:rPr>
        </w:r>
        <w:r>
          <w:rPr>
            <w:noProof/>
            <w:webHidden/>
          </w:rPr>
          <w:fldChar w:fldCharType="separate"/>
        </w:r>
        <w:r>
          <w:rPr>
            <w:noProof/>
            <w:webHidden/>
          </w:rPr>
          <w:t>10</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104" w:history="1">
        <w:r w:rsidRPr="0012340E">
          <w:rPr>
            <w:rStyle w:val="ab"/>
            <w:noProof/>
          </w:rPr>
          <w:t>4.1.3</w:t>
        </w:r>
        <w:r w:rsidRPr="0012340E">
          <w:rPr>
            <w:rStyle w:val="ab"/>
            <w:rFonts w:hint="eastAsia"/>
            <w:noProof/>
          </w:rPr>
          <w:t xml:space="preserve"> </w:t>
        </w:r>
        <w:r w:rsidRPr="0012340E">
          <w:rPr>
            <w:rStyle w:val="ab"/>
            <w:rFonts w:hint="eastAsia"/>
            <w:noProof/>
          </w:rPr>
          <w:t>系统功能模块图</w:t>
        </w:r>
        <w:r>
          <w:rPr>
            <w:noProof/>
            <w:webHidden/>
          </w:rPr>
          <w:tab/>
        </w:r>
        <w:r>
          <w:rPr>
            <w:noProof/>
            <w:webHidden/>
          </w:rPr>
          <w:fldChar w:fldCharType="begin"/>
        </w:r>
        <w:r>
          <w:rPr>
            <w:noProof/>
            <w:webHidden/>
          </w:rPr>
          <w:instrText xml:space="preserve"> PAGEREF _Toc516507104 \h </w:instrText>
        </w:r>
        <w:r>
          <w:rPr>
            <w:noProof/>
            <w:webHidden/>
          </w:rPr>
        </w:r>
        <w:r>
          <w:rPr>
            <w:noProof/>
            <w:webHidden/>
          </w:rPr>
          <w:fldChar w:fldCharType="separate"/>
        </w:r>
        <w:r>
          <w:rPr>
            <w:noProof/>
            <w:webHidden/>
          </w:rPr>
          <w:t>11</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105" w:history="1">
        <w:r w:rsidRPr="0012340E">
          <w:rPr>
            <w:rStyle w:val="ab"/>
            <w:noProof/>
          </w:rPr>
          <w:t>4.2</w:t>
        </w:r>
        <w:r w:rsidRPr="0012340E">
          <w:rPr>
            <w:rStyle w:val="ab"/>
            <w:rFonts w:hint="eastAsia"/>
            <w:noProof/>
          </w:rPr>
          <w:t xml:space="preserve"> </w:t>
        </w:r>
        <w:r w:rsidRPr="0012340E">
          <w:rPr>
            <w:rStyle w:val="ab"/>
            <w:rFonts w:hint="eastAsia"/>
            <w:noProof/>
          </w:rPr>
          <w:t>详细设计</w:t>
        </w:r>
        <w:r>
          <w:rPr>
            <w:noProof/>
            <w:webHidden/>
          </w:rPr>
          <w:tab/>
        </w:r>
        <w:r>
          <w:rPr>
            <w:noProof/>
            <w:webHidden/>
          </w:rPr>
          <w:fldChar w:fldCharType="begin"/>
        </w:r>
        <w:r>
          <w:rPr>
            <w:noProof/>
            <w:webHidden/>
          </w:rPr>
          <w:instrText xml:space="preserve"> PAGEREF _Toc516507105 \h </w:instrText>
        </w:r>
        <w:r>
          <w:rPr>
            <w:noProof/>
            <w:webHidden/>
          </w:rPr>
        </w:r>
        <w:r>
          <w:rPr>
            <w:noProof/>
            <w:webHidden/>
          </w:rPr>
          <w:fldChar w:fldCharType="separate"/>
        </w:r>
        <w:r>
          <w:rPr>
            <w:noProof/>
            <w:webHidden/>
          </w:rPr>
          <w:t>13</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106" w:history="1">
        <w:r w:rsidRPr="0012340E">
          <w:rPr>
            <w:rStyle w:val="ab"/>
            <w:noProof/>
          </w:rPr>
          <w:t>4.2.1</w:t>
        </w:r>
        <w:r w:rsidRPr="0012340E">
          <w:rPr>
            <w:rStyle w:val="ab"/>
            <w:rFonts w:hint="eastAsia"/>
            <w:noProof/>
          </w:rPr>
          <w:t xml:space="preserve"> </w:t>
        </w:r>
        <w:r w:rsidRPr="0012340E">
          <w:rPr>
            <w:rStyle w:val="ab"/>
            <w:rFonts w:hint="eastAsia"/>
            <w:noProof/>
          </w:rPr>
          <w:t>系统总流程</w:t>
        </w:r>
        <w:r>
          <w:rPr>
            <w:noProof/>
            <w:webHidden/>
          </w:rPr>
          <w:tab/>
        </w:r>
        <w:r>
          <w:rPr>
            <w:noProof/>
            <w:webHidden/>
          </w:rPr>
          <w:fldChar w:fldCharType="begin"/>
        </w:r>
        <w:r>
          <w:rPr>
            <w:noProof/>
            <w:webHidden/>
          </w:rPr>
          <w:instrText xml:space="preserve"> PAGEREF _Toc516507106 \h </w:instrText>
        </w:r>
        <w:r>
          <w:rPr>
            <w:noProof/>
            <w:webHidden/>
          </w:rPr>
        </w:r>
        <w:r>
          <w:rPr>
            <w:noProof/>
            <w:webHidden/>
          </w:rPr>
          <w:fldChar w:fldCharType="separate"/>
        </w:r>
        <w:r>
          <w:rPr>
            <w:noProof/>
            <w:webHidden/>
          </w:rPr>
          <w:t>13</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107" w:history="1">
        <w:r w:rsidRPr="0012340E">
          <w:rPr>
            <w:rStyle w:val="ab"/>
            <w:noProof/>
          </w:rPr>
          <w:t>4.2.2</w:t>
        </w:r>
        <w:r w:rsidRPr="0012340E">
          <w:rPr>
            <w:rStyle w:val="ab"/>
            <w:rFonts w:hint="eastAsia"/>
            <w:noProof/>
          </w:rPr>
          <w:t xml:space="preserve"> </w:t>
        </w:r>
        <w:r w:rsidRPr="0012340E">
          <w:rPr>
            <w:rStyle w:val="ab"/>
            <w:rFonts w:hint="eastAsia"/>
            <w:noProof/>
          </w:rPr>
          <w:t>备份模块设计</w:t>
        </w:r>
        <w:r>
          <w:rPr>
            <w:noProof/>
            <w:webHidden/>
          </w:rPr>
          <w:tab/>
        </w:r>
        <w:r>
          <w:rPr>
            <w:noProof/>
            <w:webHidden/>
          </w:rPr>
          <w:fldChar w:fldCharType="begin"/>
        </w:r>
        <w:r>
          <w:rPr>
            <w:noProof/>
            <w:webHidden/>
          </w:rPr>
          <w:instrText xml:space="preserve"> PAGEREF _Toc516507107 \h </w:instrText>
        </w:r>
        <w:r>
          <w:rPr>
            <w:noProof/>
            <w:webHidden/>
          </w:rPr>
        </w:r>
        <w:r>
          <w:rPr>
            <w:noProof/>
            <w:webHidden/>
          </w:rPr>
          <w:fldChar w:fldCharType="separate"/>
        </w:r>
        <w:r>
          <w:rPr>
            <w:noProof/>
            <w:webHidden/>
          </w:rPr>
          <w:t>14</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108" w:history="1">
        <w:r w:rsidRPr="0012340E">
          <w:rPr>
            <w:rStyle w:val="ab"/>
            <w:noProof/>
          </w:rPr>
          <w:t>4.2.3</w:t>
        </w:r>
        <w:r w:rsidRPr="0012340E">
          <w:rPr>
            <w:rStyle w:val="ab"/>
            <w:rFonts w:hint="eastAsia"/>
            <w:noProof/>
          </w:rPr>
          <w:t xml:space="preserve"> </w:t>
        </w:r>
        <w:r w:rsidRPr="0012340E">
          <w:rPr>
            <w:rStyle w:val="ab"/>
            <w:rFonts w:hint="eastAsia"/>
            <w:noProof/>
          </w:rPr>
          <w:t>还原功能模块设计</w:t>
        </w:r>
        <w:r>
          <w:rPr>
            <w:noProof/>
            <w:webHidden/>
          </w:rPr>
          <w:tab/>
        </w:r>
        <w:r>
          <w:rPr>
            <w:noProof/>
            <w:webHidden/>
          </w:rPr>
          <w:fldChar w:fldCharType="begin"/>
        </w:r>
        <w:r>
          <w:rPr>
            <w:noProof/>
            <w:webHidden/>
          </w:rPr>
          <w:instrText xml:space="preserve"> PAGEREF _Toc516507108 \h </w:instrText>
        </w:r>
        <w:r>
          <w:rPr>
            <w:noProof/>
            <w:webHidden/>
          </w:rPr>
        </w:r>
        <w:r>
          <w:rPr>
            <w:noProof/>
            <w:webHidden/>
          </w:rPr>
          <w:fldChar w:fldCharType="separate"/>
        </w:r>
        <w:r>
          <w:rPr>
            <w:noProof/>
            <w:webHidden/>
          </w:rPr>
          <w:t>15</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109" w:history="1">
        <w:r w:rsidRPr="0012340E">
          <w:rPr>
            <w:rStyle w:val="ab"/>
            <w:noProof/>
          </w:rPr>
          <w:t>4.3</w:t>
        </w:r>
        <w:r w:rsidRPr="0012340E">
          <w:rPr>
            <w:rStyle w:val="ab"/>
            <w:rFonts w:hint="eastAsia"/>
            <w:noProof/>
          </w:rPr>
          <w:t xml:space="preserve"> </w:t>
        </w:r>
        <w:r w:rsidRPr="0012340E">
          <w:rPr>
            <w:rStyle w:val="ab"/>
            <w:rFonts w:hint="eastAsia"/>
            <w:noProof/>
          </w:rPr>
          <w:t>用户数据存储设计</w:t>
        </w:r>
        <w:r>
          <w:rPr>
            <w:noProof/>
            <w:webHidden/>
          </w:rPr>
          <w:tab/>
        </w:r>
        <w:r>
          <w:rPr>
            <w:noProof/>
            <w:webHidden/>
          </w:rPr>
          <w:fldChar w:fldCharType="begin"/>
        </w:r>
        <w:r>
          <w:rPr>
            <w:noProof/>
            <w:webHidden/>
          </w:rPr>
          <w:instrText xml:space="preserve"> PAGEREF _Toc516507109 \h </w:instrText>
        </w:r>
        <w:r>
          <w:rPr>
            <w:noProof/>
            <w:webHidden/>
          </w:rPr>
        </w:r>
        <w:r>
          <w:rPr>
            <w:noProof/>
            <w:webHidden/>
          </w:rPr>
          <w:fldChar w:fldCharType="separate"/>
        </w:r>
        <w:r>
          <w:rPr>
            <w:noProof/>
            <w:webHidden/>
          </w:rPr>
          <w:t>16</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110" w:history="1">
        <w:r w:rsidRPr="0012340E">
          <w:rPr>
            <w:rStyle w:val="ab"/>
            <w:noProof/>
          </w:rPr>
          <w:t>4.3.1</w:t>
        </w:r>
        <w:r w:rsidRPr="0012340E">
          <w:rPr>
            <w:rStyle w:val="ab"/>
            <w:rFonts w:hint="eastAsia"/>
            <w:noProof/>
          </w:rPr>
          <w:t xml:space="preserve"> </w:t>
        </w:r>
        <w:r w:rsidRPr="0012340E">
          <w:rPr>
            <w:rStyle w:val="ab"/>
            <w:rFonts w:hint="eastAsia"/>
            <w:noProof/>
          </w:rPr>
          <w:t>沙盒</w:t>
        </w:r>
        <w:r>
          <w:rPr>
            <w:noProof/>
            <w:webHidden/>
          </w:rPr>
          <w:tab/>
        </w:r>
        <w:r>
          <w:rPr>
            <w:noProof/>
            <w:webHidden/>
          </w:rPr>
          <w:fldChar w:fldCharType="begin"/>
        </w:r>
        <w:r>
          <w:rPr>
            <w:noProof/>
            <w:webHidden/>
          </w:rPr>
          <w:instrText xml:space="preserve"> PAGEREF _Toc516507110 \h </w:instrText>
        </w:r>
        <w:r>
          <w:rPr>
            <w:noProof/>
            <w:webHidden/>
          </w:rPr>
        </w:r>
        <w:r>
          <w:rPr>
            <w:noProof/>
            <w:webHidden/>
          </w:rPr>
          <w:fldChar w:fldCharType="separate"/>
        </w:r>
        <w:r>
          <w:rPr>
            <w:noProof/>
            <w:webHidden/>
          </w:rPr>
          <w:t>16</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111" w:history="1">
        <w:r w:rsidRPr="0012340E">
          <w:rPr>
            <w:rStyle w:val="ab"/>
            <w:noProof/>
          </w:rPr>
          <w:t>4.3.2</w:t>
        </w:r>
        <w:r w:rsidRPr="0012340E">
          <w:rPr>
            <w:rStyle w:val="ab"/>
            <w:rFonts w:hint="eastAsia"/>
            <w:noProof/>
          </w:rPr>
          <w:t xml:space="preserve"> </w:t>
        </w:r>
        <w:r w:rsidRPr="0012340E">
          <w:rPr>
            <w:rStyle w:val="ab"/>
            <w:rFonts w:hint="eastAsia"/>
            <w:noProof/>
          </w:rPr>
          <w:t>沙盒设计</w:t>
        </w:r>
        <w:r>
          <w:rPr>
            <w:noProof/>
            <w:webHidden/>
          </w:rPr>
          <w:tab/>
        </w:r>
        <w:r>
          <w:rPr>
            <w:noProof/>
            <w:webHidden/>
          </w:rPr>
          <w:fldChar w:fldCharType="begin"/>
        </w:r>
        <w:r>
          <w:rPr>
            <w:noProof/>
            <w:webHidden/>
          </w:rPr>
          <w:instrText xml:space="preserve"> PAGEREF _Toc516507111 \h </w:instrText>
        </w:r>
        <w:r>
          <w:rPr>
            <w:noProof/>
            <w:webHidden/>
          </w:rPr>
        </w:r>
        <w:r>
          <w:rPr>
            <w:noProof/>
            <w:webHidden/>
          </w:rPr>
          <w:fldChar w:fldCharType="separate"/>
        </w:r>
        <w:r>
          <w:rPr>
            <w:noProof/>
            <w:webHidden/>
          </w:rPr>
          <w:t>16</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112" w:history="1">
        <w:r w:rsidRPr="0012340E">
          <w:rPr>
            <w:rStyle w:val="ab"/>
            <w:noProof/>
          </w:rPr>
          <w:t>4.4</w:t>
        </w:r>
        <w:r w:rsidRPr="0012340E">
          <w:rPr>
            <w:rStyle w:val="ab"/>
            <w:rFonts w:hint="eastAsia"/>
            <w:noProof/>
          </w:rPr>
          <w:t xml:space="preserve"> </w:t>
        </w:r>
        <w:r w:rsidRPr="0012340E">
          <w:rPr>
            <w:rStyle w:val="ab"/>
            <w:rFonts w:hint="eastAsia"/>
            <w:noProof/>
          </w:rPr>
          <w:t>本章总结</w:t>
        </w:r>
        <w:r>
          <w:rPr>
            <w:noProof/>
            <w:webHidden/>
          </w:rPr>
          <w:tab/>
        </w:r>
        <w:r>
          <w:rPr>
            <w:noProof/>
            <w:webHidden/>
          </w:rPr>
          <w:fldChar w:fldCharType="begin"/>
        </w:r>
        <w:r>
          <w:rPr>
            <w:noProof/>
            <w:webHidden/>
          </w:rPr>
          <w:instrText xml:space="preserve"> PAGEREF _Toc516507112 \h </w:instrText>
        </w:r>
        <w:r>
          <w:rPr>
            <w:noProof/>
            <w:webHidden/>
          </w:rPr>
        </w:r>
        <w:r>
          <w:rPr>
            <w:noProof/>
            <w:webHidden/>
          </w:rPr>
          <w:fldChar w:fldCharType="separate"/>
        </w:r>
        <w:r>
          <w:rPr>
            <w:noProof/>
            <w:webHidden/>
          </w:rPr>
          <w:t>17</w:t>
        </w:r>
        <w:r>
          <w:rPr>
            <w:noProof/>
            <w:webHidden/>
          </w:rPr>
          <w:fldChar w:fldCharType="end"/>
        </w:r>
      </w:hyperlink>
    </w:p>
    <w:p w:rsidR="001A51CD" w:rsidRDefault="001A51CD">
      <w:pPr>
        <w:pStyle w:val="10"/>
        <w:tabs>
          <w:tab w:val="right" w:leader="dot" w:pos="9060"/>
        </w:tabs>
        <w:rPr>
          <w:rFonts w:asciiTheme="minorHAnsi" w:eastAsiaTheme="minorEastAsia" w:hAnsiTheme="minorHAnsi" w:cstheme="minorBidi"/>
          <w:noProof/>
          <w:sz w:val="21"/>
          <w:szCs w:val="22"/>
        </w:rPr>
      </w:pPr>
      <w:hyperlink w:anchor="_Toc516507113" w:history="1">
        <w:r w:rsidRPr="0012340E">
          <w:rPr>
            <w:rStyle w:val="ab"/>
            <w:noProof/>
          </w:rPr>
          <w:t>5</w:t>
        </w:r>
        <w:r w:rsidRPr="0012340E">
          <w:rPr>
            <w:rStyle w:val="ab"/>
            <w:rFonts w:hint="eastAsia"/>
            <w:noProof/>
          </w:rPr>
          <w:t xml:space="preserve"> </w:t>
        </w:r>
        <w:r w:rsidRPr="0012340E">
          <w:rPr>
            <w:rStyle w:val="ab"/>
            <w:rFonts w:hint="eastAsia"/>
            <w:noProof/>
          </w:rPr>
          <w:t>系统实现</w:t>
        </w:r>
        <w:r>
          <w:rPr>
            <w:noProof/>
            <w:webHidden/>
          </w:rPr>
          <w:tab/>
        </w:r>
        <w:r>
          <w:rPr>
            <w:noProof/>
            <w:webHidden/>
          </w:rPr>
          <w:fldChar w:fldCharType="begin"/>
        </w:r>
        <w:r>
          <w:rPr>
            <w:noProof/>
            <w:webHidden/>
          </w:rPr>
          <w:instrText xml:space="preserve"> PAGEREF _Toc516507113 \h </w:instrText>
        </w:r>
        <w:r>
          <w:rPr>
            <w:noProof/>
            <w:webHidden/>
          </w:rPr>
        </w:r>
        <w:r>
          <w:rPr>
            <w:noProof/>
            <w:webHidden/>
          </w:rPr>
          <w:fldChar w:fldCharType="separate"/>
        </w:r>
        <w:r>
          <w:rPr>
            <w:noProof/>
            <w:webHidden/>
          </w:rPr>
          <w:t>17</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114" w:history="1">
        <w:r w:rsidRPr="0012340E">
          <w:rPr>
            <w:rStyle w:val="ab"/>
            <w:noProof/>
          </w:rPr>
          <w:t>5.1</w:t>
        </w:r>
        <w:r w:rsidRPr="0012340E">
          <w:rPr>
            <w:rStyle w:val="ab"/>
            <w:rFonts w:hint="eastAsia"/>
            <w:noProof/>
          </w:rPr>
          <w:t xml:space="preserve"> </w:t>
        </w:r>
        <w:r w:rsidRPr="0012340E">
          <w:rPr>
            <w:rStyle w:val="ab"/>
            <w:rFonts w:hint="eastAsia"/>
            <w:noProof/>
          </w:rPr>
          <w:t>系统界面实现</w:t>
        </w:r>
        <w:r>
          <w:rPr>
            <w:noProof/>
            <w:webHidden/>
          </w:rPr>
          <w:tab/>
        </w:r>
        <w:r>
          <w:rPr>
            <w:noProof/>
            <w:webHidden/>
          </w:rPr>
          <w:fldChar w:fldCharType="begin"/>
        </w:r>
        <w:r>
          <w:rPr>
            <w:noProof/>
            <w:webHidden/>
          </w:rPr>
          <w:instrText xml:space="preserve"> PAGEREF _Toc516507114 \h </w:instrText>
        </w:r>
        <w:r>
          <w:rPr>
            <w:noProof/>
            <w:webHidden/>
          </w:rPr>
        </w:r>
        <w:r>
          <w:rPr>
            <w:noProof/>
            <w:webHidden/>
          </w:rPr>
          <w:fldChar w:fldCharType="separate"/>
        </w:r>
        <w:r>
          <w:rPr>
            <w:noProof/>
            <w:webHidden/>
          </w:rPr>
          <w:t>17</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115" w:history="1">
        <w:r w:rsidRPr="0012340E">
          <w:rPr>
            <w:rStyle w:val="ab"/>
            <w:noProof/>
          </w:rPr>
          <w:t>5.2</w:t>
        </w:r>
        <w:r w:rsidRPr="0012340E">
          <w:rPr>
            <w:rStyle w:val="ab"/>
            <w:rFonts w:hint="eastAsia"/>
            <w:noProof/>
          </w:rPr>
          <w:t xml:space="preserve"> </w:t>
        </w:r>
        <w:r w:rsidRPr="0012340E">
          <w:rPr>
            <w:rStyle w:val="ab"/>
            <w:rFonts w:hint="eastAsia"/>
            <w:noProof/>
          </w:rPr>
          <w:t>备份实现</w:t>
        </w:r>
        <w:r>
          <w:rPr>
            <w:noProof/>
            <w:webHidden/>
          </w:rPr>
          <w:tab/>
        </w:r>
        <w:r>
          <w:rPr>
            <w:noProof/>
            <w:webHidden/>
          </w:rPr>
          <w:fldChar w:fldCharType="begin"/>
        </w:r>
        <w:r>
          <w:rPr>
            <w:noProof/>
            <w:webHidden/>
          </w:rPr>
          <w:instrText xml:space="preserve"> PAGEREF _Toc516507115 \h </w:instrText>
        </w:r>
        <w:r>
          <w:rPr>
            <w:noProof/>
            <w:webHidden/>
          </w:rPr>
        </w:r>
        <w:r>
          <w:rPr>
            <w:noProof/>
            <w:webHidden/>
          </w:rPr>
          <w:fldChar w:fldCharType="separate"/>
        </w:r>
        <w:r>
          <w:rPr>
            <w:noProof/>
            <w:webHidden/>
          </w:rPr>
          <w:t>19</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116" w:history="1">
        <w:r w:rsidRPr="0012340E">
          <w:rPr>
            <w:rStyle w:val="ab"/>
            <w:noProof/>
          </w:rPr>
          <w:t>5.3</w:t>
        </w:r>
        <w:r w:rsidRPr="0012340E">
          <w:rPr>
            <w:rStyle w:val="ab"/>
            <w:rFonts w:hint="eastAsia"/>
            <w:noProof/>
          </w:rPr>
          <w:t xml:space="preserve"> </w:t>
        </w:r>
        <w:r w:rsidRPr="0012340E">
          <w:rPr>
            <w:rStyle w:val="ab"/>
            <w:rFonts w:hint="eastAsia"/>
            <w:noProof/>
          </w:rPr>
          <w:t>还原实现</w:t>
        </w:r>
        <w:r>
          <w:rPr>
            <w:noProof/>
            <w:webHidden/>
          </w:rPr>
          <w:tab/>
        </w:r>
        <w:r>
          <w:rPr>
            <w:noProof/>
            <w:webHidden/>
          </w:rPr>
          <w:fldChar w:fldCharType="begin"/>
        </w:r>
        <w:r>
          <w:rPr>
            <w:noProof/>
            <w:webHidden/>
          </w:rPr>
          <w:instrText xml:space="preserve"> PAGEREF _Toc516507116 \h </w:instrText>
        </w:r>
        <w:r>
          <w:rPr>
            <w:noProof/>
            <w:webHidden/>
          </w:rPr>
        </w:r>
        <w:r>
          <w:rPr>
            <w:noProof/>
            <w:webHidden/>
          </w:rPr>
          <w:fldChar w:fldCharType="separate"/>
        </w:r>
        <w:r>
          <w:rPr>
            <w:noProof/>
            <w:webHidden/>
          </w:rPr>
          <w:t>21</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117" w:history="1">
        <w:r w:rsidRPr="0012340E">
          <w:rPr>
            <w:rStyle w:val="ab"/>
            <w:noProof/>
          </w:rPr>
          <w:t>5.4</w:t>
        </w:r>
        <w:r w:rsidRPr="0012340E">
          <w:rPr>
            <w:rStyle w:val="ab"/>
            <w:rFonts w:hint="eastAsia"/>
            <w:noProof/>
          </w:rPr>
          <w:t xml:space="preserve"> </w:t>
        </w:r>
        <w:r w:rsidRPr="0012340E">
          <w:rPr>
            <w:rStyle w:val="ab"/>
            <w:rFonts w:hint="eastAsia"/>
            <w:noProof/>
          </w:rPr>
          <w:t>本章总结</w:t>
        </w:r>
        <w:r>
          <w:rPr>
            <w:noProof/>
            <w:webHidden/>
          </w:rPr>
          <w:tab/>
        </w:r>
        <w:r>
          <w:rPr>
            <w:noProof/>
            <w:webHidden/>
          </w:rPr>
          <w:fldChar w:fldCharType="begin"/>
        </w:r>
        <w:r>
          <w:rPr>
            <w:noProof/>
            <w:webHidden/>
          </w:rPr>
          <w:instrText xml:space="preserve"> PAGEREF _Toc516507117 \h </w:instrText>
        </w:r>
        <w:r>
          <w:rPr>
            <w:noProof/>
            <w:webHidden/>
          </w:rPr>
        </w:r>
        <w:r>
          <w:rPr>
            <w:noProof/>
            <w:webHidden/>
          </w:rPr>
          <w:fldChar w:fldCharType="separate"/>
        </w:r>
        <w:r>
          <w:rPr>
            <w:noProof/>
            <w:webHidden/>
          </w:rPr>
          <w:t>24</w:t>
        </w:r>
        <w:r>
          <w:rPr>
            <w:noProof/>
            <w:webHidden/>
          </w:rPr>
          <w:fldChar w:fldCharType="end"/>
        </w:r>
      </w:hyperlink>
    </w:p>
    <w:p w:rsidR="001A51CD" w:rsidRDefault="001A51CD">
      <w:pPr>
        <w:pStyle w:val="10"/>
        <w:tabs>
          <w:tab w:val="right" w:leader="dot" w:pos="9060"/>
        </w:tabs>
        <w:rPr>
          <w:rFonts w:asciiTheme="minorHAnsi" w:eastAsiaTheme="minorEastAsia" w:hAnsiTheme="minorHAnsi" w:cstheme="minorBidi"/>
          <w:noProof/>
          <w:sz w:val="21"/>
          <w:szCs w:val="22"/>
        </w:rPr>
      </w:pPr>
      <w:hyperlink w:anchor="_Toc516507118" w:history="1">
        <w:r w:rsidRPr="0012340E">
          <w:rPr>
            <w:rStyle w:val="ab"/>
            <w:noProof/>
          </w:rPr>
          <w:t>6</w:t>
        </w:r>
        <w:r w:rsidRPr="0012340E">
          <w:rPr>
            <w:rStyle w:val="ab"/>
            <w:rFonts w:hint="eastAsia"/>
            <w:noProof/>
          </w:rPr>
          <w:t xml:space="preserve"> </w:t>
        </w:r>
        <w:r w:rsidRPr="0012340E">
          <w:rPr>
            <w:rStyle w:val="ab"/>
            <w:rFonts w:hint="eastAsia"/>
            <w:noProof/>
          </w:rPr>
          <w:t>系统测试</w:t>
        </w:r>
        <w:r>
          <w:rPr>
            <w:noProof/>
            <w:webHidden/>
          </w:rPr>
          <w:tab/>
        </w:r>
        <w:r>
          <w:rPr>
            <w:noProof/>
            <w:webHidden/>
          </w:rPr>
          <w:fldChar w:fldCharType="begin"/>
        </w:r>
        <w:r>
          <w:rPr>
            <w:noProof/>
            <w:webHidden/>
          </w:rPr>
          <w:instrText xml:space="preserve"> PAGEREF _Toc516507118 \h </w:instrText>
        </w:r>
        <w:r>
          <w:rPr>
            <w:noProof/>
            <w:webHidden/>
          </w:rPr>
        </w:r>
        <w:r>
          <w:rPr>
            <w:noProof/>
            <w:webHidden/>
          </w:rPr>
          <w:fldChar w:fldCharType="separate"/>
        </w:r>
        <w:r>
          <w:rPr>
            <w:noProof/>
            <w:webHidden/>
          </w:rPr>
          <w:t>24</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119" w:history="1">
        <w:r w:rsidRPr="0012340E">
          <w:rPr>
            <w:rStyle w:val="ab"/>
            <w:noProof/>
          </w:rPr>
          <w:t>6.1</w:t>
        </w:r>
        <w:r w:rsidRPr="0012340E">
          <w:rPr>
            <w:rStyle w:val="ab"/>
            <w:rFonts w:hint="eastAsia"/>
            <w:noProof/>
          </w:rPr>
          <w:t xml:space="preserve"> </w:t>
        </w:r>
        <w:r w:rsidRPr="0012340E">
          <w:rPr>
            <w:rStyle w:val="ab"/>
            <w:rFonts w:hint="eastAsia"/>
            <w:noProof/>
          </w:rPr>
          <w:t>测试环境</w:t>
        </w:r>
        <w:r>
          <w:rPr>
            <w:noProof/>
            <w:webHidden/>
          </w:rPr>
          <w:tab/>
        </w:r>
        <w:r>
          <w:rPr>
            <w:noProof/>
            <w:webHidden/>
          </w:rPr>
          <w:fldChar w:fldCharType="begin"/>
        </w:r>
        <w:r>
          <w:rPr>
            <w:noProof/>
            <w:webHidden/>
          </w:rPr>
          <w:instrText xml:space="preserve"> PAGEREF _Toc516507119 \h </w:instrText>
        </w:r>
        <w:r>
          <w:rPr>
            <w:noProof/>
            <w:webHidden/>
          </w:rPr>
        </w:r>
        <w:r>
          <w:rPr>
            <w:noProof/>
            <w:webHidden/>
          </w:rPr>
          <w:fldChar w:fldCharType="separate"/>
        </w:r>
        <w:r>
          <w:rPr>
            <w:noProof/>
            <w:webHidden/>
          </w:rPr>
          <w:t>24</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120" w:history="1">
        <w:r w:rsidRPr="0012340E">
          <w:rPr>
            <w:rStyle w:val="ab"/>
            <w:noProof/>
          </w:rPr>
          <w:t>6.2</w:t>
        </w:r>
        <w:r w:rsidRPr="0012340E">
          <w:rPr>
            <w:rStyle w:val="ab"/>
            <w:rFonts w:hint="eastAsia"/>
            <w:noProof/>
          </w:rPr>
          <w:t xml:space="preserve"> </w:t>
        </w:r>
        <w:r w:rsidRPr="0012340E">
          <w:rPr>
            <w:rStyle w:val="ab"/>
            <w:rFonts w:hint="eastAsia"/>
            <w:noProof/>
          </w:rPr>
          <w:t>测试目标</w:t>
        </w:r>
        <w:r>
          <w:rPr>
            <w:noProof/>
            <w:webHidden/>
          </w:rPr>
          <w:tab/>
        </w:r>
        <w:r>
          <w:rPr>
            <w:noProof/>
            <w:webHidden/>
          </w:rPr>
          <w:fldChar w:fldCharType="begin"/>
        </w:r>
        <w:r>
          <w:rPr>
            <w:noProof/>
            <w:webHidden/>
          </w:rPr>
          <w:instrText xml:space="preserve"> PAGEREF _Toc516507120 \h </w:instrText>
        </w:r>
        <w:r>
          <w:rPr>
            <w:noProof/>
            <w:webHidden/>
          </w:rPr>
        </w:r>
        <w:r>
          <w:rPr>
            <w:noProof/>
            <w:webHidden/>
          </w:rPr>
          <w:fldChar w:fldCharType="separate"/>
        </w:r>
        <w:r>
          <w:rPr>
            <w:noProof/>
            <w:webHidden/>
          </w:rPr>
          <w:t>25</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121" w:history="1">
        <w:r w:rsidRPr="0012340E">
          <w:rPr>
            <w:rStyle w:val="ab"/>
            <w:noProof/>
          </w:rPr>
          <w:t>6.3</w:t>
        </w:r>
        <w:r w:rsidRPr="0012340E">
          <w:rPr>
            <w:rStyle w:val="ab"/>
            <w:rFonts w:hint="eastAsia"/>
            <w:noProof/>
          </w:rPr>
          <w:t xml:space="preserve"> </w:t>
        </w:r>
        <w:r w:rsidRPr="0012340E">
          <w:rPr>
            <w:rStyle w:val="ab"/>
            <w:rFonts w:hint="eastAsia"/>
            <w:noProof/>
          </w:rPr>
          <w:t>测试方法</w:t>
        </w:r>
        <w:r>
          <w:rPr>
            <w:noProof/>
            <w:webHidden/>
          </w:rPr>
          <w:tab/>
        </w:r>
        <w:r>
          <w:rPr>
            <w:noProof/>
            <w:webHidden/>
          </w:rPr>
          <w:fldChar w:fldCharType="begin"/>
        </w:r>
        <w:r>
          <w:rPr>
            <w:noProof/>
            <w:webHidden/>
          </w:rPr>
          <w:instrText xml:space="preserve"> PAGEREF _Toc516507121 \h </w:instrText>
        </w:r>
        <w:r>
          <w:rPr>
            <w:noProof/>
            <w:webHidden/>
          </w:rPr>
        </w:r>
        <w:r>
          <w:rPr>
            <w:noProof/>
            <w:webHidden/>
          </w:rPr>
          <w:fldChar w:fldCharType="separate"/>
        </w:r>
        <w:r>
          <w:rPr>
            <w:noProof/>
            <w:webHidden/>
          </w:rPr>
          <w:t>25</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122" w:history="1">
        <w:r w:rsidRPr="0012340E">
          <w:rPr>
            <w:rStyle w:val="ab"/>
            <w:noProof/>
          </w:rPr>
          <w:t>6.3.1</w:t>
        </w:r>
        <w:r w:rsidRPr="0012340E">
          <w:rPr>
            <w:rStyle w:val="ab"/>
            <w:rFonts w:hint="eastAsia"/>
            <w:noProof/>
          </w:rPr>
          <w:t xml:space="preserve"> </w:t>
        </w:r>
        <w:r w:rsidRPr="0012340E">
          <w:rPr>
            <w:rStyle w:val="ab"/>
            <w:rFonts w:hint="eastAsia"/>
            <w:noProof/>
          </w:rPr>
          <w:t>功能性测试</w:t>
        </w:r>
        <w:r>
          <w:rPr>
            <w:noProof/>
            <w:webHidden/>
          </w:rPr>
          <w:tab/>
        </w:r>
        <w:r>
          <w:rPr>
            <w:noProof/>
            <w:webHidden/>
          </w:rPr>
          <w:fldChar w:fldCharType="begin"/>
        </w:r>
        <w:r>
          <w:rPr>
            <w:noProof/>
            <w:webHidden/>
          </w:rPr>
          <w:instrText xml:space="preserve"> PAGEREF _Toc516507122 \h </w:instrText>
        </w:r>
        <w:r>
          <w:rPr>
            <w:noProof/>
            <w:webHidden/>
          </w:rPr>
        </w:r>
        <w:r>
          <w:rPr>
            <w:noProof/>
            <w:webHidden/>
          </w:rPr>
          <w:fldChar w:fldCharType="separate"/>
        </w:r>
        <w:r>
          <w:rPr>
            <w:noProof/>
            <w:webHidden/>
          </w:rPr>
          <w:t>25</w:t>
        </w:r>
        <w:r>
          <w:rPr>
            <w:noProof/>
            <w:webHidden/>
          </w:rPr>
          <w:fldChar w:fldCharType="end"/>
        </w:r>
      </w:hyperlink>
    </w:p>
    <w:p w:rsidR="001A51CD" w:rsidRDefault="001A51CD" w:rsidP="001A51CD">
      <w:pPr>
        <w:pStyle w:val="33"/>
        <w:tabs>
          <w:tab w:val="right" w:leader="dot" w:pos="9060"/>
        </w:tabs>
        <w:ind w:left="840"/>
        <w:rPr>
          <w:rFonts w:asciiTheme="minorHAnsi" w:eastAsiaTheme="minorEastAsia" w:hAnsiTheme="minorHAnsi" w:cstheme="minorBidi"/>
          <w:noProof/>
          <w:sz w:val="21"/>
          <w:szCs w:val="22"/>
        </w:rPr>
      </w:pPr>
      <w:hyperlink w:anchor="_Toc516507123" w:history="1">
        <w:r w:rsidRPr="0012340E">
          <w:rPr>
            <w:rStyle w:val="ab"/>
            <w:noProof/>
          </w:rPr>
          <w:t>6.3.2</w:t>
        </w:r>
        <w:r w:rsidRPr="0012340E">
          <w:rPr>
            <w:rStyle w:val="ab"/>
            <w:rFonts w:hint="eastAsia"/>
            <w:noProof/>
          </w:rPr>
          <w:t xml:space="preserve"> </w:t>
        </w:r>
        <w:r w:rsidRPr="0012340E">
          <w:rPr>
            <w:rStyle w:val="ab"/>
            <w:rFonts w:hint="eastAsia"/>
            <w:noProof/>
          </w:rPr>
          <w:t>结构性测试</w:t>
        </w:r>
        <w:r>
          <w:rPr>
            <w:noProof/>
            <w:webHidden/>
          </w:rPr>
          <w:tab/>
        </w:r>
        <w:r>
          <w:rPr>
            <w:noProof/>
            <w:webHidden/>
          </w:rPr>
          <w:fldChar w:fldCharType="begin"/>
        </w:r>
        <w:r>
          <w:rPr>
            <w:noProof/>
            <w:webHidden/>
          </w:rPr>
          <w:instrText xml:space="preserve"> PAGEREF _Toc516507123 \h </w:instrText>
        </w:r>
        <w:r>
          <w:rPr>
            <w:noProof/>
            <w:webHidden/>
          </w:rPr>
        </w:r>
        <w:r>
          <w:rPr>
            <w:noProof/>
            <w:webHidden/>
          </w:rPr>
          <w:fldChar w:fldCharType="separate"/>
        </w:r>
        <w:r>
          <w:rPr>
            <w:noProof/>
            <w:webHidden/>
          </w:rPr>
          <w:t>26</w:t>
        </w:r>
        <w:r>
          <w:rPr>
            <w:noProof/>
            <w:webHidden/>
          </w:rPr>
          <w:fldChar w:fldCharType="end"/>
        </w:r>
      </w:hyperlink>
    </w:p>
    <w:p w:rsidR="001A51CD" w:rsidRDefault="001A51CD" w:rsidP="001A51CD">
      <w:pPr>
        <w:pStyle w:val="2e"/>
        <w:tabs>
          <w:tab w:val="right" w:leader="dot" w:pos="9060"/>
        </w:tabs>
        <w:ind w:left="420"/>
        <w:rPr>
          <w:rFonts w:asciiTheme="minorHAnsi" w:eastAsiaTheme="minorEastAsia" w:hAnsiTheme="minorHAnsi" w:cstheme="minorBidi"/>
          <w:noProof/>
          <w:sz w:val="21"/>
          <w:szCs w:val="22"/>
        </w:rPr>
      </w:pPr>
      <w:hyperlink w:anchor="_Toc516507124" w:history="1">
        <w:r w:rsidRPr="0012340E">
          <w:rPr>
            <w:rStyle w:val="ab"/>
            <w:noProof/>
          </w:rPr>
          <w:t>6.4</w:t>
        </w:r>
        <w:r w:rsidRPr="0012340E">
          <w:rPr>
            <w:rStyle w:val="ab"/>
            <w:rFonts w:hint="eastAsia"/>
            <w:noProof/>
          </w:rPr>
          <w:t xml:space="preserve"> </w:t>
        </w:r>
        <w:r w:rsidRPr="0012340E">
          <w:rPr>
            <w:rStyle w:val="ab"/>
            <w:rFonts w:hint="eastAsia"/>
            <w:noProof/>
          </w:rPr>
          <w:t>测试总结</w:t>
        </w:r>
        <w:r>
          <w:rPr>
            <w:noProof/>
            <w:webHidden/>
          </w:rPr>
          <w:tab/>
        </w:r>
        <w:r>
          <w:rPr>
            <w:noProof/>
            <w:webHidden/>
          </w:rPr>
          <w:fldChar w:fldCharType="begin"/>
        </w:r>
        <w:r>
          <w:rPr>
            <w:noProof/>
            <w:webHidden/>
          </w:rPr>
          <w:instrText xml:space="preserve"> PAGEREF _Toc516507124 \h </w:instrText>
        </w:r>
        <w:r>
          <w:rPr>
            <w:noProof/>
            <w:webHidden/>
          </w:rPr>
        </w:r>
        <w:r>
          <w:rPr>
            <w:noProof/>
            <w:webHidden/>
          </w:rPr>
          <w:fldChar w:fldCharType="separate"/>
        </w:r>
        <w:r>
          <w:rPr>
            <w:noProof/>
            <w:webHidden/>
          </w:rPr>
          <w:t>26</w:t>
        </w:r>
        <w:r>
          <w:rPr>
            <w:noProof/>
            <w:webHidden/>
          </w:rPr>
          <w:fldChar w:fldCharType="end"/>
        </w:r>
      </w:hyperlink>
    </w:p>
    <w:p w:rsidR="001A51CD" w:rsidRDefault="001A51CD">
      <w:pPr>
        <w:pStyle w:val="10"/>
        <w:tabs>
          <w:tab w:val="right" w:leader="dot" w:pos="9060"/>
        </w:tabs>
        <w:rPr>
          <w:rFonts w:asciiTheme="minorHAnsi" w:eastAsiaTheme="minorEastAsia" w:hAnsiTheme="minorHAnsi" w:cstheme="minorBidi"/>
          <w:noProof/>
          <w:sz w:val="21"/>
          <w:szCs w:val="22"/>
        </w:rPr>
      </w:pPr>
      <w:hyperlink w:anchor="_Toc516507125" w:history="1">
        <w:r w:rsidRPr="0012340E">
          <w:rPr>
            <w:rStyle w:val="ab"/>
            <w:rFonts w:hint="eastAsia"/>
            <w:noProof/>
          </w:rPr>
          <w:t>结束语</w:t>
        </w:r>
        <w:r>
          <w:rPr>
            <w:noProof/>
            <w:webHidden/>
          </w:rPr>
          <w:tab/>
        </w:r>
        <w:r>
          <w:rPr>
            <w:noProof/>
            <w:webHidden/>
          </w:rPr>
          <w:fldChar w:fldCharType="begin"/>
        </w:r>
        <w:r>
          <w:rPr>
            <w:noProof/>
            <w:webHidden/>
          </w:rPr>
          <w:instrText xml:space="preserve"> PAGEREF _Toc516507125 \h </w:instrText>
        </w:r>
        <w:r>
          <w:rPr>
            <w:noProof/>
            <w:webHidden/>
          </w:rPr>
        </w:r>
        <w:r>
          <w:rPr>
            <w:noProof/>
            <w:webHidden/>
          </w:rPr>
          <w:fldChar w:fldCharType="separate"/>
        </w:r>
        <w:r>
          <w:rPr>
            <w:noProof/>
            <w:webHidden/>
          </w:rPr>
          <w:t>27</w:t>
        </w:r>
        <w:r>
          <w:rPr>
            <w:noProof/>
            <w:webHidden/>
          </w:rPr>
          <w:fldChar w:fldCharType="end"/>
        </w:r>
      </w:hyperlink>
    </w:p>
    <w:p w:rsidR="001A51CD" w:rsidRDefault="001A51CD">
      <w:pPr>
        <w:pStyle w:val="10"/>
        <w:tabs>
          <w:tab w:val="right" w:leader="dot" w:pos="9060"/>
        </w:tabs>
        <w:rPr>
          <w:rFonts w:asciiTheme="minorHAnsi" w:eastAsiaTheme="minorEastAsia" w:hAnsiTheme="minorHAnsi" w:cstheme="minorBidi"/>
          <w:noProof/>
          <w:sz w:val="21"/>
          <w:szCs w:val="22"/>
        </w:rPr>
      </w:pPr>
      <w:hyperlink w:anchor="_Toc516507126" w:history="1">
        <w:r w:rsidRPr="0012340E">
          <w:rPr>
            <w:rStyle w:val="ab"/>
            <w:rFonts w:hint="eastAsia"/>
            <w:noProof/>
          </w:rPr>
          <w:t>参考文献</w:t>
        </w:r>
        <w:r>
          <w:rPr>
            <w:noProof/>
            <w:webHidden/>
          </w:rPr>
          <w:tab/>
        </w:r>
        <w:r>
          <w:rPr>
            <w:noProof/>
            <w:webHidden/>
          </w:rPr>
          <w:fldChar w:fldCharType="begin"/>
        </w:r>
        <w:r>
          <w:rPr>
            <w:noProof/>
            <w:webHidden/>
          </w:rPr>
          <w:instrText xml:space="preserve"> PAGEREF _Toc516507126 \h </w:instrText>
        </w:r>
        <w:r>
          <w:rPr>
            <w:noProof/>
            <w:webHidden/>
          </w:rPr>
        </w:r>
        <w:r>
          <w:rPr>
            <w:noProof/>
            <w:webHidden/>
          </w:rPr>
          <w:fldChar w:fldCharType="separate"/>
        </w:r>
        <w:r>
          <w:rPr>
            <w:noProof/>
            <w:webHidden/>
          </w:rPr>
          <w:t>28</w:t>
        </w:r>
        <w:r>
          <w:rPr>
            <w:noProof/>
            <w:webHidden/>
          </w:rPr>
          <w:fldChar w:fldCharType="end"/>
        </w:r>
      </w:hyperlink>
    </w:p>
    <w:p w:rsidR="001A51CD" w:rsidRDefault="001A51CD">
      <w:pPr>
        <w:pStyle w:val="10"/>
        <w:tabs>
          <w:tab w:val="right" w:leader="dot" w:pos="9060"/>
        </w:tabs>
        <w:rPr>
          <w:rFonts w:asciiTheme="minorHAnsi" w:eastAsiaTheme="minorEastAsia" w:hAnsiTheme="minorHAnsi" w:cstheme="minorBidi"/>
          <w:noProof/>
          <w:sz w:val="21"/>
          <w:szCs w:val="22"/>
        </w:rPr>
      </w:pPr>
      <w:hyperlink w:anchor="_Toc516507127" w:history="1">
        <w:r w:rsidRPr="0012340E">
          <w:rPr>
            <w:rStyle w:val="ab"/>
            <w:rFonts w:hint="eastAsia"/>
            <w:noProof/>
          </w:rPr>
          <w:t>致谢</w:t>
        </w:r>
        <w:r>
          <w:rPr>
            <w:noProof/>
            <w:webHidden/>
          </w:rPr>
          <w:tab/>
        </w:r>
        <w:r>
          <w:rPr>
            <w:noProof/>
            <w:webHidden/>
          </w:rPr>
          <w:fldChar w:fldCharType="begin"/>
        </w:r>
        <w:r>
          <w:rPr>
            <w:noProof/>
            <w:webHidden/>
          </w:rPr>
          <w:instrText xml:space="preserve"> PAGEREF _Toc516507127 \h </w:instrText>
        </w:r>
        <w:r>
          <w:rPr>
            <w:noProof/>
            <w:webHidden/>
          </w:rPr>
        </w:r>
        <w:r>
          <w:rPr>
            <w:noProof/>
            <w:webHidden/>
          </w:rPr>
          <w:fldChar w:fldCharType="separate"/>
        </w:r>
        <w:r>
          <w:rPr>
            <w:noProof/>
            <w:webHidden/>
          </w:rPr>
          <w:t>29</w:t>
        </w:r>
        <w:r>
          <w:rPr>
            <w:noProof/>
            <w:webHidden/>
          </w:rPr>
          <w:fldChar w:fldCharType="end"/>
        </w:r>
      </w:hyperlink>
    </w:p>
    <w:p w:rsidR="004A5C41" w:rsidRDefault="00797FB0" w:rsidP="004A5C41">
      <w:pPr>
        <w:pStyle w:val="10"/>
        <w:tabs>
          <w:tab w:val="right" w:leader="dot" w:pos="9060"/>
        </w:tabs>
      </w:pPr>
      <w:r>
        <w:fldChar w:fldCharType="end"/>
      </w:r>
    </w:p>
    <w:p w:rsidR="004A5C41" w:rsidRDefault="004A5C41" w:rsidP="005C07C5">
      <w:pPr>
        <w:pStyle w:val="1"/>
        <w:spacing w:before="240" w:after="120"/>
        <w:sectPr w:rsidR="004A5C41" w:rsidSect="0052657F">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1A51CD" w:rsidRPr="001A51CD" w:rsidRDefault="001A51CD" w:rsidP="001A51CD">
      <w:pPr>
        <w:pStyle w:val="1"/>
        <w:spacing w:before="240" w:after="120"/>
      </w:pPr>
      <w:bookmarkStart w:id="3" w:name="_Toc513213998"/>
      <w:bookmarkStart w:id="4" w:name="_Toc513287118"/>
      <w:bookmarkStart w:id="5" w:name="_Toc513570911"/>
      <w:bookmarkStart w:id="6" w:name="_Toc513375301"/>
      <w:bookmarkStart w:id="7" w:name="_Toc513562845"/>
      <w:bookmarkStart w:id="8" w:name="_Toc513578247"/>
      <w:bookmarkStart w:id="9" w:name="_Toc513731780"/>
      <w:bookmarkStart w:id="10" w:name="_Toc515015602"/>
      <w:bookmarkStart w:id="11" w:name="_Toc515393982"/>
      <w:bookmarkStart w:id="12" w:name="_Toc515915530"/>
      <w:bookmarkStart w:id="13" w:name="_Toc516504832"/>
      <w:bookmarkStart w:id="14" w:name="OLE_LINK9"/>
      <w:bookmarkStart w:id="15" w:name="_Toc516507062"/>
      <w:r>
        <w:rPr>
          <w:rFonts w:hint="eastAsia"/>
        </w:rPr>
        <w:lastRenderedPageBreak/>
        <w:t>绪论</w:t>
      </w:r>
      <w:bookmarkEnd w:id="3"/>
      <w:bookmarkEnd w:id="4"/>
      <w:bookmarkEnd w:id="5"/>
      <w:bookmarkEnd w:id="6"/>
      <w:bookmarkEnd w:id="7"/>
      <w:bookmarkEnd w:id="8"/>
      <w:bookmarkEnd w:id="9"/>
      <w:bookmarkEnd w:id="10"/>
      <w:bookmarkEnd w:id="11"/>
      <w:bookmarkEnd w:id="12"/>
      <w:bookmarkEnd w:id="13"/>
      <w:bookmarkEnd w:id="15"/>
    </w:p>
    <w:p w:rsidR="001A51CD" w:rsidRDefault="001A51CD" w:rsidP="001A51CD">
      <w:pPr>
        <w:pStyle w:val="a5"/>
      </w:pPr>
      <w:r>
        <w:rPr>
          <w:rFonts w:hint="eastAsia"/>
        </w:rPr>
        <w:t>目前手机的更新速度越来越快，但是iphone的手机用户在更换手机时仍然存在的问题是手机上的数据不容易轻松的转移到另外一个手机.现在新一代的iphone手机刚刚面世，必然有许多人更换新款iphone，因此本文设计的这款软件可以轻松的把手机中的数据备份到网络中并在另一个手机中恢复。</w:t>
      </w:r>
    </w:p>
    <w:p w:rsidR="001A51CD" w:rsidRPr="001A51CD" w:rsidRDefault="001A51CD" w:rsidP="001A51CD">
      <w:pPr>
        <w:pStyle w:val="2"/>
        <w:spacing w:before="120"/>
      </w:pPr>
      <w:bookmarkStart w:id="16" w:name="_Toc417914358"/>
      <w:bookmarkStart w:id="17" w:name="_Toc419008133"/>
      <w:bookmarkStart w:id="18" w:name="_Toc386120040"/>
      <w:bookmarkStart w:id="19" w:name="_Toc386274630"/>
      <w:bookmarkStart w:id="20" w:name="_Toc513213999"/>
      <w:bookmarkStart w:id="21" w:name="_Toc513287119"/>
      <w:bookmarkStart w:id="22" w:name="_Toc513375302"/>
      <w:bookmarkStart w:id="23" w:name="_Toc513562846"/>
      <w:bookmarkStart w:id="24" w:name="_Toc513570912"/>
      <w:bookmarkStart w:id="25" w:name="_Toc513578248"/>
      <w:bookmarkStart w:id="26" w:name="_Toc513731781"/>
      <w:bookmarkStart w:id="27" w:name="_Toc515015603"/>
      <w:bookmarkStart w:id="28" w:name="_Toc515393983"/>
      <w:bookmarkStart w:id="29" w:name="_Toc515915531"/>
      <w:bookmarkStart w:id="30" w:name="_Toc516504833"/>
      <w:bookmarkStart w:id="31" w:name="_Toc516507063"/>
      <w:r>
        <w:rPr>
          <w:rFonts w:hint="eastAsia"/>
        </w:rPr>
        <w:t>课题研究背景</w:t>
      </w:r>
      <w:bookmarkEnd w:id="16"/>
      <w:r>
        <w:rPr>
          <w:rFonts w:hint="eastAsia"/>
        </w:rPr>
        <w:t>与</w:t>
      </w:r>
      <w:r w:rsidRPr="001A51CD">
        <w:t>意义</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1A51CD" w:rsidRPr="001A51CD" w:rsidRDefault="001A51CD" w:rsidP="001A51CD">
      <w:pPr>
        <w:pStyle w:val="3"/>
        <w:spacing w:before="120"/>
      </w:pPr>
      <w:bookmarkStart w:id="32" w:name="_Toc419008134"/>
      <w:bookmarkStart w:id="33" w:name="_Toc386120041"/>
      <w:bookmarkStart w:id="34" w:name="_Toc386274631"/>
      <w:bookmarkStart w:id="35" w:name="_Toc513214000"/>
      <w:bookmarkStart w:id="36" w:name="_Toc513287120"/>
      <w:bookmarkStart w:id="37" w:name="_Toc513375303"/>
      <w:bookmarkStart w:id="38" w:name="_Toc513562847"/>
      <w:bookmarkStart w:id="39" w:name="_Toc513570913"/>
      <w:bookmarkStart w:id="40" w:name="_Toc513578249"/>
      <w:bookmarkStart w:id="41" w:name="_Toc513731782"/>
      <w:bookmarkStart w:id="42" w:name="_Toc515015604"/>
      <w:bookmarkStart w:id="43" w:name="_Toc515393984"/>
      <w:bookmarkStart w:id="44" w:name="_Toc515915532"/>
      <w:bookmarkStart w:id="45" w:name="_Toc516504834"/>
      <w:bookmarkStart w:id="46" w:name="_Toc516507064"/>
      <w:r>
        <w:rPr>
          <w:rFonts w:hint="eastAsia"/>
        </w:rPr>
        <w:t>课题背景</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1A51CD" w:rsidRDefault="001A51CD" w:rsidP="001A51CD">
      <w:pPr>
        <w:pStyle w:val="a5"/>
      </w:pPr>
      <w:r>
        <w:rPr>
          <w:rFonts w:hint="eastAsia"/>
        </w:rPr>
        <w:t>近几年来，智能手机以一种惊人的速度占据着原来属于功能机的市场，到目前绝大多数人的手机已经是智能手机。智能机有着属于自己的系统可以下载安装属于自己的软件，同时由于硬件及系统的飞速发展，智能机的换代速度非常迅速。</w:t>
      </w:r>
    </w:p>
    <w:p w:rsidR="001A51CD" w:rsidRDefault="001A51CD" w:rsidP="001A51CD">
      <w:pPr>
        <w:pStyle w:val="a5"/>
      </w:pPr>
      <w:r>
        <w:t>iPhone是</w:t>
      </w:r>
      <w:hyperlink r:id="rId20" w:tgtFrame="_blank" w:history="1">
        <w:r>
          <w:t>美国</w:t>
        </w:r>
      </w:hyperlink>
      <w:hyperlink r:id="rId21" w:tgtFrame="_blank" w:history="1">
        <w:r>
          <w:t>苹果公司</w:t>
        </w:r>
      </w:hyperlink>
      <w:r>
        <w:t>研发的智能手机系列，搭载苹果公司研发的</w:t>
      </w:r>
      <w:hyperlink r:id="rId22" w:tgtFrame="_blank" w:history="1">
        <w:r>
          <w:rPr>
            <w:rFonts w:hint="eastAsia"/>
          </w:rPr>
          <w:t>iOS</w:t>
        </w:r>
      </w:hyperlink>
      <w:r>
        <w:t>操作系统</w:t>
      </w:r>
      <w:r>
        <w:rPr>
          <w:rFonts w:hint="eastAsia"/>
        </w:rPr>
        <w:t xml:space="preserve"> ，目前iOS手机由于有如下优势备受用户欢迎：1.iOS</w:t>
      </w:r>
      <w:r>
        <w:t>在使用时产生的后台是伪后台或无后台程序，优化程度也很高</w:t>
      </w:r>
      <w:r>
        <w:rPr>
          <w:rFonts w:hint="eastAsia"/>
        </w:rPr>
        <w:t>因此</w:t>
      </w:r>
      <w:r>
        <w:t>操作</w:t>
      </w:r>
      <w:r>
        <w:rPr>
          <w:rFonts w:hint="eastAsia"/>
        </w:rPr>
        <w:t>流畅</w:t>
      </w:r>
      <w:r>
        <w:t>，卡顿很少出现</w:t>
      </w:r>
      <w:r>
        <w:rPr>
          <w:rStyle w:val="affc"/>
          <w:rFonts w:hint="eastAsia"/>
        </w:rPr>
        <w:t>[1]</w:t>
      </w:r>
      <w:r>
        <w:rPr>
          <w:rFonts w:hint="eastAsia"/>
        </w:rPr>
        <w:t>；iOS</w:t>
      </w:r>
      <w:r>
        <w:t>的高度封闭使得</w:t>
      </w:r>
      <w:r>
        <w:rPr>
          <w:rFonts w:hint="eastAsia"/>
        </w:rPr>
        <w:t>用户的数据相对更安全；3.由于App Store的存在为用户以及开发者提供了便利;4.软件与硬件整合度高. iOS系统的软件与硬件的整合度相当高，使其分化大大降低，在这方面要远胜于碎片化严重的Android</w:t>
      </w:r>
      <w:r>
        <w:rPr>
          <w:rStyle w:val="affc"/>
          <w:rFonts w:hint="eastAsia"/>
        </w:rPr>
        <w:t>[2]</w:t>
      </w:r>
      <w:r>
        <w:rPr>
          <w:rFonts w:hint="eastAsia"/>
        </w:rPr>
        <w:t>。</w:t>
      </w:r>
    </w:p>
    <w:p w:rsidR="001A51CD" w:rsidRPr="001A51CD" w:rsidRDefault="001A51CD" w:rsidP="001A51CD">
      <w:pPr>
        <w:pStyle w:val="3"/>
        <w:spacing w:before="120"/>
      </w:pPr>
      <w:bookmarkStart w:id="47" w:name="_Toc419008135"/>
      <w:bookmarkStart w:id="48" w:name="_Toc386120042"/>
      <w:bookmarkStart w:id="49" w:name="_Toc386274632"/>
      <w:bookmarkStart w:id="50" w:name="_Toc513214001"/>
      <w:bookmarkStart w:id="51" w:name="_Toc513287121"/>
      <w:bookmarkStart w:id="52" w:name="_Toc513375304"/>
      <w:bookmarkStart w:id="53" w:name="_Toc513562848"/>
      <w:bookmarkStart w:id="54" w:name="_Toc513570914"/>
      <w:bookmarkStart w:id="55" w:name="_Toc513578250"/>
      <w:bookmarkStart w:id="56" w:name="_Toc513731783"/>
      <w:bookmarkStart w:id="57" w:name="_Toc515015605"/>
      <w:bookmarkStart w:id="58" w:name="_Toc515393985"/>
      <w:bookmarkStart w:id="59" w:name="_Toc515915533"/>
      <w:bookmarkStart w:id="60" w:name="_Toc516504835"/>
      <w:bookmarkStart w:id="61" w:name="_Toc516507065"/>
      <w:r>
        <w:rPr>
          <w:rFonts w:hint="eastAsia"/>
        </w:rPr>
        <w:t>课题研究意义</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1A51CD" w:rsidRDefault="001A51CD" w:rsidP="001A51CD">
      <w:pPr>
        <w:pStyle w:val="a5"/>
      </w:pPr>
      <w:r>
        <w:rPr>
          <w:rFonts w:hint="eastAsia"/>
        </w:rPr>
        <w:t>本课题设计的意义是进行手机软件的备份与恢复，利用Dropbox以Google提供的官方API将数据备份到网盘中，并在用户需要的时候恢复到任意iOS手机中。本系统还支持通过本地局域网连接进行照片传输。目前智能手机的换代速度越来越快，iOS手机目前也存在10种以上的版本，但是iOS手机不能像安卓那样方便的进行数据的转移，本软件可以较为方便的是手机数据转移到其他手机中同时可以帮用户把暂时不需要的数据存在网盘中以节省手机空间，因此该软件可以说是方便用户的软件。</w:t>
      </w:r>
    </w:p>
    <w:p w:rsidR="001A51CD" w:rsidRPr="001A51CD" w:rsidRDefault="001A51CD" w:rsidP="001A51CD">
      <w:pPr>
        <w:pStyle w:val="2"/>
        <w:spacing w:before="120"/>
      </w:pPr>
      <w:bookmarkStart w:id="62" w:name="_Toc419008136"/>
      <w:bookmarkStart w:id="63" w:name="_Toc386120043"/>
      <w:bookmarkStart w:id="64" w:name="_Toc386274633"/>
      <w:bookmarkStart w:id="65" w:name="_Toc513214002"/>
      <w:bookmarkStart w:id="66" w:name="_Toc513287122"/>
      <w:bookmarkStart w:id="67" w:name="_Toc513375305"/>
      <w:bookmarkStart w:id="68" w:name="_Toc513562849"/>
      <w:bookmarkStart w:id="69" w:name="_Toc513570915"/>
      <w:bookmarkStart w:id="70" w:name="_Toc513578251"/>
      <w:bookmarkStart w:id="71" w:name="_Toc513731784"/>
      <w:bookmarkStart w:id="72" w:name="_Toc515015606"/>
      <w:bookmarkStart w:id="73" w:name="_Toc515393986"/>
      <w:bookmarkStart w:id="74" w:name="_Toc515915534"/>
      <w:bookmarkStart w:id="75" w:name="_Toc516504836"/>
      <w:bookmarkStart w:id="76" w:name="_Toc516507066"/>
      <w:r>
        <w:rPr>
          <w:rFonts w:hint="eastAsia"/>
        </w:rPr>
        <w:t>国内外</w:t>
      </w:r>
      <w:r w:rsidRPr="001A51CD">
        <w:t>研究现状分析</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1A51CD" w:rsidRPr="001A51CD" w:rsidRDefault="001A51CD" w:rsidP="001A51CD">
      <w:pPr>
        <w:pStyle w:val="3"/>
        <w:spacing w:before="120"/>
      </w:pPr>
      <w:bookmarkStart w:id="77" w:name="_Toc417914360"/>
      <w:bookmarkStart w:id="78" w:name="_Toc419008137"/>
      <w:bookmarkStart w:id="79" w:name="_Toc386120044"/>
      <w:bookmarkStart w:id="80" w:name="_Toc386274634"/>
      <w:bookmarkStart w:id="81" w:name="_Toc513214003"/>
      <w:bookmarkStart w:id="82" w:name="_Toc513287123"/>
      <w:bookmarkStart w:id="83" w:name="_Toc513375306"/>
      <w:bookmarkStart w:id="84" w:name="_Toc513562850"/>
      <w:bookmarkStart w:id="85" w:name="_Toc513570916"/>
      <w:bookmarkStart w:id="86" w:name="_Toc513578252"/>
      <w:bookmarkStart w:id="87" w:name="_Toc513731785"/>
      <w:bookmarkStart w:id="88" w:name="_Toc515015607"/>
      <w:bookmarkStart w:id="89" w:name="_Toc515393987"/>
      <w:bookmarkStart w:id="90" w:name="_Toc515915535"/>
      <w:bookmarkStart w:id="91" w:name="_Toc516504837"/>
      <w:bookmarkStart w:id="92" w:name="_Toc516507067"/>
      <w:r>
        <w:rPr>
          <w:rFonts w:hint="eastAsia"/>
        </w:rPr>
        <w:t>国外现状</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1A51CD" w:rsidRDefault="001A51CD" w:rsidP="001A51CD">
      <w:pPr>
        <w:pStyle w:val="a5"/>
      </w:pPr>
      <w:r>
        <w:rPr>
          <w:rFonts w:hint="eastAsia"/>
        </w:rPr>
        <w:t>国外对数据的重视一直非常高，因此应用而生了多种网盘，常见的有Google Drive，Dropbox等，也正是因此，国外公司为开发者提供了具有多种功能的官方API以及相对应的详细问题供开发者使用，在这种背景下国外数据备份的软件是开发者逐渐增加，同时也推动了国外软件备份软件的发展，Google也为自己的Google Drive发布过专门的软件，该软件能极大的方便用户。</w:t>
      </w:r>
    </w:p>
    <w:p w:rsidR="001A51CD" w:rsidRPr="001A51CD" w:rsidRDefault="001A51CD" w:rsidP="001A51CD">
      <w:pPr>
        <w:pStyle w:val="3"/>
        <w:spacing w:before="120"/>
      </w:pPr>
      <w:bookmarkStart w:id="93" w:name="_Toc417914361"/>
      <w:bookmarkStart w:id="94" w:name="_Toc419008138"/>
      <w:bookmarkStart w:id="95" w:name="_Toc386120045"/>
      <w:bookmarkStart w:id="96" w:name="_Toc386274635"/>
      <w:bookmarkStart w:id="97" w:name="_Toc513214004"/>
      <w:bookmarkStart w:id="98" w:name="_Toc513287124"/>
      <w:bookmarkStart w:id="99" w:name="_Toc513375307"/>
      <w:bookmarkStart w:id="100" w:name="_Toc513562851"/>
      <w:bookmarkStart w:id="101" w:name="_Toc513570917"/>
      <w:bookmarkStart w:id="102" w:name="_Toc513578253"/>
      <w:bookmarkStart w:id="103" w:name="_Toc513731786"/>
      <w:bookmarkStart w:id="104" w:name="_Toc515015608"/>
      <w:bookmarkStart w:id="105" w:name="_Toc515393988"/>
      <w:bookmarkStart w:id="106" w:name="_Toc515915536"/>
      <w:bookmarkStart w:id="107" w:name="_Toc516504838"/>
      <w:bookmarkStart w:id="108" w:name="_Toc516507068"/>
      <w:r>
        <w:rPr>
          <w:rFonts w:hint="eastAsia"/>
        </w:rPr>
        <w:lastRenderedPageBreak/>
        <w:t>国内现状</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1A51CD" w:rsidRDefault="001A51CD" w:rsidP="001A51CD">
      <w:pPr>
        <w:pStyle w:val="a5"/>
      </w:pPr>
      <w:r>
        <w:rPr>
          <w:rFonts w:hint="eastAsia"/>
        </w:rPr>
        <w:t>随着人们生活水平的不断提高，国民的日常需求也变得越来越复杂，手机不仅仅是用来通讯，还有当做摄像机以及视频播放器来使用，因此手机中经常存放一些图片以及视频，但是这些对于iOS手机存在的一些问题，比如手机空间的不足以及当用户更换新手机时不能很方便的将数据转移到另一个手机中，该软件可以很好的完成这两项需求，因此在日常生活中存在重要价值。</w:t>
      </w:r>
    </w:p>
    <w:p w:rsidR="001A51CD" w:rsidRPr="001A51CD" w:rsidRDefault="001A51CD" w:rsidP="001A51CD">
      <w:pPr>
        <w:pStyle w:val="2"/>
        <w:spacing w:before="120"/>
      </w:pPr>
      <w:bookmarkStart w:id="109" w:name="_Toc513375308"/>
      <w:bookmarkStart w:id="110" w:name="_Toc513287125"/>
      <w:bookmarkStart w:id="111" w:name="_Toc513214005"/>
      <w:bookmarkStart w:id="112" w:name="_Toc386274636"/>
      <w:bookmarkStart w:id="113" w:name="_Toc386120046"/>
      <w:bookmarkStart w:id="114" w:name="_Toc419008139"/>
      <w:bookmarkStart w:id="115" w:name="_Toc513562852"/>
      <w:bookmarkStart w:id="116" w:name="_Toc513570918"/>
      <w:bookmarkStart w:id="117" w:name="_Toc513578254"/>
      <w:bookmarkStart w:id="118" w:name="_Toc513731787"/>
      <w:bookmarkStart w:id="119" w:name="_Toc515015609"/>
      <w:bookmarkStart w:id="120" w:name="_Toc515393989"/>
      <w:bookmarkStart w:id="121" w:name="_Toc515915537"/>
      <w:bookmarkStart w:id="122" w:name="_Toc516504839"/>
      <w:bookmarkStart w:id="123" w:name="_Toc516507069"/>
      <w:r>
        <w:rPr>
          <w:rFonts w:hint="eastAsia"/>
        </w:rPr>
        <w:t>课题研究内容与</w:t>
      </w:r>
      <w:r w:rsidRPr="001A51CD">
        <w:t>目标</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1A51CD" w:rsidRDefault="001A51CD" w:rsidP="001A51CD">
      <w:pPr>
        <w:pStyle w:val="a5"/>
      </w:pPr>
      <w:r>
        <w:rPr>
          <w:rFonts w:hint="eastAsia"/>
        </w:rPr>
        <w:t>数据备份和数据转移逐渐被人们日常所需要。本课题设计的软件可以在手机上进行一键备份，支持对通讯录 相册以及视频的备份到Dropbox或Google drive中，并且每次备份都有记录，用户可以在需要的时候在任意手机选择一次备份的信息进行恢复到手机中。本软件采用oc语言编程，通过Dropbox以及GoogleDrive的官方API进行登录以及数据的备份以及恢复，使用xcode进行代码的调试以及运行，同时为了保证良好的界面，使用storyboard进行界面的布局，使用约束来适配不同屏幕尺寸。</w:t>
      </w:r>
    </w:p>
    <w:p w:rsidR="001A51CD" w:rsidRDefault="001A51CD" w:rsidP="001A51CD">
      <w:pPr>
        <w:pStyle w:val="a5"/>
      </w:pPr>
      <w:r>
        <w:rPr>
          <w:rFonts w:hint="eastAsia"/>
        </w:rPr>
        <w:t>设计</w:t>
      </w:r>
      <w:r>
        <w:t>的主要目标是</w:t>
      </w:r>
      <w:r>
        <w:rPr>
          <w:rFonts w:hint="eastAsia"/>
        </w:rPr>
        <w:t>了解iOS手机app开发的主要流程以及在开发过程中遇到的各种问题和解决问题的能力，通过该课题，进一步了解了app的主要开发模式，掌握了oc语言并大大加强了对于API文本的阅读以及使用能力。</w:t>
      </w:r>
    </w:p>
    <w:p w:rsidR="001A51CD" w:rsidRPr="001A51CD" w:rsidRDefault="001A51CD" w:rsidP="001A51CD">
      <w:pPr>
        <w:pStyle w:val="2"/>
        <w:spacing w:before="120"/>
      </w:pPr>
      <w:bookmarkStart w:id="124" w:name="_Toc417914365"/>
      <w:bookmarkStart w:id="125" w:name="_Toc419008141"/>
      <w:bookmarkStart w:id="126" w:name="_Toc386120048"/>
      <w:bookmarkStart w:id="127" w:name="_Toc386274637"/>
      <w:bookmarkStart w:id="128" w:name="_Toc513214006"/>
      <w:bookmarkStart w:id="129" w:name="_Toc513287126"/>
      <w:bookmarkStart w:id="130" w:name="_Toc513375309"/>
      <w:bookmarkStart w:id="131" w:name="_Toc513562853"/>
      <w:bookmarkStart w:id="132" w:name="_Toc513570919"/>
      <w:bookmarkStart w:id="133" w:name="_Toc513578255"/>
      <w:bookmarkStart w:id="134" w:name="_Toc513731788"/>
      <w:bookmarkStart w:id="135" w:name="_Toc515015610"/>
      <w:bookmarkStart w:id="136" w:name="_Toc515393990"/>
      <w:bookmarkStart w:id="137" w:name="_Toc515915538"/>
      <w:bookmarkStart w:id="138" w:name="_Toc516504840"/>
      <w:bookmarkStart w:id="139" w:name="_Toc516507070"/>
      <w:r>
        <w:rPr>
          <w:rFonts w:hint="eastAsia"/>
        </w:rPr>
        <w:t>本章小结</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1A51CD" w:rsidRDefault="001A51CD" w:rsidP="001A51CD">
      <w:pPr>
        <w:pStyle w:val="a5"/>
      </w:pPr>
      <w:r>
        <w:rPr>
          <w:rFonts w:hint="eastAsia"/>
        </w:rPr>
        <w:t>本章介绍了数据转移相关的软件在各个地区目前的状况。通过查询多方资料对iOS以及Dropbox和Google drive有了较为详细的了解，同时制定了论文结构以及找到了课题研究的内容和目标，为系统的开发打下了基础。</w:t>
      </w:r>
    </w:p>
    <w:p w:rsidR="001A51CD" w:rsidRPr="001A51CD" w:rsidRDefault="001A51CD" w:rsidP="001A51CD">
      <w:pPr>
        <w:pStyle w:val="1"/>
        <w:spacing w:before="240" w:after="120"/>
      </w:pPr>
      <w:bookmarkStart w:id="140" w:name="_Toc417914366"/>
      <w:bookmarkStart w:id="141" w:name="_Toc419008142"/>
      <w:bookmarkStart w:id="142" w:name="_Toc386120049"/>
      <w:bookmarkStart w:id="143" w:name="_Toc386274638"/>
      <w:bookmarkStart w:id="144" w:name="_Toc513214007"/>
      <w:bookmarkStart w:id="145" w:name="_Toc513287127"/>
      <w:bookmarkStart w:id="146" w:name="_Toc513375310"/>
      <w:bookmarkStart w:id="147" w:name="_Toc513562854"/>
      <w:bookmarkStart w:id="148" w:name="_Toc513570920"/>
      <w:bookmarkStart w:id="149" w:name="_Toc513578256"/>
      <w:bookmarkStart w:id="150" w:name="_Toc513731789"/>
      <w:bookmarkStart w:id="151" w:name="_Toc515015611"/>
      <w:bookmarkStart w:id="152" w:name="_Toc515393991"/>
      <w:bookmarkStart w:id="153" w:name="_Toc515915539"/>
      <w:bookmarkStart w:id="154" w:name="_Toc516504841"/>
      <w:bookmarkStart w:id="155" w:name="_Toc516507071"/>
      <w:r>
        <w:rPr>
          <w:rFonts w:hint="eastAsia"/>
        </w:rPr>
        <w:t>相关</w:t>
      </w:r>
      <w:bookmarkEnd w:id="140"/>
      <w:r>
        <w:rPr>
          <w:rFonts w:hint="eastAsia"/>
        </w:rPr>
        <w:t>技术简介</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1A51CD" w:rsidRDefault="001A51CD" w:rsidP="001A51CD">
      <w:pPr>
        <w:pStyle w:val="a5"/>
      </w:pPr>
      <w:r>
        <w:rPr>
          <w:rFonts w:hint="eastAsia"/>
        </w:rPr>
        <w:t>本章主要介绍系统在开发过程中所需要使用的技术，如iOS系统简介</w:t>
      </w:r>
      <w:r>
        <w:t>、</w:t>
      </w:r>
      <w:r>
        <w:rPr>
          <w:rFonts w:hint="eastAsia"/>
        </w:rPr>
        <w:t>Dropbox</w:t>
      </w:r>
      <w:r>
        <w:t>、</w:t>
      </w:r>
      <w:r>
        <w:rPr>
          <w:rFonts w:hint="eastAsia"/>
        </w:rPr>
        <w:t>Google drive</w:t>
      </w:r>
      <w:r>
        <w:t>、</w:t>
      </w:r>
      <w:r>
        <w:rPr>
          <w:rFonts w:hint="eastAsia"/>
        </w:rPr>
        <w:t>Xcode开发工具</w:t>
      </w:r>
      <w:r>
        <w:t>、</w:t>
      </w:r>
      <w:r>
        <w:rPr>
          <w:rFonts w:hint="eastAsia"/>
        </w:rPr>
        <w:t>iOS API</w:t>
      </w:r>
      <w:r>
        <w:t>、</w:t>
      </w:r>
      <w:r>
        <w:rPr>
          <w:rFonts w:hint="eastAsia"/>
        </w:rPr>
        <w:t>Objective-c语言等，在该位置对这些技术做出介绍和说明。</w:t>
      </w:r>
    </w:p>
    <w:p w:rsidR="001A51CD" w:rsidRPr="001A51CD" w:rsidRDefault="001A51CD" w:rsidP="001A51CD">
      <w:pPr>
        <w:pStyle w:val="2"/>
        <w:spacing w:before="120"/>
      </w:pPr>
      <w:bookmarkStart w:id="156" w:name="_Toc419008143"/>
      <w:bookmarkStart w:id="157" w:name="_Toc386120050"/>
      <w:bookmarkStart w:id="158" w:name="_Toc386274639"/>
      <w:bookmarkStart w:id="159" w:name="_Toc513214008"/>
      <w:bookmarkStart w:id="160" w:name="_Toc513287128"/>
      <w:bookmarkStart w:id="161" w:name="_Toc513375311"/>
      <w:bookmarkStart w:id="162" w:name="_Toc513562855"/>
      <w:bookmarkStart w:id="163" w:name="_Toc513570921"/>
      <w:bookmarkStart w:id="164" w:name="_Toc513578257"/>
      <w:bookmarkStart w:id="165" w:name="_Toc513731790"/>
      <w:bookmarkStart w:id="166" w:name="_Toc515015612"/>
      <w:bookmarkStart w:id="167" w:name="_Toc515393992"/>
      <w:bookmarkStart w:id="168" w:name="_Toc515915540"/>
      <w:bookmarkStart w:id="169" w:name="_Toc516504842"/>
      <w:bookmarkStart w:id="170" w:name="_Toc516507072"/>
      <w:r>
        <w:rPr>
          <w:rFonts w:hint="eastAsia"/>
        </w:rPr>
        <w:t>iOS开发平台</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1A51CD" w:rsidRPr="001A51CD" w:rsidRDefault="001A51CD" w:rsidP="001A51CD">
      <w:pPr>
        <w:pStyle w:val="3"/>
        <w:spacing w:before="120"/>
      </w:pPr>
      <w:bookmarkStart w:id="171" w:name="_Toc419008144"/>
      <w:bookmarkStart w:id="172" w:name="_Toc386120051"/>
      <w:bookmarkStart w:id="173" w:name="_Toc386274640"/>
      <w:bookmarkStart w:id="174" w:name="_Toc513214009"/>
      <w:bookmarkStart w:id="175" w:name="_Toc513287129"/>
      <w:bookmarkStart w:id="176" w:name="_Toc513375312"/>
      <w:bookmarkStart w:id="177" w:name="_Toc513562856"/>
      <w:bookmarkStart w:id="178" w:name="_Toc513570922"/>
      <w:bookmarkStart w:id="179" w:name="_Toc513578258"/>
      <w:bookmarkStart w:id="180" w:name="_Toc513731791"/>
      <w:bookmarkStart w:id="181" w:name="_Toc515015613"/>
      <w:bookmarkStart w:id="182" w:name="_Toc515393993"/>
      <w:bookmarkStart w:id="183" w:name="_Toc515915541"/>
      <w:bookmarkStart w:id="184" w:name="_Toc516504843"/>
      <w:bookmarkStart w:id="185" w:name="_Toc516507073"/>
      <w:r>
        <w:rPr>
          <w:rFonts w:hint="eastAsia"/>
        </w:rPr>
        <w:t>iOS简介</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rsidR="001A51CD" w:rsidRDefault="001A51CD" w:rsidP="001A51CD">
      <w:pPr>
        <w:pStyle w:val="a5"/>
      </w:pPr>
      <w:r>
        <w:rPr>
          <w:rFonts w:hint="eastAsia"/>
        </w:rPr>
        <w:t>iOS</w:t>
      </w:r>
      <w:r>
        <w:t>是由苹果公司</w:t>
      </w:r>
      <w:r>
        <w:rPr>
          <w:rFonts w:hint="eastAsia"/>
        </w:rPr>
        <w:t>最早于</w:t>
      </w:r>
      <w:r>
        <w:t>07年的大会上公布</w:t>
      </w:r>
      <w:r>
        <w:rPr>
          <w:rFonts w:hint="eastAsia"/>
        </w:rPr>
        <w:t>的</w:t>
      </w:r>
      <w:r>
        <w:t>这个系统</w:t>
      </w:r>
      <w:r>
        <w:rPr>
          <w:rFonts w:hint="eastAsia"/>
        </w:rPr>
        <w:t>，原本打算只用用于智能手机系统，但后来又用于</w:t>
      </w:r>
      <w:r>
        <w:t>苹果平板</w:t>
      </w:r>
      <w:r>
        <w:rPr>
          <w:rFonts w:hint="eastAsia"/>
        </w:rPr>
        <w:t>和</w:t>
      </w:r>
      <w:r>
        <w:t>苹果电视等</w:t>
      </w:r>
      <w:r>
        <w:rPr>
          <w:rFonts w:hint="eastAsia"/>
        </w:rPr>
        <w:t>产品。原名为</w:t>
      </w:r>
      <w:r>
        <w:t>iPhone OS</w:t>
      </w:r>
      <w:r>
        <w:rPr>
          <w:rFonts w:hint="eastAsia"/>
        </w:rPr>
        <w:t>，在</w:t>
      </w:r>
      <w:r>
        <w:t>20</w:t>
      </w:r>
      <w:r>
        <w:rPr>
          <w:rFonts w:hint="eastAsia"/>
        </w:rPr>
        <w:t>10年改名为现在的iOS</w:t>
      </w:r>
      <w:r>
        <w:rPr>
          <w:rStyle w:val="affc"/>
          <w:rFonts w:hint="eastAsia"/>
        </w:rPr>
        <w:t>[3]</w:t>
      </w:r>
      <w:r>
        <w:rPr>
          <w:rFonts w:hint="eastAsia"/>
        </w:rPr>
        <w:t>。</w:t>
      </w:r>
    </w:p>
    <w:p w:rsidR="001A51CD" w:rsidRDefault="001A51CD" w:rsidP="001A51CD">
      <w:pPr>
        <w:pStyle w:val="a5"/>
      </w:pPr>
      <w:r>
        <w:rPr>
          <w:rFonts w:hint="eastAsia"/>
        </w:rPr>
        <w:t>iOS使用objectivc-c/swift，</w:t>
      </w:r>
      <w:r>
        <w:rPr>
          <w:rFonts w:hint="eastAsia"/>
        </w:rPr>
        <w:t> </w:t>
      </w:r>
      <w:r>
        <w:rPr>
          <w:rFonts w:hint="eastAsia"/>
        </w:rPr>
        <w:t>XcodeW是苹果公司开发的编程软件开发语言该平台是开发 人员建立0S X和iOS应用程序的最快捷的方式。</w:t>
      </w:r>
    </w:p>
    <w:p w:rsidR="001A51CD" w:rsidRDefault="001A51CD" w:rsidP="001A51CD">
      <w:pPr>
        <w:pStyle w:val="a5"/>
      </w:pPr>
      <w:r>
        <w:lastRenderedPageBreak/>
        <w:t>自从</w:t>
      </w:r>
      <w:hyperlink r:id="rId23" w:tooltip="Xcode" w:history="1">
        <w:r>
          <w:t>Xcode</w:t>
        </w:r>
      </w:hyperlink>
      <w:r>
        <w:t> </w:t>
      </w:r>
      <w:r>
        <w:rPr>
          <w:rFonts w:hint="eastAsia"/>
        </w:rPr>
        <w:t>更新到3.1之后</w:t>
      </w:r>
      <w:r>
        <w:t>，</w:t>
      </w:r>
      <w:r>
        <w:rPr>
          <w:rFonts w:hint="eastAsia"/>
        </w:rPr>
        <w:t>它</w:t>
      </w:r>
      <w:r>
        <w:t>就成为了iOS软件开发工具包的开发环境。和</w:t>
      </w:r>
      <w:hyperlink r:id="rId24" w:tooltip="Mac OS X" w:history="1">
        <w:r>
          <w:t>Mac OS X</w:t>
        </w:r>
      </w:hyperlink>
      <w:r>
        <w:t>的应用程序一样，iOS应用程序使用Objective-C语言，一些应用程序可以写成C或C++语言</w:t>
      </w:r>
      <w:r>
        <w:rPr>
          <w:rStyle w:val="affc"/>
          <w:rFonts w:hint="eastAsia"/>
        </w:rPr>
        <w:t>[4]</w:t>
      </w:r>
      <w:r>
        <w:t>。苹果通常会</w:t>
      </w:r>
      <w:r>
        <w:rPr>
          <w:rFonts w:hint="eastAsia"/>
        </w:rPr>
        <w:t>公布</w:t>
      </w:r>
      <w:r>
        <w:t>两个 iOS 软件开发工具包，包括主要的iOS X.0（例如 iOS 10.0）和次要的iOS X.X（例如 iOS 10.1）。</w:t>
      </w:r>
      <w:r>
        <w:rPr>
          <w:rFonts w:hint="eastAsia"/>
        </w:rPr>
        <w:t>一般来说</w:t>
      </w:r>
      <w:r>
        <w:t>正式版发布</w:t>
      </w:r>
      <w:r>
        <w:rPr>
          <w:rFonts w:hint="eastAsia"/>
        </w:rPr>
        <w:t>之</w:t>
      </w:r>
      <w:r>
        <w:t>前</w:t>
      </w:r>
      <w:r>
        <w:rPr>
          <w:rFonts w:hint="eastAsia"/>
        </w:rPr>
        <w:t>都</w:t>
      </w:r>
      <w:r>
        <w:t>会有几个测试版</w:t>
      </w:r>
      <w:r>
        <w:rPr>
          <w:rFonts w:hint="eastAsia"/>
        </w:rPr>
        <w:t>发布</w:t>
      </w:r>
      <w:r>
        <w:t>，是</w:t>
      </w:r>
      <w:r>
        <w:rPr>
          <w:rFonts w:hint="eastAsia"/>
        </w:rPr>
        <w:t>为了</w:t>
      </w:r>
      <w:r>
        <w:t>测试应用程序的兼容性</w:t>
      </w:r>
      <w:r>
        <w:rPr>
          <w:rFonts w:hint="eastAsia"/>
        </w:rPr>
        <w:t>和</w:t>
      </w:r>
      <w:r>
        <w:t>增加新的功能</w:t>
      </w:r>
      <w:r>
        <w:rPr>
          <w:rStyle w:val="affc"/>
          <w:rFonts w:hint="eastAsia"/>
        </w:rPr>
        <w:t>[5]</w:t>
      </w:r>
      <w:r>
        <w:t>。</w:t>
      </w:r>
    </w:p>
    <w:p w:rsidR="001A51CD" w:rsidRDefault="001A51CD" w:rsidP="001A51CD">
      <w:pPr>
        <w:pStyle w:val="a5"/>
      </w:pPr>
      <w:r>
        <w:rPr>
          <w:rFonts w:hint="eastAsia"/>
        </w:rPr>
        <w:t>截止到</w:t>
      </w:r>
      <w:r>
        <w:t>17年</w:t>
      </w:r>
      <w:hyperlink r:id="rId25" w:tooltip="App Store (iOS)" w:history="1">
        <w:r>
          <w:t>App Store</w:t>
        </w:r>
      </w:hyperlink>
      <w:r>
        <w:t>已含有数百万个应用。iOS系统目前为全球第二大移动操作系统市占约一成左右 ，但离</w:t>
      </w:r>
      <w:r>
        <w:rPr>
          <w:rFonts w:hint="eastAsia"/>
        </w:rPr>
        <w:t>占据最大的</w:t>
      </w:r>
      <w:r>
        <w:t>安卓系统</w:t>
      </w:r>
      <w:r>
        <w:rPr>
          <w:rFonts w:hint="eastAsia"/>
        </w:rPr>
        <w:t>还是有很大差距</w:t>
      </w:r>
      <w:r>
        <w:t>。</w:t>
      </w:r>
      <w:hyperlink r:id="rId26" w:tooltip="苹果公司" w:history="1">
        <w:r>
          <w:t>苹果公司</w:t>
        </w:r>
      </w:hyperlink>
      <w:r>
        <w:t>于2017年6月5日之2017年</w:t>
      </w:r>
      <w:hyperlink r:id="rId27" w:tooltip="苹果全球开发者大会" w:history="1">
        <w:r>
          <w:t>苹果全球开发者大会</w:t>
        </w:r>
      </w:hyperlink>
      <w:r>
        <w:t>中介绍了</w:t>
      </w:r>
      <w:hyperlink r:id="rId28" w:tooltip="IOS 11" w:history="1">
        <w:r>
          <w:t>iOS 11</w:t>
        </w:r>
      </w:hyperlink>
      <w:r>
        <w:t>，正式版已于2017年9月20日开放下载</w:t>
      </w:r>
      <w:r>
        <w:rPr>
          <w:rFonts w:hint="eastAsia"/>
        </w:rPr>
        <w:t>。</w:t>
      </w:r>
    </w:p>
    <w:p w:rsidR="001A51CD" w:rsidRPr="001A51CD" w:rsidRDefault="001A51CD" w:rsidP="001A51CD">
      <w:pPr>
        <w:pStyle w:val="3"/>
        <w:spacing w:before="120"/>
      </w:pPr>
      <w:bookmarkStart w:id="186" w:name="_Toc417914368"/>
      <w:bookmarkStart w:id="187" w:name="_Toc419008145"/>
      <w:bookmarkStart w:id="188" w:name="_Toc386120052"/>
      <w:bookmarkStart w:id="189" w:name="_Toc386274641"/>
      <w:bookmarkStart w:id="190" w:name="_Toc513214010"/>
      <w:bookmarkStart w:id="191" w:name="_Toc513287130"/>
      <w:bookmarkStart w:id="192" w:name="_Toc513375313"/>
      <w:bookmarkStart w:id="193" w:name="_Toc513562857"/>
      <w:bookmarkStart w:id="194" w:name="_Toc513570923"/>
      <w:bookmarkStart w:id="195" w:name="_Toc513578259"/>
      <w:bookmarkStart w:id="196" w:name="_Toc513731792"/>
      <w:bookmarkStart w:id="197" w:name="_Toc515015614"/>
      <w:bookmarkStart w:id="198" w:name="_Toc515393994"/>
      <w:bookmarkStart w:id="199" w:name="_Toc515915542"/>
      <w:bookmarkStart w:id="200" w:name="_Toc516504844"/>
      <w:bookmarkStart w:id="201" w:name="_Toc516507074"/>
      <w:r>
        <w:rPr>
          <w:rFonts w:hint="eastAsia"/>
        </w:rPr>
        <w:t>iOS系统构架</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1A51CD" w:rsidRDefault="001A51CD" w:rsidP="001A51CD">
      <w:pPr>
        <w:pStyle w:val="a5"/>
      </w:pPr>
      <w:r>
        <w:t>硬件框架：iOS 使用基于与苹果</w:t>
      </w:r>
      <w:hyperlink r:id="rId29" w:tooltip="Mac系列" w:history="1">
        <w:r>
          <w:t>电脑</w:t>
        </w:r>
      </w:hyperlink>
      <w:r>
        <w:t>不同的</w:t>
      </w:r>
      <w:hyperlink r:id="rId30" w:tooltip="中央处理器" w:history="1">
        <w:r>
          <w:t>中央处理器</w:t>
        </w:r>
      </w:hyperlink>
      <w:r>
        <w:t>，使用由</w:t>
      </w:r>
      <w:hyperlink r:id="rId31" w:tooltip="PowerVR" w:history="1">
        <w:r>
          <w:t>PowerVR</w:t>
        </w:r>
      </w:hyperlink>
      <w:r>
        <w:t>视频卡渲染的</w:t>
      </w:r>
      <w:hyperlink r:id="rId32" w:tooltip="Metal (API)" w:history="1">
        <w:r>
          <w:t>Metal</w:t>
        </w:r>
      </w:hyperlink>
      <w:r>
        <w:t>以</w:t>
      </w:r>
      <w:hyperlink r:id="rId33" w:tooltip="Apple Darwin" w:history="1">
        <w:r>
          <w:t>Darwin</w:t>
        </w:r>
      </w:hyperlink>
      <w:r>
        <w:t>作为基础。</w:t>
      </w:r>
    </w:p>
    <w:p w:rsidR="001A51CD" w:rsidRDefault="001A51CD" w:rsidP="001A51CD">
      <w:pPr>
        <w:pStyle w:val="a5"/>
      </w:pPr>
      <w:r>
        <w:t>系统架构层次：iOS 分为核心操作系统层（the Core OS layer）、</w:t>
      </w:r>
      <w:hyperlink r:id="rId34" w:tooltip="核心" w:history="1">
        <w:r>
          <w:t>核心</w:t>
        </w:r>
      </w:hyperlink>
      <w:r>
        <w:t>服务层（the Core Services layer）、</w:t>
      </w:r>
      <w:hyperlink r:id="rId35" w:tooltip="媒体" w:history="1">
        <w:r>
          <w:t>媒体</w:t>
        </w:r>
      </w:hyperlink>
      <w:r>
        <w:t>层（the Media layer）及</w:t>
      </w:r>
      <w:hyperlink r:id="rId36" w:tooltip="触控式萤幕" w:history="1">
        <w:r>
          <w:t>触控应用</w:t>
        </w:r>
      </w:hyperlink>
      <w:r>
        <w:t>层（the Cocoa Touch layer）</w:t>
      </w:r>
      <w:r>
        <w:rPr>
          <w:rStyle w:val="affc"/>
          <w:rFonts w:hint="eastAsia"/>
        </w:rPr>
        <w:t>[6]</w:t>
      </w:r>
      <w:r>
        <w:t>。</w:t>
      </w:r>
      <w:r>
        <w:rPr>
          <w:rFonts w:hint="eastAsia"/>
        </w:rPr>
        <w:t>系统架构层次如图2-1所示。</w:t>
      </w:r>
    </w:p>
    <w:p w:rsidR="001A51CD" w:rsidRDefault="001A51CD" w:rsidP="001A51CD">
      <w:pPr>
        <w:pStyle w:val="affe"/>
      </w:pPr>
      <w:r w:rsidRPr="001A51CD">
        <w:drawing>
          <wp:inline distT="0" distB="0" distL="0" distR="0">
            <wp:extent cx="2457450" cy="3057525"/>
            <wp:effectExtent l="0" t="0" r="0" b="0"/>
            <wp:docPr id="72" name="图片 72" descr="FG2Y[YEFZ1K~A48SPK6~V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FG2Y[YEFZ1K~A48SPK6~VY3"/>
                    <pic:cNvPicPr>
                      <a:picLocks noChangeAspect="1" noChangeArrowheads="1"/>
                    </pic:cNvPicPr>
                  </pic:nvPicPr>
                  <pic:blipFill>
                    <a:blip r:embed="rId3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450" cy="3057525"/>
                    </a:xfrm>
                    <a:prstGeom prst="rect">
                      <a:avLst/>
                    </a:prstGeom>
                    <a:noFill/>
                    <a:ln>
                      <a:noFill/>
                    </a:ln>
                  </pic:spPr>
                </pic:pic>
              </a:graphicData>
            </a:graphic>
          </wp:inline>
        </w:drawing>
      </w:r>
    </w:p>
    <w:p w:rsidR="001A51CD" w:rsidRDefault="001A51CD" w:rsidP="001A51CD">
      <w:pPr>
        <w:pStyle w:val="affd"/>
      </w:pPr>
      <w:r>
        <w:rPr>
          <w:rFonts w:hint="eastAsia"/>
        </w:rPr>
        <w:t xml:space="preserve"> </w:t>
      </w:r>
      <w:r>
        <w:t>图</w:t>
      </w:r>
      <w:r>
        <w:rPr>
          <w:rFonts w:hint="eastAsia"/>
        </w:rPr>
        <w:t>2-1 iOS系统架构图</w:t>
      </w:r>
    </w:p>
    <w:p w:rsidR="001A51CD" w:rsidRPr="001A51CD" w:rsidRDefault="001A51CD" w:rsidP="001A51CD">
      <w:pPr>
        <w:pStyle w:val="3"/>
        <w:spacing w:before="120"/>
      </w:pPr>
      <w:bookmarkStart w:id="202" w:name="_Toc386120053"/>
      <w:bookmarkStart w:id="203" w:name="_Toc386274642"/>
      <w:bookmarkStart w:id="204" w:name="_Toc513214011"/>
      <w:bookmarkStart w:id="205" w:name="_Toc513287131"/>
      <w:bookmarkStart w:id="206" w:name="_Toc513375314"/>
      <w:bookmarkStart w:id="207" w:name="_Toc513562858"/>
      <w:bookmarkStart w:id="208" w:name="_Toc513570924"/>
      <w:bookmarkStart w:id="209" w:name="_Toc513578260"/>
      <w:bookmarkStart w:id="210" w:name="_Toc513731793"/>
      <w:bookmarkStart w:id="211" w:name="_Toc515015615"/>
      <w:bookmarkStart w:id="212" w:name="_Toc515393995"/>
      <w:bookmarkStart w:id="213" w:name="_Toc515915543"/>
      <w:bookmarkStart w:id="214" w:name="_Toc516504845"/>
      <w:bookmarkStart w:id="215" w:name="_Toc516507075"/>
      <w:r>
        <w:rPr>
          <w:rFonts w:hint="eastAsia"/>
        </w:rPr>
        <w:t>Dropbox</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1A51CD" w:rsidRDefault="001A51CD" w:rsidP="001A51CD">
      <w:pPr>
        <w:pStyle w:val="a5"/>
      </w:pPr>
      <w:r>
        <w:rPr>
          <w:rFonts w:hint="eastAsia"/>
        </w:rPr>
        <w:t>Dropbox是Dropbox公司提供的一项在线存储服务，原来是利用云计算来完成网络上的文件同步，每个注册用户都可以存储和分享文件.Dropbox有收费和免费两种收费模式，而且客户端支持多种系统，同时有网页端。Dropbox的译名意义为百宝箱，寓意着里面可以存储很多宝贝。</w:t>
      </w:r>
    </w:p>
    <w:p w:rsidR="001A51CD" w:rsidRPr="001A51CD" w:rsidRDefault="001A51CD" w:rsidP="001A51CD">
      <w:pPr>
        <w:pStyle w:val="3"/>
        <w:spacing w:before="120"/>
      </w:pPr>
      <w:bookmarkStart w:id="216" w:name="_Toc386120054"/>
      <w:bookmarkStart w:id="217" w:name="_Toc513570925"/>
      <w:bookmarkStart w:id="218" w:name="_Toc513731794"/>
      <w:bookmarkStart w:id="219" w:name="_Toc513578261"/>
      <w:bookmarkStart w:id="220" w:name="_Toc513562859"/>
      <w:bookmarkStart w:id="221" w:name="_Toc513375315"/>
      <w:bookmarkStart w:id="222" w:name="_Toc513287132"/>
      <w:bookmarkStart w:id="223" w:name="_Toc513214012"/>
      <w:bookmarkStart w:id="224" w:name="_Toc386274643"/>
      <w:bookmarkStart w:id="225" w:name="_Toc515015616"/>
      <w:bookmarkStart w:id="226" w:name="_Toc515393996"/>
      <w:bookmarkStart w:id="227" w:name="_Toc515915544"/>
      <w:bookmarkStart w:id="228" w:name="_Toc516504846"/>
      <w:bookmarkStart w:id="229" w:name="_Toc516507076"/>
      <w:r>
        <w:rPr>
          <w:rFonts w:hint="eastAsia"/>
        </w:rPr>
        <w:lastRenderedPageBreak/>
        <w:t>Google Drive</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sidR="001A51CD" w:rsidRDefault="001A51CD" w:rsidP="001A51CD">
      <w:pPr>
        <w:pStyle w:val="a5"/>
      </w:pPr>
      <w:r>
        <w:t>Google云端硬盘是</w:t>
      </w:r>
      <w:hyperlink r:id="rId38" w:tooltip="Google" w:history="1">
        <w:r>
          <w:t>Google</w:t>
        </w:r>
      </w:hyperlink>
      <w:r>
        <w:t>的一个</w:t>
      </w:r>
      <w:hyperlink r:id="rId39" w:tooltip="网络硬盘" w:history="1">
        <w:r>
          <w:t>在线网络云盘功能</w:t>
        </w:r>
      </w:hyperlink>
      <w:r>
        <w:t>，同时结合了谷歌的其他相应功能，于12年起逐渐开放给普通用户下载使用。但这项服务早在06年就被人们有所提及。</w:t>
      </w:r>
    </w:p>
    <w:p w:rsidR="001A51CD" w:rsidRDefault="001A51CD" w:rsidP="001A51CD">
      <w:pPr>
        <w:pStyle w:val="a5"/>
      </w:pPr>
      <w:r>
        <w:t>最早出现的是Google Storage，但不太受关注。Google Drive可视为Google Docs的升级版，把空间从1GB升级到5GB，后集成</w:t>
      </w:r>
      <w:hyperlink r:id="rId40" w:tooltip="Gmail" w:history="1">
        <w:r>
          <w:t>Gmail</w:t>
        </w:r>
      </w:hyperlink>
      <w:r>
        <w:t>与</w:t>
      </w:r>
      <w:hyperlink r:id="rId41" w:tooltip="Google+" w:history="1">
        <w:r>
          <w:t>Google+</w:t>
        </w:r>
      </w:hyperlink>
      <w:r>
        <w:t>相册的存储空间，总共15GB。Google Drive</w:t>
      </w:r>
      <w:r>
        <w:rPr>
          <w:rFonts w:hint="eastAsia"/>
        </w:rPr>
        <w:t>可以</w:t>
      </w:r>
      <w:r>
        <w:t>免费</w:t>
      </w:r>
      <w:r>
        <w:rPr>
          <w:rFonts w:hint="eastAsia"/>
        </w:rPr>
        <w:t>为</w:t>
      </w:r>
      <w:r>
        <w:t>提供用户15GB的空间，</w:t>
      </w:r>
      <w:r>
        <w:rPr>
          <w:rFonts w:hint="eastAsia"/>
        </w:rPr>
        <w:t>但</w:t>
      </w:r>
      <w:r>
        <w:t>单</w:t>
      </w:r>
      <w:r>
        <w:rPr>
          <w:rFonts w:hint="eastAsia"/>
        </w:rPr>
        <w:t>个</w:t>
      </w:r>
      <w:r>
        <w:t>文件的大小限</w:t>
      </w:r>
      <w:r>
        <w:rPr>
          <w:rFonts w:hint="eastAsia"/>
        </w:rPr>
        <w:t>不能超过10G</w:t>
      </w:r>
      <w:r>
        <w:rPr>
          <w:rStyle w:val="affc"/>
          <w:rFonts w:hint="eastAsia"/>
        </w:rPr>
        <w:t>[7]</w:t>
      </w:r>
      <w:r>
        <w:t>。</w:t>
      </w:r>
      <w:r>
        <w:rPr>
          <w:rFonts w:hint="eastAsia"/>
        </w:rPr>
        <w:t>有需要的</w:t>
      </w:r>
      <w:r>
        <w:t>用户可以付费扩充存储空间</w:t>
      </w:r>
      <w:r>
        <w:rPr>
          <w:rFonts w:hint="eastAsia"/>
        </w:rPr>
        <w:t>，</w:t>
      </w:r>
      <w:r>
        <w:t>最大</w:t>
      </w:r>
      <w:r>
        <w:rPr>
          <w:rFonts w:hint="eastAsia"/>
        </w:rPr>
        <w:t>可以达到</w:t>
      </w:r>
      <w:r>
        <w:t>30TB。</w:t>
      </w:r>
      <w:r>
        <w:rPr>
          <w:rFonts w:hint="eastAsia"/>
        </w:rPr>
        <w:t>谷歌云盘的</w:t>
      </w:r>
      <w:r>
        <w:t>目录管理类似</w:t>
      </w:r>
      <w:r>
        <w:rPr>
          <w:rFonts w:hint="eastAsia"/>
        </w:rPr>
        <w:t>于</w:t>
      </w:r>
      <w:hyperlink r:id="rId42" w:tooltip="Dropbox" w:history="1">
        <w:r>
          <w:t>Dropbox</w:t>
        </w:r>
      </w:hyperlink>
      <w:r>
        <w:t>的，</w:t>
      </w:r>
      <w:r>
        <w:rPr>
          <w:rFonts w:hint="eastAsia"/>
        </w:rPr>
        <w:t>该目录管理</w:t>
      </w:r>
      <w:r>
        <w:t>在</w:t>
      </w:r>
      <w:r>
        <w:rPr>
          <w:rFonts w:hint="eastAsia"/>
        </w:rPr>
        <w:t>谷歌云盘</w:t>
      </w:r>
      <w:r>
        <w:t>中</w:t>
      </w:r>
      <w:r>
        <w:rPr>
          <w:rFonts w:hint="eastAsia"/>
        </w:rPr>
        <w:t>叫做</w:t>
      </w:r>
      <w:r>
        <w:t>Folder location，</w:t>
      </w:r>
      <w:r>
        <w:rPr>
          <w:rFonts w:hint="eastAsia"/>
        </w:rPr>
        <w:t>同样</w:t>
      </w:r>
      <w:r>
        <w:t>可同步上传文件</w:t>
      </w:r>
      <w:r>
        <w:rPr>
          <w:rFonts w:hint="eastAsia"/>
        </w:rPr>
        <w:t>到网络服务器中。</w:t>
      </w:r>
    </w:p>
    <w:p w:rsidR="001A51CD" w:rsidRPr="001A51CD" w:rsidRDefault="001A51CD" w:rsidP="001A51CD">
      <w:pPr>
        <w:pStyle w:val="3"/>
        <w:spacing w:before="120"/>
      </w:pPr>
      <w:bookmarkStart w:id="230" w:name="_Toc386274644"/>
      <w:bookmarkStart w:id="231" w:name="_Toc386120055"/>
      <w:bookmarkStart w:id="232" w:name="_Toc513214013"/>
      <w:bookmarkStart w:id="233" w:name="_Toc513287133"/>
      <w:bookmarkStart w:id="234" w:name="_Toc513375316"/>
      <w:bookmarkStart w:id="235" w:name="_Toc513562860"/>
      <w:bookmarkStart w:id="236" w:name="_Toc513570926"/>
      <w:bookmarkStart w:id="237" w:name="_Toc513578262"/>
      <w:bookmarkStart w:id="238" w:name="_Toc513731795"/>
      <w:bookmarkStart w:id="239" w:name="_Toc515015617"/>
      <w:bookmarkStart w:id="240" w:name="_Toc515393997"/>
      <w:bookmarkStart w:id="241" w:name="_Toc515915545"/>
      <w:bookmarkStart w:id="242" w:name="_Toc516504847"/>
      <w:bookmarkStart w:id="243" w:name="_Toc516507077"/>
      <w:r>
        <w:rPr>
          <w:rFonts w:hint="eastAsia"/>
        </w:rPr>
        <w:t>iOS API</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rsidR="001A51CD" w:rsidRDefault="001A51CD" w:rsidP="001A51CD">
      <w:pPr>
        <w:pStyle w:val="a5"/>
      </w:pPr>
      <w:r>
        <w:rPr>
          <w:rFonts w:hint="eastAsia"/>
        </w:rPr>
        <w:t>在iOS系统中很多个人或集体为开发者提供了多种</w:t>
      </w:r>
      <w:r>
        <w:t>API（Application Programming Interface,</w:t>
      </w:r>
      <w:hyperlink r:id="rId43" w:tgtFrame="_blank" w:history="1">
        <w:r>
          <w:t>应用程序</w:t>
        </w:r>
      </w:hyperlink>
      <w:r>
        <w:t>编程接口）是一些预先定义的</w:t>
      </w:r>
      <w:hyperlink r:id="rId44" w:tgtFrame="_blank" w:history="1">
        <w:r>
          <w:t>函数</w:t>
        </w:r>
      </w:hyperlink>
      <w:r>
        <w:t>，目的是提供</w:t>
      </w:r>
      <w:hyperlink r:id="rId45" w:tgtFrame="_blank" w:history="1">
        <w:r>
          <w:t>应用程序</w:t>
        </w:r>
      </w:hyperlink>
      <w:r>
        <w:t>与开发人员基于某</w:t>
      </w:r>
      <w:hyperlink r:id="rId46" w:tgtFrame="_blank" w:history="1">
        <w:r>
          <w:t>软件</w:t>
        </w:r>
      </w:hyperlink>
      <w:r>
        <w:t>或硬件得以访问一组</w:t>
      </w:r>
      <w:hyperlink r:id="rId47" w:tgtFrame="_blank" w:history="1">
        <w:r>
          <w:t>例程</w:t>
        </w:r>
      </w:hyperlink>
      <w:r>
        <w:t>的能力，而又无需访问源码，或理解内部工作</w:t>
      </w:r>
      <w:hyperlink r:id="rId48" w:tgtFrame="_blank" w:history="1">
        <w:r>
          <w:t>机制</w:t>
        </w:r>
      </w:hyperlink>
      <w:r>
        <w:t>的细节</w:t>
      </w:r>
      <w:r>
        <w:rPr>
          <w:rStyle w:val="affc"/>
          <w:rFonts w:hint="eastAsia"/>
        </w:rPr>
        <w:t>[8]</w:t>
      </w:r>
      <w:r>
        <w:rPr>
          <w:rFonts w:hint="eastAsia"/>
        </w:rPr>
        <w:t>,本课题中使用到的Dropbox以及Google Drive均有官方iOS API。</w:t>
      </w:r>
    </w:p>
    <w:p w:rsidR="001A51CD" w:rsidRPr="001A51CD" w:rsidRDefault="001A51CD" w:rsidP="001A51CD">
      <w:pPr>
        <w:pStyle w:val="2"/>
        <w:spacing w:before="120"/>
      </w:pPr>
      <w:bookmarkStart w:id="244" w:name="_Toc513731796"/>
      <w:bookmarkStart w:id="245" w:name="_Toc513578263"/>
      <w:bookmarkStart w:id="246" w:name="_Toc513570927"/>
      <w:bookmarkStart w:id="247" w:name="_Toc515015618"/>
      <w:bookmarkStart w:id="248" w:name="_Toc515393998"/>
      <w:bookmarkStart w:id="249" w:name="_Toc515915546"/>
      <w:bookmarkStart w:id="250" w:name="_Toc516504848"/>
      <w:bookmarkStart w:id="251" w:name="_Toc516507078"/>
      <w:r>
        <w:rPr>
          <w:rFonts w:hint="eastAsia"/>
        </w:rPr>
        <w:t>Xcode</w:t>
      </w:r>
      <w:bookmarkEnd w:id="244"/>
      <w:bookmarkEnd w:id="245"/>
      <w:bookmarkEnd w:id="246"/>
      <w:bookmarkEnd w:id="247"/>
      <w:bookmarkEnd w:id="248"/>
      <w:bookmarkEnd w:id="249"/>
      <w:bookmarkEnd w:id="250"/>
      <w:bookmarkEnd w:id="251"/>
    </w:p>
    <w:p w:rsidR="001A51CD" w:rsidRDefault="001A51CD" w:rsidP="001A51CD">
      <w:pPr>
        <w:pStyle w:val="a5"/>
      </w:pPr>
      <w:r>
        <w:t>Xcode是目前iO</w:t>
      </w:r>
      <w:r>
        <w:rPr>
          <w:rFonts w:hint="eastAsia"/>
        </w:rPr>
        <w:t>S</w:t>
      </w:r>
      <w:r>
        <w:t>开发者最多人使用而且最完善的开发工具，由苹果公司官方提供支持。</w:t>
      </w:r>
    </w:p>
    <w:p w:rsidR="001A51CD" w:rsidRDefault="001A51CD" w:rsidP="001A51CD">
      <w:pPr>
        <w:pStyle w:val="a5"/>
      </w:pPr>
      <w:r>
        <w:t>Xcode继承自</w:t>
      </w:r>
      <w:hyperlink r:id="rId49" w:tooltip="NeXT" w:history="1">
        <w:r>
          <w:t>NeXT</w:t>
        </w:r>
      </w:hyperlink>
      <w:r>
        <w:t>的</w:t>
      </w:r>
      <w:hyperlink r:id="rId50" w:tooltip="Project Builder（页面不存在）" w:history="1">
        <w:r>
          <w:rPr>
            <w:rFonts w:hint="eastAsia"/>
          </w:rPr>
          <w:t>项目构架器</w:t>
        </w:r>
      </w:hyperlink>
      <w:r>
        <w:t>。The Xcode suite包含有</w:t>
      </w:r>
      <w:hyperlink r:id="rId51" w:tooltip="GNU Compiler Collection" w:history="1">
        <w:r>
          <w:t>GNU Compiler Collection</w:t>
        </w:r>
      </w:hyperlink>
      <w:r>
        <w:t>自由软件（GCC、apple-darwin9-gcc-4.0.1以及apple-darwin9-gcc-4.2.1，默认的是后者），并支持</w:t>
      </w:r>
      <w:hyperlink r:id="rId52" w:tooltip="C语言" w:history="1">
        <w:r>
          <w:t>C语言</w:t>
        </w:r>
      </w:hyperlink>
      <w:r>
        <w:t>、</w:t>
      </w:r>
      <w:hyperlink r:id="rId53" w:tooltip="C++" w:history="1">
        <w:r>
          <w:t>C++</w:t>
        </w:r>
      </w:hyperlink>
      <w:r>
        <w:t>、</w:t>
      </w:r>
      <w:hyperlink r:id="rId54" w:tooltip="Fortran" w:history="1">
        <w:r>
          <w:t>Fortran</w:t>
        </w:r>
      </w:hyperlink>
      <w:r>
        <w:t>、</w:t>
      </w:r>
      <w:hyperlink r:id="rId55" w:tooltip="Objective-C" w:history="1">
        <w:r>
          <w:t>Objective-C</w:t>
        </w:r>
      </w:hyperlink>
      <w:r>
        <w:t>、</w:t>
      </w:r>
      <w:hyperlink r:id="rId56" w:tooltip="Objective-C++" w:history="1">
        <w:r>
          <w:t>Objective-C++</w:t>
        </w:r>
      </w:hyperlink>
      <w:r>
        <w:t>、</w:t>
      </w:r>
      <w:hyperlink r:id="rId57" w:tooltip="Java" w:history="1">
        <w:r>
          <w:t>Java</w:t>
        </w:r>
      </w:hyperlink>
      <w:r>
        <w:t>、</w:t>
      </w:r>
      <w:hyperlink r:id="rId58" w:tooltip="AppleScript" w:history="1">
        <w:r>
          <w:t>AppleScript</w:t>
        </w:r>
      </w:hyperlink>
      <w:r>
        <w:t>、</w:t>
      </w:r>
      <w:hyperlink r:id="rId59" w:tooltip="Python" w:history="1">
        <w:r>
          <w:t>Python</w:t>
        </w:r>
      </w:hyperlink>
      <w:r>
        <w:t>、</w:t>
      </w:r>
      <w:hyperlink r:id="rId60" w:tooltip="Ruby" w:history="1">
        <w:r>
          <w:t>Ruby</w:t>
        </w:r>
      </w:hyperlink>
      <w:r>
        <w:t>和</w:t>
      </w:r>
      <w:hyperlink r:id="rId61" w:tooltip="Swift (编程语言)" w:history="1">
        <w:r>
          <w:t>Swift</w:t>
        </w:r>
      </w:hyperlink>
      <w:r>
        <w:t>，还提供</w:t>
      </w:r>
      <w:hyperlink r:id="rId62" w:tooltip="Cocoa" w:history="1">
        <w:r>
          <w:t>Cocoa</w:t>
        </w:r>
      </w:hyperlink>
      <w:r>
        <w:t>、</w:t>
      </w:r>
      <w:hyperlink r:id="rId63" w:tooltip="Carbon (API)" w:history="1">
        <w:r>
          <w:t>Carbon</w:t>
        </w:r>
      </w:hyperlink>
      <w:r>
        <w:t>以及Java等编程模式</w:t>
      </w:r>
      <w:r>
        <w:rPr>
          <w:rStyle w:val="affc"/>
          <w:rFonts w:hint="eastAsia"/>
        </w:rPr>
        <w:t>[9]</w:t>
      </w:r>
      <w:r>
        <w:t>。</w:t>
      </w:r>
    </w:p>
    <w:p w:rsidR="001A51CD" w:rsidRPr="001A51CD" w:rsidRDefault="001A51CD" w:rsidP="001A51CD">
      <w:pPr>
        <w:pStyle w:val="2"/>
        <w:spacing w:before="120"/>
      </w:pPr>
      <w:bookmarkStart w:id="252" w:name="_Toc513731797"/>
      <w:bookmarkStart w:id="253" w:name="_Toc513578264"/>
      <w:bookmarkStart w:id="254" w:name="_Toc513570928"/>
      <w:bookmarkStart w:id="255" w:name="_Toc515015619"/>
      <w:bookmarkStart w:id="256" w:name="_Toc515393999"/>
      <w:bookmarkStart w:id="257" w:name="_Toc515915547"/>
      <w:bookmarkStart w:id="258" w:name="_Toc516504849"/>
      <w:bookmarkStart w:id="259" w:name="_Toc516507079"/>
      <w:r>
        <w:rPr>
          <w:rFonts w:hint="eastAsia"/>
        </w:rPr>
        <w:t>Objective-c</w:t>
      </w:r>
      <w:bookmarkEnd w:id="252"/>
      <w:bookmarkEnd w:id="253"/>
      <w:bookmarkEnd w:id="254"/>
      <w:bookmarkEnd w:id="255"/>
      <w:bookmarkEnd w:id="256"/>
      <w:bookmarkEnd w:id="257"/>
      <w:bookmarkEnd w:id="258"/>
      <w:bookmarkEnd w:id="259"/>
    </w:p>
    <w:p w:rsidR="001A51CD" w:rsidRDefault="001A51CD" w:rsidP="001A51CD">
      <w:pPr>
        <w:pStyle w:val="a5"/>
      </w:pPr>
      <w:r>
        <w:rPr>
          <w:rFonts w:hint="eastAsia"/>
        </w:rPr>
        <w:t>Objective-c,也就是我们俗说的oc</w:t>
      </w:r>
      <w:r>
        <w:rPr>
          <w:rStyle w:val="affc"/>
          <w:rFonts w:hint="eastAsia"/>
        </w:rPr>
        <w:t>[10]</w:t>
      </w:r>
      <w:r>
        <w:rPr>
          <w:rFonts w:hint="eastAsia"/>
        </w:rPr>
        <w:t>。它是面向对象的语言，主要使用的系统有两个。目前由于S</w:t>
      </w:r>
      <w:r>
        <w:t>w</w:t>
      </w:r>
      <w:r>
        <w:rPr>
          <w:rFonts w:hint="eastAsia"/>
        </w:rPr>
        <w:t>ift语言存在更新速度过快、某些方面不完善等问题，虽然这些问题正在改善，但Objective-c仍然是iOS开发使用最多的语言，使用率远远大于目前的Swift语言。</w:t>
      </w:r>
    </w:p>
    <w:p w:rsidR="001A51CD" w:rsidRPr="001A51CD" w:rsidRDefault="001A51CD" w:rsidP="001A51CD">
      <w:pPr>
        <w:pStyle w:val="2"/>
        <w:spacing w:before="120"/>
      </w:pPr>
      <w:bookmarkStart w:id="260" w:name="_Toc419008153"/>
      <w:bookmarkStart w:id="261" w:name="_Toc386120058"/>
      <w:bookmarkStart w:id="262" w:name="_Toc386274647"/>
      <w:bookmarkStart w:id="263" w:name="_Toc513214015"/>
      <w:bookmarkStart w:id="264" w:name="_Toc513287135"/>
      <w:bookmarkStart w:id="265" w:name="_Toc513375318"/>
      <w:bookmarkStart w:id="266" w:name="_Toc513562862"/>
      <w:bookmarkStart w:id="267" w:name="_Toc513570929"/>
      <w:bookmarkStart w:id="268" w:name="_Toc513578265"/>
      <w:bookmarkStart w:id="269" w:name="_Toc513731798"/>
      <w:bookmarkStart w:id="270" w:name="_Toc515015620"/>
      <w:bookmarkStart w:id="271" w:name="_Toc515394000"/>
      <w:bookmarkStart w:id="272" w:name="_Toc515915548"/>
      <w:bookmarkStart w:id="273" w:name="_Toc516504850"/>
      <w:bookmarkStart w:id="274" w:name="_Toc516507080"/>
      <w:r>
        <w:rPr>
          <w:rFonts w:hint="eastAsia"/>
        </w:rPr>
        <w:t>本章小结</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rsidR="001A51CD" w:rsidRDefault="001A51CD" w:rsidP="001A51CD">
      <w:pPr>
        <w:pStyle w:val="a5"/>
      </w:pPr>
      <w:r>
        <w:rPr>
          <w:rFonts w:hint="eastAsia"/>
        </w:rPr>
        <w:t>本章是对课题需要用到的技术的研究，首先是介绍了iOS系统，接着围绕着课题的主要功能介绍了所需要用的一些技术的环境以及配置，最后针对课题使用的开发语言以及工具进行了阐述，为以后课题的研究打下基础，是软件设计中重要且必须进行的一项工作。</w:t>
      </w:r>
    </w:p>
    <w:p w:rsidR="001A51CD" w:rsidRPr="001A51CD" w:rsidRDefault="001A51CD" w:rsidP="001A51CD">
      <w:pPr>
        <w:pStyle w:val="1"/>
        <w:spacing w:before="240" w:after="120"/>
      </w:pPr>
      <w:bookmarkStart w:id="275" w:name="_Toc419008154"/>
      <w:bookmarkStart w:id="276" w:name="_Toc386120059"/>
      <w:bookmarkStart w:id="277" w:name="_Toc386274648"/>
      <w:bookmarkStart w:id="278" w:name="_Toc513214016"/>
      <w:bookmarkStart w:id="279" w:name="_Toc513287136"/>
      <w:bookmarkStart w:id="280" w:name="_Toc513375319"/>
      <w:bookmarkStart w:id="281" w:name="_Toc513562863"/>
      <w:bookmarkStart w:id="282" w:name="_Toc513570930"/>
      <w:bookmarkStart w:id="283" w:name="_Toc513578266"/>
      <w:bookmarkStart w:id="284" w:name="_Toc513731799"/>
      <w:bookmarkStart w:id="285" w:name="_Toc515015621"/>
      <w:bookmarkStart w:id="286" w:name="_Toc515394001"/>
      <w:bookmarkStart w:id="287" w:name="_Toc515915549"/>
      <w:bookmarkStart w:id="288" w:name="_Toc516504851"/>
      <w:bookmarkStart w:id="289" w:name="_Toc516507081"/>
      <w:r>
        <w:rPr>
          <w:rFonts w:hint="eastAsia"/>
        </w:rPr>
        <w:lastRenderedPageBreak/>
        <w:t>需求分析</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rsidR="001A51CD" w:rsidRDefault="001A51CD" w:rsidP="001A51CD">
      <w:pPr>
        <w:pStyle w:val="a5"/>
      </w:pPr>
      <w:r>
        <w:rPr>
          <w:rFonts w:hint="eastAsia"/>
        </w:rPr>
        <w:t>这款软件需要服务于不同地区的各种用户群体，因此需要进行用户需求分析。总的来说就是需要了解不同地区用户的各种需求，用户需要此软件能实心什么功能，解决哪些问题，以及怎样提高用户体验。</w:t>
      </w:r>
    </w:p>
    <w:p w:rsidR="001A51CD" w:rsidRPr="001A51CD" w:rsidRDefault="001A51CD" w:rsidP="001A51CD">
      <w:pPr>
        <w:pStyle w:val="2"/>
        <w:spacing w:before="120"/>
      </w:pPr>
      <w:bookmarkStart w:id="290" w:name="_Toc417914376"/>
      <w:bookmarkStart w:id="291" w:name="_Toc419008155"/>
      <w:bookmarkStart w:id="292" w:name="_Toc386120060"/>
      <w:bookmarkStart w:id="293" w:name="_Toc386274649"/>
      <w:bookmarkStart w:id="294" w:name="_Toc513214017"/>
      <w:bookmarkStart w:id="295" w:name="_Toc513287137"/>
      <w:bookmarkStart w:id="296" w:name="_Toc513375320"/>
      <w:bookmarkStart w:id="297" w:name="_Toc513562864"/>
      <w:bookmarkStart w:id="298" w:name="_Toc513570931"/>
      <w:bookmarkStart w:id="299" w:name="_Toc513578267"/>
      <w:bookmarkStart w:id="300" w:name="_Toc513731800"/>
      <w:bookmarkStart w:id="301" w:name="_Toc515015622"/>
      <w:bookmarkStart w:id="302" w:name="_Toc515394002"/>
      <w:bookmarkStart w:id="303" w:name="_Toc515915550"/>
      <w:bookmarkStart w:id="304" w:name="_Toc516504852"/>
      <w:bookmarkStart w:id="305" w:name="_Toc516507082"/>
      <w:r>
        <w:rPr>
          <w:rFonts w:hint="eastAsia"/>
        </w:rPr>
        <w:t>可行性分析</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rsidR="001A51CD" w:rsidRPr="001A51CD" w:rsidRDefault="001A51CD" w:rsidP="001A51CD">
      <w:pPr>
        <w:pStyle w:val="3"/>
        <w:spacing w:before="120"/>
      </w:pPr>
      <w:bookmarkStart w:id="306" w:name="_Toc419008156"/>
      <w:bookmarkStart w:id="307" w:name="_Toc386120061"/>
      <w:bookmarkStart w:id="308" w:name="_Toc386274650"/>
      <w:bookmarkStart w:id="309" w:name="_Toc513214018"/>
      <w:bookmarkStart w:id="310" w:name="_Toc513287138"/>
      <w:bookmarkStart w:id="311" w:name="_Toc513375321"/>
      <w:bookmarkStart w:id="312" w:name="_Toc513562865"/>
      <w:bookmarkStart w:id="313" w:name="_Toc513570932"/>
      <w:bookmarkStart w:id="314" w:name="_Toc513578268"/>
      <w:bookmarkStart w:id="315" w:name="_Toc513731801"/>
      <w:bookmarkStart w:id="316" w:name="_Toc515015623"/>
      <w:bookmarkStart w:id="317" w:name="_Toc515394003"/>
      <w:bookmarkStart w:id="318" w:name="_Toc515915551"/>
      <w:bookmarkStart w:id="319" w:name="_Toc516504853"/>
      <w:bookmarkStart w:id="320" w:name="_Toc516507083"/>
      <w:r>
        <w:rPr>
          <w:rFonts w:hint="eastAsia"/>
        </w:rPr>
        <w:t>技术方面的可行性分析</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rsidR="001A51CD" w:rsidRDefault="001A51CD" w:rsidP="001A51CD">
      <w:pPr>
        <w:pStyle w:val="a5"/>
      </w:pPr>
      <w:r>
        <w:rPr>
          <w:rFonts w:hint="eastAsia"/>
        </w:rPr>
        <w:t>对《软件工程》课程有一定的学习以及了解，基本要求是熟悉软件开发过程中的每个流程以及标准；</w:t>
      </w:r>
    </w:p>
    <w:p w:rsidR="001A51CD" w:rsidRDefault="001A51CD" w:rsidP="001A51CD">
      <w:pPr>
        <w:pStyle w:val="a5"/>
      </w:pPr>
      <w:r>
        <w:rPr>
          <w:rFonts w:hint="eastAsia"/>
        </w:rPr>
        <w:t>对《c语言程序设计》有整体的学习，要全面学习，需要熟悉基本语句和基本程序的编写过程；</w:t>
      </w:r>
    </w:p>
    <w:p w:rsidR="001A51CD" w:rsidRDefault="001A51CD" w:rsidP="001A51CD">
      <w:pPr>
        <w:pStyle w:val="a5"/>
      </w:pPr>
      <w:r>
        <w:rPr>
          <w:rFonts w:hint="eastAsia"/>
        </w:rPr>
        <w:t>熟悉iOS API的基本使用方法，能看懂API文档并根据文档以及该课题需改使用；</w:t>
      </w:r>
    </w:p>
    <w:p w:rsidR="001A51CD" w:rsidRDefault="001A51CD" w:rsidP="001A51CD">
      <w:pPr>
        <w:pStyle w:val="a5"/>
      </w:pPr>
      <w:r>
        <w:rPr>
          <w:rFonts w:hint="eastAsia"/>
        </w:rPr>
        <w:t>学习过《iOS开发从零基础到appstroe上架》，掌握iOS手机应用开发过程的核心技术；</w:t>
      </w:r>
    </w:p>
    <w:p w:rsidR="001A51CD" w:rsidRDefault="001A51CD" w:rsidP="001A51CD">
      <w:pPr>
        <w:pStyle w:val="a5"/>
      </w:pPr>
      <w:r>
        <w:rPr>
          <w:rFonts w:hint="eastAsia"/>
        </w:rPr>
        <w:t>了解xcode工具的基本使用方法，如创建项目，生成文件等；</w:t>
      </w:r>
    </w:p>
    <w:p w:rsidR="001A51CD" w:rsidRDefault="001A51CD" w:rsidP="001A51CD">
      <w:pPr>
        <w:pStyle w:val="a5"/>
      </w:pPr>
      <w:r>
        <w:rPr>
          <w:rFonts w:hint="eastAsia"/>
        </w:rPr>
        <w:t>目前市面上的手机备份软件已经趋于成熟，可以参考借鉴。</w:t>
      </w:r>
    </w:p>
    <w:p w:rsidR="001A51CD" w:rsidRPr="001A51CD" w:rsidRDefault="001A51CD" w:rsidP="001A51CD">
      <w:pPr>
        <w:pStyle w:val="3"/>
        <w:spacing w:before="120"/>
      </w:pPr>
      <w:bookmarkStart w:id="321" w:name="_Toc419008157"/>
      <w:bookmarkStart w:id="322" w:name="_Toc386120062"/>
      <w:bookmarkStart w:id="323" w:name="_Toc386274651"/>
      <w:bookmarkStart w:id="324" w:name="_Toc513214019"/>
      <w:bookmarkStart w:id="325" w:name="_Toc513287139"/>
      <w:bookmarkStart w:id="326" w:name="_Toc513375322"/>
      <w:bookmarkStart w:id="327" w:name="_Toc513562866"/>
      <w:bookmarkStart w:id="328" w:name="_Toc513570933"/>
      <w:bookmarkStart w:id="329" w:name="_Toc513578269"/>
      <w:bookmarkStart w:id="330" w:name="_Toc513731802"/>
      <w:bookmarkStart w:id="331" w:name="_Toc515015624"/>
      <w:bookmarkStart w:id="332" w:name="_Toc515394004"/>
      <w:bookmarkStart w:id="333" w:name="_Toc515915552"/>
      <w:bookmarkStart w:id="334" w:name="_Toc516504854"/>
      <w:bookmarkStart w:id="335" w:name="_Toc516507084"/>
      <w:r>
        <w:rPr>
          <w:rFonts w:hint="eastAsia"/>
        </w:rPr>
        <w:t>硬件条件方面的可行性</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rsidR="001A51CD" w:rsidRDefault="001A51CD" w:rsidP="001A51CD">
      <w:pPr>
        <w:pStyle w:val="a5"/>
      </w:pPr>
      <w:r>
        <w:rPr>
          <w:rFonts w:hint="eastAsia"/>
        </w:rPr>
        <w:t>需要的硬件要求如下：</w:t>
      </w:r>
    </w:p>
    <w:p w:rsidR="001A51CD" w:rsidRDefault="001A51CD" w:rsidP="001A51CD">
      <w:pPr>
        <w:pStyle w:val="a5"/>
      </w:pPr>
      <w:r>
        <w:rPr>
          <w:rFonts w:hint="eastAsia"/>
        </w:rPr>
        <w:t>（1）一台系统为mac的台式电脑，系统需要为</w:t>
      </w:r>
      <w:hyperlink r:id="rId64" w:tgtFrame="_blank" w:history="1">
        <w:r>
          <w:t>macOS High Sierra</w:t>
        </w:r>
      </w:hyperlink>
      <w:r>
        <w:t> </w:t>
      </w:r>
      <w:r>
        <w:t>10.1</w:t>
      </w:r>
      <w:r>
        <w:rPr>
          <w:rFonts w:hint="eastAsia"/>
        </w:rPr>
        <w:t>1以上；cpu主频在2.0GHz以上；内存大于4g；硬盘空间尽量充足。且需要安装最新版Xcode，word2007或以上版本，以及vpn软件。</w:t>
      </w:r>
    </w:p>
    <w:p w:rsidR="001A51CD" w:rsidRDefault="001A51CD" w:rsidP="001A51CD">
      <w:pPr>
        <w:pStyle w:val="a5"/>
      </w:pPr>
      <w:r>
        <w:rPr>
          <w:rFonts w:hint="eastAsia"/>
        </w:rPr>
        <w:t>（2）一部iphone5s或更新型号的手机，系统为 iOS 11或以上版本。</w:t>
      </w:r>
    </w:p>
    <w:p w:rsidR="001A51CD" w:rsidRDefault="001A51CD" w:rsidP="001A51CD">
      <w:pPr>
        <w:pStyle w:val="a5"/>
      </w:pPr>
      <w:r>
        <w:rPr>
          <w:rFonts w:hint="eastAsia"/>
        </w:rPr>
        <w:t>由于个人及公司拥有达到该要求的硬件，因此硬件方面不存在问题。</w:t>
      </w:r>
    </w:p>
    <w:p w:rsidR="001A51CD" w:rsidRPr="001A51CD" w:rsidRDefault="001A51CD" w:rsidP="001A51CD">
      <w:pPr>
        <w:pStyle w:val="3"/>
        <w:spacing w:before="120"/>
      </w:pPr>
      <w:bookmarkStart w:id="336" w:name="_Toc513562867"/>
      <w:bookmarkStart w:id="337" w:name="_Toc513570934"/>
      <w:bookmarkStart w:id="338" w:name="_Toc513578270"/>
      <w:bookmarkStart w:id="339" w:name="_Toc513731803"/>
      <w:bookmarkStart w:id="340" w:name="_Toc515015625"/>
      <w:bookmarkStart w:id="341" w:name="_Toc515394005"/>
      <w:bookmarkStart w:id="342" w:name="_Toc515915553"/>
      <w:bookmarkStart w:id="343" w:name="_Toc516504855"/>
      <w:bookmarkStart w:id="344" w:name="_Toc516507085"/>
      <w:r>
        <w:rPr>
          <w:rFonts w:hint="eastAsia"/>
        </w:rPr>
        <w:t>市场方面的可行性</w:t>
      </w:r>
      <w:bookmarkEnd w:id="336"/>
      <w:bookmarkEnd w:id="337"/>
      <w:bookmarkEnd w:id="338"/>
      <w:bookmarkEnd w:id="339"/>
      <w:bookmarkEnd w:id="340"/>
      <w:bookmarkEnd w:id="341"/>
      <w:bookmarkEnd w:id="342"/>
      <w:bookmarkEnd w:id="343"/>
      <w:bookmarkEnd w:id="344"/>
    </w:p>
    <w:p w:rsidR="001A51CD" w:rsidRDefault="001A51CD" w:rsidP="001A51CD">
      <w:pPr>
        <w:pStyle w:val="a5"/>
      </w:pPr>
      <w:r>
        <w:rPr>
          <w:rFonts w:hint="eastAsia"/>
        </w:rPr>
        <w:t>数据价值近年来越发被人们所重视，且数据备份功能可以面向绝大多数人服务，因此此类软件在市场上用户广大的用户群，而且目前市面上手机数据备份软件种类虽然较多，但本软件是面向iOS手机用户且使用国外常用服务器作为存储依据，因此避免了大多数竞争力。综此可以认为该软件在市场将有良好的前景，在市场方面的可行性不存在问题。</w:t>
      </w:r>
    </w:p>
    <w:p w:rsidR="001A51CD" w:rsidRPr="001A51CD" w:rsidRDefault="001A51CD" w:rsidP="001A51CD">
      <w:pPr>
        <w:pStyle w:val="3"/>
        <w:spacing w:before="120"/>
      </w:pPr>
      <w:bookmarkStart w:id="345" w:name="_Toc513562868"/>
      <w:bookmarkStart w:id="346" w:name="_Toc513570935"/>
      <w:bookmarkStart w:id="347" w:name="_Toc513578271"/>
      <w:bookmarkStart w:id="348" w:name="_Toc513731804"/>
      <w:bookmarkStart w:id="349" w:name="_Toc515015626"/>
      <w:bookmarkStart w:id="350" w:name="_Toc515394006"/>
      <w:bookmarkStart w:id="351" w:name="_Toc515915554"/>
      <w:bookmarkStart w:id="352" w:name="_Toc516504856"/>
      <w:bookmarkStart w:id="353" w:name="_Toc516507086"/>
      <w:r>
        <w:rPr>
          <w:rFonts w:hint="eastAsia"/>
        </w:rPr>
        <w:t>社会因素方面的可行性</w:t>
      </w:r>
      <w:bookmarkEnd w:id="345"/>
      <w:bookmarkEnd w:id="346"/>
      <w:bookmarkEnd w:id="347"/>
      <w:bookmarkEnd w:id="348"/>
      <w:bookmarkEnd w:id="349"/>
      <w:bookmarkEnd w:id="350"/>
      <w:bookmarkEnd w:id="351"/>
      <w:bookmarkEnd w:id="352"/>
      <w:bookmarkEnd w:id="353"/>
    </w:p>
    <w:p w:rsidR="001A51CD" w:rsidRDefault="001A51CD" w:rsidP="001A51CD">
      <w:pPr>
        <w:pStyle w:val="a5"/>
      </w:pPr>
      <w:r>
        <w:rPr>
          <w:rFonts w:hint="eastAsia"/>
        </w:rPr>
        <w:t>（1）本软件界面简洁清晰，为了提高用户体验，功能使用尽量简单，多数为一键式操作，大多数会使用手机的人使用本软件不会出现问题。</w:t>
      </w:r>
    </w:p>
    <w:p w:rsidR="001A51CD" w:rsidRDefault="001A51CD" w:rsidP="001A51CD">
      <w:pPr>
        <w:pStyle w:val="a5"/>
      </w:pPr>
      <w:r>
        <w:rPr>
          <w:rFonts w:hint="eastAsia"/>
        </w:rPr>
        <w:t>（2）虽然目前市面上备份软件较多，可能会出现相似软件，但最多是借鉴，绝不存在抄袭，因此不会出现版权和专利相关问题。</w:t>
      </w:r>
    </w:p>
    <w:p w:rsidR="001A51CD" w:rsidRPr="001A51CD" w:rsidRDefault="001A51CD" w:rsidP="001A51CD">
      <w:pPr>
        <w:pStyle w:val="2"/>
        <w:spacing w:before="120"/>
      </w:pPr>
      <w:bookmarkStart w:id="354" w:name="_Toc513578272"/>
      <w:bookmarkStart w:id="355" w:name="_Toc513731805"/>
      <w:bookmarkStart w:id="356" w:name="_Toc513562869"/>
      <w:bookmarkStart w:id="357" w:name="_Toc513375323"/>
      <w:bookmarkStart w:id="358" w:name="_Toc513570936"/>
      <w:bookmarkStart w:id="359" w:name="_Toc419008159"/>
      <w:bookmarkStart w:id="360" w:name="_Toc386120063"/>
      <w:bookmarkStart w:id="361" w:name="_Toc386274652"/>
      <w:bookmarkStart w:id="362" w:name="_Toc513214020"/>
      <w:bookmarkStart w:id="363" w:name="_Toc513287140"/>
      <w:bookmarkStart w:id="364" w:name="_Toc515015627"/>
      <w:bookmarkStart w:id="365" w:name="_Toc515394007"/>
      <w:bookmarkStart w:id="366" w:name="_Toc515915555"/>
      <w:bookmarkStart w:id="367" w:name="_Toc516504857"/>
      <w:bookmarkStart w:id="368" w:name="_Toc516507087"/>
      <w:r>
        <w:rPr>
          <w:rFonts w:hint="eastAsia"/>
        </w:rPr>
        <w:lastRenderedPageBreak/>
        <w:t>需求描述</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rsidR="001A51CD" w:rsidRPr="001A51CD" w:rsidRDefault="001A51CD" w:rsidP="001A51CD">
      <w:pPr>
        <w:pStyle w:val="3"/>
        <w:spacing w:before="120"/>
      </w:pPr>
      <w:bookmarkStart w:id="369" w:name="_Toc419008160"/>
      <w:bookmarkStart w:id="370" w:name="_Toc386120064"/>
      <w:bookmarkStart w:id="371" w:name="_Toc386274653"/>
      <w:bookmarkStart w:id="372" w:name="_Toc513214021"/>
      <w:bookmarkStart w:id="373" w:name="_Toc513287141"/>
      <w:bookmarkStart w:id="374" w:name="_Toc513375324"/>
      <w:bookmarkStart w:id="375" w:name="_Toc513562870"/>
      <w:bookmarkStart w:id="376" w:name="_Toc513570937"/>
      <w:bookmarkStart w:id="377" w:name="_Toc513578273"/>
      <w:bookmarkStart w:id="378" w:name="_Toc513731806"/>
      <w:bookmarkStart w:id="379" w:name="_Toc515015628"/>
      <w:bookmarkStart w:id="380" w:name="_Toc515394008"/>
      <w:bookmarkStart w:id="381" w:name="_Toc515915556"/>
      <w:bookmarkStart w:id="382" w:name="_Toc516504858"/>
      <w:bookmarkStart w:id="383" w:name="_Toc516507088"/>
      <w:r>
        <w:rPr>
          <w:rFonts w:hint="eastAsia"/>
        </w:rPr>
        <w:t>软件需求描述</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rsidR="001A51CD" w:rsidRDefault="001A51CD" w:rsidP="001A51CD">
      <w:pPr>
        <w:pStyle w:val="a5"/>
      </w:pPr>
      <w:r>
        <w:rPr>
          <w:rFonts w:hint="eastAsia"/>
        </w:rPr>
        <w:t>系统根据用户各种需求进行开发设计。系统可以一键把手机中的通讯录，视频或者照片备份，用户可以选择选择任意一种或多种自己想要备份的文件到自己的Google Drive以及Dropbox中，并在需要的时候在任意一台iOS系统中恢复。同时数据在备份后必须能够显示到相应的网盘中，用户可以在网盘中看到相应的文件，以方便用户查看文件和在Web端进行文件的下载、删除或者其他相应的操作。用户操作后将同样影响该系统。</w:t>
      </w:r>
    </w:p>
    <w:p w:rsidR="001A51CD" w:rsidRDefault="001A51CD" w:rsidP="001A51CD">
      <w:pPr>
        <w:pStyle w:val="a5"/>
      </w:pPr>
      <w:r>
        <w:t>且为了用户方便</w:t>
      </w:r>
      <w:r>
        <w:rPr>
          <w:rFonts w:hint="eastAsia"/>
        </w:rPr>
        <w:t>，</w:t>
      </w:r>
      <w:r>
        <w:t>用户不需要额外的账号</w:t>
      </w:r>
      <w:r>
        <w:rPr>
          <w:rFonts w:hint="eastAsia"/>
        </w:rPr>
        <w:t>，仅需要相应的网盘账号，且需要对用户账号进行安全存储。</w:t>
      </w:r>
    </w:p>
    <w:p w:rsidR="001A51CD" w:rsidRPr="001A51CD" w:rsidRDefault="001A51CD" w:rsidP="001A51CD">
      <w:pPr>
        <w:pStyle w:val="3"/>
        <w:spacing w:before="120"/>
      </w:pPr>
      <w:bookmarkStart w:id="384" w:name="_Toc419008161"/>
      <w:bookmarkStart w:id="385" w:name="_Toc386120065"/>
      <w:bookmarkStart w:id="386" w:name="_Toc386274654"/>
      <w:bookmarkStart w:id="387" w:name="_Toc513214022"/>
      <w:bookmarkStart w:id="388" w:name="_Toc513287142"/>
      <w:bookmarkStart w:id="389" w:name="_Toc513375325"/>
      <w:bookmarkStart w:id="390" w:name="_Toc513562871"/>
      <w:bookmarkStart w:id="391" w:name="_Toc513570938"/>
      <w:bookmarkStart w:id="392" w:name="_Toc513578274"/>
      <w:bookmarkStart w:id="393" w:name="_Toc513731807"/>
      <w:bookmarkStart w:id="394" w:name="_Toc515015629"/>
      <w:bookmarkStart w:id="395" w:name="_Toc515394009"/>
      <w:bookmarkStart w:id="396" w:name="_Toc515915557"/>
      <w:bookmarkStart w:id="397" w:name="_Toc516504859"/>
      <w:bookmarkStart w:id="398" w:name="_Toc516507089"/>
      <w:r>
        <w:rPr>
          <w:rFonts w:hint="eastAsia"/>
        </w:rPr>
        <w:t>软件</w:t>
      </w:r>
      <w:r w:rsidRPr="001A51CD">
        <w:t>功能</w:t>
      </w:r>
      <w:r w:rsidRPr="001A51CD">
        <w:rPr>
          <w:rFonts w:hint="eastAsia"/>
        </w:rPr>
        <w:t>描述</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rsidR="001A51CD" w:rsidRDefault="001A51CD" w:rsidP="001A51CD">
      <w:pPr>
        <w:pStyle w:val="a5"/>
      </w:pPr>
      <w:r>
        <w:rPr>
          <w:rFonts w:hint="eastAsia"/>
        </w:rPr>
        <w:t>该系统最核心的功能是能转移用户手机中的数据，同时为了满足不同用户的需求，需要能够备份到Google Drive以及Dropbox，备份的位置以及备份数据的类型可以由用户自己选择，另外需要还原数据功能，还原对于细节的要求类似于备份功能。同时需要简单操作的界面设计以及不同的语言来满足不同地区的用户,计划上架的地区为美国和日本地区。</w:t>
      </w:r>
    </w:p>
    <w:p w:rsidR="001A51CD" w:rsidRPr="001A51CD" w:rsidRDefault="001A51CD" w:rsidP="001A51CD">
      <w:pPr>
        <w:pStyle w:val="2"/>
        <w:spacing w:before="120"/>
      </w:pPr>
      <w:bookmarkStart w:id="399" w:name="_Toc419008162"/>
      <w:bookmarkStart w:id="400" w:name="_Toc386120066"/>
      <w:bookmarkStart w:id="401" w:name="_Toc386274655"/>
      <w:bookmarkStart w:id="402" w:name="_Toc513214023"/>
      <w:bookmarkStart w:id="403" w:name="_Toc513287143"/>
      <w:bookmarkStart w:id="404" w:name="_Toc513375326"/>
      <w:bookmarkStart w:id="405" w:name="_Toc513562872"/>
      <w:bookmarkStart w:id="406" w:name="_Toc513570939"/>
      <w:bookmarkStart w:id="407" w:name="_Toc513578275"/>
      <w:bookmarkStart w:id="408" w:name="_Toc513731808"/>
      <w:bookmarkStart w:id="409" w:name="_Toc515015630"/>
      <w:bookmarkStart w:id="410" w:name="_Toc515394010"/>
      <w:bookmarkStart w:id="411" w:name="_Toc515915558"/>
      <w:bookmarkStart w:id="412" w:name="_Toc516504860"/>
      <w:bookmarkStart w:id="413" w:name="_Toc516507090"/>
      <w:r>
        <w:rPr>
          <w:rFonts w:hint="eastAsia"/>
        </w:rPr>
        <w:t>面向</w:t>
      </w:r>
      <w:r w:rsidRPr="001A51CD">
        <w:t>对象分析</w:t>
      </w:r>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rsidR="001A51CD" w:rsidRDefault="001A51CD" w:rsidP="001A51CD">
      <w:pPr>
        <w:pStyle w:val="a5"/>
      </w:pPr>
      <w:r>
        <w:rPr>
          <w:rFonts w:hint="eastAsia"/>
        </w:rPr>
        <w:t>首先进行用例模型的创建。用例模型在整个分析阶段起着重要的重用，</w:t>
      </w:r>
      <w:r>
        <w:t>用例模型最重要的作用是将系统行为传达给客户或最终用户</w:t>
      </w:r>
      <w:r>
        <w:rPr>
          <w:rFonts w:hint="eastAsia"/>
        </w:rPr>
        <w:t>。该系统中的用例模型主要以用户为中心，围绕着用户进行的功能进行创建，所建立的各个功能都是用户所需要或者能看见的功能进行设计。</w:t>
      </w:r>
    </w:p>
    <w:p w:rsidR="001A51CD" w:rsidRPr="001A51CD" w:rsidRDefault="001A51CD" w:rsidP="001A51CD">
      <w:pPr>
        <w:pStyle w:val="3"/>
        <w:spacing w:before="120"/>
      </w:pPr>
      <w:bookmarkStart w:id="414" w:name="_Toc386120067"/>
      <w:bookmarkStart w:id="415" w:name="_Toc386274656"/>
      <w:bookmarkStart w:id="416" w:name="_Toc419008163"/>
      <w:bookmarkStart w:id="417" w:name="_Toc513214024"/>
      <w:bookmarkStart w:id="418" w:name="_Toc513287144"/>
      <w:bookmarkStart w:id="419" w:name="_Toc513375327"/>
      <w:bookmarkStart w:id="420" w:name="_Toc513562873"/>
      <w:bookmarkStart w:id="421" w:name="_Toc513570940"/>
      <w:bookmarkStart w:id="422" w:name="_Toc513578276"/>
      <w:bookmarkStart w:id="423" w:name="_Toc513731809"/>
      <w:bookmarkStart w:id="424" w:name="_Toc515015631"/>
      <w:bookmarkStart w:id="425" w:name="_Toc515394011"/>
      <w:bookmarkStart w:id="426" w:name="_Toc515915559"/>
      <w:bookmarkStart w:id="427" w:name="_Toc516504861"/>
      <w:bookmarkStart w:id="428" w:name="_Toc516507091"/>
      <w:r>
        <w:rPr>
          <w:rFonts w:hint="eastAsia"/>
        </w:rPr>
        <w:t>系统</w:t>
      </w:r>
      <w:r w:rsidRPr="001A51CD">
        <w:t>主要功能用例分析</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rsidR="001A51CD" w:rsidRDefault="001A51CD" w:rsidP="001A51CD">
      <w:pPr>
        <w:pStyle w:val="a5"/>
      </w:pPr>
      <w:r>
        <w:rPr>
          <w:rFonts w:hint="eastAsia"/>
        </w:rPr>
        <w:t>创建系统的用例模型是该系统进行设计的第一项工作。后续的开发都围绕着该用例进行设计。</w:t>
      </w:r>
    </w:p>
    <w:p w:rsidR="001A51CD" w:rsidRDefault="001A51CD" w:rsidP="001A51CD">
      <w:pPr>
        <w:pStyle w:val="a5"/>
      </w:pPr>
      <w:r>
        <w:rPr>
          <w:rFonts w:hint="eastAsia"/>
        </w:rPr>
        <w:t>本系统主要服务于用户，用户又是个庞大的群体，里面有各种各样的人，如成年人，老人学生，为了让不同的用户都能顺利方便的使用软件，软件设计要求界面尽量简介清晰，操作在简化的同时要保证基本功能的顺利完成，所以设计方面界面采用简约风格设计。</w:t>
      </w:r>
    </w:p>
    <w:p w:rsidR="001A51CD" w:rsidRDefault="001A51CD" w:rsidP="001A51CD">
      <w:pPr>
        <w:pStyle w:val="a5"/>
      </w:pPr>
      <w:r>
        <w:rPr>
          <w:rFonts w:hint="eastAsia"/>
        </w:rPr>
        <w:t>本系统只面向用户服务，也就是说本系统只有用户一类角色，因此围绕着用户进行用例模型的创建。用户的主要功能为备份和还原，但这两项功能中用户又有多种选择，例如备份到哪里，从哪里还原，备份哪些文件，还原哪些文件等等，因此根据用户及功能权限创建用系统主要功能用例图如图3-1所示。同时还有一些非主要功能如注销，备份等一些不在系统总用例图的功能。</w:t>
      </w:r>
    </w:p>
    <w:p w:rsidR="001A51CD" w:rsidRDefault="001A51CD" w:rsidP="001A51CD">
      <w:pPr>
        <w:pStyle w:val="affe"/>
      </w:pPr>
      <w:r w:rsidRPr="001A51CD">
        <w:lastRenderedPageBreak/>
        <w:drawing>
          <wp:inline distT="0" distB="0" distL="0" distR="0">
            <wp:extent cx="5210175" cy="6457950"/>
            <wp:effectExtent l="0" t="0" r="0" b="0"/>
            <wp:docPr id="71" name="图片 71"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Untitled Diagram (2)"/>
                    <pic:cNvPicPr>
                      <a:picLocks noChangeAspect="1" noChangeArrowheads="1"/>
                    </pic:cNvPicPr>
                  </pic:nvPicPr>
                  <pic:blipFill>
                    <a:blip r:embed="rId6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0175" cy="6457950"/>
                    </a:xfrm>
                    <a:prstGeom prst="rect">
                      <a:avLst/>
                    </a:prstGeom>
                    <a:noFill/>
                    <a:ln>
                      <a:noFill/>
                    </a:ln>
                  </pic:spPr>
                </pic:pic>
              </a:graphicData>
            </a:graphic>
          </wp:inline>
        </w:drawing>
      </w:r>
    </w:p>
    <w:p w:rsidR="001A51CD" w:rsidRDefault="001A51CD" w:rsidP="001A51CD">
      <w:pPr>
        <w:pStyle w:val="affd"/>
      </w:pPr>
      <w:r>
        <w:tab/>
        <w:t>图</w:t>
      </w:r>
      <w:r>
        <w:rPr>
          <w:rFonts w:hint="eastAsia"/>
        </w:rPr>
        <w:t>3-1系统主要功能用例图</w:t>
      </w:r>
    </w:p>
    <w:p w:rsidR="001A51CD" w:rsidRPr="001A51CD" w:rsidRDefault="001A51CD" w:rsidP="001A51CD">
      <w:pPr>
        <w:pStyle w:val="3"/>
        <w:spacing w:before="120"/>
      </w:pPr>
      <w:bookmarkStart w:id="429" w:name="_Toc419008164"/>
      <w:bookmarkStart w:id="430" w:name="_Toc386120068"/>
      <w:bookmarkStart w:id="431" w:name="_Toc386274657"/>
      <w:bookmarkStart w:id="432" w:name="_Toc513214025"/>
      <w:bookmarkStart w:id="433" w:name="_Toc513287145"/>
      <w:bookmarkStart w:id="434" w:name="_Toc513375328"/>
      <w:bookmarkStart w:id="435" w:name="_Toc513562874"/>
      <w:bookmarkStart w:id="436" w:name="_Toc513570941"/>
      <w:bookmarkStart w:id="437" w:name="_Toc513578277"/>
      <w:bookmarkStart w:id="438" w:name="_Toc513731810"/>
      <w:bookmarkStart w:id="439" w:name="_Toc515015632"/>
      <w:bookmarkStart w:id="440" w:name="_Toc515394012"/>
      <w:bookmarkStart w:id="441" w:name="_Toc515915560"/>
      <w:bookmarkStart w:id="442" w:name="_Toc516504862"/>
      <w:bookmarkStart w:id="443" w:name="_Toc516507092"/>
      <w:r>
        <w:rPr>
          <w:rFonts w:hint="eastAsia"/>
        </w:rPr>
        <w:t>备份用例</w:t>
      </w:r>
      <w:r w:rsidRPr="001A51CD">
        <w:t>分析</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rsidR="001A51CD" w:rsidRDefault="001A51CD" w:rsidP="001A51CD">
      <w:pPr>
        <w:pStyle w:val="a5"/>
      </w:pPr>
      <w:r>
        <w:rPr>
          <w:rFonts w:hint="eastAsia"/>
        </w:rPr>
        <w:t>主要功能：转移用户数据到Google Drive或Dropbox。</w:t>
      </w:r>
    </w:p>
    <w:p w:rsidR="001A51CD" w:rsidRDefault="001A51CD" w:rsidP="001A51CD">
      <w:pPr>
        <w:pStyle w:val="a5"/>
      </w:pPr>
      <w:r>
        <w:rPr>
          <w:rFonts w:hint="eastAsia"/>
        </w:rPr>
        <w:t>具体描述：可以选择通讯录，视频或者相册的一项或者多项，备份前需要提前登陆自己的账号，备份结束后会提示备份成功的文件数量。</w:t>
      </w:r>
    </w:p>
    <w:p w:rsidR="001A51CD" w:rsidRDefault="001A51CD" w:rsidP="001A51CD">
      <w:pPr>
        <w:pStyle w:val="a5"/>
      </w:pPr>
      <w:r>
        <w:rPr>
          <w:rFonts w:hint="eastAsia"/>
        </w:rPr>
        <w:t>点击事件流：用户点击备份到Google Drive或Dropbox，会提示登陆相应账号，输入正确后会跳转到备份界面，在备份界面当用户选择完毕需要备份的数据类型之后点击开始“按钮”开始备份，备份结束后会还原备份界面。</w:t>
      </w:r>
    </w:p>
    <w:p w:rsidR="001A51CD" w:rsidRDefault="001A51CD" w:rsidP="001A51CD">
      <w:pPr>
        <w:pStyle w:val="a5"/>
      </w:pPr>
      <w:r>
        <w:rPr>
          <w:rFonts w:hint="eastAsia"/>
        </w:rPr>
        <w:lastRenderedPageBreak/>
        <w:t>备份是该系统的最主要的功能，功能要做到尽量全面，而且操作必须简单易懂以方便用户。</w:t>
      </w:r>
    </w:p>
    <w:p w:rsidR="001A51CD" w:rsidRDefault="001A51CD" w:rsidP="001A51CD">
      <w:pPr>
        <w:pStyle w:val="a5"/>
      </w:pPr>
      <w:r>
        <w:t>备份用例具体如图</w:t>
      </w:r>
      <w:r>
        <w:rPr>
          <w:rFonts w:hint="eastAsia"/>
        </w:rPr>
        <w:t>3-2所示。</w:t>
      </w:r>
    </w:p>
    <w:p w:rsidR="001A51CD" w:rsidRDefault="001A51CD" w:rsidP="001A51CD">
      <w:pPr>
        <w:pStyle w:val="affe"/>
      </w:pPr>
      <w:r w:rsidRPr="001A51CD">
        <w:drawing>
          <wp:inline distT="0" distB="0" distL="0" distR="0">
            <wp:extent cx="3095625" cy="4191000"/>
            <wp:effectExtent l="0" t="0" r="0" b="0"/>
            <wp:docPr id="70" name="图片 70" descr="项目部用例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项目部用例图 (3)"/>
                    <pic:cNvPicPr>
                      <a:picLocks noChangeAspect="1" noChangeArrowheads="1"/>
                    </pic:cNvPicPr>
                  </pic:nvPicPr>
                  <pic:blipFill>
                    <a:blip r:embed="rId6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5625" cy="4191000"/>
                    </a:xfrm>
                    <a:prstGeom prst="rect">
                      <a:avLst/>
                    </a:prstGeom>
                    <a:noFill/>
                    <a:ln>
                      <a:noFill/>
                    </a:ln>
                  </pic:spPr>
                </pic:pic>
              </a:graphicData>
            </a:graphic>
          </wp:inline>
        </w:drawing>
      </w:r>
    </w:p>
    <w:p w:rsidR="001A51CD" w:rsidRDefault="001A51CD" w:rsidP="001A51CD">
      <w:pPr>
        <w:pStyle w:val="affd"/>
      </w:pPr>
      <w:r>
        <w:rPr>
          <w:rFonts w:hint="eastAsia"/>
        </w:rPr>
        <w:t>图 3-2备份功能用例图</w:t>
      </w:r>
    </w:p>
    <w:p w:rsidR="001A51CD" w:rsidRPr="001A51CD" w:rsidRDefault="001A51CD" w:rsidP="001A51CD">
      <w:pPr>
        <w:pStyle w:val="3"/>
        <w:spacing w:before="120"/>
      </w:pPr>
      <w:bookmarkStart w:id="444" w:name="_Toc419008165"/>
      <w:bookmarkStart w:id="445" w:name="_Toc386120069"/>
      <w:bookmarkStart w:id="446" w:name="_Toc386274658"/>
      <w:bookmarkStart w:id="447" w:name="_Toc513214026"/>
      <w:bookmarkStart w:id="448" w:name="_Toc513287146"/>
      <w:bookmarkStart w:id="449" w:name="_Toc513375329"/>
      <w:bookmarkStart w:id="450" w:name="_Toc513562875"/>
      <w:bookmarkStart w:id="451" w:name="_Toc513570942"/>
      <w:bookmarkStart w:id="452" w:name="_Toc513578278"/>
      <w:bookmarkStart w:id="453" w:name="_Toc513731811"/>
      <w:bookmarkStart w:id="454" w:name="_Toc515015633"/>
      <w:bookmarkStart w:id="455" w:name="_Toc515394013"/>
      <w:bookmarkStart w:id="456" w:name="_Toc515915561"/>
      <w:bookmarkStart w:id="457" w:name="_Toc516504863"/>
      <w:bookmarkStart w:id="458" w:name="_Toc516507093"/>
      <w:r>
        <w:rPr>
          <w:rFonts w:hint="eastAsia"/>
        </w:rPr>
        <w:t>还原功能用例分析</w:t>
      </w:r>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rsidR="001A51CD" w:rsidRDefault="001A51CD" w:rsidP="001A51CD">
      <w:pPr>
        <w:pStyle w:val="a5"/>
      </w:pPr>
      <w:r>
        <w:rPr>
          <w:rFonts w:hint="eastAsia"/>
        </w:rPr>
        <w:t>主要</w:t>
      </w:r>
      <w:r>
        <w:t>功能：</w:t>
      </w:r>
      <w:r>
        <w:rPr>
          <w:rFonts w:hint="eastAsia"/>
        </w:rPr>
        <w:t>还原曾经备份过的数据到手机中。</w:t>
      </w:r>
    </w:p>
    <w:p w:rsidR="001A51CD" w:rsidRDefault="001A51CD" w:rsidP="001A51CD">
      <w:pPr>
        <w:pStyle w:val="a5"/>
      </w:pPr>
      <w:r>
        <w:rPr>
          <w:rFonts w:hint="eastAsia"/>
        </w:rPr>
        <w:t>具体</w:t>
      </w:r>
      <w:r>
        <w:t>描述</w:t>
      </w:r>
      <w:r>
        <w:rPr>
          <w:rFonts w:hint="eastAsia"/>
        </w:rPr>
        <w:t>：将原来备份过的数据恢复到用户系统中。</w:t>
      </w:r>
    </w:p>
    <w:p w:rsidR="001A51CD" w:rsidRDefault="001A51CD" w:rsidP="001A51CD">
      <w:pPr>
        <w:pStyle w:val="a5"/>
      </w:pPr>
      <w:r>
        <w:rPr>
          <w:rFonts w:hint="eastAsia"/>
        </w:rPr>
        <w:t>点击事件流：用户点击从Google Drive或Dropbox还原，会提示登陆相应账号，输入正确后会跳转到恢复界面，在恢复界面可以跳转备份记录选择界面，当用户选择完毕需要还原的数据类型之后点击开始“按钮”开始还原，还原结束后会还原恢复界面，以便用户进行下一操作。</w:t>
      </w:r>
    </w:p>
    <w:p w:rsidR="001A51CD" w:rsidRDefault="001A51CD" w:rsidP="001A51CD">
      <w:pPr>
        <w:pStyle w:val="a5"/>
      </w:pPr>
      <w:r>
        <w:rPr>
          <w:rFonts w:hint="eastAsia"/>
        </w:rPr>
        <w:t>还原功能与备份功能的最大区别在于还原时需要多进行一次备份记录的选择，需要跳转到另一界面，跳转到备份记录选择界面进行备份记录的选择功能，选择时将用户所有的备份记录提供给用户进行选择，用户必须选择一次未被删除的记录以进行下一步骤，如果用户不选择记录将无法回到备份界面，同时如果用户没有备份记录将无法调整备份记录选择界面。</w:t>
      </w:r>
    </w:p>
    <w:p w:rsidR="001A51CD" w:rsidRDefault="001A51CD" w:rsidP="001A51CD">
      <w:pPr>
        <w:pStyle w:val="a5"/>
      </w:pPr>
      <w:r>
        <w:rPr>
          <w:rFonts w:hint="eastAsia"/>
        </w:rPr>
        <w:t>还原用例图如图3-3所示。</w:t>
      </w:r>
    </w:p>
    <w:p w:rsidR="001A51CD" w:rsidRDefault="001A51CD" w:rsidP="001A51CD">
      <w:pPr>
        <w:pStyle w:val="affe"/>
      </w:pPr>
      <w:r w:rsidRPr="001A51CD">
        <w:lastRenderedPageBreak/>
        <w:drawing>
          <wp:inline distT="0" distB="0" distL="0" distR="0">
            <wp:extent cx="3028950" cy="3886200"/>
            <wp:effectExtent l="0" t="0" r="0" b="0"/>
            <wp:docPr id="69" name="图片 69" descr="项目部用例图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项目部用例图 (4)"/>
                    <pic:cNvPicPr>
                      <a:picLocks noChangeAspect="1" noChangeArrowheads="1"/>
                    </pic:cNvPicPr>
                  </pic:nvPicPr>
                  <pic:blipFill>
                    <a:blip r:embed="rId6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8950" cy="3886200"/>
                    </a:xfrm>
                    <a:prstGeom prst="rect">
                      <a:avLst/>
                    </a:prstGeom>
                    <a:noFill/>
                    <a:ln>
                      <a:noFill/>
                    </a:ln>
                  </pic:spPr>
                </pic:pic>
              </a:graphicData>
            </a:graphic>
          </wp:inline>
        </w:drawing>
      </w:r>
    </w:p>
    <w:p w:rsidR="001A51CD" w:rsidRDefault="001A51CD" w:rsidP="001A51CD">
      <w:pPr>
        <w:pStyle w:val="affd"/>
      </w:pPr>
      <w:r>
        <w:tab/>
        <w:t>图</w:t>
      </w:r>
      <w:r>
        <w:rPr>
          <w:rFonts w:hint="eastAsia"/>
        </w:rPr>
        <w:t>3-3还原用例图</w:t>
      </w:r>
    </w:p>
    <w:p w:rsidR="001A51CD" w:rsidRPr="001A51CD" w:rsidRDefault="001A51CD" w:rsidP="001A51CD">
      <w:pPr>
        <w:pStyle w:val="3"/>
        <w:spacing w:before="120"/>
      </w:pPr>
      <w:bookmarkStart w:id="459" w:name="_Toc513562876"/>
      <w:bookmarkStart w:id="460" w:name="_Toc513570943"/>
      <w:bookmarkStart w:id="461" w:name="_Toc513578279"/>
      <w:bookmarkStart w:id="462" w:name="_Toc513731812"/>
      <w:bookmarkStart w:id="463" w:name="_Toc515015634"/>
      <w:bookmarkStart w:id="464" w:name="_Toc515394014"/>
      <w:bookmarkStart w:id="465" w:name="_Toc515915562"/>
      <w:bookmarkStart w:id="466" w:name="_Toc516504864"/>
      <w:bookmarkStart w:id="467" w:name="_Toc516507094"/>
      <w:r>
        <w:rPr>
          <w:rFonts w:hint="eastAsia"/>
        </w:rPr>
        <w:t>登录功能用例分析</w:t>
      </w:r>
      <w:bookmarkEnd w:id="459"/>
      <w:bookmarkEnd w:id="460"/>
      <w:bookmarkEnd w:id="461"/>
      <w:bookmarkEnd w:id="462"/>
      <w:bookmarkEnd w:id="463"/>
      <w:bookmarkEnd w:id="464"/>
      <w:bookmarkEnd w:id="465"/>
      <w:bookmarkEnd w:id="466"/>
      <w:bookmarkEnd w:id="467"/>
    </w:p>
    <w:p w:rsidR="001A51CD" w:rsidRDefault="001A51CD" w:rsidP="001A51CD">
      <w:pPr>
        <w:pStyle w:val="a5"/>
      </w:pPr>
      <w:r>
        <w:rPr>
          <w:rFonts w:hint="eastAsia"/>
        </w:rPr>
        <w:t>主要</w:t>
      </w:r>
      <w:r>
        <w:t>功能：</w:t>
      </w:r>
      <w:r>
        <w:rPr>
          <w:rFonts w:hint="eastAsia"/>
        </w:rPr>
        <w:t>登录相应的账号。</w:t>
      </w:r>
    </w:p>
    <w:p w:rsidR="001A51CD" w:rsidRDefault="001A51CD" w:rsidP="001A51CD">
      <w:pPr>
        <w:pStyle w:val="a5"/>
      </w:pPr>
      <w:r>
        <w:rPr>
          <w:rFonts w:hint="eastAsia"/>
        </w:rPr>
        <w:t>具体</w:t>
      </w:r>
      <w:r>
        <w:t>描述</w:t>
      </w:r>
      <w:r>
        <w:rPr>
          <w:rFonts w:hint="eastAsia"/>
        </w:rPr>
        <w:t>：登录Dropbox或Google账号。</w:t>
      </w:r>
    </w:p>
    <w:p w:rsidR="001A51CD" w:rsidRDefault="001A51CD" w:rsidP="001A51CD">
      <w:pPr>
        <w:pStyle w:val="a5"/>
      </w:pPr>
      <w:r>
        <w:rPr>
          <w:rFonts w:hint="eastAsia"/>
        </w:rPr>
        <w:t>点击事件流：用户未登录账号且点击进行备份或还原时，会弹出相应的登录界面，在，在登录界面输入正确的账号密码后账号会被存储以便下次使用，登录完成后会跳转下一界面。</w:t>
      </w:r>
    </w:p>
    <w:p w:rsidR="001A51CD" w:rsidRPr="001A51CD" w:rsidRDefault="001A51CD" w:rsidP="001A51CD">
      <w:pPr>
        <w:pStyle w:val="3"/>
        <w:spacing w:before="120"/>
      </w:pPr>
      <w:bookmarkStart w:id="468" w:name="_Toc513562877"/>
      <w:bookmarkStart w:id="469" w:name="_Toc513570944"/>
      <w:bookmarkStart w:id="470" w:name="_Toc513578280"/>
      <w:bookmarkStart w:id="471" w:name="_Toc513731813"/>
      <w:bookmarkStart w:id="472" w:name="_Toc515015635"/>
      <w:bookmarkStart w:id="473" w:name="_Toc515394015"/>
      <w:bookmarkStart w:id="474" w:name="_Toc515915563"/>
      <w:bookmarkStart w:id="475" w:name="_Toc516504865"/>
      <w:bookmarkStart w:id="476" w:name="_Toc516507095"/>
      <w:r>
        <w:rPr>
          <w:rFonts w:hint="eastAsia"/>
        </w:rPr>
        <w:t>注销功能用例分析</w:t>
      </w:r>
      <w:bookmarkEnd w:id="468"/>
      <w:bookmarkEnd w:id="469"/>
      <w:bookmarkEnd w:id="470"/>
      <w:bookmarkEnd w:id="471"/>
      <w:bookmarkEnd w:id="472"/>
      <w:bookmarkEnd w:id="473"/>
      <w:bookmarkEnd w:id="474"/>
      <w:bookmarkEnd w:id="475"/>
      <w:bookmarkEnd w:id="476"/>
    </w:p>
    <w:p w:rsidR="001A51CD" w:rsidRDefault="001A51CD" w:rsidP="001A51CD">
      <w:pPr>
        <w:pStyle w:val="a5"/>
      </w:pPr>
      <w:r>
        <w:rPr>
          <w:rFonts w:hint="eastAsia"/>
        </w:rPr>
        <w:t>主要</w:t>
      </w:r>
      <w:r>
        <w:t>功能：</w:t>
      </w:r>
      <w:r>
        <w:rPr>
          <w:rFonts w:hint="eastAsia"/>
        </w:rPr>
        <w:t>注销相应的账号。</w:t>
      </w:r>
    </w:p>
    <w:p w:rsidR="001A51CD" w:rsidRDefault="001A51CD" w:rsidP="001A51CD">
      <w:pPr>
        <w:pStyle w:val="a5"/>
      </w:pPr>
      <w:r>
        <w:rPr>
          <w:rFonts w:hint="eastAsia"/>
        </w:rPr>
        <w:t>具体</w:t>
      </w:r>
      <w:r>
        <w:t>描述</w:t>
      </w:r>
      <w:r>
        <w:rPr>
          <w:rFonts w:hint="eastAsia"/>
        </w:rPr>
        <w:t>：注销Dropbox或Google账号。</w:t>
      </w:r>
    </w:p>
    <w:p w:rsidR="001A51CD" w:rsidRDefault="001A51CD" w:rsidP="001A51CD">
      <w:pPr>
        <w:pStyle w:val="a5"/>
      </w:pPr>
      <w:r>
        <w:rPr>
          <w:rFonts w:hint="eastAsia"/>
        </w:rPr>
        <w:t>点击事件流：用户登录过账号后且需要注销或更换账号时点击注销按钮，会提示用户当前的账号并询问是否需要注销账号，点击“是”会注销账号并直接跳转登录界面以便用户进行账号更换，如果用户不要更换账号点击返回按钮即可变成未登录状态，处于未登录状态将无法进行还原和备份功能。</w:t>
      </w:r>
    </w:p>
    <w:p w:rsidR="001A51CD" w:rsidRPr="001A51CD" w:rsidRDefault="001A51CD" w:rsidP="001A51CD">
      <w:pPr>
        <w:pStyle w:val="2"/>
        <w:spacing w:before="120"/>
      </w:pPr>
      <w:bookmarkStart w:id="477" w:name="_Toc419008167"/>
      <w:bookmarkStart w:id="478" w:name="_Toc386120070"/>
      <w:bookmarkStart w:id="479" w:name="_Toc386274659"/>
      <w:bookmarkStart w:id="480" w:name="_Toc513214027"/>
      <w:bookmarkStart w:id="481" w:name="_Toc513287147"/>
      <w:bookmarkStart w:id="482" w:name="_Toc513375330"/>
      <w:bookmarkStart w:id="483" w:name="_Toc513562878"/>
      <w:bookmarkStart w:id="484" w:name="_Toc513570945"/>
      <w:bookmarkStart w:id="485" w:name="_Toc513578281"/>
      <w:bookmarkStart w:id="486" w:name="_Toc513731814"/>
      <w:bookmarkStart w:id="487" w:name="_Toc515015636"/>
      <w:bookmarkStart w:id="488" w:name="_Toc515394016"/>
      <w:bookmarkStart w:id="489" w:name="_Toc515915564"/>
      <w:bookmarkStart w:id="490" w:name="_Toc516504866"/>
      <w:bookmarkStart w:id="491" w:name="_Toc516507096"/>
      <w:r>
        <w:rPr>
          <w:rFonts w:hint="eastAsia"/>
        </w:rPr>
        <w:t>系统</w:t>
      </w:r>
      <w:r w:rsidRPr="001A51CD">
        <w:t>功能</w:t>
      </w:r>
      <w:r w:rsidRPr="001A51CD">
        <w:rPr>
          <w:rFonts w:hint="eastAsia"/>
        </w:rPr>
        <w:t>分析</w:t>
      </w:r>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p w:rsidR="001A51CD" w:rsidRDefault="001A51CD" w:rsidP="001A51CD">
      <w:pPr>
        <w:pStyle w:val="a5"/>
      </w:pPr>
      <w:r>
        <w:rPr>
          <w:rFonts w:hint="eastAsia"/>
        </w:rPr>
        <w:t>系统主要功能有4个，分别为备份到Google Drive，备份到Dropbox，从Dropbox还原，从Google Drive还原，同时还有一些次要功能，如注销账户，存储数据到手机等。</w:t>
      </w:r>
    </w:p>
    <w:p w:rsidR="001A51CD" w:rsidRPr="001A51CD" w:rsidRDefault="001A51CD" w:rsidP="001A51CD">
      <w:pPr>
        <w:pStyle w:val="3"/>
        <w:spacing w:before="120"/>
      </w:pPr>
      <w:bookmarkStart w:id="492" w:name="_Toc419008168"/>
      <w:bookmarkStart w:id="493" w:name="_Toc386120071"/>
      <w:bookmarkStart w:id="494" w:name="_Toc386274660"/>
      <w:bookmarkStart w:id="495" w:name="_Toc513214028"/>
      <w:bookmarkStart w:id="496" w:name="_Toc513287148"/>
      <w:bookmarkStart w:id="497" w:name="_Toc513375331"/>
      <w:bookmarkStart w:id="498" w:name="_Toc513562879"/>
      <w:bookmarkStart w:id="499" w:name="_Toc513570946"/>
      <w:bookmarkStart w:id="500" w:name="_Toc513578282"/>
      <w:bookmarkStart w:id="501" w:name="_Toc513731815"/>
      <w:bookmarkStart w:id="502" w:name="_Toc515015637"/>
      <w:bookmarkStart w:id="503" w:name="_Toc515394017"/>
      <w:bookmarkStart w:id="504" w:name="_Toc515915565"/>
      <w:bookmarkStart w:id="505" w:name="_Toc516504867"/>
      <w:bookmarkStart w:id="506" w:name="_Toc516507097"/>
      <w:r>
        <w:rPr>
          <w:rFonts w:hint="eastAsia"/>
        </w:rPr>
        <w:lastRenderedPageBreak/>
        <w:t>系统的功能分析</w:t>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rsidR="001A51CD" w:rsidRDefault="001A51CD" w:rsidP="001A51CD">
      <w:pPr>
        <w:pStyle w:val="a5"/>
      </w:pPr>
      <w:r>
        <w:rPr>
          <w:rFonts w:hint="eastAsia"/>
        </w:rPr>
        <w:t>备份到Google Drive:登录用户的谷歌账号后，可以选择备份不同的文件到自己的Goole Drive中，文件类型选项由开关控制，用户可以一键备份文件，文件在网盘中的命名方式为备份时间。</w:t>
      </w:r>
    </w:p>
    <w:p w:rsidR="001A51CD" w:rsidRDefault="001A51CD" w:rsidP="001A51CD">
      <w:pPr>
        <w:pStyle w:val="a5"/>
      </w:pPr>
      <w:r>
        <w:rPr>
          <w:rFonts w:hint="eastAsia"/>
        </w:rPr>
        <w:t>备份到Dropbox: 登录Dropbox账号后，跳转到Dropbox备份界面，默认为仅备份通讯录，用户可以使用开关控件自由选择，选择完毕后点击“开始“按钮即开始备份，备份完成后所选中的文件将在网盘中。</w:t>
      </w:r>
    </w:p>
    <w:p w:rsidR="001A51CD" w:rsidRDefault="001A51CD" w:rsidP="001A51CD">
      <w:pPr>
        <w:pStyle w:val="a5"/>
      </w:pPr>
      <w:r>
        <w:rPr>
          <w:rFonts w:hint="eastAsia"/>
        </w:rPr>
        <w:t>从Google Drive还原：系统根据登录中的Google账号找到该账号所有的备份记录并显示给用户进行选择，选择备份记录后选择还原文件类型，全部选择完毕后点击“开始”开始还原，还原完毕后数据将直接存放在手机中。</w:t>
      </w:r>
    </w:p>
    <w:p w:rsidR="001A51CD" w:rsidRDefault="001A51CD" w:rsidP="001A51CD">
      <w:pPr>
        <w:pStyle w:val="a5"/>
      </w:pPr>
      <w:r>
        <w:rPr>
          <w:rFonts w:hint="eastAsia"/>
        </w:rPr>
        <w:t>从Dropbox还原: 系统根据登录中的Dropbox账号找到该账号所有的备份记录并显示给用户进行选择，选择备份记录后选择还原文件类型，全部选择完毕后点击“开始”开始还原，还原完毕后数据将直接存放在手机中。</w:t>
      </w:r>
    </w:p>
    <w:p w:rsidR="001A51CD" w:rsidRDefault="001A51CD" w:rsidP="001A51CD">
      <w:pPr>
        <w:pStyle w:val="a5"/>
      </w:pPr>
      <w:r>
        <w:rPr>
          <w:rFonts w:hint="eastAsia"/>
        </w:rPr>
        <w:t>保存数据到手机：用户每次登陆时都会将用户的账号信息存储在沙盒中，以便用户下次使用时不需要重复登陆，同时为了安全方面，一次只存储一个账号信息。</w:t>
      </w:r>
    </w:p>
    <w:p w:rsidR="001A51CD" w:rsidRPr="001A51CD" w:rsidRDefault="001A51CD" w:rsidP="001A51CD">
      <w:pPr>
        <w:pStyle w:val="3"/>
        <w:spacing w:before="120"/>
      </w:pPr>
      <w:bookmarkStart w:id="507" w:name="_Toc419008169"/>
      <w:bookmarkStart w:id="508" w:name="_Toc386120072"/>
      <w:bookmarkStart w:id="509" w:name="_Toc386274661"/>
      <w:bookmarkStart w:id="510" w:name="_Toc513214029"/>
      <w:bookmarkStart w:id="511" w:name="_Toc513287149"/>
      <w:bookmarkStart w:id="512" w:name="_Toc513375332"/>
      <w:bookmarkStart w:id="513" w:name="_Toc513562880"/>
      <w:bookmarkStart w:id="514" w:name="_Toc513570947"/>
      <w:bookmarkStart w:id="515" w:name="_Toc513578283"/>
      <w:bookmarkStart w:id="516" w:name="_Toc513731816"/>
      <w:bookmarkStart w:id="517" w:name="_Toc515015638"/>
      <w:bookmarkStart w:id="518" w:name="_Toc515394018"/>
      <w:bookmarkStart w:id="519" w:name="_Toc515915566"/>
      <w:bookmarkStart w:id="520" w:name="_Toc516504868"/>
      <w:bookmarkStart w:id="521" w:name="_Toc516507098"/>
      <w:r>
        <w:rPr>
          <w:rFonts w:hint="eastAsia"/>
        </w:rPr>
        <w:t>系统非功能性分析</w: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rsidR="001A51CD" w:rsidRDefault="001A51CD" w:rsidP="001A51CD">
      <w:pPr>
        <w:pStyle w:val="a5"/>
      </w:pPr>
      <w:r>
        <w:rPr>
          <w:rFonts w:hint="eastAsia"/>
        </w:rPr>
        <w:t>目前iphone以及ipad的尺寸有10种以上，为了适配不同的界面，需要使用storyboard以及layout功能，为不同的界面建立不同的layout。</w:t>
      </w:r>
    </w:p>
    <w:p w:rsidR="001A51CD" w:rsidRPr="001A51CD" w:rsidRDefault="001A51CD" w:rsidP="001A51CD">
      <w:pPr>
        <w:pStyle w:val="2"/>
        <w:spacing w:before="120"/>
      </w:pPr>
      <w:bookmarkStart w:id="522" w:name="_Toc417914391"/>
      <w:bookmarkStart w:id="523" w:name="_Toc419008170"/>
      <w:bookmarkStart w:id="524" w:name="_Toc386120073"/>
      <w:bookmarkStart w:id="525" w:name="_Toc386274662"/>
      <w:bookmarkStart w:id="526" w:name="_Toc513214030"/>
      <w:bookmarkStart w:id="527" w:name="_Toc513287150"/>
      <w:bookmarkStart w:id="528" w:name="_Toc513375333"/>
      <w:bookmarkStart w:id="529" w:name="_Toc513562881"/>
      <w:bookmarkStart w:id="530" w:name="_Toc513570948"/>
      <w:bookmarkStart w:id="531" w:name="_Toc513578284"/>
      <w:bookmarkStart w:id="532" w:name="_Toc513731817"/>
      <w:bookmarkStart w:id="533" w:name="_Toc515015639"/>
      <w:bookmarkStart w:id="534" w:name="_Toc515394019"/>
      <w:bookmarkStart w:id="535" w:name="_Toc515915567"/>
      <w:bookmarkStart w:id="536" w:name="_Toc516504869"/>
      <w:bookmarkStart w:id="537" w:name="_Toc516507099"/>
      <w:r>
        <w:rPr>
          <w:rFonts w:hint="eastAsia"/>
        </w:rPr>
        <w:t>本章总结</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rsidR="001A51CD" w:rsidRDefault="001A51CD" w:rsidP="001A51CD">
      <w:pPr>
        <w:pStyle w:val="a5"/>
      </w:pPr>
      <w:r>
        <w:rPr>
          <w:rFonts w:hint="eastAsia"/>
        </w:rPr>
        <w:t>本章对课题进行了详细的需求分析，对可行性分析，需求描述，面对对象分析以及系统功能分析做了分析描述，同时给出了系统用例图，为课题的后续开发提供了便利。</w:t>
      </w:r>
    </w:p>
    <w:p w:rsidR="001A51CD" w:rsidRPr="001A51CD" w:rsidRDefault="001A51CD" w:rsidP="001A51CD">
      <w:pPr>
        <w:pStyle w:val="1"/>
        <w:spacing w:before="240" w:after="120"/>
      </w:pPr>
      <w:bookmarkStart w:id="538" w:name="_Toc417914392"/>
      <w:bookmarkStart w:id="539" w:name="_Toc419008171"/>
      <w:bookmarkStart w:id="540" w:name="_Toc386120074"/>
      <w:bookmarkStart w:id="541" w:name="_Toc386274663"/>
      <w:bookmarkStart w:id="542" w:name="_Toc513214031"/>
      <w:bookmarkStart w:id="543" w:name="_Toc513287151"/>
      <w:bookmarkStart w:id="544" w:name="_Toc513375334"/>
      <w:bookmarkStart w:id="545" w:name="_Toc513562882"/>
      <w:bookmarkStart w:id="546" w:name="_Toc513570949"/>
      <w:bookmarkStart w:id="547" w:name="_Toc513578285"/>
      <w:bookmarkStart w:id="548" w:name="_Toc513731818"/>
      <w:bookmarkStart w:id="549" w:name="_Toc515015640"/>
      <w:bookmarkStart w:id="550" w:name="_Toc515394020"/>
      <w:bookmarkStart w:id="551" w:name="_Toc515915568"/>
      <w:bookmarkStart w:id="552" w:name="_Toc516504870"/>
      <w:bookmarkStart w:id="553" w:name="_Toc516507100"/>
      <w:r>
        <w:rPr>
          <w:rFonts w:hint="eastAsia"/>
        </w:rPr>
        <w:t>系统设计</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rsidR="001A51CD" w:rsidRDefault="001A51CD" w:rsidP="001A51CD">
      <w:pPr>
        <w:pStyle w:val="a5"/>
      </w:pPr>
      <w:r>
        <w:rPr>
          <w:rFonts w:hint="eastAsia"/>
        </w:rPr>
        <w:t>通过前几章已经确实了解需求分析以及课题需要使用的各项技术后开始进行对系统的详细设计，系统设计师开发的核心包括三种设计方式。</w:t>
      </w:r>
    </w:p>
    <w:p w:rsidR="001A51CD" w:rsidRPr="001A51CD" w:rsidRDefault="001A51CD" w:rsidP="001A51CD">
      <w:pPr>
        <w:pStyle w:val="2"/>
        <w:spacing w:before="120"/>
      </w:pPr>
      <w:bookmarkStart w:id="554" w:name="_Toc419008172"/>
      <w:bookmarkStart w:id="555" w:name="_Toc386120075"/>
      <w:bookmarkStart w:id="556" w:name="_Toc386274664"/>
      <w:bookmarkStart w:id="557" w:name="_Toc513214032"/>
      <w:bookmarkStart w:id="558" w:name="_Toc513287152"/>
      <w:bookmarkStart w:id="559" w:name="_Toc513375335"/>
      <w:bookmarkStart w:id="560" w:name="_Toc513562883"/>
      <w:bookmarkStart w:id="561" w:name="_Toc513570950"/>
      <w:bookmarkStart w:id="562" w:name="_Toc513578286"/>
      <w:bookmarkStart w:id="563" w:name="_Toc513731819"/>
      <w:bookmarkStart w:id="564" w:name="_Toc515015641"/>
      <w:bookmarkStart w:id="565" w:name="_Toc515394021"/>
      <w:bookmarkStart w:id="566" w:name="_Toc515915569"/>
      <w:bookmarkStart w:id="567" w:name="_Toc516504871"/>
      <w:bookmarkStart w:id="568" w:name="_Toc516507101"/>
      <w:r>
        <w:rPr>
          <w:rFonts w:hint="eastAsia"/>
        </w:rPr>
        <w:t>概要设计</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rsidR="001A51CD" w:rsidRPr="001A51CD" w:rsidRDefault="001A51CD" w:rsidP="001A51CD">
      <w:pPr>
        <w:pStyle w:val="3"/>
        <w:spacing w:before="120"/>
      </w:pPr>
      <w:bookmarkStart w:id="569" w:name="_Toc449989467"/>
      <w:bookmarkStart w:id="570" w:name="_Toc450207247"/>
      <w:bookmarkStart w:id="571" w:name="_Toc513731820"/>
      <w:bookmarkStart w:id="572" w:name="_Toc515015642"/>
      <w:bookmarkStart w:id="573" w:name="_Toc515394022"/>
      <w:bookmarkStart w:id="574" w:name="_Toc515915570"/>
      <w:bookmarkStart w:id="575" w:name="_Toc516504872"/>
      <w:bookmarkStart w:id="576" w:name="_Toc516507102"/>
      <w:r>
        <w:rPr>
          <w:rFonts w:hint="eastAsia"/>
        </w:rPr>
        <w:t>概述</w:t>
      </w:r>
      <w:bookmarkEnd w:id="569"/>
      <w:bookmarkEnd w:id="570"/>
      <w:bookmarkEnd w:id="571"/>
      <w:bookmarkEnd w:id="572"/>
      <w:bookmarkEnd w:id="573"/>
      <w:bookmarkEnd w:id="574"/>
      <w:bookmarkEnd w:id="575"/>
      <w:bookmarkEnd w:id="576"/>
    </w:p>
    <w:p w:rsidR="001A51CD" w:rsidRDefault="001A51CD" w:rsidP="001A51CD">
      <w:pPr>
        <w:pStyle w:val="a5"/>
      </w:pPr>
      <w:r>
        <w:t>该系统是一个实现数据转移功能的手机</w:t>
      </w:r>
      <w:r>
        <w:rPr>
          <w:rFonts w:hint="eastAsia"/>
        </w:rPr>
        <w:t>app，核心机制是让用户转移自己的手机数据到网上云盘或者从网上云盘转移到手机中。</w:t>
      </w:r>
    </w:p>
    <w:p w:rsidR="001A51CD" w:rsidRPr="001A51CD" w:rsidRDefault="001A51CD" w:rsidP="001A51CD">
      <w:pPr>
        <w:pStyle w:val="3"/>
        <w:spacing w:before="120"/>
      </w:pPr>
      <w:bookmarkStart w:id="577" w:name="_Toc419008173"/>
      <w:bookmarkStart w:id="578" w:name="_Toc386120076"/>
      <w:bookmarkStart w:id="579" w:name="_Toc386274665"/>
      <w:bookmarkStart w:id="580" w:name="_Toc513214033"/>
      <w:bookmarkStart w:id="581" w:name="_Toc513287153"/>
      <w:bookmarkStart w:id="582" w:name="_Toc513375336"/>
      <w:bookmarkStart w:id="583" w:name="_Toc513562884"/>
      <w:bookmarkStart w:id="584" w:name="_Toc513570951"/>
      <w:bookmarkStart w:id="585" w:name="_Toc513578287"/>
      <w:bookmarkStart w:id="586" w:name="_Toc513731821"/>
      <w:bookmarkStart w:id="587" w:name="_Toc515015643"/>
      <w:bookmarkStart w:id="588" w:name="_Toc515394023"/>
      <w:bookmarkStart w:id="589" w:name="_Toc515915571"/>
      <w:bookmarkStart w:id="590" w:name="_Toc516504873"/>
      <w:bookmarkStart w:id="591" w:name="_Toc516507103"/>
      <w:r>
        <w:rPr>
          <w:rFonts w:hint="eastAsia"/>
        </w:rPr>
        <w:t>系统</w:t>
      </w:r>
      <w:r w:rsidRPr="001A51CD">
        <w:t>框架</w:t>
      </w:r>
      <w:r w:rsidRPr="001A51CD">
        <w:rPr>
          <w:rFonts w:hint="eastAsia"/>
        </w:rPr>
        <w:t>结构</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p>
    <w:p w:rsidR="001A51CD" w:rsidRDefault="001A51CD" w:rsidP="001A51CD">
      <w:pPr>
        <w:pStyle w:val="a5"/>
      </w:pPr>
      <w:r>
        <w:rPr>
          <w:rFonts w:hint="eastAsia"/>
        </w:rPr>
        <w:t>目前所有主流的iOS设备均可以上网，利用该功能访问Internte并连接到Dropbox以及Google Drive的Web service备份或从中恢复数据，并且恢复的数据将保存在手机中。如图4-1所示。</w:t>
      </w:r>
    </w:p>
    <w:p w:rsidR="001A51CD" w:rsidRDefault="001A51CD" w:rsidP="001A51CD">
      <w:pPr>
        <w:pStyle w:val="affe"/>
      </w:pPr>
      <w:r w:rsidRPr="001A51CD">
        <w:lastRenderedPageBreak/>
        <w:drawing>
          <wp:inline distT="0" distB="0" distL="0" distR="0">
            <wp:extent cx="5753100" cy="2028825"/>
            <wp:effectExtent l="0" t="0" r="0" b="0"/>
            <wp:docPr id="68" name="图片 68" descr="Untitled+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descr="Untitled+Diagram"/>
                    <pic:cNvPicPr>
                      <a:picLocks noChangeAspect="1" noChangeArrowheads="1"/>
                    </pic:cNvPicPr>
                  </pic:nvPicPr>
                  <pic:blipFill>
                    <a:blip r:embed="rId6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1A51CD" w:rsidRDefault="001A51CD" w:rsidP="001A51CD">
      <w:pPr>
        <w:pStyle w:val="affd"/>
      </w:pPr>
      <w:r>
        <w:t>图</w:t>
      </w:r>
      <w:r>
        <w:rPr>
          <w:rFonts w:hint="eastAsia"/>
        </w:rPr>
        <w:t>4-1系统框架图</w:t>
      </w:r>
    </w:p>
    <w:p w:rsidR="001A51CD" w:rsidRPr="001A51CD" w:rsidRDefault="001A51CD" w:rsidP="001A51CD">
      <w:pPr>
        <w:pStyle w:val="3"/>
        <w:spacing w:before="120"/>
      </w:pPr>
      <w:bookmarkStart w:id="592" w:name="_Toc419008174"/>
      <w:bookmarkStart w:id="593" w:name="_Toc386120077"/>
      <w:bookmarkStart w:id="594" w:name="_Toc386274666"/>
      <w:bookmarkStart w:id="595" w:name="_Toc513214034"/>
      <w:bookmarkStart w:id="596" w:name="_Toc513287154"/>
      <w:bookmarkStart w:id="597" w:name="_Toc513375337"/>
      <w:bookmarkStart w:id="598" w:name="_Toc513562885"/>
      <w:bookmarkStart w:id="599" w:name="_Toc513570952"/>
      <w:bookmarkStart w:id="600" w:name="_Toc513578288"/>
      <w:bookmarkStart w:id="601" w:name="_Toc513731822"/>
      <w:bookmarkStart w:id="602" w:name="_Toc515015644"/>
      <w:bookmarkStart w:id="603" w:name="_Toc515394024"/>
      <w:bookmarkStart w:id="604" w:name="_Toc515915572"/>
      <w:bookmarkStart w:id="605" w:name="_Toc516504874"/>
      <w:bookmarkStart w:id="606" w:name="_Toc516507104"/>
      <w:r>
        <w:rPr>
          <w:rFonts w:hint="eastAsia"/>
        </w:rPr>
        <w:t>系统</w:t>
      </w:r>
      <w:r w:rsidRPr="001A51CD">
        <w:t>功能</w:t>
      </w:r>
      <w:r w:rsidRPr="001A51CD">
        <w:rPr>
          <w:rFonts w:hint="eastAsia"/>
        </w:rPr>
        <w:t>模块</w:t>
      </w:r>
      <w:r w:rsidRPr="001A51CD">
        <w:t>图</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rsidR="001A51CD" w:rsidRDefault="001A51CD" w:rsidP="001A51CD">
      <w:pPr>
        <w:pStyle w:val="a5"/>
      </w:pPr>
      <w:r>
        <w:rPr>
          <w:rFonts w:hint="eastAsia"/>
        </w:rPr>
        <w:t>系统启动后进入主界面，主界面有两个模块，分别为备份模块和还原模块。在备份时可以选择使用Dropbox备份或者Google Drive备份，两种方式均会进入备份界面，备份界面可以选择是备份通讯录，视频还是相册，备份的数据来源于iOS系统。还原时，同样可以选择是从Dropbox或者Google以及还原通讯录，视频还是相册，不同的是需要额外进行一步备份记录的选择。还原结束后下载的相册和通讯录数据将存储到用户的手机中。如图4-2所示。</w:t>
      </w:r>
    </w:p>
    <w:p w:rsidR="001A51CD" w:rsidRDefault="001A51CD" w:rsidP="001A51CD">
      <w:pPr>
        <w:pStyle w:val="a5"/>
      </w:pPr>
      <w:r>
        <w:rPr>
          <w:rFonts w:hint="eastAsia"/>
        </w:rPr>
        <w:t>备份功能设计如下：</w:t>
      </w:r>
    </w:p>
    <w:p w:rsidR="001A51CD" w:rsidRDefault="001A51CD" w:rsidP="001A51CD">
      <w:pPr>
        <w:pStyle w:val="a5"/>
      </w:pPr>
      <w:r>
        <w:rPr>
          <w:rFonts w:hint="eastAsia"/>
        </w:rPr>
        <w:t>（1）Dropbox备份：备份手机文件到Dropbox中。</w:t>
      </w:r>
    </w:p>
    <w:p w:rsidR="001A51CD" w:rsidRDefault="001A51CD" w:rsidP="001A51CD">
      <w:pPr>
        <w:pStyle w:val="a5"/>
      </w:pPr>
      <w:r>
        <w:rPr>
          <w:rFonts w:hint="eastAsia"/>
        </w:rPr>
        <w:t>①备份通讯录，备份手机中的通讯录数据到</w:t>
      </w:r>
      <w:r>
        <w:t xml:space="preserve"> </w:t>
      </w:r>
      <w:r>
        <w:rPr>
          <w:rFonts w:hint="eastAsia"/>
        </w:rPr>
        <w:t>Dropbox云盘中，默认为开启状态，用户可以自由关闭。</w:t>
      </w:r>
    </w:p>
    <w:p w:rsidR="001A51CD" w:rsidRDefault="001A51CD" w:rsidP="001A51CD">
      <w:pPr>
        <w:pStyle w:val="a5"/>
      </w:pPr>
      <w:r>
        <w:rPr>
          <w:rFonts w:hint="eastAsia"/>
        </w:rPr>
        <w:t>②备份相册，备份手机中的相册数据到</w:t>
      </w:r>
      <w:r>
        <w:t xml:space="preserve"> </w:t>
      </w:r>
      <w:r>
        <w:rPr>
          <w:rFonts w:hint="eastAsia"/>
        </w:rPr>
        <w:t>Dropbox云盘中，默认为关闭状态，用户可以自由开启。</w:t>
      </w:r>
    </w:p>
    <w:p w:rsidR="001A51CD" w:rsidRDefault="001A51CD" w:rsidP="001A51CD">
      <w:pPr>
        <w:pStyle w:val="a5"/>
      </w:pPr>
      <w:r>
        <w:rPr>
          <w:rFonts w:hint="eastAsia"/>
        </w:rPr>
        <w:t>③备份视频，备份手机中的视频数据到</w:t>
      </w:r>
      <w:r>
        <w:t xml:space="preserve"> </w:t>
      </w:r>
      <w:r>
        <w:rPr>
          <w:rFonts w:hint="eastAsia"/>
        </w:rPr>
        <w:t>Dropbox云盘中，默认为关闭状态，用户可以自由开启。</w:t>
      </w:r>
    </w:p>
    <w:p w:rsidR="001A51CD" w:rsidRDefault="001A51CD" w:rsidP="001A51CD">
      <w:pPr>
        <w:pStyle w:val="a5"/>
      </w:pPr>
      <w:r>
        <w:rPr>
          <w:rFonts w:hint="eastAsia"/>
        </w:rPr>
        <w:t>（2）Google Drive备份：备份手机文件到谷歌云盘中。</w:t>
      </w:r>
    </w:p>
    <w:p w:rsidR="001A51CD" w:rsidRDefault="001A51CD" w:rsidP="001A51CD">
      <w:pPr>
        <w:pStyle w:val="a5"/>
      </w:pPr>
      <w:r>
        <w:rPr>
          <w:rFonts w:hint="eastAsia"/>
        </w:rPr>
        <w:t>①备份通讯录，备份手机中的通讯录数据到</w:t>
      </w:r>
      <w:r>
        <w:t xml:space="preserve"> </w:t>
      </w:r>
      <w:r>
        <w:rPr>
          <w:rFonts w:hint="eastAsia"/>
        </w:rPr>
        <w:t>Google Drive云盘中，默认为开启状态，用户可以自由关闭。</w:t>
      </w:r>
    </w:p>
    <w:p w:rsidR="001A51CD" w:rsidRDefault="001A51CD" w:rsidP="001A51CD">
      <w:pPr>
        <w:pStyle w:val="a5"/>
      </w:pPr>
      <w:r>
        <w:rPr>
          <w:rFonts w:hint="eastAsia"/>
        </w:rPr>
        <w:t>②备份相册，备份手机中的相册数据到</w:t>
      </w:r>
      <w:r>
        <w:t xml:space="preserve"> </w:t>
      </w:r>
      <w:r>
        <w:rPr>
          <w:rFonts w:hint="eastAsia"/>
        </w:rPr>
        <w:t>Google Drive云盘中，默认为关闭状态，用户可以自由开启。</w:t>
      </w:r>
    </w:p>
    <w:p w:rsidR="001A51CD" w:rsidRDefault="001A51CD" w:rsidP="001A51CD">
      <w:pPr>
        <w:pStyle w:val="a5"/>
      </w:pPr>
      <w:r>
        <w:rPr>
          <w:rFonts w:hint="eastAsia"/>
        </w:rPr>
        <w:t>③备份视频，备份手机中的视频数据到Google Drive云盘中，默认为关闭状态，用户可以自由开启。</w:t>
      </w:r>
    </w:p>
    <w:p w:rsidR="001A51CD" w:rsidRDefault="001A51CD" w:rsidP="001A51CD">
      <w:pPr>
        <w:pStyle w:val="a5"/>
      </w:pPr>
    </w:p>
    <w:p w:rsidR="001A51CD" w:rsidRDefault="001A51CD" w:rsidP="001A51CD">
      <w:pPr>
        <w:pStyle w:val="a5"/>
      </w:pPr>
      <w:r>
        <w:rPr>
          <w:rFonts w:hint="eastAsia"/>
        </w:rPr>
        <w:t>还原功能设计如下：</w:t>
      </w:r>
    </w:p>
    <w:p w:rsidR="001A51CD" w:rsidRDefault="001A51CD" w:rsidP="001A51CD">
      <w:pPr>
        <w:pStyle w:val="a5"/>
      </w:pPr>
      <w:r>
        <w:rPr>
          <w:rFonts w:hint="eastAsia"/>
        </w:rPr>
        <w:t>（1）Dropbox还原：还原Dropbox数据到手机中。</w:t>
      </w:r>
    </w:p>
    <w:p w:rsidR="001A51CD" w:rsidRDefault="001A51CD" w:rsidP="001A51CD">
      <w:pPr>
        <w:pStyle w:val="a5"/>
      </w:pPr>
      <w:r>
        <w:rPr>
          <w:rFonts w:hint="eastAsia"/>
        </w:rPr>
        <w:lastRenderedPageBreak/>
        <w:t>①选择备份记录，选择用户备份的一次记录进行还原，默认为空，用户需要进行选择才能进行下一步。</w:t>
      </w:r>
    </w:p>
    <w:p w:rsidR="001A51CD" w:rsidRDefault="001A51CD" w:rsidP="001A51CD">
      <w:pPr>
        <w:pStyle w:val="a5"/>
      </w:pPr>
      <w:r>
        <w:rPr>
          <w:rFonts w:hint="eastAsia"/>
        </w:rPr>
        <w:t>②还原通讯录，还原Dropbox云盘通讯录数据到手机中，默认为开启状态，用户可以自由关闭.</w:t>
      </w:r>
    </w:p>
    <w:p w:rsidR="001A51CD" w:rsidRDefault="001A51CD" w:rsidP="001A51CD">
      <w:pPr>
        <w:pStyle w:val="a5"/>
      </w:pPr>
      <w:r>
        <w:rPr>
          <w:rFonts w:hint="eastAsia"/>
        </w:rPr>
        <w:t>③还原相册，还原Dropbox云盘相册数据到手机中，默认为开启状态，用户可以自由开启。</w:t>
      </w:r>
    </w:p>
    <w:p w:rsidR="001A51CD" w:rsidRDefault="001A51CD" w:rsidP="001A51CD">
      <w:pPr>
        <w:pStyle w:val="a5"/>
      </w:pPr>
      <w:r>
        <w:rPr>
          <w:rFonts w:hint="eastAsia"/>
        </w:rPr>
        <w:t>④还原视频，还原Dropbox云盘视频数据到手机中，默认为开启状态，用户可以自由关闭。</w:t>
      </w:r>
    </w:p>
    <w:p w:rsidR="001A51CD" w:rsidRDefault="001A51CD" w:rsidP="001A51CD">
      <w:pPr>
        <w:pStyle w:val="a5"/>
      </w:pPr>
      <w:r>
        <w:rPr>
          <w:rFonts w:hint="eastAsia"/>
        </w:rPr>
        <w:t>（2）Google Drove还原：还原Google Drive数据到手机中。</w:t>
      </w:r>
    </w:p>
    <w:p w:rsidR="001A51CD" w:rsidRDefault="001A51CD" w:rsidP="001A51CD">
      <w:pPr>
        <w:pStyle w:val="a5"/>
      </w:pPr>
      <w:r>
        <w:rPr>
          <w:rFonts w:hint="eastAsia"/>
        </w:rPr>
        <w:t>①选择备份记录，选择用户备份的一次记录进行还原，默认为空，用户需要进行选择才能进行下一步。</w:t>
      </w:r>
    </w:p>
    <w:p w:rsidR="001A51CD" w:rsidRDefault="001A51CD" w:rsidP="001A51CD">
      <w:pPr>
        <w:pStyle w:val="a5"/>
      </w:pPr>
      <w:r>
        <w:rPr>
          <w:rFonts w:hint="eastAsia"/>
        </w:rPr>
        <w:t>②还原通讯录，还原Google Drive云盘通讯录数据到手机中，默认为开启状态，用户可以自由关闭。</w:t>
      </w:r>
    </w:p>
    <w:p w:rsidR="001A51CD" w:rsidRDefault="001A51CD" w:rsidP="001A51CD">
      <w:pPr>
        <w:pStyle w:val="a5"/>
      </w:pPr>
      <w:r>
        <w:rPr>
          <w:rFonts w:hint="eastAsia"/>
        </w:rPr>
        <w:t>③还原相册，还原Google Drive云盘相册数据到手机中，默认为开启状态，用户可以自由开启。</w:t>
      </w:r>
    </w:p>
    <w:p w:rsidR="001A51CD" w:rsidRDefault="001A51CD" w:rsidP="001A51CD">
      <w:pPr>
        <w:pStyle w:val="a5"/>
      </w:pPr>
      <w:r>
        <w:rPr>
          <w:rFonts w:hint="eastAsia"/>
        </w:rPr>
        <w:t>④还原视频，还原Google Drive云盘视频数据到手机中，默认为开启状态，用户可以自由关闭。</w:t>
      </w:r>
    </w:p>
    <w:p w:rsidR="001A51CD" w:rsidRDefault="001A51CD" w:rsidP="001A51CD">
      <w:pPr>
        <w:pStyle w:val="a5"/>
      </w:pPr>
      <w:r>
        <w:rPr>
          <w:rFonts w:hint="eastAsia"/>
        </w:rPr>
        <w:t>用户中心设计如下：</w:t>
      </w:r>
    </w:p>
    <w:p w:rsidR="001A51CD" w:rsidRDefault="001A51CD" w:rsidP="001A51CD">
      <w:pPr>
        <w:pStyle w:val="a5"/>
      </w:pPr>
      <w:r>
        <w:rPr>
          <w:rFonts w:hint="eastAsia"/>
        </w:rPr>
        <w:t>（1）登录：用户选择某一种账号进行登陆。</w:t>
      </w:r>
    </w:p>
    <w:p w:rsidR="001A51CD" w:rsidRDefault="001A51CD" w:rsidP="001A51CD">
      <w:pPr>
        <w:pStyle w:val="a5"/>
      </w:pPr>
      <w:r>
        <w:rPr>
          <w:rFonts w:hint="eastAsia"/>
        </w:rPr>
        <w:t>①登录Dropbox账号，用户第一次打开应用或者重启手机后需要进行登录，使用跳转web的方式进行登录，登录成功跳转下一界面，失败返回原界面。如果没有账号可以选择使用谷歌账号登录。</w:t>
      </w:r>
      <w:r>
        <w:t xml:space="preserve"> </w:t>
      </w:r>
    </w:p>
    <w:p w:rsidR="001A51CD" w:rsidRDefault="001A51CD" w:rsidP="001A51CD">
      <w:pPr>
        <w:pStyle w:val="a5"/>
      </w:pPr>
      <w:r>
        <w:rPr>
          <w:rFonts w:hint="eastAsia"/>
        </w:rPr>
        <w:t>②登录Google账号，用户第一次打开应用或者重启手机后需要进行登录，使用跳转web的方式进行登录，登录成功跳转下一界面，失败返回原界面。Goole仅可以使用谷歌账号登录。</w:t>
      </w:r>
      <w:r>
        <w:t xml:space="preserve"> </w:t>
      </w:r>
    </w:p>
    <w:p w:rsidR="001A51CD" w:rsidRDefault="001A51CD" w:rsidP="001A51CD">
      <w:pPr>
        <w:pStyle w:val="a5"/>
      </w:pPr>
      <w:r>
        <w:rPr>
          <w:rFonts w:hint="eastAsia"/>
        </w:rPr>
        <w:t>（1）注销</w:t>
      </w:r>
    </w:p>
    <w:p w:rsidR="001A51CD" w:rsidRDefault="001A51CD" w:rsidP="001A51CD">
      <w:pPr>
        <w:pStyle w:val="a5"/>
      </w:pPr>
      <w:r>
        <w:rPr>
          <w:rFonts w:hint="eastAsia"/>
        </w:rPr>
        <w:t>①注销Dropbox账号，注销当前登录的Dropbox账号，注销时不会提示用户当前账号并询问是否注销。注销完成后直接跳转登录界面以便用户更换账号，无论用户是否更换账号，都可以点击左上角返回上一界面，即返回到功能选择界面以便用户进行下一步骤。</w:t>
      </w:r>
    </w:p>
    <w:p w:rsidR="001A51CD" w:rsidRDefault="001A51CD" w:rsidP="001A51CD">
      <w:pPr>
        <w:pStyle w:val="a5"/>
      </w:pPr>
      <w:r>
        <w:rPr>
          <w:rFonts w:hint="eastAsia"/>
        </w:rPr>
        <w:t>②注销Google账号，注销当前登录的Google账号，注销时会提示用户当前账号并询问是否注销，且不会跳转登录界面而是会返回上一界面，如果用户当前为登录账号，会询问是否登录账号。</w:t>
      </w:r>
    </w:p>
    <w:p w:rsidR="001A51CD" w:rsidRDefault="001A51CD" w:rsidP="001A51CD">
      <w:pPr>
        <w:pStyle w:val="a5"/>
      </w:pPr>
      <w:r>
        <w:rPr>
          <w:rFonts w:hint="eastAsia"/>
        </w:rPr>
        <w:t>系统功能如图4-</w:t>
      </w:r>
      <w:r>
        <w:t>2</w:t>
      </w:r>
      <w:r>
        <w:rPr>
          <w:rFonts w:hint="eastAsia"/>
        </w:rPr>
        <w:t>所示。</w:t>
      </w:r>
    </w:p>
    <w:p w:rsidR="001A51CD" w:rsidRDefault="001A51CD" w:rsidP="001A51CD">
      <w:pPr>
        <w:pStyle w:val="affe"/>
      </w:pPr>
      <w:r w:rsidRPr="001A51CD">
        <w:lastRenderedPageBreak/>
        <w:drawing>
          <wp:inline distT="0" distB="0" distL="0" distR="0">
            <wp:extent cx="5486400" cy="3629025"/>
            <wp:effectExtent l="0" t="0" r="0" b="0"/>
            <wp:docPr id="67" name="图片 67" descr="语法分析 系统功能模块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语法分析 系统功能模块图 (1)"/>
                    <pic:cNvPicPr>
                      <a:picLocks noChangeAspect="1" noChangeArrowheads="1"/>
                    </pic:cNvPicPr>
                  </pic:nvPicPr>
                  <pic:blipFill>
                    <a:blip r:embed="rId6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3629025"/>
                    </a:xfrm>
                    <a:prstGeom prst="rect">
                      <a:avLst/>
                    </a:prstGeom>
                    <a:noFill/>
                    <a:ln>
                      <a:noFill/>
                    </a:ln>
                  </pic:spPr>
                </pic:pic>
              </a:graphicData>
            </a:graphic>
          </wp:inline>
        </w:drawing>
      </w:r>
    </w:p>
    <w:p w:rsidR="001A51CD" w:rsidRDefault="001A51CD" w:rsidP="001A51CD">
      <w:pPr>
        <w:pStyle w:val="affd"/>
      </w:pPr>
      <w:r>
        <w:t>图</w:t>
      </w:r>
      <w:r>
        <w:rPr>
          <w:rFonts w:hint="eastAsia"/>
        </w:rPr>
        <w:t>4-2 系统功能结构图</w:t>
      </w:r>
    </w:p>
    <w:p w:rsidR="001A51CD" w:rsidRPr="001A51CD" w:rsidRDefault="001A51CD" w:rsidP="001A51CD">
      <w:pPr>
        <w:pStyle w:val="2"/>
        <w:spacing w:before="120"/>
      </w:pPr>
      <w:bookmarkStart w:id="607" w:name="_Toc419008175"/>
      <w:bookmarkStart w:id="608" w:name="_Toc386120078"/>
      <w:bookmarkStart w:id="609" w:name="_Toc386274667"/>
      <w:bookmarkStart w:id="610" w:name="_Toc513214035"/>
      <w:bookmarkStart w:id="611" w:name="_Toc513287155"/>
      <w:bookmarkStart w:id="612" w:name="_Toc513375338"/>
      <w:bookmarkStart w:id="613" w:name="_Toc513562886"/>
      <w:bookmarkStart w:id="614" w:name="_Toc513570953"/>
      <w:bookmarkStart w:id="615" w:name="_Toc513578289"/>
      <w:bookmarkStart w:id="616" w:name="_Toc513731823"/>
      <w:bookmarkStart w:id="617" w:name="_Toc515015645"/>
      <w:bookmarkStart w:id="618" w:name="_Toc515394025"/>
      <w:bookmarkStart w:id="619" w:name="_Toc515915573"/>
      <w:bookmarkStart w:id="620" w:name="_Toc516504875"/>
      <w:bookmarkStart w:id="621" w:name="_Toc516507105"/>
      <w:r>
        <w:rPr>
          <w:rFonts w:hint="eastAsia"/>
        </w:rPr>
        <w:t>详细</w:t>
      </w:r>
      <w:r w:rsidRPr="001A51CD">
        <w:t>设计</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rsidR="001A51CD" w:rsidRPr="001A51CD" w:rsidRDefault="001A51CD" w:rsidP="001A51CD">
      <w:pPr>
        <w:pStyle w:val="3"/>
        <w:spacing w:before="120"/>
      </w:pPr>
      <w:bookmarkStart w:id="622" w:name="_Toc419008176"/>
      <w:bookmarkStart w:id="623" w:name="_Toc386120079"/>
      <w:bookmarkStart w:id="624" w:name="_Toc386274668"/>
      <w:bookmarkStart w:id="625" w:name="_Toc513214036"/>
      <w:bookmarkStart w:id="626" w:name="_Toc513287156"/>
      <w:bookmarkStart w:id="627" w:name="_Toc513375339"/>
      <w:bookmarkStart w:id="628" w:name="_Toc513562887"/>
      <w:bookmarkStart w:id="629" w:name="_Toc513570954"/>
      <w:bookmarkStart w:id="630" w:name="_Toc513578290"/>
      <w:bookmarkStart w:id="631" w:name="_Toc513731824"/>
      <w:bookmarkStart w:id="632" w:name="_Toc515015646"/>
      <w:bookmarkStart w:id="633" w:name="_Toc515394026"/>
      <w:bookmarkStart w:id="634" w:name="_Toc515915574"/>
      <w:bookmarkStart w:id="635" w:name="_Toc516504876"/>
      <w:bookmarkStart w:id="636" w:name="_Toc516507106"/>
      <w:r>
        <w:rPr>
          <w:rFonts w:hint="eastAsia"/>
        </w:rPr>
        <w:t>系统总流程</w:t>
      </w:r>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p>
    <w:p w:rsidR="001A51CD" w:rsidRDefault="001A51CD" w:rsidP="001A51CD">
      <w:pPr>
        <w:pStyle w:val="a5"/>
      </w:pPr>
      <w:r>
        <w:rPr>
          <w:rFonts w:hint="eastAsia"/>
        </w:rPr>
        <w:t>系统总流程决定了系统执行的步骤以及范围，</w:t>
      </w:r>
      <w:r>
        <w:t>表达</w:t>
      </w:r>
      <w:r>
        <w:rPr>
          <w:rFonts w:hint="eastAsia"/>
        </w:rPr>
        <w:t>了</w:t>
      </w:r>
      <w:r>
        <w:t>信息在各个</w:t>
      </w:r>
      <w:r>
        <w:rPr>
          <w:rFonts w:hint="eastAsia"/>
        </w:rPr>
        <w:t>模块</w:t>
      </w:r>
      <w:r>
        <w:t>之间流动的情况</w:t>
      </w:r>
      <w:r>
        <w:rPr>
          <w:rFonts w:hint="eastAsia"/>
        </w:rPr>
        <w:t>，是详细设计中重要的步骤，决定了系统所需要的基本功能和。</w:t>
      </w:r>
    </w:p>
    <w:p w:rsidR="001A51CD" w:rsidRDefault="001A51CD" w:rsidP="001A51CD">
      <w:pPr>
        <w:pStyle w:val="a5"/>
      </w:pPr>
      <w:r>
        <w:rPr>
          <w:rFonts w:hint="eastAsia"/>
        </w:rPr>
        <w:t>用户打开软件，首先看到的是启动界面，然后进入主界面，主界面有每个功能的按钮。用户根据自己的需要选择点击。如果需要进行备份，会让用户选择是备份到Dropbox还是Google Drive,然后选择需要备份的数据，最后开始备份。如果选择还原功能，与备份功能类似，不同的是用户需要额外选择一次备份记录进行还原。备份和原因都需要用户选择某种方式，例如只备份通讯录或者全部备份等。在进行备份记录选择时还需要跳转另一选择界面，如果选择为空会提示用户需要进行选择，并询问是确认否跳转选择界面。</w:t>
      </w:r>
    </w:p>
    <w:p w:rsidR="001A51CD" w:rsidRDefault="001A51CD" w:rsidP="001A51CD">
      <w:pPr>
        <w:pStyle w:val="a5"/>
      </w:pPr>
      <w:r>
        <w:rPr>
          <w:rFonts w:hint="eastAsia"/>
        </w:rPr>
        <w:t>所有备份或还原时都会检查用户是否授予系统通讯录和相册权限，如果某种所需的权限用户没有授予，会暂停功能并询问用户是否同意授权，用户同意会重启应用以便开启授权，用户不同意将无法进行下一步骤，同时如果用户还是想要进行下一步骤，会询问用户是否跳转设置界面进行授权，用户同意将跳转设置界面，用户不同意将无法跳转相应的功能界面，因为功能必须有相应权限才能进行，将重复此流程直到软件用所需要的权限，同时由于中国的政策原因，中国地区需要额外的网络权限，将在用户第一次打开软件时进行询问授权，总流程如图4-3所示。</w:t>
      </w:r>
    </w:p>
    <w:p w:rsidR="001A51CD" w:rsidRDefault="001A51CD" w:rsidP="001A51CD">
      <w:pPr>
        <w:pStyle w:val="affe"/>
      </w:pPr>
      <w:r w:rsidRPr="001A51CD">
        <w:lastRenderedPageBreak/>
        <w:drawing>
          <wp:inline distT="0" distB="0" distL="0" distR="0">
            <wp:extent cx="3810000" cy="4781550"/>
            <wp:effectExtent l="0" t="0" r="0" b="0"/>
            <wp:docPr id="66" name="图片 66" descr="QQ图片2018050414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图片20180504142446"/>
                    <pic:cNvPicPr>
                      <a:picLocks noChangeAspect="1" noChangeArrowheads="1"/>
                    </pic:cNvPicPr>
                  </pic:nvPicPr>
                  <pic:blipFill>
                    <a:blip r:embed="rId7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0" cy="4781550"/>
                    </a:xfrm>
                    <a:prstGeom prst="rect">
                      <a:avLst/>
                    </a:prstGeom>
                    <a:noFill/>
                    <a:ln>
                      <a:noFill/>
                    </a:ln>
                  </pic:spPr>
                </pic:pic>
              </a:graphicData>
            </a:graphic>
          </wp:inline>
        </w:drawing>
      </w:r>
    </w:p>
    <w:p w:rsidR="001A51CD" w:rsidRDefault="001A51CD" w:rsidP="001A51CD">
      <w:pPr>
        <w:pStyle w:val="affd"/>
      </w:pPr>
      <w:r>
        <w:tab/>
      </w:r>
      <w:r>
        <w:rPr>
          <w:rFonts w:hint="eastAsia"/>
        </w:rPr>
        <w:t>图4-3系统总流程图</w:t>
      </w:r>
    </w:p>
    <w:p w:rsidR="001A51CD" w:rsidRPr="001A51CD" w:rsidRDefault="001A51CD" w:rsidP="001A51CD">
      <w:pPr>
        <w:pStyle w:val="3"/>
        <w:spacing w:before="120"/>
      </w:pPr>
      <w:bookmarkStart w:id="637" w:name="_Toc513578291"/>
      <w:bookmarkStart w:id="638" w:name="_Toc513562888"/>
      <w:bookmarkStart w:id="639" w:name="_Toc513731825"/>
      <w:bookmarkStart w:id="640" w:name="_Toc513570955"/>
      <w:bookmarkStart w:id="641" w:name="_Toc419008177"/>
      <w:bookmarkStart w:id="642" w:name="_Toc386120080"/>
      <w:bookmarkStart w:id="643" w:name="_Toc386274669"/>
      <w:bookmarkStart w:id="644" w:name="_Toc513214037"/>
      <w:bookmarkStart w:id="645" w:name="_Toc513287157"/>
      <w:bookmarkStart w:id="646" w:name="_Toc513375340"/>
      <w:bookmarkStart w:id="647" w:name="_Toc515015647"/>
      <w:bookmarkStart w:id="648" w:name="_Toc515394027"/>
      <w:bookmarkStart w:id="649" w:name="_Toc515915575"/>
      <w:bookmarkStart w:id="650" w:name="_Toc516504877"/>
      <w:bookmarkStart w:id="651" w:name="_Toc516507107"/>
      <w:r>
        <w:rPr>
          <w:rFonts w:hint="eastAsia"/>
        </w:rPr>
        <w:t>备份模块设计</w:t>
      </w:r>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rsidR="001A51CD" w:rsidRDefault="001A51CD" w:rsidP="001A51CD">
      <w:pPr>
        <w:pStyle w:val="a5"/>
      </w:pPr>
      <w:r>
        <w:rPr>
          <w:rFonts w:hint="eastAsia"/>
        </w:rPr>
        <w:t>该模块实现对手机数据的备份，有备份通讯录，备份视频，备份相册三种备份方式，首先通过GoogleBackupButton,DropboxBackupButton判断用于通过什么方式备份，然后通过(IBAction)backup:(id)sender 这个方法添加按钮点击事件，如果用户点击按钮将触发这个函数，跳转登录查询方法API，如果已经登录将会跳转到备份相关界面，(IBAction)contactCharge:(id)sender,(IBAction)ablumCharge:(id)sender ,(IBAction)videoCharge:(id)sender三个点击事件可以实现都备份文件的选择。然后通过findAll方法找到从手机中找到所有用户需要备份的数据，最后通过</w:t>
      </w:r>
      <w:r>
        <w:t>-(void)back</w:t>
      </w:r>
      <w:r>
        <w:rPr>
          <w:rFonts w:hint="eastAsia"/>
        </w:rPr>
        <w:t>Contact,</w:t>
      </w:r>
      <w:r>
        <w:t xml:space="preserve"> -(void)back</w:t>
      </w:r>
      <w:r>
        <w:rPr>
          <w:rFonts w:hint="eastAsia"/>
        </w:rPr>
        <w:t>Abulm,</w:t>
      </w:r>
      <w:r>
        <w:t xml:space="preserve"> -(void)backVideo</w:t>
      </w:r>
      <w:r>
        <w:rPr>
          <w:rFonts w:hint="eastAsia"/>
        </w:rPr>
        <w:t>三个方法实现对数据的备份。完成备份完成后数据将保存到相应网盘中并回到备份界面。备份流程图如图4-4所示。</w:t>
      </w:r>
    </w:p>
    <w:p w:rsidR="001A51CD" w:rsidRDefault="001A51CD" w:rsidP="001A51CD">
      <w:pPr>
        <w:pStyle w:val="a5"/>
      </w:pPr>
      <w:r>
        <w:rPr>
          <w:rFonts w:hint="eastAsia"/>
        </w:rPr>
        <w:t>具体实现的思路是准备好两张不同的图片以对应是否用户关闭和开启该权限，用户确认将跳转系统设置界面进行授权，如果用户同意将重启应用以便打开相应的通讯录或者相册权限。</w:t>
      </w:r>
    </w:p>
    <w:p w:rsidR="001A51CD" w:rsidRDefault="001A51CD" w:rsidP="001A51CD">
      <w:pPr>
        <w:pStyle w:val="a5"/>
      </w:pPr>
      <w:r w:rsidRPr="001A51CD">
        <w:lastRenderedPageBreak/>
        <w:drawing>
          <wp:inline distT="0" distB="0" distL="0" distR="0">
            <wp:extent cx="5200650" cy="3705225"/>
            <wp:effectExtent l="0" t="0" r="0" b="0"/>
            <wp:docPr id="65" name="图片 65" descr="QQ图片2018050414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图片20180504142824"/>
                    <pic:cNvPicPr>
                      <a:picLocks noChangeAspect="1" noChangeArrowheads="1"/>
                    </pic:cNvPicPr>
                  </pic:nvPicPr>
                  <pic:blipFill>
                    <a:blip r:embed="rId7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0650" cy="3705225"/>
                    </a:xfrm>
                    <a:prstGeom prst="rect">
                      <a:avLst/>
                    </a:prstGeom>
                    <a:noFill/>
                    <a:ln>
                      <a:noFill/>
                    </a:ln>
                  </pic:spPr>
                </pic:pic>
              </a:graphicData>
            </a:graphic>
          </wp:inline>
        </w:drawing>
      </w:r>
    </w:p>
    <w:p w:rsidR="001A51CD" w:rsidRDefault="001A51CD" w:rsidP="001A51CD">
      <w:pPr>
        <w:pStyle w:val="affd"/>
      </w:pPr>
      <w:r>
        <w:rPr>
          <w:rFonts w:hint="eastAsia"/>
        </w:rPr>
        <w:t>图 4-4 备份流程图</w:t>
      </w:r>
    </w:p>
    <w:p w:rsidR="001A51CD" w:rsidRPr="001A51CD" w:rsidRDefault="001A51CD" w:rsidP="001A51CD">
      <w:pPr>
        <w:pStyle w:val="3"/>
        <w:spacing w:before="120"/>
      </w:pPr>
      <w:bookmarkStart w:id="652" w:name="_Toc419008178"/>
      <w:bookmarkStart w:id="653" w:name="_Toc386120081"/>
      <w:bookmarkStart w:id="654" w:name="_Toc386274670"/>
      <w:bookmarkStart w:id="655" w:name="_Toc513214038"/>
      <w:bookmarkStart w:id="656" w:name="_Toc513287158"/>
      <w:bookmarkStart w:id="657" w:name="_Toc513375341"/>
      <w:bookmarkStart w:id="658" w:name="_Toc513562889"/>
      <w:bookmarkStart w:id="659" w:name="_Toc513570956"/>
      <w:bookmarkStart w:id="660" w:name="_Toc513578292"/>
      <w:bookmarkStart w:id="661" w:name="_Toc513731826"/>
      <w:bookmarkStart w:id="662" w:name="_Toc515015648"/>
      <w:bookmarkStart w:id="663" w:name="_Toc515394028"/>
      <w:bookmarkStart w:id="664" w:name="_Toc515915576"/>
      <w:bookmarkStart w:id="665" w:name="_Toc516504878"/>
      <w:bookmarkStart w:id="666" w:name="_Toc516507108"/>
      <w:r>
        <w:rPr>
          <w:rFonts w:hint="eastAsia"/>
        </w:rPr>
        <w:t>还原功能模块设计</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rsidR="001A51CD" w:rsidRDefault="001A51CD" w:rsidP="001A51CD">
      <w:pPr>
        <w:pStyle w:val="a5"/>
      </w:pPr>
      <w:r>
        <w:rPr>
          <w:rFonts w:hint="eastAsia"/>
        </w:rPr>
        <w:t>还原功能模块用来还原用户曾经备份过的数据，可以从Dropbox或者Google Drive恢复。当用户选择恢复时，首先会根GoogleTranser,DropboxTranser,判断通过什么方式恢复，然后判断用户是否已经登录过相应账号，如登录过将直接跳转还原界面，然后通过选择界面完成行备份记录的选择，但是用户可以先进行备份文件的选择</w:t>
      </w:r>
      <w:r>
        <w:t>(IBAction)contactCharge:(id)sender,(IBAction)ablumCharge:(id)sender ,(IBAction)videoCharge:(id)sender</w:t>
      </w:r>
      <w:r>
        <w:rPr>
          <w:rFonts w:hint="eastAsia"/>
        </w:rPr>
        <w:t>，</w:t>
      </w:r>
      <w:r>
        <w:t>这三个方法将完成备份文件的选择</w:t>
      </w:r>
      <w:r>
        <w:rPr>
          <w:rFonts w:hint="eastAsia"/>
        </w:rPr>
        <w:t>，</w:t>
      </w:r>
      <w:r>
        <w:t>全部选择完毕后通过</w:t>
      </w:r>
      <w:r>
        <w:rPr>
          <w:rFonts w:hint="eastAsia"/>
        </w:rPr>
        <w:t>-</w:t>
      </w:r>
      <w:r>
        <w:t>(IBAction)downstart:(id)sender按钮点击事件开启还原功能的开始</w:t>
      </w:r>
      <w:r>
        <w:rPr>
          <w:rFonts w:hint="eastAsia"/>
        </w:rPr>
        <w:t>，</w:t>
      </w:r>
      <w:r>
        <w:t>开始后首先通过</w:t>
      </w:r>
      <w:r>
        <w:rPr>
          <w:rFonts w:hint="eastAsia"/>
        </w:rPr>
        <w:t>intall完成数据的初始化，然后检查系统相册以及通讯录问题，如果用户只备份通讯录或者相册，将只检查用到的权限。接着通过</w:t>
      </w:r>
      <w:r>
        <w:t>-(void)star方法完成网盘数据到手机中的转移</w:t>
      </w:r>
      <w:r>
        <w:rPr>
          <w:rFonts w:hint="eastAsia"/>
        </w:rPr>
        <w:t>，数据转移完成后通过</w:t>
      </w:r>
      <w:r>
        <w:t>saveContact</w:t>
      </w:r>
      <w:r>
        <w:rPr>
          <w:rFonts w:hint="eastAsia"/>
        </w:rPr>
        <w:t>,</w:t>
      </w:r>
      <w:r>
        <w:t xml:space="preserve"> save</w:t>
      </w:r>
      <w:r>
        <w:rPr>
          <w:rFonts w:hint="eastAsia"/>
        </w:rPr>
        <w:t>Video,</w:t>
      </w:r>
      <w:r>
        <w:t xml:space="preserve"> save</w:t>
      </w:r>
      <w:r>
        <w:rPr>
          <w:rFonts w:hint="eastAsia"/>
        </w:rPr>
        <w:t>Abulm三种方法实现数据存储到手机中，存储到手机以后用户可以直接在手机系统的通讯录以及相册中找到文件。</w:t>
      </w:r>
    </w:p>
    <w:p w:rsidR="001A51CD" w:rsidRPr="00F170DC" w:rsidRDefault="001A51CD" w:rsidP="001A51CD">
      <w:pPr>
        <w:pStyle w:val="a5"/>
      </w:pPr>
      <w:r>
        <w:rPr>
          <w:rFonts w:hint="eastAsia"/>
        </w:rPr>
        <w:t>另外还原功能中使用了监听来完场对用户进度进行提示，使用progess控件监听还原进度已提示用户还原进度，但progess的值为1时将结束还原，并通过alert提示用户还原结束，用户点击确认后将对还原界面进行还原，以方便用户进行多次还原，</w:t>
      </w:r>
      <w:r>
        <w:t>还原流程图如图4</w:t>
      </w:r>
      <w:r>
        <w:rPr>
          <w:rFonts w:hint="eastAsia"/>
        </w:rPr>
        <w:t>-</w:t>
      </w:r>
      <w:r>
        <w:t>5</w:t>
      </w:r>
      <w:r>
        <w:rPr>
          <w:rFonts w:hint="eastAsia"/>
        </w:rPr>
        <w:t>所示。</w:t>
      </w:r>
    </w:p>
    <w:p w:rsidR="001A51CD" w:rsidRDefault="001A51CD" w:rsidP="001A51CD">
      <w:pPr>
        <w:pStyle w:val="affe"/>
      </w:pPr>
      <w:r w:rsidRPr="001A51CD">
        <w:lastRenderedPageBreak/>
        <w:drawing>
          <wp:inline distT="0" distB="0" distL="0" distR="0">
            <wp:extent cx="5200650" cy="3705225"/>
            <wp:effectExtent l="0" t="0" r="0" b="0"/>
            <wp:docPr id="64" name="图片 64" descr="QQ图片2018050414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图片20180504142824"/>
                    <pic:cNvPicPr>
                      <a:picLocks noChangeAspect="1" noChangeArrowheads="1"/>
                    </pic:cNvPicPr>
                  </pic:nvPicPr>
                  <pic:blipFill>
                    <a:blip r:embed="rId7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0650" cy="3705225"/>
                    </a:xfrm>
                    <a:prstGeom prst="rect">
                      <a:avLst/>
                    </a:prstGeom>
                    <a:noFill/>
                    <a:ln>
                      <a:noFill/>
                    </a:ln>
                  </pic:spPr>
                </pic:pic>
              </a:graphicData>
            </a:graphic>
          </wp:inline>
        </w:drawing>
      </w:r>
    </w:p>
    <w:p w:rsidR="001A51CD" w:rsidRDefault="001A51CD" w:rsidP="001A51CD">
      <w:pPr>
        <w:pStyle w:val="affd"/>
      </w:pPr>
      <w:r>
        <w:tab/>
      </w:r>
      <w:r>
        <w:rPr>
          <w:rFonts w:hint="eastAsia"/>
        </w:rPr>
        <w:t>图 4-5 还原流程图</w:t>
      </w:r>
    </w:p>
    <w:p w:rsidR="001A51CD" w:rsidRPr="001A51CD" w:rsidRDefault="001A51CD" w:rsidP="001A51CD">
      <w:pPr>
        <w:pStyle w:val="2"/>
        <w:spacing w:before="120"/>
      </w:pPr>
      <w:bookmarkStart w:id="667" w:name="_Toc386274671"/>
      <w:bookmarkStart w:id="668" w:name="_Toc513214039"/>
      <w:bookmarkStart w:id="669" w:name="_Toc513287159"/>
      <w:bookmarkStart w:id="670" w:name="_Toc513375342"/>
      <w:bookmarkStart w:id="671" w:name="_Toc513562890"/>
      <w:bookmarkStart w:id="672" w:name="_Toc513570957"/>
      <w:bookmarkStart w:id="673" w:name="_Toc513578293"/>
      <w:bookmarkStart w:id="674" w:name="_Toc513731827"/>
      <w:bookmarkStart w:id="675" w:name="_Toc515015649"/>
      <w:bookmarkStart w:id="676" w:name="_Toc515394029"/>
      <w:bookmarkStart w:id="677" w:name="_Toc515915577"/>
      <w:bookmarkStart w:id="678" w:name="_Toc516504879"/>
      <w:bookmarkStart w:id="679" w:name="_Toc516507109"/>
      <w:r>
        <w:rPr>
          <w:rFonts w:hint="eastAsia"/>
        </w:rPr>
        <w:t>用户数据存储设计</w:t>
      </w:r>
      <w:bookmarkEnd w:id="667"/>
      <w:bookmarkEnd w:id="668"/>
      <w:bookmarkEnd w:id="669"/>
      <w:bookmarkEnd w:id="670"/>
      <w:bookmarkEnd w:id="671"/>
      <w:bookmarkEnd w:id="672"/>
      <w:bookmarkEnd w:id="673"/>
      <w:bookmarkEnd w:id="674"/>
      <w:bookmarkEnd w:id="675"/>
      <w:bookmarkEnd w:id="676"/>
      <w:bookmarkEnd w:id="677"/>
      <w:bookmarkEnd w:id="678"/>
      <w:bookmarkEnd w:id="679"/>
    </w:p>
    <w:p w:rsidR="001A51CD" w:rsidRDefault="001A51CD" w:rsidP="001A51CD">
      <w:pPr>
        <w:pStyle w:val="a5"/>
      </w:pPr>
      <w:r>
        <w:rPr>
          <w:rFonts w:hint="eastAsia"/>
        </w:rPr>
        <w:t>本系统中使用到的主要数据为用户的相册，通讯录，视频，这些数据在iOS系统中已经有着自己的存储方式，不需要为为他们建立数据库。在本系统中需存储的数据为用于的账号信息，在这里使用沙盒的方式创建文件存储。</w:t>
      </w:r>
    </w:p>
    <w:p w:rsidR="001A51CD" w:rsidRPr="001A51CD" w:rsidRDefault="001A51CD" w:rsidP="001A51CD">
      <w:pPr>
        <w:pStyle w:val="3"/>
        <w:spacing w:before="120"/>
      </w:pPr>
      <w:bookmarkStart w:id="680" w:name="_Toc386274672"/>
      <w:bookmarkStart w:id="681" w:name="_Toc513214040"/>
      <w:bookmarkStart w:id="682" w:name="_Toc513287160"/>
      <w:bookmarkStart w:id="683" w:name="_Toc513375343"/>
      <w:bookmarkStart w:id="684" w:name="_Toc513562891"/>
      <w:bookmarkStart w:id="685" w:name="_Toc513570958"/>
      <w:bookmarkStart w:id="686" w:name="_Toc513578294"/>
      <w:bookmarkStart w:id="687" w:name="_Toc513731828"/>
      <w:bookmarkStart w:id="688" w:name="_Toc515015650"/>
      <w:bookmarkStart w:id="689" w:name="_Toc515394030"/>
      <w:bookmarkStart w:id="690" w:name="_Toc515915578"/>
      <w:bookmarkStart w:id="691" w:name="_Toc516504880"/>
      <w:bookmarkStart w:id="692" w:name="_Toc516507110"/>
      <w:r>
        <w:rPr>
          <w:rFonts w:hint="eastAsia"/>
        </w:rPr>
        <w:t>沙盒</w:t>
      </w:r>
      <w:bookmarkEnd w:id="680"/>
      <w:bookmarkEnd w:id="681"/>
      <w:bookmarkEnd w:id="682"/>
      <w:bookmarkEnd w:id="683"/>
      <w:bookmarkEnd w:id="684"/>
      <w:bookmarkEnd w:id="685"/>
      <w:bookmarkEnd w:id="686"/>
      <w:bookmarkEnd w:id="687"/>
      <w:bookmarkEnd w:id="688"/>
      <w:bookmarkEnd w:id="689"/>
      <w:bookmarkEnd w:id="690"/>
      <w:bookmarkEnd w:id="691"/>
      <w:bookmarkEnd w:id="692"/>
    </w:p>
    <w:p w:rsidR="001A51CD" w:rsidRDefault="001A51CD" w:rsidP="001A51CD">
      <w:pPr>
        <w:pStyle w:val="a5"/>
      </w:pPr>
      <w:r>
        <w:rPr>
          <w:rFonts w:hint="eastAsia"/>
        </w:rPr>
        <w:t>沙盒相当于一个仅主人可见权限的文件，每个应用程序在安装是iOS都会为它生成主目录和一些关键的子目录，这就是沙盒文件</w:t>
      </w:r>
      <w:r>
        <w:rPr>
          <w:rStyle w:val="affc"/>
          <w:rFonts w:hint="eastAsia"/>
        </w:rPr>
        <w:t>[11]</w:t>
      </w:r>
      <w:r>
        <w:rPr>
          <w:rFonts w:hint="eastAsia"/>
        </w:rPr>
        <w:t>。沙盒的主要特点在于1.一个程序只能访问自己的沙盒，对去其他程序的不能访问;2.应用之间的数据是独立的且不能共享，每个应用的沙盒文件只能存放在自己的沙盒中，无法被拷贝到其他沙盒;3.沙盒文件不会被轻易清空，用户在下次打开软件时能读取到上次存储的沙盒数据。由上面的几点特点可以看出沙盒文件的特点在于封闭性和稳定性，因此在存储用户账号信息这个需要安全性和稳定性的数据是较为合适。</w:t>
      </w:r>
    </w:p>
    <w:p w:rsidR="001A51CD" w:rsidRPr="001A51CD" w:rsidRDefault="001A51CD" w:rsidP="001A51CD">
      <w:pPr>
        <w:pStyle w:val="3"/>
        <w:spacing w:before="120"/>
      </w:pPr>
      <w:bookmarkStart w:id="693" w:name="_Toc386274673"/>
      <w:bookmarkStart w:id="694" w:name="_Toc513214041"/>
      <w:bookmarkStart w:id="695" w:name="_Toc513287161"/>
      <w:bookmarkStart w:id="696" w:name="_Toc513375344"/>
      <w:bookmarkStart w:id="697" w:name="_Toc513562892"/>
      <w:bookmarkStart w:id="698" w:name="_Toc513570959"/>
      <w:bookmarkStart w:id="699" w:name="_Toc513578295"/>
      <w:bookmarkStart w:id="700" w:name="_Toc513731829"/>
      <w:bookmarkStart w:id="701" w:name="_Toc515015651"/>
      <w:bookmarkStart w:id="702" w:name="_Toc515394031"/>
      <w:bookmarkStart w:id="703" w:name="_Toc515915579"/>
      <w:bookmarkStart w:id="704" w:name="_Toc516504881"/>
      <w:bookmarkStart w:id="705" w:name="_Toc516507111"/>
      <w:r>
        <w:rPr>
          <w:rFonts w:hint="eastAsia"/>
        </w:rPr>
        <w:t>沙盒设计</w:t>
      </w:r>
      <w:bookmarkEnd w:id="693"/>
      <w:bookmarkEnd w:id="694"/>
      <w:bookmarkEnd w:id="695"/>
      <w:bookmarkEnd w:id="696"/>
      <w:bookmarkEnd w:id="697"/>
      <w:bookmarkEnd w:id="698"/>
      <w:bookmarkEnd w:id="699"/>
      <w:bookmarkEnd w:id="700"/>
      <w:bookmarkEnd w:id="701"/>
      <w:bookmarkEnd w:id="702"/>
      <w:bookmarkEnd w:id="703"/>
      <w:bookmarkEnd w:id="704"/>
      <w:bookmarkEnd w:id="705"/>
    </w:p>
    <w:p w:rsidR="001A51CD" w:rsidRDefault="001A51CD" w:rsidP="001A51CD">
      <w:pPr>
        <w:pStyle w:val="a5"/>
      </w:pPr>
      <w:r>
        <w:rPr>
          <w:rFonts w:hint="eastAsia"/>
        </w:rPr>
        <w:t>本系统中沙盒存储的数据有，账号种类，账号名，账号key值，如表4-1所示。</w:t>
      </w:r>
    </w:p>
    <w:p w:rsidR="001A51CD" w:rsidRDefault="001A51CD" w:rsidP="001A51CD">
      <w:pPr>
        <w:pStyle w:val="affd"/>
      </w:pPr>
      <w:r>
        <w:tab/>
        <w:t>表</w:t>
      </w:r>
      <w:r>
        <w:rPr>
          <w:rFonts w:hint="eastAsia"/>
        </w:rPr>
        <w:t>4-1账号数据表</w:t>
      </w:r>
    </w:p>
    <w:tbl>
      <w:tblPr>
        <w:tblW w:w="9286"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2321"/>
        <w:gridCol w:w="2321"/>
        <w:gridCol w:w="2322"/>
        <w:gridCol w:w="2322"/>
      </w:tblGrid>
      <w:tr w:rsidR="001A51CD" w:rsidTr="00B45737">
        <w:trPr>
          <w:tblHeader/>
          <w:jc w:val="center"/>
        </w:trPr>
        <w:tc>
          <w:tcPr>
            <w:tcW w:w="2321" w:type="dxa"/>
            <w:shd w:val="clear" w:color="auto" w:fill="auto"/>
          </w:tcPr>
          <w:p w:rsidR="001A51CD" w:rsidRPr="001A51CD" w:rsidRDefault="001A51CD" w:rsidP="001A51CD">
            <w:pPr>
              <w:pStyle w:val="aff7"/>
            </w:pPr>
            <w:r>
              <w:rPr>
                <w:rFonts w:hint="eastAsia"/>
              </w:rPr>
              <w:t>字段名</w:t>
            </w:r>
          </w:p>
        </w:tc>
        <w:tc>
          <w:tcPr>
            <w:tcW w:w="2321" w:type="dxa"/>
            <w:shd w:val="clear" w:color="auto" w:fill="auto"/>
          </w:tcPr>
          <w:p w:rsidR="001A51CD" w:rsidRPr="001A51CD" w:rsidRDefault="001A51CD" w:rsidP="001A51CD">
            <w:pPr>
              <w:pStyle w:val="aff7"/>
            </w:pPr>
            <w:r>
              <w:rPr>
                <w:rFonts w:hint="eastAsia"/>
              </w:rPr>
              <w:t>数据类型</w:t>
            </w:r>
          </w:p>
        </w:tc>
        <w:tc>
          <w:tcPr>
            <w:tcW w:w="2322" w:type="dxa"/>
            <w:shd w:val="clear" w:color="auto" w:fill="auto"/>
          </w:tcPr>
          <w:p w:rsidR="001A51CD" w:rsidRPr="001A51CD" w:rsidRDefault="001A51CD" w:rsidP="001A51CD">
            <w:pPr>
              <w:pStyle w:val="aff7"/>
            </w:pPr>
            <w:r>
              <w:rPr>
                <w:rFonts w:hint="eastAsia"/>
              </w:rPr>
              <w:t>长度</w:t>
            </w:r>
          </w:p>
        </w:tc>
        <w:tc>
          <w:tcPr>
            <w:tcW w:w="2322" w:type="dxa"/>
            <w:shd w:val="clear" w:color="auto" w:fill="auto"/>
          </w:tcPr>
          <w:p w:rsidR="001A51CD" w:rsidRPr="001A51CD" w:rsidRDefault="001A51CD" w:rsidP="001A51CD">
            <w:pPr>
              <w:pStyle w:val="aff7"/>
            </w:pPr>
            <w:r>
              <w:rPr>
                <w:rFonts w:hint="eastAsia"/>
              </w:rPr>
              <w:t>含义</w:t>
            </w:r>
          </w:p>
        </w:tc>
      </w:tr>
      <w:tr w:rsidR="001A51CD" w:rsidTr="00B45737">
        <w:trPr>
          <w:tblHeader/>
          <w:jc w:val="center"/>
        </w:trPr>
        <w:tc>
          <w:tcPr>
            <w:tcW w:w="2321" w:type="dxa"/>
            <w:shd w:val="clear" w:color="auto" w:fill="auto"/>
            <w:vAlign w:val="center"/>
          </w:tcPr>
          <w:p w:rsidR="001A51CD" w:rsidRPr="001A51CD" w:rsidRDefault="001A51CD" w:rsidP="001A51CD">
            <w:pPr>
              <w:pStyle w:val="aff8"/>
            </w:pPr>
            <w:r>
              <w:rPr>
                <w:rFonts w:hint="eastAsia"/>
              </w:rPr>
              <w:t>AccountSelect</w:t>
            </w:r>
          </w:p>
        </w:tc>
        <w:tc>
          <w:tcPr>
            <w:tcW w:w="2321" w:type="dxa"/>
            <w:shd w:val="clear" w:color="auto" w:fill="auto"/>
            <w:vAlign w:val="center"/>
          </w:tcPr>
          <w:p w:rsidR="001A51CD" w:rsidRPr="001A51CD" w:rsidRDefault="001A51CD" w:rsidP="001A51CD">
            <w:pPr>
              <w:pStyle w:val="aff8"/>
            </w:pPr>
            <w:r>
              <w:rPr>
                <w:rFonts w:hint="eastAsia"/>
              </w:rPr>
              <w:t>NSString</w:t>
            </w:r>
          </w:p>
        </w:tc>
        <w:tc>
          <w:tcPr>
            <w:tcW w:w="2322" w:type="dxa"/>
            <w:shd w:val="clear" w:color="auto" w:fill="auto"/>
            <w:vAlign w:val="center"/>
          </w:tcPr>
          <w:p w:rsidR="001A51CD" w:rsidRPr="001A51CD" w:rsidRDefault="001A51CD" w:rsidP="001A51CD">
            <w:pPr>
              <w:pStyle w:val="aff8"/>
            </w:pPr>
            <w:r>
              <w:rPr>
                <w:rFonts w:hint="eastAsia"/>
              </w:rPr>
              <w:t>4</w:t>
            </w:r>
          </w:p>
        </w:tc>
        <w:tc>
          <w:tcPr>
            <w:tcW w:w="2322" w:type="dxa"/>
            <w:shd w:val="clear" w:color="auto" w:fill="auto"/>
            <w:vAlign w:val="center"/>
          </w:tcPr>
          <w:p w:rsidR="001A51CD" w:rsidRPr="001A51CD" w:rsidRDefault="001A51CD" w:rsidP="001A51CD">
            <w:pPr>
              <w:pStyle w:val="aff8"/>
            </w:pPr>
            <w:r>
              <w:rPr>
                <w:rFonts w:hint="eastAsia"/>
              </w:rPr>
              <w:t>账号类型</w:t>
            </w:r>
          </w:p>
        </w:tc>
      </w:tr>
      <w:tr w:rsidR="001A51CD" w:rsidTr="00B45737">
        <w:trPr>
          <w:tblHeader/>
          <w:jc w:val="center"/>
        </w:trPr>
        <w:tc>
          <w:tcPr>
            <w:tcW w:w="2321" w:type="dxa"/>
            <w:shd w:val="clear" w:color="auto" w:fill="auto"/>
            <w:vAlign w:val="center"/>
          </w:tcPr>
          <w:p w:rsidR="001A51CD" w:rsidRPr="001A51CD" w:rsidRDefault="001A51CD" w:rsidP="001A51CD">
            <w:pPr>
              <w:pStyle w:val="aff8"/>
            </w:pPr>
            <w:r>
              <w:rPr>
                <w:rFonts w:hint="eastAsia"/>
              </w:rPr>
              <w:t>Account</w:t>
            </w:r>
          </w:p>
        </w:tc>
        <w:tc>
          <w:tcPr>
            <w:tcW w:w="2321" w:type="dxa"/>
            <w:shd w:val="clear" w:color="auto" w:fill="auto"/>
            <w:vAlign w:val="center"/>
          </w:tcPr>
          <w:p w:rsidR="001A51CD" w:rsidRPr="001A51CD" w:rsidRDefault="001A51CD" w:rsidP="001A51CD">
            <w:pPr>
              <w:pStyle w:val="aff8"/>
            </w:pPr>
            <w:r>
              <w:rPr>
                <w:rFonts w:hint="eastAsia"/>
              </w:rPr>
              <w:t>NSString</w:t>
            </w:r>
          </w:p>
        </w:tc>
        <w:tc>
          <w:tcPr>
            <w:tcW w:w="2322" w:type="dxa"/>
            <w:shd w:val="clear" w:color="auto" w:fill="auto"/>
            <w:vAlign w:val="center"/>
          </w:tcPr>
          <w:p w:rsidR="001A51CD" w:rsidRPr="001A51CD" w:rsidRDefault="001A51CD" w:rsidP="001A51CD">
            <w:pPr>
              <w:pStyle w:val="aff8"/>
            </w:pPr>
            <w:r>
              <w:rPr>
                <w:rFonts w:hint="eastAsia"/>
              </w:rPr>
              <w:t>50</w:t>
            </w:r>
          </w:p>
        </w:tc>
        <w:tc>
          <w:tcPr>
            <w:tcW w:w="2322" w:type="dxa"/>
            <w:shd w:val="clear" w:color="auto" w:fill="auto"/>
            <w:vAlign w:val="center"/>
          </w:tcPr>
          <w:p w:rsidR="001A51CD" w:rsidRPr="001A51CD" w:rsidRDefault="001A51CD" w:rsidP="001A51CD">
            <w:pPr>
              <w:pStyle w:val="aff8"/>
            </w:pPr>
            <w:r>
              <w:rPr>
                <w:rFonts w:hint="eastAsia"/>
              </w:rPr>
              <w:t>账号</w:t>
            </w:r>
          </w:p>
        </w:tc>
      </w:tr>
      <w:tr w:rsidR="001A51CD" w:rsidTr="00B45737">
        <w:trPr>
          <w:tblHeader/>
          <w:jc w:val="center"/>
        </w:trPr>
        <w:tc>
          <w:tcPr>
            <w:tcW w:w="2321" w:type="dxa"/>
            <w:shd w:val="clear" w:color="auto" w:fill="auto"/>
            <w:vAlign w:val="center"/>
          </w:tcPr>
          <w:p w:rsidR="001A51CD" w:rsidRPr="001A51CD" w:rsidRDefault="001A51CD" w:rsidP="001A51CD">
            <w:pPr>
              <w:pStyle w:val="aff8"/>
            </w:pPr>
            <w:r>
              <w:rPr>
                <w:rFonts w:hint="eastAsia"/>
              </w:rPr>
              <w:t>AccountKey</w:t>
            </w:r>
          </w:p>
        </w:tc>
        <w:tc>
          <w:tcPr>
            <w:tcW w:w="2321" w:type="dxa"/>
            <w:shd w:val="clear" w:color="auto" w:fill="auto"/>
            <w:vAlign w:val="center"/>
          </w:tcPr>
          <w:p w:rsidR="001A51CD" w:rsidRPr="001A51CD" w:rsidRDefault="001A51CD" w:rsidP="001A51CD">
            <w:pPr>
              <w:pStyle w:val="aff8"/>
            </w:pPr>
            <w:r>
              <w:rPr>
                <w:rFonts w:hint="eastAsia"/>
              </w:rPr>
              <w:t>NSString</w:t>
            </w:r>
          </w:p>
        </w:tc>
        <w:tc>
          <w:tcPr>
            <w:tcW w:w="2322" w:type="dxa"/>
            <w:shd w:val="clear" w:color="auto" w:fill="auto"/>
            <w:vAlign w:val="center"/>
          </w:tcPr>
          <w:p w:rsidR="001A51CD" w:rsidRPr="001A51CD" w:rsidRDefault="001A51CD" w:rsidP="001A51CD">
            <w:pPr>
              <w:pStyle w:val="aff8"/>
            </w:pPr>
            <w:r>
              <w:rPr>
                <w:rFonts w:hint="eastAsia"/>
              </w:rPr>
              <w:t>50</w:t>
            </w:r>
          </w:p>
        </w:tc>
        <w:tc>
          <w:tcPr>
            <w:tcW w:w="2322" w:type="dxa"/>
            <w:shd w:val="clear" w:color="auto" w:fill="auto"/>
            <w:vAlign w:val="center"/>
          </w:tcPr>
          <w:p w:rsidR="001A51CD" w:rsidRPr="001A51CD" w:rsidRDefault="001A51CD" w:rsidP="001A51CD">
            <w:pPr>
              <w:pStyle w:val="aff8"/>
            </w:pPr>
            <w:r>
              <w:rPr>
                <w:rFonts w:hint="eastAsia"/>
              </w:rPr>
              <w:t>账号对应的key值</w:t>
            </w:r>
          </w:p>
        </w:tc>
      </w:tr>
    </w:tbl>
    <w:p w:rsidR="001A51CD" w:rsidRPr="001A51CD" w:rsidRDefault="001A51CD" w:rsidP="001A51CD">
      <w:pPr>
        <w:pStyle w:val="2"/>
        <w:spacing w:before="120"/>
      </w:pPr>
      <w:bookmarkStart w:id="706" w:name="_Toc417914405"/>
      <w:bookmarkStart w:id="707" w:name="_Toc419008184"/>
      <w:bookmarkStart w:id="708" w:name="_Toc386120082"/>
      <w:bookmarkStart w:id="709" w:name="_Toc386274674"/>
      <w:bookmarkStart w:id="710" w:name="_Toc513214042"/>
      <w:bookmarkStart w:id="711" w:name="_Toc513287162"/>
      <w:bookmarkStart w:id="712" w:name="_Toc513375345"/>
      <w:bookmarkStart w:id="713" w:name="_Toc513562893"/>
      <w:bookmarkStart w:id="714" w:name="_Toc513570960"/>
      <w:bookmarkStart w:id="715" w:name="_Toc513578296"/>
      <w:bookmarkStart w:id="716" w:name="_Toc513731830"/>
      <w:bookmarkStart w:id="717" w:name="_Toc515015652"/>
      <w:bookmarkStart w:id="718" w:name="_Toc515394032"/>
      <w:bookmarkStart w:id="719" w:name="_Toc515915580"/>
      <w:bookmarkStart w:id="720" w:name="_Toc516504882"/>
      <w:bookmarkStart w:id="721" w:name="_Toc516507112"/>
      <w:r>
        <w:rPr>
          <w:rFonts w:hint="eastAsia"/>
        </w:rPr>
        <w:lastRenderedPageBreak/>
        <w:t>本章总结</w:t>
      </w:r>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p>
    <w:p w:rsidR="001A51CD" w:rsidRDefault="001A51CD" w:rsidP="001A51CD">
      <w:pPr>
        <w:pStyle w:val="a5"/>
      </w:pPr>
      <w:r>
        <w:rPr>
          <w:rFonts w:hint="eastAsia"/>
        </w:rPr>
        <w:t>本章介绍了系统的框架以及系统框架图，以及各个流程的设计过程，并站在用户的角度介绍了模块的流程并给出了各个模块的流程图，包括总流程，备份流程以及还原流程。</w:t>
      </w:r>
    </w:p>
    <w:p w:rsidR="001A51CD" w:rsidRPr="001A51CD" w:rsidRDefault="001A51CD" w:rsidP="001A51CD">
      <w:pPr>
        <w:pStyle w:val="1"/>
        <w:spacing w:before="240" w:after="120"/>
      </w:pPr>
      <w:bookmarkStart w:id="722" w:name="_Toc417914406"/>
      <w:bookmarkStart w:id="723" w:name="_Toc419008185"/>
      <w:bookmarkStart w:id="724" w:name="_Toc386120083"/>
      <w:bookmarkStart w:id="725" w:name="_Toc386274675"/>
      <w:bookmarkStart w:id="726" w:name="_Toc513214043"/>
      <w:bookmarkStart w:id="727" w:name="_Toc513287163"/>
      <w:bookmarkStart w:id="728" w:name="_Toc513375346"/>
      <w:bookmarkStart w:id="729" w:name="_Toc513562894"/>
      <w:bookmarkStart w:id="730" w:name="_Toc513570961"/>
      <w:bookmarkStart w:id="731" w:name="_Toc513578297"/>
      <w:bookmarkStart w:id="732" w:name="_Toc513731831"/>
      <w:bookmarkStart w:id="733" w:name="_Toc515015653"/>
      <w:bookmarkStart w:id="734" w:name="_Toc515394033"/>
      <w:bookmarkStart w:id="735" w:name="_Toc515915581"/>
      <w:bookmarkStart w:id="736" w:name="_Toc516504883"/>
      <w:bookmarkStart w:id="737" w:name="_Toc516507113"/>
      <w:r>
        <w:rPr>
          <w:rFonts w:hint="eastAsia"/>
        </w:rPr>
        <w:t>系统实现</w:t>
      </w:r>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rsidR="001A51CD" w:rsidRPr="001A51CD" w:rsidRDefault="001A51CD" w:rsidP="001A51CD">
      <w:pPr>
        <w:pStyle w:val="2"/>
        <w:spacing w:before="120"/>
      </w:pPr>
      <w:bookmarkStart w:id="738" w:name="_Toc419008186"/>
      <w:bookmarkStart w:id="739" w:name="_Toc386120084"/>
      <w:bookmarkStart w:id="740" w:name="_Toc386274676"/>
      <w:bookmarkStart w:id="741" w:name="_Toc513214044"/>
      <w:bookmarkStart w:id="742" w:name="_Toc513287164"/>
      <w:bookmarkStart w:id="743" w:name="_Toc513375347"/>
      <w:bookmarkStart w:id="744" w:name="_Toc513562895"/>
      <w:bookmarkStart w:id="745" w:name="_Toc513570962"/>
      <w:bookmarkStart w:id="746" w:name="_Toc513578298"/>
      <w:bookmarkStart w:id="747" w:name="_Toc513731832"/>
      <w:bookmarkStart w:id="748" w:name="_Toc515015654"/>
      <w:bookmarkStart w:id="749" w:name="_Toc515394034"/>
      <w:bookmarkStart w:id="750" w:name="_Toc515915582"/>
      <w:bookmarkStart w:id="751" w:name="_Toc516504884"/>
      <w:bookmarkStart w:id="752" w:name="_Toc516507114"/>
      <w:r>
        <w:rPr>
          <w:rFonts w:hint="eastAsia"/>
        </w:rPr>
        <w:t>系统</w:t>
      </w:r>
      <w:r w:rsidRPr="001A51CD">
        <w:t>界面</w:t>
      </w:r>
      <w:r w:rsidRPr="001A51CD">
        <w:rPr>
          <w:rFonts w:hint="eastAsia"/>
        </w:rPr>
        <w:t>实现</w:t>
      </w:r>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rsidR="001A51CD" w:rsidRDefault="001A51CD" w:rsidP="001A51CD">
      <w:pPr>
        <w:pStyle w:val="a5"/>
      </w:pPr>
      <w:r>
        <w:rPr>
          <w:rFonts w:hint="eastAsia"/>
        </w:rPr>
        <w:t>系统界面在手机系统中各位重要，是用户的直接感受，用户会通过界面来使用与判断一款软件，因此界面的易懂易用非常重要，同时为了满足不同用户的需求，需要适配不同尺寸。本系统使用大多数界面Storyboard配合代码完成界面的建立以及适配，某些简单页面使用纯Storyborad界面完成，但所有界面的适配均使用S</w:t>
      </w:r>
      <w:r>
        <w:t>toryboard</w:t>
      </w:r>
      <w:r>
        <w:rPr>
          <w:rFonts w:hint="eastAsia"/>
        </w:rPr>
        <w:t>中的约束完成。</w:t>
      </w:r>
    </w:p>
    <w:p w:rsidR="001A51CD" w:rsidRDefault="001A51CD" w:rsidP="001A51CD">
      <w:pPr>
        <w:pStyle w:val="a5"/>
      </w:pPr>
      <w:r>
        <w:rPr>
          <w:rFonts w:hint="eastAsia"/>
        </w:rPr>
        <w:t>启动界面：程序运行时首先进入启动界面，完毕之后系统自动进入主界面，启动界面如图5-1。</w:t>
      </w:r>
    </w:p>
    <w:p w:rsidR="001A51CD" w:rsidRDefault="001A51CD" w:rsidP="001A51CD">
      <w:pPr>
        <w:pStyle w:val="affe"/>
      </w:pPr>
      <w:r w:rsidRPr="001A51CD">
        <w:drawing>
          <wp:inline distT="0" distB="0" distL="0" distR="0">
            <wp:extent cx="2105025" cy="3181350"/>
            <wp:effectExtent l="0" t="0" r="0" b="0"/>
            <wp:docPr id="63" name="图片 63" descr="QQ图片2018050414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QQ图片20180504144311"/>
                    <pic:cNvPicPr>
                      <a:picLocks noChangeAspect="1" noChangeArrowheads="1"/>
                    </pic:cNvPicPr>
                  </pic:nvPicPr>
                  <pic:blipFill>
                    <a:blip r:embed="rId7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05025" cy="3181350"/>
                    </a:xfrm>
                    <a:prstGeom prst="rect">
                      <a:avLst/>
                    </a:prstGeom>
                    <a:noFill/>
                    <a:ln>
                      <a:noFill/>
                    </a:ln>
                  </pic:spPr>
                </pic:pic>
              </a:graphicData>
            </a:graphic>
          </wp:inline>
        </w:drawing>
      </w:r>
    </w:p>
    <w:p w:rsidR="001A51CD" w:rsidRDefault="001A51CD" w:rsidP="001A51CD">
      <w:pPr>
        <w:pStyle w:val="affd"/>
      </w:pPr>
      <w:r>
        <w:tab/>
      </w:r>
      <w:r>
        <w:rPr>
          <w:rFonts w:hint="eastAsia"/>
        </w:rPr>
        <w:t>图 5-1 启动界面</w:t>
      </w:r>
    </w:p>
    <w:p w:rsidR="001A51CD" w:rsidRDefault="001A51CD" w:rsidP="001A51CD">
      <w:pPr>
        <w:pStyle w:val="a5"/>
      </w:pPr>
      <w:r>
        <w:rPr>
          <w:rFonts w:hint="eastAsia"/>
        </w:rPr>
        <w:t>启动界面完成之后会进入主界面，主界面为Storyboard辅助代码完成布局，使用Storyboard完成基本布局的建立以及约束，然后在代码中添加点击事件和一些细节的实现，例如按钮的边框圆角等。同时对于有些简单的按钮点击事件，可以直接通过连线方式进行跳转，本系统中的大部分跳转方式使用直接跳转，少数需要关联的跳转使用代码跳转。界面如图5-2所示。</w:t>
      </w:r>
    </w:p>
    <w:p w:rsidR="001A51CD" w:rsidRDefault="001A51CD" w:rsidP="001A51CD">
      <w:pPr>
        <w:pStyle w:val="affe"/>
      </w:pPr>
      <w:r w:rsidRPr="001A51CD">
        <w:lastRenderedPageBreak/>
        <w:drawing>
          <wp:inline distT="0" distB="0" distL="0" distR="0">
            <wp:extent cx="2438400" cy="3971925"/>
            <wp:effectExtent l="0" t="0" r="0" b="0"/>
            <wp:docPr id="62" name="图片 62" descr="QQ图片2018050414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QQ图片20180504144529"/>
                    <pic:cNvPicPr>
                      <a:picLocks noChangeAspect="1" noChangeArrowheads="1"/>
                    </pic:cNvPicPr>
                  </pic:nvPicPr>
                  <pic:blipFill>
                    <a:blip r:embed="rId7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0" cy="3971925"/>
                    </a:xfrm>
                    <a:prstGeom prst="rect">
                      <a:avLst/>
                    </a:prstGeom>
                    <a:noFill/>
                    <a:ln>
                      <a:noFill/>
                    </a:ln>
                  </pic:spPr>
                </pic:pic>
              </a:graphicData>
            </a:graphic>
          </wp:inline>
        </w:drawing>
      </w:r>
    </w:p>
    <w:p w:rsidR="001A51CD" w:rsidRDefault="001A51CD" w:rsidP="001A51CD">
      <w:pPr>
        <w:pStyle w:val="affd"/>
      </w:pPr>
      <w:r>
        <w:tab/>
      </w:r>
      <w:r>
        <w:rPr>
          <w:rFonts w:hint="eastAsia"/>
        </w:rPr>
        <w:t>图 5-2 主界面图</w:t>
      </w:r>
    </w:p>
    <w:p w:rsidR="001A51CD" w:rsidRDefault="001A51CD" w:rsidP="001A51CD">
      <w:pPr>
        <w:pStyle w:val="a5"/>
      </w:pPr>
      <w:r>
        <w:rPr>
          <w:rFonts w:hint="eastAsia"/>
        </w:rPr>
        <w:t>主界面</w:t>
      </w:r>
      <w:r>
        <w:t>的核心代码</w:t>
      </w:r>
      <w:r>
        <w:rPr>
          <w:rFonts w:hint="eastAsia"/>
        </w:rPr>
        <w:t>：</w:t>
      </w:r>
    </w:p>
    <w:p w:rsidR="001A51CD" w:rsidRPr="001A51CD" w:rsidRDefault="001A51CD" w:rsidP="001A51CD">
      <w:pPr>
        <w:pStyle w:val="aff9"/>
        <w:ind w:left="420" w:right="420"/>
      </w:pPr>
      <w:r>
        <w:t>@interface ViewController : UIViewController</w:t>
      </w:r>
    </w:p>
    <w:p w:rsidR="001A51CD" w:rsidRPr="001A51CD" w:rsidRDefault="001A51CD" w:rsidP="001A51CD">
      <w:pPr>
        <w:pStyle w:val="aff9"/>
        <w:ind w:left="420" w:right="420"/>
      </w:pPr>
      <w:r>
        <w:t>{</w:t>
      </w:r>
    </w:p>
    <w:p w:rsidR="001A51CD" w:rsidRPr="001A51CD" w:rsidRDefault="001A51CD" w:rsidP="001A51CD">
      <w:pPr>
        <w:pStyle w:val="aff9"/>
        <w:ind w:left="420" w:right="420"/>
      </w:pPr>
      <w:r>
        <w:t xml:space="preserve">    </w:t>
      </w:r>
    </w:p>
    <w:p w:rsidR="001A51CD" w:rsidRPr="001A51CD" w:rsidRDefault="001A51CD" w:rsidP="001A51CD">
      <w:pPr>
        <w:pStyle w:val="aff9"/>
        <w:ind w:left="420" w:right="420"/>
      </w:pPr>
      <w:r>
        <w:t xml:space="preserve">    CAShapeLayer *_shapeLayer;</w:t>
      </w:r>
    </w:p>
    <w:p w:rsidR="001A51CD" w:rsidRPr="001A51CD" w:rsidRDefault="001A51CD" w:rsidP="001A51CD">
      <w:pPr>
        <w:pStyle w:val="aff9"/>
        <w:ind w:left="420" w:right="420"/>
      </w:pPr>
      <w:r>
        <w:t xml:space="preserve">    </w:t>
      </w:r>
    </w:p>
    <w:p w:rsidR="001A51CD" w:rsidRPr="001A51CD" w:rsidRDefault="001A51CD" w:rsidP="001A51CD">
      <w:pPr>
        <w:pStyle w:val="aff9"/>
        <w:ind w:left="420" w:right="420"/>
      </w:pPr>
      <w:r>
        <w:t>//    BorderType _borderType;</w:t>
      </w:r>
    </w:p>
    <w:p w:rsidR="001A51CD" w:rsidRDefault="001A51CD" w:rsidP="001A51CD">
      <w:pPr>
        <w:pStyle w:val="aff9"/>
        <w:ind w:left="420" w:right="420"/>
      </w:pPr>
    </w:p>
    <w:p w:rsidR="001A51CD" w:rsidRPr="001A51CD" w:rsidRDefault="001A51CD" w:rsidP="001A51CD">
      <w:pPr>
        <w:pStyle w:val="aff9"/>
        <w:ind w:left="420" w:right="420"/>
      </w:pPr>
      <w:r>
        <w:t xml:space="preserve">    CGFloat _cornerRadius;</w:t>
      </w:r>
    </w:p>
    <w:p w:rsidR="001A51CD" w:rsidRPr="001A51CD" w:rsidRDefault="001A51CD" w:rsidP="001A51CD">
      <w:pPr>
        <w:pStyle w:val="aff9"/>
        <w:ind w:left="420" w:right="420"/>
      </w:pPr>
      <w:r>
        <w:t xml:space="preserve">    CGFloat _borderWidth;</w:t>
      </w:r>
    </w:p>
    <w:p w:rsidR="001A51CD" w:rsidRDefault="001A51CD" w:rsidP="001A51CD">
      <w:pPr>
        <w:pStyle w:val="aff9"/>
        <w:ind w:left="420" w:right="420"/>
      </w:pPr>
    </w:p>
    <w:p w:rsidR="001A51CD" w:rsidRPr="001A51CD" w:rsidRDefault="001A51CD" w:rsidP="001A51CD">
      <w:pPr>
        <w:pStyle w:val="aff9"/>
        <w:ind w:left="420" w:right="420"/>
      </w:pPr>
      <w:r>
        <w:t xml:space="preserve">    NSUInteger _dashPattern</w:t>
      </w:r>
      <w:r w:rsidRPr="001A51CD">
        <w:rPr>
          <w:rFonts w:hint="eastAsia"/>
        </w:rPr>
        <w:t>;</w:t>
      </w:r>
    </w:p>
    <w:p w:rsidR="001A51CD" w:rsidRPr="001A51CD" w:rsidRDefault="001A51CD" w:rsidP="001A51CD">
      <w:pPr>
        <w:pStyle w:val="aff9"/>
        <w:ind w:left="420" w:right="420"/>
      </w:pPr>
      <w:r>
        <w:t>NSUInteger _spacePattern;</w:t>
      </w:r>
    </w:p>
    <w:p w:rsidR="001A51CD" w:rsidRDefault="001A51CD" w:rsidP="001A51CD">
      <w:pPr>
        <w:pStyle w:val="aff9"/>
        <w:ind w:left="420" w:right="420"/>
      </w:pPr>
    </w:p>
    <w:p w:rsidR="001A51CD" w:rsidRDefault="001A51CD" w:rsidP="001A51CD">
      <w:pPr>
        <w:pStyle w:val="a5"/>
      </w:pPr>
      <w:r>
        <w:rPr>
          <w:rFonts w:hint="eastAsia"/>
        </w:rPr>
        <w:t>通过图5-2可以看出主界面有两个按钮，如果想使用某个功能需要点击按钮，每个按钮通过Storyborad的segue跳转连接到不同的界面。对于直接跳转不需要传值的页面使用Storyborad中的连线方式进行直接跳转，某些需要传值的页面需要根据segue的id在通过</w:t>
      </w:r>
      <w:r>
        <w:t>prepareForSegue方法进行一些设置一遍达到期望要求</w:t>
      </w:r>
      <w:r>
        <w:rPr>
          <w:rFonts w:hint="eastAsia"/>
        </w:rPr>
        <w:t>，主要采用普通的segue方式进行跳转，对于某些有</w:t>
      </w:r>
      <w:r>
        <w:t>NavigationController的界面，为了更方便的返回上一界面</w:t>
      </w:r>
      <w:r>
        <w:rPr>
          <w:rFonts w:hint="eastAsia"/>
        </w:rPr>
        <w:t>，使用p</w:t>
      </w:r>
      <w:r>
        <w:t>ush</w:t>
      </w:r>
      <w:r>
        <w:rPr>
          <w:rFonts w:hint="eastAsia"/>
        </w:rPr>
        <w:t>方法进行跳转，使用此方法的界面将会有系统提供的返回按钮。界面跳转图如图5-3所示。</w:t>
      </w:r>
    </w:p>
    <w:p w:rsidR="001A51CD" w:rsidRDefault="001A51CD" w:rsidP="001A51CD">
      <w:pPr>
        <w:pStyle w:val="affe"/>
      </w:pPr>
      <w:r w:rsidRPr="001A51CD">
        <w:lastRenderedPageBreak/>
        <w:drawing>
          <wp:inline distT="0" distB="0" distL="0" distR="0">
            <wp:extent cx="4410075" cy="4448175"/>
            <wp:effectExtent l="0" t="0" r="0" b="0"/>
            <wp:docPr id="61" name="图片 61" descr="QQ图片2018050414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QQ图片20180504144914"/>
                    <pic:cNvPicPr>
                      <a:picLocks noChangeAspect="1" noChangeArrowheads="1"/>
                    </pic:cNvPicPr>
                  </pic:nvPicPr>
                  <pic:blipFill>
                    <a:blip r:embed="rId7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0075" cy="4448175"/>
                    </a:xfrm>
                    <a:prstGeom prst="rect">
                      <a:avLst/>
                    </a:prstGeom>
                    <a:noFill/>
                    <a:ln>
                      <a:noFill/>
                    </a:ln>
                  </pic:spPr>
                </pic:pic>
              </a:graphicData>
            </a:graphic>
          </wp:inline>
        </w:drawing>
      </w:r>
    </w:p>
    <w:p w:rsidR="001A51CD" w:rsidRDefault="001A51CD" w:rsidP="001A51CD">
      <w:pPr>
        <w:pStyle w:val="affd"/>
      </w:pPr>
      <w:r>
        <w:tab/>
      </w:r>
      <w:r>
        <w:rPr>
          <w:rFonts w:hint="eastAsia"/>
        </w:rPr>
        <w:t>图 5-3界面跳转图</w:t>
      </w:r>
    </w:p>
    <w:p w:rsidR="001A51CD" w:rsidRPr="001A51CD" w:rsidRDefault="001A51CD" w:rsidP="001A51CD">
      <w:pPr>
        <w:pStyle w:val="2"/>
        <w:spacing w:before="120"/>
      </w:pPr>
      <w:bookmarkStart w:id="753" w:name="_Toc419008187"/>
      <w:bookmarkStart w:id="754" w:name="_Toc386120085"/>
      <w:bookmarkStart w:id="755" w:name="_Toc386274677"/>
      <w:bookmarkStart w:id="756" w:name="_Toc513214045"/>
      <w:bookmarkStart w:id="757" w:name="_Toc513287165"/>
      <w:bookmarkStart w:id="758" w:name="_Toc513375348"/>
      <w:bookmarkStart w:id="759" w:name="_Toc513562896"/>
      <w:bookmarkStart w:id="760" w:name="_Toc513570963"/>
      <w:bookmarkStart w:id="761" w:name="_Toc513578299"/>
      <w:bookmarkStart w:id="762" w:name="_Toc513731833"/>
      <w:bookmarkStart w:id="763" w:name="_Toc515015655"/>
      <w:bookmarkStart w:id="764" w:name="_Toc515394035"/>
      <w:bookmarkStart w:id="765" w:name="_Toc515915583"/>
      <w:bookmarkStart w:id="766" w:name="_Toc516504885"/>
      <w:bookmarkStart w:id="767" w:name="_Toc516507115"/>
      <w:r>
        <w:rPr>
          <w:rFonts w:hint="eastAsia"/>
        </w:rPr>
        <w:t>备份实现</w:t>
      </w:r>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p>
    <w:p w:rsidR="001A51CD" w:rsidRDefault="001A51CD" w:rsidP="001A51CD">
      <w:pPr>
        <w:pStyle w:val="a5"/>
      </w:pPr>
      <w:r>
        <w:rPr>
          <w:rFonts w:hint="eastAsia"/>
        </w:rPr>
        <w:t>在这一模块中，Google备份与Dropbox使用基本相同界面，如图5-4、图5-5所示，这一功能是首先找到所有需要备份的文件转换为NSDate或UIimage格式然后通过相应API连接到Web service，通过上传数据的方式完成备份。</w:t>
      </w:r>
    </w:p>
    <w:p w:rsidR="001A51CD" w:rsidRDefault="001A51CD" w:rsidP="001A51CD">
      <w:pPr>
        <w:pStyle w:val="affe"/>
      </w:pPr>
      <w:r w:rsidRPr="001A51CD">
        <w:drawing>
          <wp:inline distT="0" distB="0" distL="0" distR="0">
            <wp:extent cx="1733550" cy="2486025"/>
            <wp:effectExtent l="0" t="0" r="0" b="0"/>
            <wp:docPr id="60" name="图片 60" descr="QQ图片2018050414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QQ图片20180504145513"/>
                    <pic:cNvPicPr>
                      <a:picLocks noChangeAspect="1" noChangeArrowheads="1"/>
                    </pic:cNvPicPr>
                  </pic:nvPicPr>
                  <pic:blipFill>
                    <a:blip r:embed="rId7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33550" cy="2486025"/>
                    </a:xfrm>
                    <a:prstGeom prst="rect">
                      <a:avLst/>
                    </a:prstGeom>
                    <a:noFill/>
                    <a:ln>
                      <a:noFill/>
                    </a:ln>
                  </pic:spPr>
                </pic:pic>
              </a:graphicData>
            </a:graphic>
          </wp:inline>
        </w:drawing>
      </w:r>
    </w:p>
    <w:p w:rsidR="001A51CD" w:rsidRDefault="001A51CD" w:rsidP="001A51CD">
      <w:pPr>
        <w:pStyle w:val="affd"/>
      </w:pPr>
      <w:r>
        <w:rPr>
          <w:rFonts w:hint="eastAsia"/>
        </w:rPr>
        <w:t>图 5-4 Dropbox备份界面</w:t>
      </w:r>
    </w:p>
    <w:p w:rsidR="001A51CD" w:rsidRDefault="001A51CD" w:rsidP="001A51CD">
      <w:pPr>
        <w:pStyle w:val="affe"/>
      </w:pPr>
      <w:r w:rsidRPr="001A51CD">
        <w:lastRenderedPageBreak/>
        <w:drawing>
          <wp:inline distT="0" distB="0" distL="0" distR="0">
            <wp:extent cx="1733550" cy="2486025"/>
            <wp:effectExtent l="0" t="0" r="0" b="0"/>
            <wp:docPr id="59" name="图片 59" descr="QQ图片2018050415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QQ图片20180504150148"/>
                    <pic:cNvPicPr>
                      <a:picLocks noChangeAspect="1" noChangeArrowheads="1"/>
                    </pic:cNvPicPr>
                  </pic:nvPicPr>
                  <pic:blipFill>
                    <a:blip r:embed="rId7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33550" cy="2486025"/>
                    </a:xfrm>
                    <a:prstGeom prst="rect">
                      <a:avLst/>
                    </a:prstGeom>
                    <a:noFill/>
                    <a:ln>
                      <a:noFill/>
                    </a:ln>
                  </pic:spPr>
                </pic:pic>
              </a:graphicData>
            </a:graphic>
          </wp:inline>
        </w:drawing>
      </w:r>
    </w:p>
    <w:p w:rsidR="001A51CD" w:rsidRDefault="001A51CD" w:rsidP="001A51CD">
      <w:pPr>
        <w:pStyle w:val="affd"/>
      </w:pPr>
      <w:r>
        <w:rPr>
          <w:rFonts w:hint="eastAsia"/>
        </w:rPr>
        <w:t>图 5-5 Google Drive备份界面</w:t>
      </w:r>
    </w:p>
    <w:p w:rsidR="001A51CD" w:rsidRDefault="001A51CD" w:rsidP="001A51CD">
      <w:pPr>
        <w:pStyle w:val="a5"/>
      </w:pPr>
      <w:r>
        <w:rPr>
          <w:rFonts w:hint="eastAsia"/>
        </w:rPr>
        <w:t>当用户选择好需要备份的文件后，会通过</w:t>
      </w:r>
      <w:r>
        <w:t>getContacts</w:t>
      </w:r>
      <w:r>
        <w:rPr>
          <w:rFonts w:hint="eastAsia"/>
        </w:rPr>
        <w:t>，getVideo以及getPictures三个函数来获取手机中的通讯录，视频以及相册，默认为获取全部文件。</w:t>
      </w:r>
    </w:p>
    <w:p w:rsidR="001A51CD" w:rsidRDefault="001A51CD" w:rsidP="001A51CD">
      <w:pPr>
        <w:pStyle w:val="a5"/>
      </w:pPr>
      <w:r>
        <w:rPr>
          <w:rFonts w:hint="eastAsia"/>
        </w:rPr>
        <w:t>通讯录的获取方式采用苹果公司提供的官方文档中的一种方法，首先需要检测用户是否拥有通讯录权限，拥有时将访问用户手机中的通讯录，以手机号为关键字获取所有联系人存储到内存当中，之后从内存中读取，使用NSDate格式存储，存储完毕后上传。</w:t>
      </w:r>
    </w:p>
    <w:p w:rsidR="001A51CD" w:rsidRDefault="001A51CD" w:rsidP="001A51CD">
      <w:pPr>
        <w:pStyle w:val="a5"/>
      </w:pPr>
      <w:r>
        <w:rPr>
          <w:rFonts w:hint="eastAsia"/>
        </w:rPr>
        <w:t>获取通讯录核心代码：</w:t>
      </w:r>
    </w:p>
    <w:p w:rsidR="001A51CD" w:rsidRPr="001A51CD" w:rsidRDefault="001A51CD" w:rsidP="001A51CD">
      <w:pPr>
        <w:pStyle w:val="aff9"/>
        <w:ind w:left="420" w:right="420"/>
      </w:pPr>
      <w:r>
        <w:t>NSMutableArray *contactsArray=[[NSMutableArray alloc] init];</w:t>
      </w:r>
    </w:p>
    <w:p w:rsidR="001A51CD" w:rsidRPr="001A51CD" w:rsidRDefault="001A51CD" w:rsidP="001A51CD">
      <w:pPr>
        <w:pStyle w:val="aff9"/>
        <w:ind w:left="420" w:right="420"/>
      </w:pPr>
      <w:r>
        <w:t xml:space="preserve">    CNContactStore *store = [[CNContactStore alloc] init];</w:t>
      </w:r>
    </w:p>
    <w:p w:rsidR="001A51CD" w:rsidRPr="001A51CD" w:rsidRDefault="001A51CD" w:rsidP="001A51CD">
      <w:pPr>
        <w:pStyle w:val="aff9"/>
        <w:ind w:left="420" w:right="420"/>
      </w:pPr>
      <w:r>
        <w:t xml:space="preserve">    [store requestAccessForEntityType:CNEntityTypeContacts completionHandler:^(BOOL granted, NSError * _Nullable error) {</w:t>
      </w:r>
    </w:p>
    <w:p w:rsidR="001A51CD" w:rsidRPr="001A51CD" w:rsidRDefault="001A51CD" w:rsidP="001A51CD">
      <w:pPr>
        <w:pStyle w:val="aff9"/>
        <w:ind w:left="420" w:right="420"/>
      </w:pPr>
      <w:r>
        <w:t xml:space="preserve">        if (!granted) {</w:t>
      </w:r>
    </w:p>
    <w:p w:rsidR="001A51CD" w:rsidRPr="001A51CD" w:rsidRDefault="001A51CD" w:rsidP="001A51CD">
      <w:pPr>
        <w:pStyle w:val="aff9"/>
        <w:ind w:left="420" w:right="420"/>
      </w:pPr>
      <w:r>
        <w:t xml:space="preserve">            dispatch_async(dispatch_get_main_queue(), ^{</w:t>
      </w:r>
    </w:p>
    <w:p w:rsidR="001A51CD" w:rsidRPr="001A51CD" w:rsidRDefault="001A51CD" w:rsidP="001A51CD">
      <w:pPr>
        <w:pStyle w:val="aff9"/>
        <w:ind w:left="420" w:right="420"/>
      </w:pPr>
      <w:r>
        <w:t xml:space="preserve">            });</w:t>
      </w:r>
    </w:p>
    <w:p w:rsidR="001A51CD" w:rsidRPr="001A51CD" w:rsidRDefault="001A51CD" w:rsidP="001A51CD">
      <w:pPr>
        <w:pStyle w:val="aff9"/>
        <w:ind w:left="420" w:right="420"/>
      </w:pPr>
      <w:r>
        <w:t xml:space="preserve">            return;</w:t>
      </w:r>
    </w:p>
    <w:p w:rsidR="001A51CD" w:rsidRPr="001A51CD" w:rsidRDefault="001A51CD" w:rsidP="001A51CD">
      <w:pPr>
        <w:pStyle w:val="aff9"/>
        <w:ind w:left="420" w:right="420"/>
      </w:pPr>
      <w:r>
        <w:t xml:space="preserve">        }        </w:t>
      </w:r>
    </w:p>
    <w:p w:rsidR="001A51CD" w:rsidRPr="001A51CD" w:rsidRDefault="001A51CD" w:rsidP="001A51CD">
      <w:pPr>
        <w:pStyle w:val="aff9"/>
        <w:ind w:left="420" w:right="420"/>
      </w:pPr>
      <w:r>
        <w:t xml:space="preserve">        </w:t>
      </w:r>
    </w:p>
    <w:p w:rsidR="001A51CD" w:rsidRDefault="001A51CD" w:rsidP="001A51CD">
      <w:pPr>
        <w:pStyle w:val="a5"/>
      </w:pPr>
      <w:r>
        <w:rPr>
          <w:rFonts w:hint="eastAsia"/>
        </w:rPr>
        <w:t>获取通讯录完成后将进行相册的备份，相册的备份过程使用线程以及block来完成，使用线程的目的是同时可以上传多个文件，最多可同时上传5个文件，当一个文件上传完毕后，队列中的将会有一个新文件开始上传。照片的读取同样需要相册权限，读取完毕后数据的保存格式为UIimage格式。如果没有权限会提示“没有相册权限，无法备份相册。</w:t>
      </w:r>
    </w:p>
    <w:p w:rsidR="001A51CD" w:rsidRDefault="001A51CD" w:rsidP="001A51CD">
      <w:pPr>
        <w:pStyle w:val="a5"/>
      </w:pPr>
      <w:r>
        <w:rPr>
          <w:rFonts w:hint="eastAsia"/>
        </w:rPr>
        <w:t>获取相册核心代码：</w:t>
      </w:r>
    </w:p>
    <w:p w:rsidR="001A51CD" w:rsidRPr="001A51CD" w:rsidRDefault="001A51CD" w:rsidP="001A51CD">
      <w:pPr>
        <w:pStyle w:val="aff9"/>
        <w:ind w:left="420" w:right="420"/>
      </w:pPr>
      <w:r>
        <w:t>NSMutableArray *arr = [NSMutableArray array];</w:t>
      </w:r>
    </w:p>
    <w:p w:rsidR="001A51CD" w:rsidRPr="001A51CD" w:rsidRDefault="001A51CD" w:rsidP="001A51CD">
      <w:pPr>
        <w:pStyle w:val="aff9"/>
        <w:ind w:left="420" w:right="420"/>
      </w:pPr>
      <w:r>
        <w:t xml:space="preserve">    // 所有智能相册</w:t>
      </w:r>
    </w:p>
    <w:p w:rsidR="001A51CD" w:rsidRPr="001A51CD" w:rsidRDefault="001A51CD" w:rsidP="001A51CD">
      <w:pPr>
        <w:pStyle w:val="aff9"/>
        <w:ind w:left="420" w:right="420"/>
      </w:pPr>
      <w:r>
        <w:t xml:space="preserve">    PHFetchResult *smartAlbums = [PHAssetCollection fetchAssetCollectionsWithType:PHAssetCollectionTypeSmartAlbum subtype:PHAssetCollectionSubtypeAlbumRegular options:nil];</w:t>
      </w:r>
    </w:p>
    <w:p w:rsidR="001A51CD" w:rsidRPr="001A51CD" w:rsidRDefault="001A51CD" w:rsidP="001A51CD">
      <w:pPr>
        <w:pStyle w:val="aff9"/>
        <w:ind w:left="420" w:right="420"/>
      </w:pPr>
      <w:r>
        <w:t xml:space="preserve">    for (NSInteger i = 0; i &lt; smartAlbums.count; i++) {</w:t>
      </w:r>
    </w:p>
    <w:p w:rsidR="001A51CD" w:rsidRPr="001A51CD" w:rsidRDefault="001A51CD" w:rsidP="001A51CD">
      <w:pPr>
        <w:pStyle w:val="aff9"/>
        <w:ind w:left="420" w:right="420"/>
      </w:pPr>
      <w:r>
        <w:t xml:space="preserve">        PHCollection *collection = smartAlbums[i];</w:t>
      </w:r>
    </w:p>
    <w:p w:rsidR="001A51CD" w:rsidRPr="001A51CD" w:rsidRDefault="001A51CD" w:rsidP="001A51CD">
      <w:pPr>
        <w:pStyle w:val="aff9"/>
        <w:ind w:left="420" w:right="420"/>
      </w:pPr>
      <w:r>
        <w:t xml:space="preserve">        //遍历获取相册</w:t>
      </w:r>
    </w:p>
    <w:p w:rsidR="001A51CD" w:rsidRPr="001A51CD" w:rsidRDefault="001A51CD" w:rsidP="001A51CD">
      <w:pPr>
        <w:pStyle w:val="aff9"/>
        <w:ind w:left="420" w:right="420"/>
      </w:pPr>
      <w:r>
        <w:t xml:space="preserve">        if ([collection isKindOfClass:[PHAssetCollection class]]) {</w:t>
      </w:r>
    </w:p>
    <w:p w:rsidR="001A51CD" w:rsidRPr="001A51CD" w:rsidRDefault="001A51CD" w:rsidP="001A51CD">
      <w:pPr>
        <w:pStyle w:val="aff9"/>
        <w:ind w:left="420" w:right="420"/>
      </w:pPr>
      <w:r>
        <w:t xml:space="preserve">            PHAssetCollection *assetCollection = (PHAssetCollection *)collection;</w:t>
      </w:r>
    </w:p>
    <w:p w:rsidR="001A51CD" w:rsidRPr="001A51CD" w:rsidRDefault="001A51CD" w:rsidP="001A51CD">
      <w:pPr>
        <w:pStyle w:val="aff9"/>
        <w:ind w:left="420" w:right="420"/>
      </w:pPr>
      <w:r>
        <w:lastRenderedPageBreak/>
        <w:t xml:space="preserve">            PHFetchResult *fetchResult = [PHAsset fetchAssetsInAssetCollection:assetCollection options:nil];</w:t>
      </w:r>
    </w:p>
    <w:p w:rsidR="001A51CD" w:rsidRPr="001A51CD" w:rsidRDefault="001A51CD" w:rsidP="001A51CD">
      <w:pPr>
        <w:pStyle w:val="aff9"/>
        <w:ind w:left="420" w:right="420"/>
      </w:pPr>
      <w:r>
        <w:t xml:space="preserve">            PHAsset *asset = nil;</w:t>
      </w:r>
    </w:p>
    <w:p w:rsidR="001A51CD" w:rsidRPr="001A51CD" w:rsidRDefault="001A51CD" w:rsidP="001A51CD">
      <w:pPr>
        <w:pStyle w:val="aff9"/>
        <w:ind w:left="420" w:right="420"/>
      </w:pPr>
      <w:r>
        <w:t xml:space="preserve">            if (fetchResult.count != 0) {</w:t>
      </w:r>
    </w:p>
    <w:p w:rsidR="001A51CD" w:rsidRPr="001A51CD" w:rsidRDefault="001A51CD" w:rsidP="001A51CD">
      <w:pPr>
        <w:pStyle w:val="aff9"/>
        <w:ind w:left="420" w:right="420"/>
      </w:pPr>
      <w:r>
        <w:t xml:space="preserve">                for (NSInteger j = 0; j &lt; fetchResult.count; j++) {</w:t>
      </w:r>
    </w:p>
    <w:p w:rsidR="001A51CD" w:rsidRPr="001A51CD" w:rsidRDefault="001A51CD" w:rsidP="001A51CD">
      <w:pPr>
        <w:pStyle w:val="aff9"/>
        <w:ind w:left="420" w:right="420"/>
      </w:pPr>
      <w:r>
        <w:t xml:space="preserve">                    //从相册中取出照片</w:t>
      </w:r>
    </w:p>
    <w:p w:rsidR="001A51CD" w:rsidRPr="001A51CD" w:rsidRDefault="001A51CD" w:rsidP="001A51CD">
      <w:pPr>
        <w:pStyle w:val="aff9"/>
        <w:ind w:left="420" w:right="420"/>
      </w:pPr>
      <w:r>
        <w:t xml:space="preserve">                    asset = fetchResult[j];</w:t>
      </w:r>
    </w:p>
    <w:p w:rsidR="001A51CD" w:rsidRPr="001A51CD" w:rsidRDefault="001A51CD" w:rsidP="001A51CD">
      <w:pPr>
        <w:pStyle w:val="aff9"/>
        <w:ind w:left="420" w:right="420"/>
      </w:pPr>
      <w:r>
        <w:t xml:space="preserve">                    PHImageRequestOptions *opt = [[PHImageRequestOptions alloc]init];</w:t>
      </w:r>
    </w:p>
    <w:p w:rsidR="001A51CD" w:rsidRPr="001A51CD" w:rsidRDefault="001A51CD" w:rsidP="001A51CD">
      <w:pPr>
        <w:pStyle w:val="aff9"/>
        <w:ind w:left="420" w:right="420"/>
      </w:pPr>
      <w:r>
        <w:t>PHCollection *collection = smartAlbums[i];</w:t>
      </w:r>
    </w:p>
    <w:p w:rsidR="001A51CD" w:rsidRDefault="001A51CD" w:rsidP="001A51CD">
      <w:pPr>
        <w:pStyle w:val="a5"/>
      </w:pPr>
      <w:r>
        <w:rPr>
          <w:rFonts w:hint="eastAsia"/>
        </w:rPr>
        <w:t>因为视频一般较大，所以放在最后读取和上传，与相册和视频不同的是由于视频占用字节过大，全部存入内存中会导致内存溢出，因此需要单个进行读取上传，采用读取一个上传一个的方式，但是如果第二个读取完毕的时候第一个并没有上传完毕的话第二个也将开始上传以减少用户等待时间。由于在iOS中视频也保存在相册中，所以跟相册的备份一样，软件需要相册权限。</w:t>
      </w:r>
    </w:p>
    <w:p w:rsidR="001A51CD" w:rsidRDefault="001A51CD" w:rsidP="001A51CD">
      <w:pPr>
        <w:pStyle w:val="a5"/>
      </w:pPr>
      <w:r>
        <w:rPr>
          <w:rFonts w:hint="eastAsia"/>
        </w:rPr>
        <w:t>获取视频核心代码：</w:t>
      </w:r>
    </w:p>
    <w:p w:rsidR="001A51CD" w:rsidRPr="001A51CD" w:rsidRDefault="001A51CD" w:rsidP="001A51CD">
      <w:pPr>
        <w:pStyle w:val="aff9"/>
        <w:ind w:left="420" w:right="420"/>
      </w:pPr>
      <w:r>
        <w:t>[self.driveService executeQuery:query completionHandler:^(GTLRServiceTicket *ticket,</w:t>
      </w:r>
    </w:p>
    <w:p w:rsidR="001A51CD" w:rsidRPr="001A51CD" w:rsidRDefault="001A51CD" w:rsidP="001A51CD">
      <w:pPr>
        <w:pStyle w:val="aff9"/>
        <w:ind w:left="420" w:right="420"/>
      </w:pPr>
      <w:r>
        <w:t xml:space="preserve">                                                              GTLRDrive_File *file,</w:t>
      </w:r>
    </w:p>
    <w:p w:rsidR="001A51CD" w:rsidRPr="001A51CD" w:rsidRDefault="001A51CD" w:rsidP="001A51CD">
      <w:pPr>
        <w:pStyle w:val="aff9"/>
        <w:ind w:left="420" w:right="420"/>
      </w:pPr>
      <w:r>
        <w:t xml:space="preserve">                                                              NSError *error) {</w:t>
      </w:r>
    </w:p>
    <w:p w:rsidR="001A51CD" w:rsidRPr="001A51CD" w:rsidRDefault="001A51CD" w:rsidP="001A51CD">
      <w:pPr>
        <w:pStyle w:val="aff9"/>
        <w:ind w:left="420" w:right="420"/>
      </w:pPr>
      <w:r>
        <w:t xml:space="preserve">        if (error == nil) {</w:t>
      </w:r>
    </w:p>
    <w:p w:rsidR="001A51CD" w:rsidRPr="001A51CD" w:rsidRDefault="001A51CD" w:rsidP="001A51CD">
      <w:pPr>
        <w:pStyle w:val="aff9"/>
        <w:ind w:left="420" w:right="420"/>
      </w:pPr>
      <w:r>
        <w:t xml:space="preserve">            NSLog(@"File ID %@", file.identifier);</w:t>
      </w:r>
    </w:p>
    <w:p w:rsidR="001A51CD" w:rsidRPr="001A51CD" w:rsidRDefault="001A51CD" w:rsidP="001A51CD">
      <w:pPr>
        <w:pStyle w:val="aff9"/>
        <w:ind w:left="420" w:right="420"/>
      </w:pPr>
      <w:r>
        <w:t xml:space="preserve">            //self.nowfile++;       if([self.charge2isEqualToString:@"off"]&amp;&amp;[self.charge1 isEqualToString:@"off"]){</w:t>
      </w:r>
    </w:p>
    <w:p w:rsidR="001A51CD" w:rsidRPr="001A51CD" w:rsidRDefault="001A51CD" w:rsidP="001A51CD">
      <w:pPr>
        <w:pStyle w:val="aff9"/>
        <w:ind w:left="420" w:right="420"/>
      </w:pPr>
      <w:r>
        <w:t xml:space="preserve">                [self dismiss];</w:t>
      </w:r>
    </w:p>
    <w:p w:rsidR="001A51CD" w:rsidRPr="001A51CD" w:rsidRDefault="001A51CD" w:rsidP="001A51CD">
      <w:pPr>
        <w:pStyle w:val="aff9"/>
        <w:ind w:left="420" w:right="420"/>
      </w:pPr>
      <w:r>
        <w:t xml:space="preserve">            }</w:t>
      </w:r>
    </w:p>
    <w:p w:rsidR="001A51CD" w:rsidRPr="001A51CD" w:rsidRDefault="001A51CD" w:rsidP="001A51CD">
      <w:pPr>
        <w:pStyle w:val="aff9"/>
        <w:ind w:left="420" w:right="420"/>
      </w:pPr>
      <w:r>
        <w:t xml:space="preserve">            //self.progress.progress=self.nowfile/self.allfile;</w:t>
      </w:r>
    </w:p>
    <w:p w:rsidR="001A51CD" w:rsidRDefault="001A51CD" w:rsidP="001A51CD">
      <w:pPr>
        <w:pStyle w:val="aff9"/>
        <w:ind w:left="420" w:right="420"/>
      </w:pPr>
    </w:p>
    <w:p w:rsidR="001A51CD" w:rsidRPr="001A51CD" w:rsidRDefault="001A51CD" w:rsidP="001A51CD">
      <w:pPr>
        <w:pStyle w:val="aff9"/>
        <w:ind w:left="420" w:right="420"/>
      </w:pPr>
      <w:r>
        <w:t>PHImageManager *imageManager = [[PHImageManager alloc] init];</w:t>
      </w:r>
    </w:p>
    <w:p w:rsidR="001A51CD" w:rsidRPr="001A51CD" w:rsidRDefault="001A51CD" w:rsidP="001A51CD">
      <w:pPr>
        <w:pStyle w:val="aff9"/>
        <w:ind w:left="420" w:right="420"/>
      </w:pPr>
      <w:r>
        <w:t xml:space="preserve">                   {</w:t>
      </w:r>
    </w:p>
    <w:p w:rsidR="001A51CD" w:rsidRPr="001A51CD" w:rsidRDefault="001A51CD" w:rsidP="001A51CD">
      <w:pPr>
        <w:pStyle w:val="aff9"/>
        <w:ind w:left="420" w:right="420"/>
      </w:pPr>
      <w:r>
        <w:t xml:space="preserve">                        if (result) {</w:t>
      </w:r>
    </w:p>
    <w:p w:rsidR="001A51CD" w:rsidRPr="001A51CD" w:rsidRDefault="001A51CD" w:rsidP="001A51CD">
      <w:pPr>
        <w:pStyle w:val="aff9"/>
        <w:ind w:left="420" w:right="420"/>
      </w:pPr>
      <w:r>
        <w:t xml:space="preserve">                            [arr addObject:result];</w:t>
      </w:r>
    </w:p>
    <w:p w:rsidR="001A51CD" w:rsidRPr="001A51CD" w:rsidRDefault="001A51CD" w:rsidP="001A51CD">
      <w:pPr>
        <w:pStyle w:val="aff9"/>
        <w:ind w:left="420" w:right="420"/>
      </w:pPr>
      <w:r>
        <w:t xml:space="preserve">                       </w:t>
      </w:r>
    </w:p>
    <w:p w:rsidR="001A51CD" w:rsidRPr="001A51CD" w:rsidRDefault="001A51CD" w:rsidP="001A51CD">
      <w:pPr>
        <w:pStyle w:val="aff9"/>
        <w:ind w:left="420" w:right="420"/>
      </w:pPr>
      <w:r>
        <w:rPr>
          <w:rFonts w:hint="eastAsia"/>
        </w:rPr>
        <w:t>}</w:t>
      </w:r>
    </w:p>
    <w:p w:rsidR="001A51CD" w:rsidRPr="001A51CD" w:rsidRDefault="001A51CD" w:rsidP="001A51CD">
      <w:pPr>
        <w:pStyle w:val="2"/>
        <w:spacing w:before="120"/>
      </w:pPr>
      <w:bookmarkStart w:id="768" w:name="_Toc386120086"/>
      <w:bookmarkStart w:id="769" w:name="_Toc386274678"/>
      <w:bookmarkStart w:id="770" w:name="_Toc513214046"/>
      <w:bookmarkStart w:id="771" w:name="_Toc513287166"/>
      <w:bookmarkStart w:id="772" w:name="_Toc513375349"/>
      <w:bookmarkStart w:id="773" w:name="_Toc513562897"/>
      <w:bookmarkStart w:id="774" w:name="_Toc513570964"/>
      <w:bookmarkStart w:id="775" w:name="_Toc513578300"/>
      <w:bookmarkStart w:id="776" w:name="_Toc513731834"/>
      <w:bookmarkStart w:id="777" w:name="_Toc515015656"/>
      <w:bookmarkStart w:id="778" w:name="_Toc515394036"/>
      <w:bookmarkStart w:id="779" w:name="_Toc515915584"/>
      <w:bookmarkStart w:id="780" w:name="_Toc516504886"/>
      <w:bookmarkStart w:id="781" w:name="_Toc516507116"/>
      <w:r>
        <w:rPr>
          <w:rFonts w:hint="eastAsia"/>
        </w:rPr>
        <w:t>还原实现</w:t>
      </w:r>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p>
    <w:p w:rsidR="001A51CD" w:rsidRDefault="001A51CD" w:rsidP="001A51CD">
      <w:pPr>
        <w:pStyle w:val="a5"/>
      </w:pPr>
      <w:r>
        <w:rPr>
          <w:rFonts w:hint="eastAsia"/>
        </w:rPr>
        <w:t xml:space="preserve">  在这一模块与备份模块类似，两个功能的界面基本相同，不同的地方在于多了一步备份记录选择的，还原功能的实现核心思路是首先通过用户登录的账号，通过官方API，遍历用户所用的文件，通过特殊标识符找到用户使用该系统备份过的文件，并将文件名存储在数组中，然后将数组传到选择界面，将数组中的数据通过tableview的方式展示给用户，用户可以点击任何一次记录进行选择，选择完毕后跳转备份界面，如果不选择一次记录将不能进行备份，并提示用户是否跳转选择界面进行备份记录的选择。还原时用户必须选择至少一种文件，如没有选择文件，同样将提示用户进行选择。选择完毕后通过备份记录以及文件类型找到对应的文件夹并将其中的文件id保存下来，通过API提供的方法进行逐一下载，所有成功的文件将直接存储到用户手机中。还原界面图如图5-6、图5-7所示。</w:t>
      </w:r>
    </w:p>
    <w:p w:rsidR="001A51CD" w:rsidRDefault="001A51CD" w:rsidP="001A51CD">
      <w:pPr>
        <w:pStyle w:val="affe"/>
      </w:pPr>
      <w:r w:rsidRPr="001A51CD">
        <w:lastRenderedPageBreak/>
        <w:drawing>
          <wp:inline distT="0" distB="0" distL="0" distR="0">
            <wp:extent cx="2381250" cy="3714750"/>
            <wp:effectExtent l="0" t="0" r="0" b="0"/>
            <wp:docPr id="58" name="图片 58" descr="QQ图片2018050415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QQ图片20180504152421"/>
                    <pic:cNvPicPr>
                      <a:picLocks noChangeAspect="1" noChangeArrowheads="1"/>
                    </pic:cNvPicPr>
                  </pic:nvPicPr>
                  <pic:blipFill>
                    <a:blip r:embed="rId7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0" cy="3714750"/>
                    </a:xfrm>
                    <a:prstGeom prst="rect">
                      <a:avLst/>
                    </a:prstGeom>
                    <a:noFill/>
                    <a:ln>
                      <a:noFill/>
                    </a:ln>
                  </pic:spPr>
                </pic:pic>
              </a:graphicData>
            </a:graphic>
          </wp:inline>
        </w:drawing>
      </w:r>
      <w:r w:rsidRPr="001A51CD">
        <w:drawing>
          <wp:inline distT="0" distB="0" distL="0" distR="0">
            <wp:extent cx="2362200" cy="3724275"/>
            <wp:effectExtent l="0" t="0" r="0" b="0"/>
            <wp:docPr id="57" name="图片 57" descr="QQ图片2018050415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QQ图片20180504152504"/>
                    <pic:cNvPicPr>
                      <a:picLocks noChangeAspect="1" noChangeArrowheads="1"/>
                    </pic:cNvPicPr>
                  </pic:nvPicPr>
                  <pic:blipFill>
                    <a:blip r:embed="rId7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2200" cy="3724275"/>
                    </a:xfrm>
                    <a:prstGeom prst="rect">
                      <a:avLst/>
                    </a:prstGeom>
                    <a:noFill/>
                    <a:ln>
                      <a:noFill/>
                    </a:ln>
                  </pic:spPr>
                </pic:pic>
              </a:graphicData>
            </a:graphic>
          </wp:inline>
        </w:drawing>
      </w:r>
    </w:p>
    <w:p w:rsidR="001A51CD" w:rsidRDefault="001A51CD" w:rsidP="001A51CD">
      <w:pPr>
        <w:pStyle w:val="affd"/>
      </w:pPr>
      <w:r>
        <w:tab/>
        <w:t>图</w:t>
      </w:r>
      <w:r>
        <w:rPr>
          <w:rFonts w:hint="eastAsia"/>
        </w:rPr>
        <w:t>5-6 Dropbox还原图</w:t>
      </w:r>
      <w:r>
        <w:tab/>
      </w:r>
      <w:r>
        <w:rPr>
          <w:rFonts w:hint="eastAsia"/>
        </w:rPr>
        <w:t xml:space="preserve">       图 5-7 Google Drive还原图</w:t>
      </w:r>
    </w:p>
    <w:p w:rsidR="001A51CD" w:rsidRDefault="001A51CD" w:rsidP="001A51CD">
      <w:pPr>
        <w:pStyle w:val="a5"/>
      </w:pPr>
      <w:r>
        <w:rPr>
          <w:rFonts w:hint="eastAsia"/>
        </w:rPr>
        <w:t>由于iOS的控件switch不提供自定义功能，没用方法替换图片，为了达到图中自定义开关的功能，这里使用按钮来完成。具体的实现思路是准备好开关两种不同的图片样子，并设置其点击事件，每当用户点击时，就变换当前显示的样式，当显示为黑白时代表该关闭已经打开用户不需要交进行该文件的还原，显示为彩色时代表该开关已经打开用户需要交进行该文件的还原，如图5-8所示。在还原进行时需要通过按钮当前显示的图片标识符进行判断。</w:t>
      </w:r>
    </w:p>
    <w:p w:rsidR="001A51CD" w:rsidRDefault="001A51CD" w:rsidP="001A51CD">
      <w:pPr>
        <w:pStyle w:val="affe"/>
      </w:pPr>
      <w:r w:rsidRPr="001A51CD">
        <w:drawing>
          <wp:inline distT="0" distB="0" distL="0" distR="0">
            <wp:extent cx="3724275" cy="10096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24275" cy="1009650"/>
                    </a:xfrm>
                    <a:prstGeom prst="rect">
                      <a:avLst/>
                    </a:prstGeom>
                    <a:noFill/>
                    <a:ln>
                      <a:noFill/>
                    </a:ln>
                  </pic:spPr>
                </pic:pic>
              </a:graphicData>
            </a:graphic>
          </wp:inline>
        </w:drawing>
      </w:r>
    </w:p>
    <w:p w:rsidR="001A51CD" w:rsidRDefault="001A51CD" w:rsidP="001A51CD">
      <w:pPr>
        <w:pStyle w:val="affd"/>
      </w:pPr>
      <w:r>
        <w:rPr>
          <w:rFonts w:hint="eastAsia"/>
        </w:rPr>
        <w:t>图5-8选择文件类型图</w:t>
      </w:r>
    </w:p>
    <w:p w:rsidR="001A51CD" w:rsidRPr="00CD063D" w:rsidRDefault="001A51CD" w:rsidP="001A51CD">
      <w:pPr>
        <w:pStyle w:val="a5"/>
      </w:pPr>
      <w:r>
        <w:rPr>
          <w:rFonts w:hint="eastAsia"/>
        </w:rPr>
        <w:t>选择文件核心代码：</w:t>
      </w:r>
    </w:p>
    <w:p w:rsidR="001A51CD" w:rsidRPr="001A51CD" w:rsidRDefault="001A51CD" w:rsidP="001A51CD">
      <w:pPr>
        <w:pStyle w:val="aff9"/>
        <w:ind w:left="420" w:right="420"/>
      </w:pPr>
      <w:r>
        <w:t xml:space="preserve">if(self.charge1==nil||[self.charge1 </w:t>
      </w:r>
      <w:r w:rsidRPr="001A51CD">
        <w:t>isEqualToString:@"on"])</w:t>
      </w:r>
    </w:p>
    <w:p w:rsidR="001A51CD" w:rsidRPr="001A51CD" w:rsidRDefault="001A51CD" w:rsidP="001A51CD">
      <w:pPr>
        <w:pStyle w:val="aff9"/>
        <w:ind w:left="420" w:right="420"/>
      </w:pPr>
      <w:r>
        <w:t xml:space="preserve">    {</w:t>
      </w:r>
    </w:p>
    <w:p w:rsidR="001A51CD" w:rsidRPr="001A51CD" w:rsidRDefault="001A51CD" w:rsidP="001A51CD">
      <w:pPr>
        <w:pStyle w:val="aff9"/>
        <w:ind w:left="420" w:right="420"/>
      </w:pPr>
      <w:r>
        <w:t xml:space="preserve">        </w:t>
      </w:r>
    </w:p>
    <w:p w:rsidR="001A51CD" w:rsidRPr="001A51CD" w:rsidRDefault="001A51CD" w:rsidP="001A51CD">
      <w:pPr>
        <w:pStyle w:val="aff9"/>
        <w:ind w:left="420" w:right="420"/>
      </w:pPr>
      <w:r>
        <w:t xml:space="preserve">        [self.pickure setImage:[UIImage imageNamed:@"pictureoff"] forState:UIControlStateNormal];</w:t>
      </w:r>
    </w:p>
    <w:p w:rsidR="001A51CD" w:rsidRPr="001A51CD" w:rsidRDefault="001A51CD" w:rsidP="001A51CD">
      <w:pPr>
        <w:pStyle w:val="aff9"/>
        <w:ind w:left="420" w:right="420"/>
      </w:pPr>
      <w:r>
        <w:t xml:space="preserve">        self.charge1=@"off";</w:t>
      </w:r>
    </w:p>
    <w:p w:rsidR="001A51CD" w:rsidRPr="001A51CD" w:rsidRDefault="001A51CD" w:rsidP="001A51CD">
      <w:pPr>
        <w:pStyle w:val="aff9"/>
        <w:ind w:left="420" w:right="420"/>
      </w:pPr>
      <w:r>
        <w:t xml:space="preserve">    }</w:t>
      </w:r>
    </w:p>
    <w:p w:rsidR="001A51CD" w:rsidRPr="001A51CD" w:rsidRDefault="001A51CD" w:rsidP="001A51CD">
      <w:pPr>
        <w:pStyle w:val="aff9"/>
        <w:ind w:left="420" w:right="420"/>
      </w:pPr>
      <w:r>
        <w:t xml:space="preserve">    else{</w:t>
      </w:r>
    </w:p>
    <w:p w:rsidR="001A51CD" w:rsidRPr="001A51CD" w:rsidRDefault="001A51CD" w:rsidP="001A51CD">
      <w:pPr>
        <w:pStyle w:val="aff9"/>
        <w:ind w:left="420" w:right="420"/>
      </w:pPr>
      <w:r>
        <w:t xml:space="preserve">        [self.pickure setImage:[UIImage imageNamed:@"pictureon.png"] forState:UIControlStateNormal];</w:t>
      </w:r>
    </w:p>
    <w:p w:rsidR="001A51CD" w:rsidRPr="001A51CD" w:rsidRDefault="001A51CD" w:rsidP="001A51CD">
      <w:pPr>
        <w:pStyle w:val="aff9"/>
        <w:ind w:left="420" w:right="420"/>
      </w:pPr>
      <w:r>
        <w:t xml:space="preserve">        self.charge1=@"on";</w:t>
      </w:r>
    </w:p>
    <w:p w:rsidR="001A51CD" w:rsidRPr="001A51CD" w:rsidRDefault="001A51CD" w:rsidP="001A51CD">
      <w:pPr>
        <w:pStyle w:val="aff9"/>
        <w:ind w:left="420" w:right="420"/>
      </w:pPr>
      <w:r>
        <w:t xml:space="preserve">    }</w:t>
      </w:r>
    </w:p>
    <w:p w:rsidR="001A51CD" w:rsidRDefault="001A51CD" w:rsidP="001A51CD">
      <w:pPr>
        <w:pStyle w:val="a5"/>
      </w:pPr>
      <w:r>
        <w:rPr>
          <w:rFonts w:hint="eastAsia"/>
        </w:rPr>
        <w:lastRenderedPageBreak/>
        <w:t>由于API的原因Dropbox可以在恢复时直接找到最近一次的备份记录并设为默认选择，而Goole Drive</w:t>
      </w:r>
      <w:r>
        <w:rPr>
          <w:rStyle w:val="affc"/>
          <w:rFonts w:hint="eastAsia"/>
        </w:rPr>
        <w:t>[12]</w:t>
      </w:r>
      <w:r>
        <w:rPr>
          <w:rFonts w:hint="eastAsia"/>
        </w:rPr>
        <w:t>则要求用户手动选择一次备份记录，且会提升用户进行选择功能的进行。</w:t>
      </w:r>
    </w:p>
    <w:p w:rsidR="001A51CD" w:rsidRDefault="001A51CD" w:rsidP="001A51CD">
      <w:pPr>
        <w:pStyle w:val="a5"/>
      </w:pPr>
      <w:r>
        <w:rPr>
          <w:rFonts w:hint="eastAsia"/>
        </w:rPr>
        <w:t>选择界面的实现需要调用API的查询功能，通过特定的标识符查复合条件的文件，然后将所有符合的文件名加入到数组中，然后建立一个tableview界面，界面中的每个cell用数组中的数据填充，tableview中的每个数据都由Backup Time:开头，这是还原中使用到的key值，后面的数字是时间，由NSData生成，在这里采用常用格式。具体如图5-9所示。</w:t>
      </w:r>
    </w:p>
    <w:p w:rsidR="001A51CD" w:rsidRDefault="001A51CD" w:rsidP="001A51CD">
      <w:pPr>
        <w:pStyle w:val="affe"/>
      </w:pPr>
      <w:r w:rsidRPr="001A51CD">
        <w:drawing>
          <wp:inline distT="0" distB="0" distL="0" distR="0">
            <wp:extent cx="2486025" cy="3352800"/>
            <wp:effectExtent l="0" t="0" r="0" b="0"/>
            <wp:docPr id="55" name="图片 55" descr="QQ图片20180504155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QQ图片20180504155926"/>
                    <pic:cNvPicPr>
                      <a:picLocks noChangeAspect="1" noChangeArrowheads="1"/>
                    </pic:cNvPicPr>
                  </pic:nvPicPr>
                  <pic:blipFill>
                    <a:blip r:embed="rId7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6025" cy="3352800"/>
                    </a:xfrm>
                    <a:prstGeom prst="rect">
                      <a:avLst/>
                    </a:prstGeom>
                    <a:noFill/>
                    <a:ln>
                      <a:noFill/>
                    </a:ln>
                  </pic:spPr>
                </pic:pic>
              </a:graphicData>
            </a:graphic>
          </wp:inline>
        </w:drawing>
      </w:r>
    </w:p>
    <w:p w:rsidR="001A51CD" w:rsidRDefault="001A51CD" w:rsidP="001A51CD">
      <w:pPr>
        <w:pStyle w:val="affd"/>
      </w:pPr>
      <w:r>
        <w:tab/>
      </w:r>
      <w:r>
        <w:rPr>
          <w:rFonts w:hint="eastAsia"/>
        </w:rPr>
        <w:t>图5-9选择界面图</w:t>
      </w:r>
    </w:p>
    <w:p w:rsidR="001A51CD" w:rsidRDefault="001A51CD" w:rsidP="001A51CD">
      <w:pPr>
        <w:pStyle w:val="a5"/>
      </w:pPr>
      <w:r>
        <w:rPr>
          <w:rFonts w:hint="eastAsia"/>
        </w:rPr>
        <w:t>还原完成后数据将转换为NSDate格式，之后转换为手机上能够使用的UIimage,NSfilemage格式以便存入手机系统中。存储过程中需要调用手机的通讯录以及相册。</w:t>
      </w:r>
    </w:p>
    <w:p w:rsidR="001A51CD" w:rsidRDefault="001A51CD" w:rsidP="001A51CD">
      <w:pPr>
        <w:pStyle w:val="a5"/>
      </w:pPr>
      <w:r>
        <w:rPr>
          <w:rFonts w:hint="eastAsia"/>
        </w:rPr>
        <w:t>还原功能核心代码:</w:t>
      </w:r>
    </w:p>
    <w:p w:rsidR="001A51CD" w:rsidRPr="001A51CD" w:rsidRDefault="001A51CD" w:rsidP="001A51CD">
      <w:pPr>
        <w:pStyle w:val="aff9"/>
        <w:ind w:left="420" w:right="420"/>
      </w:pPr>
      <w:r>
        <w:rPr>
          <w:rFonts w:hint="eastAsia"/>
        </w:rPr>
        <w:t xml:space="preserve">        UIAlertAction *cancelAction = [UIAlertAction actionWithTitle:@"Cancel" style:UIAlertActionStyleCancel handler:^(UIAlertAction *action){</w:t>
      </w:r>
    </w:p>
    <w:p w:rsidR="001A51CD" w:rsidRPr="001A51CD" w:rsidRDefault="001A51CD" w:rsidP="001A51CD">
      <w:pPr>
        <w:pStyle w:val="aff9"/>
        <w:ind w:left="420" w:right="420"/>
      </w:pPr>
      <w:r>
        <w:rPr>
          <w:rFonts w:hint="eastAsia"/>
        </w:rPr>
        <w:t xml:space="preserve">        }];</w:t>
      </w:r>
    </w:p>
    <w:p w:rsidR="001A51CD" w:rsidRPr="001A51CD" w:rsidRDefault="001A51CD" w:rsidP="001A51CD">
      <w:pPr>
        <w:pStyle w:val="aff9"/>
        <w:ind w:left="420" w:right="420"/>
      </w:pPr>
      <w:r>
        <w:rPr>
          <w:rFonts w:hint="eastAsia"/>
        </w:rPr>
        <w:t xml:space="preserve">        UIAlertAction *okAction = [UIAlertAction actionWithTitle:@"OK" style:UIAlertActionStyleDefault handler:^(UIAlertAction *action){</w:t>
      </w:r>
    </w:p>
    <w:p w:rsidR="001A51CD" w:rsidRPr="001A51CD" w:rsidRDefault="001A51CD" w:rsidP="001A51CD">
      <w:pPr>
        <w:pStyle w:val="aff9"/>
        <w:ind w:left="420" w:right="420"/>
      </w:pPr>
      <w:r>
        <w:rPr>
          <w:rFonts w:hint="eastAsia"/>
        </w:rPr>
        <w:t xml:space="preserve">            [self performSegueWithIdentifier:@"toSeclect" sender:nil];</w:t>
      </w:r>
    </w:p>
    <w:p w:rsidR="001A51CD" w:rsidRPr="001A51CD" w:rsidRDefault="001A51CD" w:rsidP="001A51CD">
      <w:pPr>
        <w:pStyle w:val="aff9"/>
        <w:ind w:left="420" w:right="420"/>
      </w:pPr>
      <w:r>
        <w:rPr>
          <w:rFonts w:hint="eastAsia"/>
        </w:rPr>
        <w:t xml:space="preserve">            </w:t>
      </w:r>
    </w:p>
    <w:p w:rsidR="001A51CD" w:rsidRDefault="001A51CD" w:rsidP="001A51CD">
      <w:pPr>
        <w:pStyle w:val="a5"/>
      </w:pPr>
      <w:r>
        <w:t>另外</w:t>
      </w:r>
      <w:r>
        <w:rPr>
          <w:rFonts w:hint="eastAsia"/>
        </w:rPr>
        <w:t>，</w:t>
      </w:r>
      <w:r>
        <w:t>用户每次进行功能时都需要检测用户是否需要登陆账号以及存储账号信息</w:t>
      </w:r>
      <w:r>
        <w:rPr>
          <w:rFonts w:hint="eastAsia"/>
        </w:rPr>
        <w:t>，</w:t>
      </w:r>
      <w:r>
        <w:t>存储信息使用沙盒功能</w:t>
      </w:r>
      <w:r>
        <w:rPr>
          <w:rFonts w:hint="eastAsia"/>
        </w:rPr>
        <w:t>，</w:t>
      </w:r>
      <w:r>
        <w:t>检测使用</w:t>
      </w:r>
      <w:r>
        <w:rPr>
          <w:rFonts w:hint="eastAsia"/>
        </w:rPr>
        <w:t>API自带方法，该方法需要将跳转相应公司的W</w:t>
      </w:r>
      <w:r>
        <w:t>EB</w:t>
      </w:r>
      <w:r>
        <w:rPr>
          <w:rFonts w:hint="eastAsia"/>
        </w:rPr>
        <w:t>端登录界面。</w:t>
      </w:r>
    </w:p>
    <w:p w:rsidR="001A51CD" w:rsidRDefault="001A51CD" w:rsidP="001A51CD">
      <w:pPr>
        <w:pStyle w:val="a5"/>
      </w:pPr>
      <w:r>
        <w:rPr>
          <w:rFonts w:hint="eastAsia"/>
        </w:rPr>
        <w:t>检测是否登陆账号核心代码：</w:t>
      </w:r>
    </w:p>
    <w:p w:rsidR="001A51CD" w:rsidRPr="001A51CD" w:rsidRDefault="001A51CD" w:rsidP="001A51CD">
      <w:pPr>
        <w:pStyle w:val="aff9"/>
        <w:ind w:left="420" w:right="420"/>
      </w:pPr>
      <w:r>
        <w:lastRenderedPageBreak/>
        <w:t>if ([authResult isSuccess]) {</w:t>
      </w:r>
    </w:p>
    <w:p w:rsidR="001A51CD" w:rsidRPr="001A51CD" w:rsidRDefault="001A51CD" w:rsidP="001A51CD">
      <w:pPr>
        <w:pStyle w:val="aff9"/>
        <w:ind w:left="420" w:right="420"/>
      </w:pPr>
      <w:r>
        <w:t xml:space="preserve">            NSString *surl=[url absoluteString];</w:t>
      </w:r>
    </w:p>
    <w:p w:rsidR="001A51CD" w:rsidRPr="001A51CD" w:rsidRDefault="001A51CD" w:rsidP="001A51CD">
      <w:pPr>
        <w:pStyle w:val="aff9"/>
        <w:ind w:left="420" w:right="420"/>
      </w:pPr>
      <w:r>
        <w:t xml:space="preserve">            [Backt setUrl:surl];</w:t>
      </w:r>
    </w:p>
    <w:p w:rsidR="001A51CD" w:rsidRPr="001A51CD" w:rsidRDefault="001A51CD" w:rsidP="001A51CD">
      <w:pPr>
        <w:pStyle w:val="aff9"/>
        <w:ind w:left="420" w:right="420"/>
      </w:pPr>
      <w:r>
        <w:t xml:space="preserve">            [Backt setObject:Backt path:[self documentPath]];</w:t>
      </w:r>
    </w:p>
    <w:p w:rsidR="001A51CD" w:rsidRPr="001A51CD" w:rsidRDefault="001A51CD" w:rsidP="001A51CD">
      <w:pPr>
        <w:pStyle w:val="aff9"/>
        <w:ind w:left="420" w:right="420"/>
      </w:pPr>
      <w:r>
        <w:t xml:space="preserve">            </w:t>
      </w:r>
    </w:p>
    <w:p w:rsidR="001A51CD" w:rsidRPr="001A51CD" w:rsidRDefault="001A51CD" w:rsidP="001A51CD">
      <w:pPr>
        <w:pStyle w:val="aff9"/>
        <w:ind w:left="420" w:right="420"/>
      </w:pPr>
      <w:r>
        <w:t xml:space="preserve">            NSLog(@"Success! User is logged into Dropbox.");</w:t>
      </w:r>
    </w:p>
    <w:p w:rsidR="001A51CD" w:rsidRPr="001A51CD" w:rsidRDefault="001A51CD" w:rsidP="001A51CD">
      <w:pPr>
        <w:pStyle w:val="aff9"/>
        <w:ind w:left="420" w:right="420"/>
      </w:pPr>
      <w:r>
        <w:t xml:space="preserve">            [[NSNotificationCenter defaultCenter] postNotificationName:@"allow" object:nil userInfo: [NSDictionary dictionaryWithObject:@"allow" forKey:@"message"]];</w:t>
      </w:r>
    </w:p>
    <w:p w:rsidR="001A51CD" w:rsidRPr="001A51CD" w:rsidRDefault="001A51CD" w:rsidP="001A51CD">
      <w:pPr>
        <w:pStyle w:val="aff9"/>
        <w:ind w:left="420" w:right="420"/>
      </w:pPr>
      <w:r>
        <w:t xml:space="preserve">            </w:t>
      </w:r>
    </w:p>
    <w:p w:rsidR="001A51CD" w:rsidRPr="001A51CD" w:rsidRDefault="001A51CD" w:rsidP="001A51CD">
      <w:pPr>
        <w:pStyle w:val="aff9"/>
        <w:ind w:left="420" w:right="420"/>
      </w:pPr>
      <w:r>
        <w:t xml:space="preserve">        } else if ([authResult isCancel]) {</w:t>
      </w:r>
    </w:p>
    <w:p w:rsidR="001A51CD" w:rsidRPr="001A51CD" w:rsidRDefault="001A51CD" w:rsidP="001A51CD">
      <w:pPr>
        <w:pStyle w:val="aff9"/>
        <w:ind w:left="420" w:right="420"/>
      </w:pPr>
      <w:r>
        <w:t xml:space="preserve">            NSLog(@"Authorization flow was manually canceled by user!")}</w:t>
      </w:r>
    </w:p>
    <w:p w:rsidR="001A51CD" w:rsidRDefault="001A51CD" w:rsidP="001A51CD">
      <w:pPr>
        <w:pStyle w:val="a5"/>
      </w:pPr>
      <w:r>
        <w:rPr>
          <w:rFonts w:hint="eastAsia"/>
        </w:rPr>
        <w:t>由于API的原因存储信息使用的沙盒文件主要用于Google Drive</w:t>
      </w:r>
      <w:r>
        <w:rPr>
          <w:rStyle w:val="affc"/>
          <w:rFonts w:hint="eastAsia"/>
        </w:rPr>
        <w:t>[13]</w:t>
      </w:r>
      <w:r>
        <w:rPr>
          <w:rFonts w:hint="eastAsia"/>
        </w:rPr>
        <w:t>，且最核心的功能是存储账号的key值。</w:t>
      </w:r>
    </w:p>
    <w:p w:rsidR="001A51CD" w:rsidRDefault="001A51CD" w:rsidP="001A51CD">
      <w:pPr>
        <w:pStyle w:val="a5"/>
      </w:pPr>
      <w:r>
        <w:rPr>
          <w:rFonts w:hint="eastAsia"/>
        </w:rPr>
        <w:t>存储用户数据核心代码：</w:t>
      </w:r>
    </w:p>
    <w:p w:rsidR="001A51CD" w:rsidRPr="001A51CD" w:rsidRDefault="001A51CD" w:rsidP="001A51CD">
      <w:pPr>
        <w:pStyle w:val="aff9"/>
        <w:ind w:left="420" w:right="420"/>
      </w:pPr>
      <w:r>
        <w:t>- (void)encodeWithCoder:(NSCoder *)aCoder{</w:t>
      </w:r>
    </w:p>
    <w:p w:rsidR="001A51CD" w:rsidRPr="001A51CD" w:rsidRDefault="001A51CD" w:rsidP="001A51CD">
      <w:pPr>
        <w:pStyle w:val="aff9"/>
        <w:ind w:left="420" w:right="420"/>
      </w:pPr>
      <w:r>
        <w:t xml:space="preserve">    [aCoder encodeObject:_addressTime forKey:@"</w:t>
      </w:r>
      <w:r w:rsidRPr="001A51CD">
        <w:rPr>
          <w:rFonts w:hint="eastAsia"/>
        </w:rPr>
        <w:t>AccountId</w:t>
      </w:r>
      <w:r w:rsidRPr="001A51CD">
        <w:t>"];</w:t>
      </w:r>
    </w:p>
    <w:p w:rsidR="001A51CD" w:rsidRPr="001A51CD" w:rsidRDefault="001A51CD" w:rsidP="001A51CD">
      <w:pPr>
        <w:pStyle w:val="aff9"/>
        <w:ind w:left="420" w:right="420"/>
      </w:pPr>
      <w:r>
        <w:t xml:space="preserve">    [aCoder encodeObject:_picktureTime forKey:@"</w:t>
      </w:r>
      <w:r w:rsidRPr="001A51CD">
        <w:rPr>
          <w:rFonts w:hint="eastAsia"/>
        </w:rPr>
        <w:t>Key</w:t>
      </w:r>
      <w:r w:rsidRPr="001A51CD">
        <w:t>"];</w:t>
      </w:r>
    </w:p>
    <w:p w:rsidR="001A51CD" w:rsidRPr="001A51CD" w:rsidRDefault="001A51CD" w:rsidP="001A51CD">
      <w:pPr>
        <w:pStyle w:val="aff9"/>
        <w:ind w:left="420" w:right="420"/>
      </w:pPr>
      <w:r>
        <w:t xml:space="preserve">    [aCoder encodeObject:_filecount forKey:@"Time"];</w:t>
      </w:r>
    </w:p>
    <w:p w:rsidR="001A51CD" w:rsidRPr="001A51CD" w:rsidRDefault="001A51CD" w:rsidP="001A51CD">
      <w:pPr>
        <w:pStyle w:val="aff9"/>
        <w:ind w:left="420" w:right="420"/>
      </w:pPr>
      <w:r>
        <w:t>}</w:t>
      </w:r>
    </w:p>
    <w:p w:rsidR="001A51CD" w:rsidRPr="001A51CD" w:rsidRDefault="001A51CD" w:rsidP="001A51CD">
      <w:pPr>
        <w:pStyle w:val="aff9"/>
        <w:ind w:left="420" w:right="420"/>
      </w:pPr>
      <w:r>
        <w:t>- (id)initWithCoder:(NSCoder *)aDecoder{</w:t>
      </w:r>
    </w:p>
    <w:p w:rsidR="001A51CD" w:rsidRPr="001A51CD" w:rsidRDefault="001A51CD" w:rsidP="001A51CD">
      <w:pPr>
        <w:pStyle w:val="aff9"/>
        <w:ind w:left="420" w:right="420"/>
      </w:pPr>
      <w:r>
        <w:t xml:space="preserve">    self = [super init];</w:t>
      </w:r>
    </w:p>
    <w:p w:rsidR="001A51CD" w:rsidRPr="001A51CD" w:rsidRDefault="001A51CD" w:rsidP="001A51CD">
      <w:pPr>
        <w:pStyle w:val="aff9"/>
        <w:ind w:left="420" w:right="420"/>
      </w:pPr>
      <w:r>
        <w:t xml:space="preserve">    if (self) {</w:t>
      </w:r>
    </w:p>
    <w:p w:rsidR="001A51CD" w:rsidRPr="001A51CD" w:rsidRDefault="001A51CD" w:rsidP="001A51CD">
      <w:pPr>
        <w:pStyle w:val="aff9"/>
        <w:ind w:left="420" w:right="420"/>
      </w:pPr>
      <w:r>
        <w:t xml:space="preserve">        _addressTime = [aDecoder decodeObjectForKey:@"</w:t>
      </w:r>
      <w:r w:rsidRPr="001A51CD">
        <w:rPr>
          <w:rFonts w:hint="eastAsia"/>
        </w:rPr>
        <w:t>AccountId</w:t>
      </w:r>
      <w:r w:rsidRPr="001A51CD">
        <w:t>"];</w:t>
      </w:r>
    </w:p>
    <w:p w:rsidR="001A51CD" w:rsidRPr="001A51CD" w:rsidRDefault="001A51CD" w:rsidP="001A51CD">
      <w:pPr>
        <w:pStyle w:val="aff9"/>
        <w:ind w:left="420" w:right="420"/>
      </w:pPr>
      <w:r>
        <w:t xml:space="preserve">        _picktureTime = [aDecoder decodeObjectForKey:@</w:t>
      </w:r>
      <w:r w:rsidRPr="001A51CD">
        <w:rPr>
          <w:rFonts w:hint="eastAsia"/>
        </w:rPr>
        <w:t>"Key</w:t>
      </w:r>
      <w:r w:rsidRPr="001A51CD">
        <w:t>"];</w:t>
      </w:r>
    </w:p>
    <w:p w:rsidR="001A51CD" w:rsidRPr="001A51CD" w:rsidRDefault="001A51CD" w:rsidP="001A51CD">
      <w:pPr>
        <w:pStyle w:val="aff9"/>
        <w:ind w:left="420" w:right="420"/>
      </w:pPr>
      <w:r>
        <w:t xml:space="preserve">        _filecount =[aDecoder decodeObjectForKey:@" Time"];</w:t>
      </w:r>
    </w:p>
    <w:p w:rsidR="001A51CD" w:rsidRPr="001A51CD" w:rsidRDefault="001A51CD" w:rsidP="001A51CD">
      <w:pPr>
        <w:pStyle w:val="2"/>
        <w:spacing w:before="120"/>
      </w:pPr>
      <w:bookmarkStart w:id="782" w:name="_Toc513375350"/>
      <w:bookmarkStart w:id="783" w:name="_Toc513562898"/>
      <w:bookmarkStart w:id="784" w:name="_Toc513570965"/>
      <w:bookmarkStart w:id="785" w:name="_Toc513578301"/>
      <w:bookmarkStart w:id="786" w:name="_Toc513731835"/>
      <w:bookmarkStart w:id="787" w:name="_Toc515015657"/>
      <w:bookmarkStart w:id="788" w:name="_Toc515394037"/>
      <w:bookmarkStart w:id="789" w:name="_Toc515915585"/>
      <w:bookmarkStart w:id="790" w:name="_Toc516504887"/>
      <w:bookmarkStart w:id="791" w:name="_Toc516507117"/>
      <w:r>
        <w:rPr>
          <w:rFonts w:hint="eastAsia"/>
        </w:rPr>
        <w:t>本章总结</w:t>
      </w:r>
      <w:bookmarkEnd w:id="782"/>
      <w:bookmarkEnd w:id="783"/>
      <w:bookmarkEnd w:id="784"/>
      <w:bookmarkEnd w:id="785"/>
      <w:bookmarkEnd w:id="786"/>
      <w:bookmarkEnd w:id="787"/>
      <w:bookmarkEnd w:id="788"/>
      <w:bookmarkEnd w:id="789"/>
      <w:bookmarkEnd w:id="790"/>
      <w:bookmarkEnd w:id="791"/>
    </w:p>
    <w:p w:rsidR="001A51CD" w:rsidRDefault="001A51CD" w:rsidP="001A51CD">
      <w:pPr>
        <w:pStyle w:val="a5"/>
      </w:pPr>
      <w:r>
        <w:rPr>
          <w:rFonts w:hint="eastAsia"/>
        </w:rPr>
        <w:t>本章为系统的实现过程，是论文的核心部分，介绍了系统中存在的各个界面以及它们的相互联系，最为重要的是给出了各个界面以及功能实现的方式，步骤和实现功能的核心代码。</w:t>
      </w:r>
    </w:p>
    <w:p w:rsidR="001A51CD" w:rsidRPr="001A51CD" w:rsidRDefault="001A51CD" w:rsidP="001A51CD">
      <w:pPr>
        <w:pStyle w:val="1"/>
        <w:spacing w:before="240" w:after="120"/>
      </w:pPr>
      <w:bookmarkStart w:id="792" w:name="_Toc453187005"/>
      <w:bookmarkStart w:id="793" w:name="_Toc386120088"/>
      <w:bookmarkStart w:id="794" w:name="_Toc386274680"/>
      <w:bookmarkStart w:id="795" w:name="_Toc513214048"/>
      <w:bookmarkStart w:id="796" w:name="_Toc513287168"/>
      <w:bookmarkStart w:id="797" w:name="_Toc513375351"/>
      <w:bookmarkStart w:id="798" w:name="_Toc513562899"/>
      <w:bookmarkStart w:id="799" w:name="_Toc513570966"/>
      <w:bookmarkStart w:id="800" w:name="_Toc513578302"/>
      <w:bookmarkStart w:id="801" w:name="_Toc513731836"/>
      <w:bookmarkStart w:id="802" w:name="_Toc515015658"/>
      <w:bookmarkStart w:id="803" w:name="_Toc515394038"/>
      <w:bookmarkStart w:id="804" w:name="_Toc515915586"/>
      <w:bookmarkStart w:id="805" w:name="_Toc516504888"/>
      <w:bookmarkStart w:id="806" w:name="_Toc516507118"/>
      <w:r>
        <w:rPr>
          <w:rFonts w:hint="eastAsia"/>
        </w:rPr>
        <w:t>系统测试</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p>
    <w:p w:rsidR="001A51CD" w:rsidRDefault="001A51CD" w:rsidP="001A51CD">
      <w:pPr>
        <w:pStyle w:val="a5"/>
      </w:pPr>
      <w:r>
        <w:rPr>
          <w:rFonts w:hint="eastAsia"/>
        </w:rPr>
        <w:t>软件开发过程中因为各种原因总会有一些预料之外且无法避免的错误，这是因为开发者不可能做到十全十美来避免遇到的所有错误，因此肯定会有一些难以发现的问题，所以我们要在测试中发现问题并改正，这样才能够降低软件在使用后出现问题。</w:t>
      </w:r>
    </w:p>
    <w:p w:rsidR="001A51CD" w:rsidRPr="001A51CD" w:rsidRDefault="001A51CD" w:rsidP="001A51CD">
      <w:pPr>
        <w:pStyle w:val="2"/>
        <w:spacing w:before="120"/>
      </w:pPr>
      <w:bookmarkStart w:id="807" w:name="_Toc453187006"/>
      <w:bookmarkStart w:id="808" w:name="_Toc386120089"/>
      <w:bookmarkStart w:id="809" w:name="_Toc386274681"/>
      <w:bookmarkStart w:id="810" w:name="_Toc513214049"/>
      <w:bookmarkStart w:id="811" w:name="_Toc513287169"/>
      <w:bookmarkStart w:id="812" w:name="_Toc513375352"/>
      <w:bookmarkStart w:id="813" w:name="_Toc513562900"/>
      <w:bookmarkStart w:id="814" w:name="_Toc513570967"/>
      <w:bookmarkStart w:id="815" w:name="_Toc513578303"/>
      <w:bookmarkStart w:id="816" w:name="_Toc513731837"/>
      <w:bookmarkStart w:id="817" w:name="_Toc515015659"/>
      <w:bookmarkStart w:id="818" w:name="_Toc515394039"/>
      <w:bookmarkStart w:id="819" w:name="_Toc515915587"/>
      <w:bookmarkStart w:id="820" w:name="_Toc516504889"/>
      <w:bookmarkStart w:id="821" w:name="_Toc516507119"/>
      <w:r>
        <w:rPr>
          <w:rFonts w:hint="eastAsia"/>
        </w:rPr>
        <w:t>测试环境</w:t>
      </w:r>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p>
    <w:p w:rsidR="001A51CD" w:rsidRDefault="001A51CD" w:rsidP="001A51CD">
      <w:pPr>
        <w:pStyle w:val="a5"/>
      </w:pPr>
      <w:r>
        <w:rPr>
          <w:rFonts w:hint="eastAsia"/>
        </w:rPr>
        <w:t>硬件环境：iMac；</w:t>
      </w:r>
    </w:p>
    <w:p w:rsidR="001A51CD" w:rsidRDefault="001A51CD" w:rsidP="001A51CD">
      <w:pPr>
        <w:pStyle w:val="a5"/>
      </w:pPr>
      <w:r>
        <w:rPr>
          <w:rFonts w:hint="eastAsia"/>
        </w:rPr>
        <w:t>处理器：2GHz  Intel</w:t>
      </w:r>
      <w:r>
        <w:rPr>
          <w:rFonts w:hint="eastAsia"/>
        </w:rPr>
        <w:t> </w:t>
      </w:r>
      <w:r>
        <w:rPr>
          <w:rFonts w:hint="eastAsia"/>
        </w:rPr>
        <w:t>Core</w:t>
      </w:r>
      <w:r>
        <w:rPr>
          <w:rFonts w:hint="eastAsia"/>
        </w:rPr>
        <w:t> </w:t>
      </w:r>
      <w:r>
        <w:rPr>
          <w:rFonts w:hint="eastAsia"/>
        </w:rPr>
        <w:t>i5 处理器；</w:t>
      </w:r>
    </w:p>
    <w:p w:rsidR="001A51CD" w:rsidRDefault="001A51CD" w:rsidP="001A51CD">
      <w:pPr>
        <w:pStyle w:val="a5"/>
      </w:pPr>
      <w:r>
        <w:rPr>
          <w:rFonts w:hint="eastAsia"/>
        </w:rPr>
        <w:t>内存：</w:t>
      </w:r>
      <w:r>
        <w:t>8 GB 2400 MHz DDR4</w:t>
      </w:r>
      <w:r>
        <w:rPr>
          <w:rFonts w:hint="eastAsia"/>
        </w:rPr>
        <w:t>；</w:t>
      </w:r>
    </w:p>
    <w:p w:rsidR="001A51CD" w:rsidRDefault="001A51CD" w:rsidP="001A51CD">
      <w:pPr>
        <w:pStyle w:val="a5"/>
      </w:pPr>
      <w:r>
        <w:rPr>
          <w:rFonts w:hint="eastAsia"/>
        </w:rPr>
        <w:t>硬盘空间：1TB (5400-rpm) 硬盘；</w:t>
      </w:r>
    </w:p>
    <w:p w:rsidR="001A51CD" w:rsidRDefault="001A51CD" w:rsidP="001A51CD">
      <w:pPr>
        <w:pStyle w:val="a5"/>
      </w:pPr>
      <w:r>
        <w:rPr>
          <w:rFonts w:hint="eastAsia"/>
        </w:rPr>
        <w:t>操作系统：macOS High Sierra 10.13</w:t>
      </w:r>
      <w:r>
        <w:t xml:space="preserve"> </w:t>
      </w:r>
      <w:r>
        <w:rPr>
          <w:rFonts w:hint="eastAsia"/>
        </w:rPr>
        <w:t>；</w:t>
      </w:r>
    </w:p>
    <w:p w:rsidR="001A51CD" w:rsidRDefault="001A51CD" w:rsidP="001A51CD">
      <w:pPr>
        <w:pStyle w:val="a5"/>
      </w:pPr>
      <w:r>
        <w:rPr>
          <w:rFonts w:hint="eastAsia"/>
        </w:rPr>
        <w:t>编译软件：Xcode；</w:t>
      </w:r>
    </w:p>
    <w:p w:rsidR="001A51CD" w:rsidRPr="001A51CD" w:rsidRDefault="001A51CD" w:rsidP="001A51CD">
      <w:pPr>
        <w:pStyle w:val="2"/>
        <w:spacing w:before="120"/>
      </w:pPr>
      <w:bookmarkStart w:id="822" w:name="_Toc513731838"/>
      <w:bookmarkStart w:id="823" w:name="_Toc513578304"/>
      <w:bookmarkStart w:id="824" w:name="_Toc513570968"/>
      <w:bookmarkStart w:id="825" w:name="_Toc513562901"/>
      <w:bookmarkStart w:id="826" w:name="_Toc450207287"/>
      <w:bookmarkStart w:id="827" w:name="_Toc449989507"/>
      <w:bookmarkStart w:id="828" w:name="_Toc515015660"/>
      <w:bookmarkStart w:id="829" w:name="_Toc515394040"/>
      <w:bookmarkStart w:id="830" w:name="_Toc515915588"/>
      <w:bookmarkStart w:id="831" w:name="_Toc516504890"/>
      <w:bookmarkStart w:id="832" w:name="_Toc516507120"/>
      <w:r>
        <w:lastRenderedPageBreak/>
        <w:t>测试目标</w:t>
      </w:r>
      <w:bookmarkEnd w:id="822"/>
      <w:bookmarkEnd w:id="823"/>
      <w:bookmarkEnd w:id="824"/>
      <w:bookmarkEnd w:id="825"/>
      <w:bookmarkEnd w:id="826"/>
      <w:bookmarkEnd w:id="827"/>
      <w:bookmarkEnd w:id="828"/>
      <w:bookmarkEnd w:id="829"/>
      <w:bookmarkEnd w:id="830"/>
      <w:bookmarkEnd w:id="831"/>
      <w:bookmarkEnd w:id="832"/>
    </w:p>
    <w:p w:rsidR="001A51CD" w:rsidRDefault="001A51CD" w:rsidP="001A51CD">
      <w:pPr>
        <w:pStyle w:val="a5"/>
      </w:pPr>
      <w:r>
        <w:t>系统测试</w:t>
      </w:r>
      <w:r>
        <w:rPr>
          <w:rFonts w:hint="eastAsia"/>
        </w:rPr>
        <w:t>是对</w:t>
      </w:r>
      <w:r>
        <w:t>整个产品的健壮性、安全性</w:t>
      </w:r>
      <w:r>
        <w:rPr>
          <w:rFonts w:hint="eastAsia"/>
        </w:rPr>
        <w:t>以</w:t>
      </w:r>
      <w:r>
        <w:t>及各性能参数的测试，各模块的验证性测试和功能性测试</w:t>
      </w:r>
      <w:r>
        <w:rPr>
          <w:rStyle w:val="affc"/>
          <w:rFonts w:hint="eastAsia"/>
        </w:rPr>
        <w:t>[13]</w:t>
      </w:r>
      <w:r>
        <w:rPr>
          <w:rFonts w:hint="eastAsia"/>
        </w:rPr>
        <w:t>。</w:t>
      </w:r>
    </w:p>
    <w:p w:rsidR="001A51CD" w:rsidRDefault="001A51CD" w:rsidP="001A51CD">
      <w:pPr>
        <w:pStyle w:val="a5"/>
      </w:pPr>
      <w:r>
        <w:t>为了给用户最好的体验</w:t>
      </w:r>
      <w:r>
        <w:rPr>
          <w:rFonts w:hint="eastAsia"/>
        </w:rPr>
        <w:t>，</w:t>
      </w:r>
      <w:r>
        <w:t>改系统严格按照标准进行测试</w:t>
      </w:r>
      <w:r>
        <w:rPr>
          <w:rFonts w:hint="eastAsia"/>
        </w:rPr>
        <w:t>，首先对主要功能进行测试，其次对细节方面测试，找出了一些潜在的问题。尽量做到没有错误。</w:t>
      </w:r>
    </w:p>
    <w:p w:rsidR="001A51CD" w:rsidRPr="001A51CD" w:rsidRDefault="001A51CD" w:rsidP="001A51CD">
      <w:pPr>
        <w:pStyle w:val="2"/>
        <w:spacing w:before="120"/>
      </w:pPr>
      <w:bookmarkStart w:id="833" w:name="_Toc289868759"/>
      <w:bookmarkStart w:id="834" w:name="_Toc290572423"/>
      <w:bookmarkStart w:id="835" w:name="_Toc386120091"/>
      <w:bookmarkStart w:id="836" w:name="_Toc386274683"/>
      <w:bookmarkStart w:id="837" w:name="_Toc513214050"/>
      <w:bookmarkStart w:id="838" w:name="_Toc513287170"/>
      <w:bookmarkStart w:id="839" w:name="_Toc513375353"/>
      <w:bookmarkStart w:id="840" w:name="_Toc513562902"/>
      <w:bookmarkStart w:id="841" w:name="_Toc513570969"/>
      <w:bookmarkStart w:id="842" w:name="_Toc513578305"/>
      <w:bookmarkStart w:id="843" w:name="_Toc513731839"/>
      <w:bookmarkStart w:id="844" w:name="_Toc515015661"/>
      <w:bookmarkStart w:id="845" w:name="_Toc515394041"/>
      <w:bookmarkStart w:id="846" w:name="_Toc515915589"/>
      <w:bookmarkStart w:id="847" w:name="_Toc516504891"/>
      <w:bookmarkStart w:id="848" w:name="_Toc516507121"/>
      <w:r>
        <w:rPr>
          <w:rFonts w:hint="eastAsia"/>
        </w:rPr>
        <w:t>测试方法</w:t>
      </w:r>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p>
    <w:p w:rsidR="001A51CD" w:rsidRDefault="001A51CD" w:rsidP="001A51CD">
      <w:pPr>
        <w:pStyle w:val="a5"/>
      </w:pPr>
      <w:r>
        <w:rPr>
          <w:rFonts w:hint="eastAsia"/>
        </w:rPr>
        <w:t>软件测试中常用的两种方式黑盒测试和白盒测试。</w:t>
      </w:r>
    </w:p>
    <w:p w:rsidR="001A51CD" w:rsidRPr="001A51CD" w:rsidRDefault="001A51CD" w:rsidP="001A51CD">
      <w:pPr>
        <w:pStyle w:val="3"/>
        <w:spacing w:before="120"/>
      </w:pPr>
      <w:bookmarkStart w:id="849" w:name="_Toc289868760"/>
      <w:bookmarkStart w:id="850" w:name="_Toc290572424"/>
      <w:bookmarkStart w:id="851" w:name="_Toc386120092"/>
      <w:bookmarkStart w:id="852" w:name="_Toc386274684"/>
      <w:bookmarkStart w:id="853" w:name="_Toc513214051"/>
      <w:bookmarkStart w:id="854" w:name="_Toc513287171"/>
      <w:bookmarkStart w:id="855" w:name="_Toc513375354"/>
      <w:bookmarkStart w:id="856" w:name="_Toc513562903"/>
      <w:bookmarkStart w:id="857" w:name="_Toc513570970"/>
      <w:bookmarkStart w:id="858" w:name="_Toc513578306"/>
      <w:bookmarkStart w:id="859" w:name="_Toc513731840"/>
      <w:bookmarkStart w:id="860" w:name="_Toc515015662"/>
      <w:bookmarkStart w:id="861" w:name="_Toc515394042"/>
      <w:bookmarkStart w:id="862" w:name="_Toc515915590"/>
      <w:bookmarkStart w:id="863" w:name="_Toc516504892"/>
      <w:bookmarkStart w:id="864" w:name="_Toc516507122"/>
      <w:r>
        <w:rPr>
          <w:rFonts w:hint="eastAsia"/>
        </w:rPr>
        <w:t>功能性测试</w:t>
      </w:r>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p>
    <w:p w:rsidR="001A51CD" w:rsidRDefault="001A51CD" w:rsidP="001A51CD">
      <w:pPr>
        <w:pStyle w:val="a5"/>
      </w:pPr>
      <w:r>
        <w:rPr>
          <w:rFonts w:hint="eastAsia"/>
        </w:rPr>
        <w:t>功能性测试即为黑盒测试，测试程序是否能在接受数据后产生正确的输出，以完成目的功能</w:t>
      </w:r>
      <w:r>
        <w:rPr>
          <w:rStyle w:val="affc"/>
          <w:rFonts w:hint="eastAsia"/>
        </w:rPr>
        <w:t>[14]</w:t>
      </w:r>
      <w:r>
        <w:rPr>
          <w:rFonts w:hint="eastAsia"/>
        </w:rPr>
        <w:t>。</w:t>
      </w:r>
    </w:p>
    <w:p w:rsidR="001A51CD" w:rsidRDefault="001A51CD" w:rsidP="001A51CD">
      <w:pPr>
        <w:pStyle w:val="a5"/>
      </w:pPr>
      <w:r>
        <w:rPr>
          <w:rFonts w:hint="eastAsia"/>
        </w:rPr>
        <w:t>（1）登陆功能是由API提供的，用于检测用于账号是否登陆，如未登陆将调账登陆界面，若已经登陆则直接跳转相应的备份和还原功能界面，同时一次登陆后如果用户不注销应能在下次启动时不需要登陆，登录功能测试如表6-1。</w:t>
      </w:r>
    </w:p>
    <w:p w:rsidR="001A51CD" w:rsidRDefault="001A51CD" w:rsidP="001A51CD">
      <w:pPr>
        <w:pStyle w:val="affd"/>
      </w:pPr>
      <w:r>
        <w:tab/>
      </w:r>
      <w:bookmarkStart w:id="865" w:name="_Ref449022560"/>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1</w:t>
      </w:r>
      <w:r>
        <w:fldChar w:fldCharType="end"/>
      </w:r>
      <w:bookmarkEnd w:id="865"/>
      <w:r>
        <w:rPr>
          <w:rFonts w:hint="eastAsia"/>
        </w:rPr>
        <w:t xml:space="preserve"> 登录</w:t>
      </w:r>
      <w:r>
        <w:t>测试</w:t>
      </w:r>
      <w:r>
        <w:rPr>
          <w:rFonts w:hint="eastAsia"/>
        </w:rPr>
        <w:t>表</w:t>
      </w:r>
    </w:p>
    <w:tbl>
      <w:tblPr>
        <w:tblW w:w="9286"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2321"/>
        <w:gridCol w:w="2321"/>
        <w:gridCol w:w="2322"/>
        <w:gridCol w:w="2322"/>
      </w:tblGrid>
      <w:tr w:rsidR="001A51CD" w:rsidTr="00B45737">
        <w:trPr>
          <w:tblHeader/>
          <w:jc w:val="center"/>
        </w:trPr>
        <w:tc>
          <w:tcPr>
            <w:tcW w:w="9286" w:type="dxa"/>
            <w:gridSpan w:val="4"/>
            <w:shd w:val="clear" w:color="auto" w:fill="auto"/>
          </w:tcPr>
          <w:p w:rsidR="001A51CD" w:rsidRPr="001A51CD" w:rsidRDefault="001A51CD" w:rsidP="001A51CD">
            <w:r>
              <w:rPr>
                <w:rFonts w:hint="eastAsia"/>
              </w:rPr>
              <w:t>测试过程：用户点击使用</w:t>
            </w:r>
            <w:r>
              <w:rPr>
                <w:rFonts w:hint="eastAsia"/>
              </w:rPr>
              <w:t>Google Drive</w:t>
            </w:r>
            <w:r>
              <w:rPr>
                <w:rFonts w:hint="eastAsia"/>
              </w:rPr>
              <w:t>或</w:t>
            </w:r>
            <w:r>
              <w:rPr>
                <w:rFonts w:hint="eastAsia"/>
              </w:rPr>
              <w:t>Dropbox</w:t>
            </w:r>
            <w:r>
              <w:rPr>
                <w:rFonts w:hint="eastAsia"/>
              </w:rPr>
              <w:t>备份且为登录账号时</w:t>
            </w:r>
          </w:p>
        </w:tc>
      </w:tr>
      <w:tr w:rsidR="001A51CD" w:rsidTr="00B45737">
        <w:trPr>
          <w:tblHeader/>
          <w:jc w:val="center"/>
        </w:trPr>
        <w:tc>
          <w:tcPr>
            <w:tcW w:w="2321" w:type="dxa"/>
            <w:shd w:val="clear" w:color="auto" w:fill="auto"/>
          </w:tcPr>
          <w:p w:rsidR="001A51CD" w:rsidRPr="001A51CD" w:rsidRDefault="001A51CD" w:rsidP="001A51CD">
            <w:pPr>
              <w:pStyle w:val="aff7"/>
            </w:pPr>
            <w:r>
              <w:rPr>
                <w:rFonts w:hint="eastAsia"/>
              </w:rPr>
              <w:t>序号</w:t>
            </w:r>
          </w:p>
        </w:tc>
        <w:tc>
          <w:tcPr>
            <w:tcW w:w="2321" w:type="dxa"/>
            <w:shd w:val="clear" w:color="auto" w:fill="auto"/>
          </w:tcPr>
          <w:p w:rsidR="001A51CD" w:rsidRPr="001A51CD" w:rsidRDefault="001A51CD" w:rsidP="001A51CD">
            <w:pPr>
              <w:pStyle w:val="aff7"/>
            </w:pPr>
            <w:r>
              <w:rPr>
                <w:rFonts w:hint="eastAsia"/>
              </w:rPr>
              <w:t>输入</w:t>
            </w:r>
          </w:p>
        </w:tc>
        <w:tc>
          <w:tcPr>
            <w:tcW w:w="2322" w:type="dxa"/>
            <w:shd w:val="clear" w:color="auto" w:fill="auto"/>
          </w:tcPr>
          <w:p w:rsidR="001A51CD" w:rsidRPr="001A51CD" w:rsidRDefault="001A51CD" w:rsidP="001A51CD">
            <w:pPr>
              <w:pStyle w:val="aff7"/>
            </w:pPr>
            <w:r>
              <w:rPr>
                <w:rFonts w:hint="eastAsia"/>
              </w:rPr>
              <w:t>预期结果</w:t>
            </w:r>
          </w:p>
        </w:tc>
        <w:tc>
          <w:tcPr>
            <w:tcW w:w="2322" w:type="dxa"/>
            <w:shd w:val="clear" w:color="auto" w:fill="auto"/>
          </w:tcPr>
          <w:p w:rsidR="001A51CD" w:rsidRPr="001A51CD" w:rsidRDefault="001A51CD" w:rsidP="001A51CD">
            <w:pPr>
              <w:pStyle w:val="aff7"/>
            </w:pPr>
            <w:r>
              <w:rPr>
                <w:rFonts w:hint="eastAsia"/>
              </w:rPr>
              <w:t>是否通过</w:t>
            </w:r>
          </w:p>
        </w:tc>
      </w:tr>
      <w:tr w:rsidR="001A51CD" w:rsidTr="00B45737">
        <w:trPr>
          <w:tblHeader/>
          <w:jc w:val="center"/>
        </w:trPr>
        <w:tc>
          <w:tcPr>
            <w:tcW w:w="2321" w:type="dxa"/>
            <w:shd w:val="clear" w:color="auto" w:fill="auto"/>
          </w:tcPr>
          <w:p w:rsidR="001A51CD" w:rsidRPr="001A51CD" w:rsidRDefault="001A51CD" w:rsidP="001A51CD">
            <w:r>
              <w:rPr>
                <w:rFonts w:hint="eastAsia"/>
              </w:rPr>
              <w:t>1</w:t>
            </w:r>
          </w:p>
        </w:tc>
        <w:tc>
          <w:tcPr>
            <w:tcW w:w="2321" w:type="dxa"/>
            <w:shd w:val="clear" w:color="auto" w:fill="auto"/>
          </w:tcPr>
          <w:p w:rsidR="001A51CD" w:rsidRPr="001A51CD" w:rsidRDefault="001A51CD" w:rsidP="001A51CD">
            <w:r>
              <w:rPr>
                <w:rFonts w:hint="eastAsia"/>
              </w:rPr>
              <w:t>账号和密码为空</w:t>
            </w:r>
          </w:p>
        </w:tc>
        <w:tc>
          <w:tcPr>
            <w:tcW w:w="2322" w:type="dxa"/>
            <w:shd w:val="clear" w:color="auto" w:fill="auto"/>
          </w:tcPr>
          <w:p w:rsidR="001A51CD" w:rsidRPr="001A51CD" w:rsidRDefault="001A51CD" w:rsidP="001A51CD">
            <w:r>
              <w:rPr>
                <w:rFonts w:hint="eastAsia"/>
              </w:rPr>
              <w:t>提示输入账号和密码</w:t>
            </w:r>
          </w:p>
        </w:tc>
        <w:tc>
          <w:tcPr>
            <w:tcW w:w="2322" w:type="dxa"/>
            <w:shd w:val="clear" w:color="auto" w:fill="auto"/>
          </w:tcPr>
          <w:p w:rsidR="001A51CD" w:rsidRPr="001A51CD" w:rsidRDefault="001A51CD" w:rsidP="001A51CD">
            <w:r>
              <w:rPr>
                <w:rFonts w:hint="eastAsia"/>
              </w:rPr>
              <w:t>通过</w:t>
            </w:r>
          </w:p>
        </w:tc>
      </w:tr>
      <w:tr w:rsidR="001A51CD" w:rsidTr="00B45737">
        <w:trPr>
          <w:tblHeader/>
          <w:jc w:val="center"/>
        </w:trPr>
        <w:tc>
          <w:tcPr>
            <w:tcW w:w="2321" w:type="dxa"/>
            <w:shd w:val="clear" w:color="auto" w:fill="auto"/>
          </w:tcPr>
          <w:p w:rsidR="001A51CD" w:rsidRPr="001A51CD" w:rsidRDefault="001A51CD" w:rsidP="001A51CD">
            <w:r>
              <w:rPr>
                <w:rFonts w:hint="eastAsia"/>
              </w:rPr>
              <w:t>2</w:t>
            </w:r>
          </w:p>
        </w:tc>
        <w:tc>
          <w:tcPr>
            <w:tcW w:w="2321" w:type="dxa"/>
            <w:shd w:val="clear" w:color="auto" w:fill="auto"/>
          </w:tcPr>
          <w:p w:rsidR="001A51CD" w:rsidRPr="001A51CD" w:rsidRDefault="001A51CD" w:rsidP="001A51CD">
            <w:r>
              <w:rPr>
                <w:rFonts w:hint="eastAsia"/>
              </w:rPr>
              <w:t>账号为正确账号</w:t>
            </w:r>
          </w:p>
        </w:tc>
        <w:tc>
          <w:tcPr>
            <w:tcW w:w="2322" w:type="dxa"/>
            <w:shd w:val="clear" w:color="auto" w:fill="auto"/>
          </w:tcPr>
          <w:p w:rsidR="001A51CD" w:rsidRPr="001A51CD" w:rsidRDefault="001A51CD" w:rsidP="001A51CD">
            <w:r>
              <w:rPr>
                <w:rFonts w:hint="eastAsia"/>
              </w:rPr>
              <w:t>提示输入密码</w:t>
            </w:r>
          </w:p>
        </w:tc>
        <w:tc>
          <w:tcPr>
            <w:tcW w:w="2322" w:type="dxa"/>
            <w:shd w:val="clear" w:color="auto" w:fill="auto"/>
          </w:tcPr>
          <w:p w:rsidR="001A51CD" w:rsidRPr="001A51CD" w:rsidRDefault="001A51CD" w:rsidP="001A51CD">
            <w:r>
              <w:rPr>
                <w:rFonts w:hint="eastAsia"/>
              </w:rPr>
              <w:t>通过</w:t>
            </w:r>
          </w:p>
        </w:tc>
      </w:tr>
      <w:tr w:rsidR="001A51CD" w:rsidTr="00B45737">
        <w:trPr>
          <w:tblHeader/>
          <w:jc w:val="center"/>
        </w:trPr>
        <w:tc>
          <w:tcPr>
            <w:tcW w:w="2321" w:type="dxa"/>
            <w:shd w:val="clear" w:color="auto" w:fill="auto"/>
          </w:tcPr>
          <w:p w:rsidR="001A51CD" w:rsidRPr="001A51CD" w:rsidRDefault="001A51CD" w:rsidP="001A51CD">
            <w:r>
              <w:rPr>
                <w:rFonts w:hint="eastAsia"/>
              </w:rPr>
              <w:t>3</w:t>
            </w:r>
          </w:p>
        </w:tc>
        <w:tc>
          <w:tcPr>
            <w:tcW w:w="2321" w:type="dxa"/>
            <w:shd w:val="clear" w:color="auto" w:fill="auto"/>
          </w:tcPr>
          <w:p w:rsidR="001A51CD" w:rsidRPr="001A51CD" w:rsidRDefault="001A51CD" w:rsidP="001A51CD">
            <w:r>
              <w:rPr>
                <w:rFonts w:hint="eastAsia"/>
              </w:rPr>
              <w:t>账号为正确账号，密码为正确密码</w:t>
            </w:r>
          </w:p>
        </w:tc>
        <w:tc>
          <w:tcPr>
            <w:tcW w:w="2322" w:type="dxa"/>
            <w:shd w:val="clear" w:color="auto" w:fill="auto"/>
          </w:tcPr>
          <w:p w:rsidR="001A51CD" w:rsidRPr="001A51CD" w:rsidRDefault="001A51CD" w:rsidP="001A51CD">
            <w:r>
              <w:rPr>
                <w:rFonts w:hint="eastAsia"/>
              </w:rPr>
              <w:t>提示登录成功</w:t>
            </w:r>
          </w:p>
        </w:tc>
        <w:tc>
          <w:tcPr>
            <w:tcW w:w="2322" w:type="dxa"/>
            <w:shd w:val="clear" w:color="auto" w:fill="auto"/>
          </w:tcPr>
          <w:p w:rsidR="001A51CD" w:rsidRPr="001A51CD" w:rsidRDefault="001A51CD" w:rsidP="001A51CD">
            <w:r>
              <w:rPr>
                <w:rFonts w:hint="eastAsia"/>
              </w:rPr>
              <w:t>通过</w:t>
            </w:r>
          </w:p>
        </w:tc>
      </w:tr>
      <w:tr w:rsidR="001A51CD" w:rsidTr="00B45737">
        <w:trPr>
          <w:trHeight w:val="556"/>
          <w:tblHeader/>
          <w:jc w:val="center"/>
        </w:trPr>
        <w:tc>
          <w:tcPr>
            <w:tcW w:w="2321" w:type="dxa"/>
            <w:shd w:val="clear" w:color="auto" w:fill="auto"/>
          </w:tcPr>
          <w:p w:rsidR="001A51CD" w:rsidRPr="001A51CD" w:rsidRDefault="001A51CD" w:rsidP="001A51CD">
            <w:r>
              <w:rPr>
                <w:rFonts w:hint="eastAsia"/>
              </w:rPr>
              <w:t>4</w:t>
            </w:r>
          </w:p>
        </w:tc>
        <w:tc>
          <w:tcPr>
            <w:tcW w:w="2321" w:type="dxa"/>
            <w:shd w:val="clear" w:color="auto" w:fill="auto"/>
          </w:tcPr>
          <w:p w:rsidR="001A51CD" w:rsidRPr="001A51CD" w:rsidRDefault="001A51CD" w:rsidP="001A51CD">
            <w:r>
              <w:rPr>
                <w:rFonts w:hint="eastAsia"/>
              </w:rPr>
              <w:t>账号为正确账号，密码为错误密码</w:t>
            </w:r>
          </w:p>
        </w:tc>
        <w:tc>
          <w:tcPr>
            <w:tcW w:w="2322" w:type="dxa"/>
            <w:shd w:val="clear" w:color="auto" w:fill="auto"/>
          </w:tcPr>
          <w:p w:rsidR="001A51CD" w:rsidRPr="001A51CD" w:rsidRDefault="001A51CD" w:rsidP="001A51CD">
            <w:r>
              <w:rPr>
                <w:rFonts w:hint="eastAsia"/>
              </w:rPr>
              <w:t>提示密码错误</w:t>
            </w:r>
          </w:p>
        </w:tc>
        <w:tc>
          <w:tcPr>
            <w:tcW w:w="2322" w:type="dxa"/>
            <w:shd w:val="clear" w:color="auto" w:fill="auto"/>
          </w:tcPr>
          <w:p w:rsidR="001A51CD" w:rsidRPr="001A51CD" w:rsidRDefault="001A51CD" w:rsidP="001A51CD">
            <w:r>
              <w:rPr>
                <w:rFonts w:hint="eastAsia"/>
              </w:rPr>
              <w:t>通过</w:t>
            </w:r>
          </w:p>
        </w:tc>
      </w:tr>
      <w:tr w:rsidR="001A51CD" w:rsidTr="00B45737">
        <w:trPr>
          <w:tblHeader/>
          <w:jc w:val="center"/>
        </w:trPr>
        <w:tc>
          <w:tcPr>
            <w:tcW w:w="2321" w:type="dxa"/>
            <w:shd w:val="clear" w:color="auto" w:fill="auto"/>
          </w:tcPr>
          <w:p w:rsidR="001A51CD" w:rsidRPr="001A51CD" w:rsidRDefault="001A51CD" w:rsidP="001A51CD">
            <w:r>
              <w:rPr>
                <w:rFonts w:hint="eastAsia"/>
              </w:rPr>
              <w:t>5</w:t>
            </w:r>
          </w:p>
        </w:tc>
        <w:tc>
          <w:tcPr>
            <w:tcW w:w="2321" w:type="dxa"/>
            <w:shd w:val="clear" w:color="auto" w:fill="auto"/>
          </w:tcPr>
          <w:p w:rsidR="001A51CD" w:rsidRPr="001A51CD" w:rsidRDefault="001A51CD" w:rsidP="001A51CD">
            <w:r>
              <w:rPr>
                <w:rFonts w:hint="eastAsia"/>
              </w:rPr>
              <w:t>用户已经登陆过账号且未注销</w:t>
            </w:r>
          </w:p>
        </w:tc>
        <w:tc>
          <w:tcPr>
            <w:tcW w:w="2322" w:type="dxa"/>
            <w:shd w:val="clear" w:color="auto" w:fill="auto"/>
          </w:tcPr>
          <w:p w:rsidR="001A51CD" w:rsidRPr="001A51CD" w:rsidRDefault="001A51CD" w:rsidP="001A51CD">
            <w:r>
              <w:rPr>
                <w:rFonts w:hint="eastAsia"/>
              </w:rPr>
              <w:t>直接跳转功能界面</w:t>
            </w:r>
          </w:p>
        </w:tc>
        <w:tc>
          <w:tcPr>
            <w:tcW w:w="2322" w:type="dxa"/>
            <w:shd w:val="clear" w:color="auto" w:fill="auto"/>
          </w:tcPr>
          <w:p w:rsidR="001A51CD" w:rsidRPr="001A51CD" w:rsidRDefault="001A51CD" w:rsidP="001A51CD">
            <w:r>
              <w:rPr>
                <w:rFonts w:hint="eastAsia"/>
              </w:rPr>
              <w:t>通过</w:t>
            </w:r>
          </w:p>
        </w:tc>
      </w:tr>
    </w:tbl>
    <w:p w:rsidR="001A51CD" w:rsidRDefault="001A51CD" w:rsidP="001A51CD">
      <w:pPr>
        <w:pStyle w:val="a5"/>
      </w:pPr>
      <w:r>
        <w:rPr>
          <w:rFonts w:hint="eastAsia"/>
        </w:rPr>
        <w:t>（2）备份文件选择时，但用户没有选择文件时应提示用户选择文件，同时需要达到用户可以选择任意一种或多种文件的要求。备份文件类型选择测试如表6-2。</w:t>
      </w:r>
    </w:p>
    <w:p w:rsidR="001A51CD" w:rsidRDefault="001A51CD" w:rsidP="001A51CD">
      <w:pPr>
        <w:pStyle w:val="affd"/>
      </w:pPr>
      <w:r>
        <w:tab/>
      </w:r>
      <w:r>
        <w:tab/>
        <w:t>表</w:t>
      </w:r>
      <w:r>
        <w:rPr>
          <w:rFonts w:hint="eastAsia"/>
        </w:rPr>
        <w:t>6-2备份文件类型选择</w:t>
      </w:r>
      <w:r>
        <w:t>测试</w:t>
      </w:r>
      <w:r>
        <w:rPr>
          <w:rFonts w:hint="eastAsia"/>
        </w:rPr>
        <w:t>表</w:t>
      </w:r>
    </w:p>
    <w:tbl>
      <w:tblPr>
        <w:tblW w:w="9286"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3095"/>
        <w:gridCol w:w="3095"/>
        <w:gridCol w:w="3096"/>
      </w:tblGrid>
      <w:tr w:rsidR="001A51CD" w:rsidTr="00B45737">
        <w:trPr>
          <w:tblHeader/>
          <w:jc w:val="center"/>
        </w:trPr>
        <w:tc>
          <w:tcPr>
            <w:tcW w:w="9286" w:type="dxa"/>
            <w:gridSpan w:val="3"/>
            <w:shd w:val="clear" w:color="auto" w:fill="auto"/>
          </w:tcPr>
          <w:p w:rsidR="001A51CD" w:rsidRPr="001A51CD" w:rsidRDefault="001A51CD" w:rsidP="001A51CD">
            <w:r>
              <w:rPr>
                <w:rFonts w:hint="eastAsia"/>
              </w:rPr>
              <w:t>测试过程：用户在备份界面选择文件类型时</w:t>
            </w:r>
          </w:p>
        </w:tc>
      </w:tr>
      <w:tr w:rsidR="001A51CD" w:rsidTr="00B45737">
        <w:trPr>
          <w:tblHeader/>
          <w:jc w:val="center"/>
        </w:trPr>
        <w:tc>
          <w:tcPr>
            <w:tcW w:w="3095" w:type="dxa"/>
            <w:shd w:val="clear" w:color="auto" w:fill="auto"/>
          </w:tcPr>
          <w:p w:rsidR="001A51CD" w:rsidRPr="001A51CD" w:rsidRDefault="001A51CD" w:rsidP="001A51CD">
            <w:pPr>
              <w:pStyle w:val="aff7"/>
            </w:pPr>
            <w:r>
              <w:tab/>
            </w:r>
            <w:r w:rsidRPr="001A51CD">
              <w:rPr>
                <w:rFonts w:hint="eastAsia"/>
              </w:rPr>
              <w:t>输入</w:t>
            </w:r>
            <w:r w:rsidRPr="001A51CD">
              <w:tab/>
            </w:r>
          </w:p>
        </w:tc>
        <w:tc>
          <w:tcPr>
            <w:tcW w:w="3095" w:type="dxa"/>
            <w:shd w:val="clear" w:color="auto" w:fill="auto"/>
          </w:tcPr>
          <w:p w:rsidR="001A51CD" w:rsidRPr="001A51CD" w:rsidRDefault="001A51CD" w:rsidP="001A51CD">
            <w:pPr>
              <w:pStyle w:val="aff7"/>
            </w:pPr>
            <w:r>
              <w:rPr>
                <w:rFonts w:hint="eastAsia"/>
              </w:rPr>
              <w:t>预期结果</w:t>
            </w:r>
          </w:p>
        </w:tc>
        <w:tc>
          <w:tcPr>
            <w:tcW w:w="3096" w:type="dxa"/>
            <w:shd w:val="clear" w:color="auto" w:fill="auto"/>
          </w:tcPr>
          <w:p w:rsidR="001A51CD" w:rsidRPr="001A51CD" w:rsidRDefault="001A51CD" w:rsidP="001A51CD">
            <w:pPr>
              <w:pStyle w:val="aff7"/>
            </w:pPr>
            <w:r>
              <w:rPr>
                <w:rFonts w:hint="eastAsia"/>
              </w:rPr>
              <w:t>是否通过</w:t>
            </w:r>
          </w:p>
        </w:tc>
      </w:tr>
      <w:tr w:rsidR="001A51CD" w:rsidTr="00B45737">
        <w:trPr>
          <w:tblHeader/>
          <w:jc w:val="center"/>
        </w:trPr>
        <w:tc>
          <w:tcPr>
            <w:tcW w:w="3095" w:type="dxa"/>
            <w:shd w:val="clear" w:color="auto" w:fill="auto"/>
          </w:tcPr>
          <w:p w:rsidR="001A51CD" w:rsidRPr="001A51CD" w:rsidRDefault="001A51CD" w:rsidP="001A51CD">
            <w:r>
              <w:rPr>
                <w:rFonts w:hint="eastAsia"/>
              </w:rPr>
              <w:t>不选择任何文件，点击“开始按钮”</w:t>
            </w:r>
          </w:p>
        </w:tc>
        <w:tc>
          <w:tcPr>
            <w:tcW w:w="3095" w:type="dxa"/>
            <w:shd w:val="clear" w:color="auto" w:fill="auto"/>
          </w:tcPr>
          <w:p w:rsidR="001A51CD" w:rsidRPr="001A51CD" w:rsidRDefault="001A51CD" w:rsidP="001A51CD">
            <w:r>
              <w:rPr>
                <w:rFonts w:hint="eastAsia"/>
              </w:rPr>
              <w:t>提示没有选择文件</w:t>
            </w:r>
          </w:p>
        </w:tc>
        <w:tc>
          <w:tcPr>
            <w:tcW w:w="3096" w:type="dxa"/>
            <w:shd w:val="clear" w:color="auto" w:fill="auto"/>
          </w:tcPr>
          <w:p w:rsidR="001A51CD" w:rsidRPr="001A51CD" w:rsidRDefault="001A51CD" w:rsidP="001A51CD">
            <w:r>
              <w:rPr>
                <w:rFonts w:hint="eastAsia"/>
              </w:rPr>
              <w:t>通过</w:t>
            </w:r>
          </w:p>
        </w:tc>
      </w:tr>
      <w:tr w:rsidR="001A51CD" w:rsidTr="00B45737">
        <w:trPr>
          <w:tblHeader/>
          <w:jc w:val="center"/>
        </w:trPr>
        <w:tc>
          <w:tcPr>
            <w:tcW w:w="3095" w:type="dxa"/>
            <w:shd w:val="clear" w:color="auto" w:fill="auto"/>
          </w:tcPr>
          <w:p w:rsidR="001A51CD" w:rsidRPr="001A51CD" w:rsidRDefault="001A51CD" w:rsidP="001A51CD">
            <w:r>
              <w:rPr>
                <w:rFonts w:hint="eastAsia"/>
              </w:rPr>
              <w:t>选择任意一种文件，点击“开始按钮”</w:t>
            </w:r>
          </w:p>
        </w:tc>
        <w:tc>
          <w:tcPr>
            <w:tcW w:w="3095" w:type="dxa"/>
            <w:shd w:val="clear" w:color="auto" w:fill="auto"/>
          </w:tcPr>
          <w:p w:rsidR="001A51CD" w:rsidRPr="001A51CD" w:rsidRDefault="001A51CD" w:rsidP="001A51CD">
            <w:r>
              <w:rPr>
                <w:rFonts w:hint="eastAsia"/>
              </w:rPr>
              <w:t>开始备份</w:t>
            </w:r>
          </w:p>
        </w:tc>
        <w:tc>
          <w:tcPr>
            <w:tcW w:w="3096" w:type="dxa"/>
            <w:shd w:val="clear" w:color="auto" w:fill="auto"/>
          </w:tcPr>
          <w:p w:rsidR="001A51CD" w:rsidRPr="001A51CD" w:rsidRDefault="001A51CD" w:rsidP="001A51CD">
            <w:r>
              <w:rPr>
                <w:rFonts w:hint="eastAsia"/>
              </w:rPr>
              <w:t>通过</w:t>
            </w:r>
          </w:p>
        </w:tc>
      </w:tr>
      <w:tr w:rsidR="001A51CD" w:rsidTr="00B45737">
        <w:trPr>
          <w:tblHeader/>
          <w:jc w:val="center"/>
        </w:trPr>
        <w:tc>
          <w:tcPr>
            <w:tcW w:w="3095" w:type="dxa"/>
            <w:shd w:val="clear" w:color="auto" w:fill="auto"/>
          </w:tcPr>
          <w:p w:rsidR="001A51CD" w:rsidRPr="001A51CD" w:rsidRDefault="001A51CD" w:rsidP="001A51CD">
            <w:r>
              <w:rPr>
                <w:rFonts w:hint="eastAsia"/>
              </w:rPr>
              <w:t>选择任意两种文件，点击“开始按钮”</w:t>
            </w:r>
          </w:p>
        </w:tc>
        <w:tc>
          <w:tcPr>
            <w:tcW w:w="3095" w:type="dxa"/>
            <w:shd w:val="clear" w:color="auto" w:fill="auto"/>
          </w:tcPr>
          <w:p w:rsidR="001A51CD" w:rsidRPr="001A51CD" w:rsidRDefault="001A51CD" w:rsidP="001A51CD">
            <w:r>
              <w:rPr>
                <w:rFonts w:hint="eastAsia"/>
              </w:rPr>
              <w:t>开始备份</w:t>
            </w:r>
          </w:p>
        </w:tc>
        <w:tc>
          <w:tcPr>
            <w:tcW w:w="3096" w:type="dxa"/>
            <w:shd w:val="clear" w:color="auto" w:fill="auto"/>
          </w:tcPr>
          <w:p w:rsidR="001A51CD" w:rsidRPr="001A51CD" w:rsidRDefault="001A51CD" w:rsidP="001A51CD">
            <w:r>
              <w:rPr>
                <w:rFonts w:hint="eastAsia"/>
              </w:rPr>
              <w:t>通过</w:t>
            </w:r>
          </w:p>
        </w:tc>
      </w:tr>
      <w:tr w:rsidR="001A51CD" w:rsidTr="00B45737">
        <w:trPr>
          <w:tblHeader/>
          <w:jc w:val="center"/>
        </w:trPr>
        <w:tc>
          <w:tcPr>
            <w:tcW w:w="3095" w:type="dxa"/>
            <w:shd w:val="clear" w:color="auto" w:fill="auto"/>
          </w:tcPr>
          <w:p w:rsidR="001A51CD" w:rsidRPr="001A51CD" w:rsidRDefault="001A51CD" w:rsidP="001A51CD">
            <w:r>
              <w:rPr>
                <w:rFonts w:hint="eastAsia"/>
              </w:rPr>
              <w:t>选择全部文件，点击“开始按钮”</w:t>
            </w:r>
          </w:p>
        </w:tc>
        <w:tc>
          <w:tcPr>
            <w:tcW w:w="3095" w:type="dxa"/>
            <w:shd w:val="clear" w:color="auto" w:fill="auto"/>
          </w:tcPr>
          <w:p w:rsidR="001A51CD" w:rsidRPr="001A51CD" w:rsidRDefault="001A51CD" w:rsidP="001A51CD">
            <w:r>
              <w:rPr>
                <w:rFonts w:hint="eastAsia"/>
              </w:rPr>
              <w:t>开始备份</w:t>
            </w:r>
          </w:p>
        </w:tc>
        <w:tc>
          <w:tcPr>
            <w:tcW w:w="3096" w:type="dxa"/>
            <w:shd w:val="clear" w:color="auto" w:fill="auto"/>
          </w:tcPr>
          <w:p w:rsidR="001A51CD" w:rsidRPr="001A51CD" w:rsidRDefault="001A51CD" w:rsidP="001A51CD">
            <w:r>
              <w:rPr>
                <w:rFonts w:hint="eastAsia"/>
              </w:rPr>
              <w:t>通过</w:t>
            </w:r>
          </w:p>
        </w:tc>
      </w:tr>
    </w:tbl>
    <w:p w:rsidR="001A51CD" w:rsidRDefault="001A51CD" w:rsidP="001A51CD">
      <w:pPr>
        <w:pStyle w:val="a5"/>
      </w:pPr>
      <w:r>
        <w:rPr>
          <w:rFonts w:hint="eastAsia"/>
        </w:rPr>
        <w:t>（3）还原是首先需要进行记录选择，用户必须已经进行过备份并且用记录，该项测试主要进行选择文件时的测试，测试用户在不选择记录以及选择记录异常的时候会出现什么情况，出现的情况是不是预计的情况，并对出现的情况对用户进行说明，备份记录选择测试如表6-3。</w:t>
      </w:r>
    </w:p>
    <w:p w:rsidR="001A51CD" w:rsidRDefault="001A51CD" w:rsidP="001A51CD">
      <w:pPr>
        <w:pStyle w:val="affd"/>
      </w:pPr>
      <w:r>
        <w:lastRenderedPageBreak/>
        <w:tab/>
      </w:r>
      <w:r>
        <w:tab/>
      </w:r>
      <w:r>
        <w:rPr>
          <w:rFonts w:hint="eastAsia"/>
        </w:rPr>
        <w:t>表6-3备份记录选择测试表</w:t>
      </w:r>
    </w:p>
    <w:tbl>
      <w:tblPr>
        <w:tblW w:w="9286"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3095"/>
        <w:gridCol w:w="3095"/>
        <w:gridCol w:w="3096"/>
      </w:tblGrid>
      <w:tr w:rsidR="001A51CD" w:rsidTr="00B45737">
        <w:trPr>
          <w:tblHeader/>
          <w:jc w:val="center"/>
        </w:trPr>
        <w:tc>
          <w:tcPr>
            <w:tcW w:w="9286" w:type="dxa"/>
            <w:gridSpan w:val="3"/>
            <w:shd w:val="clear" w:color="auto" w:fill="auto"/>
          </w:tcPr>
          <w:p w:rsidR="001A51CD" w:rsidRPr="001A51CD" w:rsidRDefault="001A51CD" w:rsidP="001A51CD">
            <w:r>
              <w:rPr>
                <w:rFonts w:hint="eastAsia"/>
              </w:rPr>
              <w:t>测试过程：用户在还原界面选择备份记录时</w:t>
            </w:r>
          </w:p>
        </w:tc>
      </w:tr>
      <w:tr w:rsidR="001A51CD" w:rsidTr="00B45737">
        <w:trPr>
          <w:tblHeader/>
          <w:jc w:val="center"/>
        </w:trPr>
        <w:tc>
          <w:tcPr>
            <w:tcW w:w="3095" w:type="dxa"/>
            <w:shd w:val="clear" w:color="auto" w:fill="auto"/>
          </w:tcPr>
          <w:p w:rsidR="001A51CD" w:rsidRPr="001A51CD" w:rsidRDefault="001A51CD" w:rsidP="001A51CD">
            <w:pPr>
              <w:pStyle w:val="aff7"/>
            </w:pPr>
            <w:r>
              <w:tab/>
            </w:r>
            <w:r w:rsidRPr="001A51CD">
              <w:rPr>
                <w:rFonts w:hint="eastAsia"/>
              </w:rPr>
              <w:t>输入</w:t>
            </w:r>
            <w:r w:rsidRPr="001A51CD">
              <w:tab/>
            </w:r>
          </w:p>
        </w:tc>
        <w:tc>
          <w:tcPr>
            <w:tcW w:w="3095" w:type="dxa"/>
            <w:shd w:val="clear" w:color="auto" w:fill="auto"/>
          </w:tcPr>
          <w:p w:rsidR="001A51CD" w:rsidRPr="001A51CD" w:rsidRDefault="001A51CD" w:rsidP="001A51CD">
            <w:pPr>
              <w:pStyle w:val="aff7"/>
            </w:pPr>
            <w:r>
              <w:rPr>
                <w:rFonts w:hint="eastAsia"/>
              </w:rPr>
              <w:t>预期结果</w:t>
            </w:r>
          </w:p>
        </w:tc>
        <w:tc>
          <w:tcPr>
            <w:tcW w:w="3096" w:type="dxa"/>
            <w:shd w:val="clear" w:color="auto" w:fill="auto"/>
          </w:tcPr>
          <w:p w:rsidR="001A51CD" w:rsidRPr="001A51CD" w:rsidRDefault="001A51CD" w:rsidP="001A51CD">
            <w:pPr>
              <w:pStyle w:val="aff7"/>
            </w:pPr>
            <w:r>
              <w:rPr>
                <w:rFonts w:hint="eastAsia"/>
              </w:rPr>
              <w:t>是否通过</w:t>
            </w:r>
          </w:p>
        </w:tc>
      </w:tr>
      <w:tr w:rsidR="001A51CD" w:rsidTr="00B45737">
        <w:trPr>
          <w:tblHeader/>
          <w:jc w:val="center"/>
        </w:trPr>
        <w:tc>
          <w:tcPr>
            <w:tcW w:w="3095" w:type="dxa"/>
            <w:shd w:val="clear" w:color="auto" w:fill="auto"/>
          </w:tcPr>
          <w:p w:rsidR="001A51CD" w:rsidRPr="001A51CD" w:rsidRDefault="001A51CD" w:rsidP="001A51CD">
            <w:r>
              <w:rPr>
                <w:rFonts w:hint="eastAsia"/>
              </w:rPr>
              <w:t>不选择记录</w:t>
            </w:r>
          </w:p>
        </w:tc>
        <w:tc>
          <w:tcPr>
            <w:tcW w:w="3095" w:type="dxa"/>
            <w:shd w:val="clear" w:color="auto" w:fill="auto"/>
          </w:tcPr>
          <w:p w:rsidR="001A51CD" w:rsidRPr="001A51CD" w:rsidRDefault="001A51CD" w:rsidP="001A51CD">
            <w:r>
              <w:rPr>
                <w:rFonts w:hint="eastAsia"/>
              </w:rPr>
              <w:t>提示没有选择，并询问是否跳转选择界面</w:t>
            </w:r>
          </w:p>
        </w:tc>
        <w:tc>
          <w:tcPr>
            <w:tcW w:w="3096" w:type="dxa"/>
            <w:shd w:val="clear" w:color="auto" w:fill="auto"/>
          </w:tcPr>
          <w:p w:rsidR="001A51CD" w:rsidRPr="001A51CD" w:rsidRDefault="001A51CD" w:rsidP="001A51CD">
            <w:r>
              <w:rPr>
                <w:rFonts w:hint="eastAsia"/>
              </w:rPr>
              <w:t>通过</w:t>
            </w:r>
          </w:p>
        </w:tc>
      </w:tr>
      <w:tr w:rsidR="001A51CD" w:rsidTr="00B45737">
        <w:trPr>
          <w:tblHeader/>
          <w:jc w:val="center"/>
        </w:trPr>
        <w:tc>
          <w:tcPr>
            <w:tcW w:w="3095" w:type="dxa"/>
            <w:shd w:val="clear" w:color="auto" w:fill="auto"/>
          </w:tcPr>
          <w:p w:rsidR="001A51CD" w:rsidRPr="001A51CD" w:rsidRDefault="001A51CD" w:rsidP="001A51CD">
            <w:r>
              <w:rPr>
                <w:rFonts w:hint="eastAsia"/>
              </w:rPr>
              <w:t>选择任意一次备份记录且该记录的文件没有被删除</w:t>
            </w:r>
          </w:p>
        </w:tc>
        <w:tc>
          <w:tcPr>
            <w:tcW w:w="3095" w:type="dxa"/>
            <w:shd w:val="clear" w:color="auto" w:fill="auto"/>
          </w:tcPr>
          <w:p w:rsidR="001A51CD" w:rsidRPr="001A51CD" w:rsidRDefault="001A51CD" w:rsidP="001A51CD">
            <w:r>
              <w:rPr>
                <w:rFonts w:hint="eastAsia"/>
              </w:rPr>
              <w:t>开始还原</w:t>
            </w:r>
          </w:p>
        </w:tc>
        <w:tc>
          <w:tcPr>
            <w:tcW w:w="3096" w:type="dxa"/>
            <w:shd w:val="clear" w:color="auto" w:fill="auto"/>
          </w:tcPr>
          <w:p w:rsidR="001A51CD" w:rsidRPr="001A51CD" w:rsidRDefault="001A51CD" w:rsidP="001A51CD">
            <w:r>
              <w:rPr>
                <w:rFonts w:hint="eastAsia"/>
              </w:rPr>
              <w:t>通过</w:t>
            </w:r>
          </w:p>
        </w:tc>
      </w:tr>
      <w:tr w:rsidR="001A51CD" w:rsidTr="00B45737">
        <w:trPr>
          <w:tblHeader/>
          <w:jc w:val="center"/>
        </w:trPr>
        <w:tc>
          <w:tcPr>
            <w:tcW w:w="3095" w:type="dxa"/>
            <w:shd w:val="clear" w:color="auto" w:fill="auto"/>
          </w:tcPr>
          <w:p w:rsidR="001A51CD" w:rsidRPr="001A51CD" w:rsidRDefault="001A51CD" w:rsidP="001A51CD">
            <w:r>
              <w:rPr>
                <w:rFonts w:hint="eastAsia"/>
              </w:rPr>
              <w:t>选择任意一次备份记录且该记录的文件已经被删除</w:t>
            </w:r>
          </w:p>
        </w:tc>
        <w:tc>
          <w:tcPr>
            <w:tcW w:w="3095" w:type="dxa"/>
            <w:shd w:val="clear" w:color="auto" w:fill="auto"/>
          </w:tcPr>
          <w:p w:rsidR="001A51CD" w:rsidRPr="001A51CD" w:rsidRDefault="001A51CD" w:rsidP="001A51CD">
            <w:r>
              <w:rPr>
                <w:rFonts w:hint="eastAsia"/>
              </w:rPr>
              <w:t>提示文件已经被删除</w:t>
            </w:r>
          </w:p>
        </w:tc>
        <w:tc>
          <w:tcPr>
            <w:tcW w:w="3096" w:type="dxa"/>
            <w:shd w:val="clear" w:color="auto" w:fill="auto"/>
          </w:tcPr>
          <w:p w:rsidR="001A51CD" w:rsidRPr="001A51CD" w:rsidRDefault="001A51CD" w:rsidP="001A51CD">
            <w:r>
              <w:rPr>
                <w:rFonts w:hint="eastAsia"/>
              </w:rPr>
              <w:t>通过</w:t>
            </w:r>
          </w:p>
        </w:tc>
      </w:tr>
    </w:tbl>
    <w:p w:rsidR="001A51CD" w:rsidRDefault="001A51CD" w:rsidP="001A51CD">
      <w:pPr>
        <w:pStyle w:val="a5"/>
      </w:pPr>
      <w:r>
        <w:rPr>
          <w:rFonts w:hint="eastAsia"/>
        </w:rPr>
        <w:t>（4）读取手机数据测试如表6-4。</w:t>
      </w:r>
    </w:p>
    <w:p w:rsidR="001A51CD" w:rsidRDefault="001A51CD" w:rsidP="001A51CD">
      <w:pPr>
        <w:pStyle w:val="affd"/>
      </w:pPr>
      <w:r>
        <w:rPr>
          <w:rFonts w:hint="eastAsia"/>
        </w:rPr>
        <w:t>表6-4读取手机数据测试表</w:t>
      </w:r>
    </w:p>
    <w:tbl>
      <w:tblPr>
        <w:tblW w:w="9286"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3095"/>
        <w:gridCol w:w="3095"/>
        <w:gridCol w:w="3096"/>
      </w:tblGrid>
      <w:tr w:rsidR="001A51CD" w:rsidTr="00B45737">
        <w:trPr>
          <w:tblHeader/>
          <w:jc w:val="center"/>
        </w:trPr>
        <w:tc>
          <w:tcPr>
            <w:tcW w:w="9286" w:type="dxa"/>
            <w:gridSpan w:val="3"/>
            <w:shd w:val="clear" w:color="auto" w:fill="auto"/>
          </w:tcPr>
          <w:p w:rsidR="001A51CD" w:rsidRPr="001A51CD" w:rsidRDefault="001A51CD" w:rsidP="001A51CD">
            <w:r>
              <w:rPr>
                <w:rFonts w:hint="eastAsia"/>
              </w:rPr>
              <w:t>测试过程：用户在还原过程中将数据存入手机过程</w:t>
            </w:r>
          </w:p>
        </w:tc>
      </w:tr>
      <w:tr w:rsidR="001A51CD" w:rsidTr="00B45737">
        <w:trPr>
          <w:tblHeader/>
          <w:jc w:val="center"/>
        </w:trPr>
        <w:tc>
          <w:tcPr>
            <w:tcW w:w="3095" w:type="dxa"/>
            <w:shd w:val="clear" w:color="auto" w:fill="auto"/>
          </w:tcPr>
          <w:p w:rsidR="001A51CD" w:rsidRPr="001A51CD" w:rsidRDefault="001A51CD" w:rsidP="001A51CD">
            <w:pPr>
              <w:pStyle w:val="aff7"/>
            </w:pPr>
            <w:r>
              <w:tab/>
            </w:r>
            <w:r w:rsidRPr="001A51CD">
              <w:rPr>
                <w:rFonts w:hint="eastAsia"/>
              </w:rPr>
              <w:t>输入</w:t>
            </w:r>
            <w:r w:rsidRPr="001A51CD">
              <w:tab/>
            </w:r>
          </w:p>
        </w:tc>
        <w:tc>
          <w:tcPr>
            <w:tcW w:w="3095" w:type="dxa"/>
            <w:shd w:val="clear" w:color="auto" w:fill="auto"/>
          </w:tcPr>
          <w:p w:rsidR="001A51CD" w:rsidRPr="001A51CD" w:rsidRDefault="001A51CD" w:rsidP="001A51CD">
            <w:pPr>
              <w:pStyle w:val="aff7"/>
            </w:pPr>
            <w:r>
              <w:rPr>
                <w:rFonts w:hint="eastAsia"/>
              </w:rPr>
              <w:t>预期结果</w:t>
            </w:r>
          </w:p>
        </w:tc>
        <w:tc>
          <w:tcPr>
            <w:tcW w:w="3096" w:type="dxa"/>
            <w:shd w:val="clear" w:color="auto" w:fill="auto"/>
          </w:tcPr>
          <w:p w:rsidR="001A51CD" w:rsidRPr="001A51CD" w:rsidRDefault="001A51CD" w:rsidP="001A51CD">
            <w:pPr>
              <w:pStyle w:val="aff7"/>
            </w:pPr>
            <w:r>
              <w:rPr>
                <w:rFonts w:hint="eastAsia"/>
              </w:rPr>
              <w:t>是否通过</w:t>
            </w:r>
          </w:p>
        </w:tc>
      </w:tr>
      <w:tr w:rsidR="001A51CD" w:rsidTr="00B45737">
        <w:trPr>
          <w:tblHeader/>
          <w:jc w:val="center"/>
        </w:trPr>
        <w:tc>
          <w:tcPr>
            <w:tcW w:w="3095" w:type="dxa"/>
            <w:shd w:val="clear" w:color="auto" w:fill="auto"/>
          </w:tcPr>
          <w:p w:rsidR="001A51CD" w:rsidRPr="001A51CD" w:rsidRDefault="001A51CD" w:rsidP="001A51CD">
            <w:r>
              <w:rPr>
                <w:rFonts w:hint="eastAsia"/>
              </w:rPr>
              <w:t>软件有通讯录，相册权限</w:t>
            </w:r>
          </w:p>
        </w:tc>
        <w:tc>
          <w:tcPr>
            <w:tcW w:w="3095" w:type="dxa"/>
            <w:shd w:val="clear" w:color="auto" w:fill="auto"/>
          </w:tcPr>
          <w:p w:rsidR="001A51CD" w:rsidRPr="001A51CD" w:rsidRDefault="001A51CD" w:rsidP="001A51CD">
            <w:r>
              <w:rPr>
                <w:rFonts w:hint="eastAsia"/>
              </w:rPr>
              <w:t>提示备份成功，数据已经存入网盘</w:t>
            </w:r>
          </w:p>
        </w:tc>
        <w:tc>
          <w:tcPr>
            <w:tcW w:w="3096" w:type="dxa"/>
            <w:shd w:val="clear" w:color="auto" w:fill="auto"/>
          </w:tcPr>
          <w:p w:rsidR="001A51CD" w:rsidRPr="001A51CD" w:rsidRDefault="001A51CD" w:rsidP="001A51CD">
            <w:r>
              <w:rPr>
                <w:rFonts w:hint="eastAsia"/>
              </w:rPr>
              <w:t>通过</w:t>
            </w:r>
          </w:p>
        </w:tc>
      </w:tr>
      <w:tr w:rsidR="001A51CD" w:rsidTr="00B45737">
        <w:trPr>
          <w:tblHeader/>
          <w:jc w:val="center"/>
        </w:trPr>
        <w:tc>
          <w:tcPr>
            <w:tcW w:w="3095" w:type="dxa"/>
            <w:shd w:val="clear" w:color="auto" w:fill="auto"/>
          </w:tcPr>
          <w:p w:rsidR="001A51CD" w:rsidRPr="001A51CD" w:rsidRDefault="001A51CD" w:rsidP="001A51CD">
            <w:r>
              <w:rPr>
                <w:rFonts w:hint="eastAsia"/>
              </w:rPr>
              <w:t>软件没有通讯录权限，且需要备份通讯录</w:t>
            </w:r>
          </w:p>
        </w:tc>
        <w:tc>
          <w:tcPr>
            <w:tcW w:w="3095" w:type="dxa"/>
            <w:shd w:val="clear" w:color="auto" w:fill="auto"/>
          </w:tcPr>
          <w:p w:rsidR="001A51CD" w:rsidRPr="001A51CD" w:rsidRDefault="001A51CD" w:rsidP="001A51CD">
            <w:r>
              <w:rPr>
                <w:rFonts w:hint="eastAsia"/>
              </w:rPr>
              <w:t>提示需要开启通讯录权限</w:t>
            </w:r>
          </w:p>
        </w:tc>
        <w:tc>
          <w:tcPr>
            <w:tcW w:w="3096" w:type="dxa"/>
            <w:shd w:val="clear" w:color="auto" w:fill="auto"/>
          </w:tcPr>
          <w:p w:rsidR="001A51CD" w:rsidRPr="001A51CD" w:rsidRDefault="001A51CD" w:rsidP="001A51CD">
            <w:r>
              <w:rPr>
                <w:rFonts w:hint="eastAsia"/>
              </w:rPr>
              <w:t>通过</w:t>
            </w:r>
          </w:p>
        </w:tc>
      </w:tr>
      <w:tr w:rsidR="001A51CD" w:rsidTr="00B45737">
        <w:trPr>
          <w:tblHeader/>
          <w:jc w:val="center"/>
        </w:trPr>
        <w:tc>
          <w:tcPr>
            <w:tcW w:w="3095" w:type="dxa"/>
            <w:shd w:val="clear" w:color="auto" w:fill="auto"/>
          </w:tcPr>
          <w:p w:rsidR="001A51CD" w:rsidRPr="001A51CD" w:rsidRDefault="001A51CD" w:rsidP="001A51CD">
            <w:r>
              <w:rPr>
                <w:rFonts w:hint="eastAsia"/>
              </w:rPr>
              <w:t>软件没有相册权限，且需要备份相册或视频</w:t>
            </w:r>
          </w:p>
        </w:tc>
        <w:tc>
          <w:tcPr>
            <w:tcW w:w="3095" w:type="dxa"/>
            <w:shd w:val="clear" w:color="auto" w:fill="auto"/>
          </w:tcPr>
          <w:p w:rsidR="001A51CD" w:rsidRPr="001A51CD" w:rsidRDefault="001A51CD" w:rsidP="001A51CD">
            <w:r>
              <w:rPr>
                <w:rFonts w:hint="eastAsia"/>
              </w:rPr>
              <w:t>提示需要开启相册权限</w:t>
            </w:r>
          </w:p>
        </w:tc>
        <w:tc>
          <w:tcPr>
            <w:tcW w:w="3096" w:type="dxa"/>
            <w:shd w:val="clear" w:color="auto" w:fill="auto"/>
          </w:tcPr>
          <w:p w:rsidR="001A51CD" w:rsidRPr="001A51CD" w:rsidRDefault="001A51CD" w:rsidP="001A51CD">
            <w:r>
              <w:rPr>
                <w:rFonts w:hint="eastAsia"/>
              </w:rPr>
              <w:t>通过</w:t>
            </w:r>
          </w:p>
        </w:tc>
      </w:tr>
    </w:tbl>
    <w:p w:rsidR="001A51CD" w:rsidRDefault="001A51CD" w:rsidP="001A51CD">
      <w:pPr>
        <w:pStyle w:val="a5"/>
      </w:pPr>
      <w:r>
        <w:rPr>
          <w:rFonts w:hint="eastAsia"/>
        </w:rPr>
        <w:t>（5）数据存入手机测试如表6-5。</w:t>
      </w:r>
    </w:p>
    <w:p w:rsidR="001A51CD" w:rsidRDefault="001A51CD" w:rsidP="001A51CD">
      <w:pPr>
        <w:pStyle w:val="affd"/>
      </w:pPr>
      <w:r>
        <w:tab/>
      </w:r>
      <w:r>
        <w:rPr>
          <w:rFonts w:hint="eastAsia"/>
        </w:rPr>
        <w:t>表6-5数据存入手机测试表</w:t>
      </w:r>
    </w:p>
    <w:tbl>
      <w:tblPr>
        <w:tblW w:w="9286"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3095"/>
        <w:gridCol w:w="3095"/>
        <w:gridCol w:w="3096"/>
      </w:tblGrid>
      <w:tr w:rsidR="001A51CD" w:rsidTr="00B45737">
        <w:trPr>
          <w:tblHeader/>
          <w:jc w:val="center"/>
        </w:trPr>
        <w:tc>
          <w:tcPr>
            <w:tcW w:w="9286" w:type="dxa"/>
            <w:gridSpan w:val="3"/>
            <w:shd w:val="clear" w:color="auto" w:fill="auto"/>
          </w:tcPr>
          <w:p w:rsidR="001A51CD" w:rsidRPr="001A51CD" w:rsidRDefault="001A51CD" w:rsidP="001A51CD">
            <w:r>
              <w:rPr>
                <w:rFonts w:hint="eastAsia"/>
              </w:rPr>
              <w:t>测试过程：用户在还原过程中将数据存入手机过程</w:t>
            </w:r>
          </w:p>
        </w:tc>
      </w:tr>
      <w:tr w:rsidR="001A51CD" w:rsidTr="00B45737">
        <w:trPr>
          <w:tblHeader/>
          <w:jc w:val="center"/>
        </w:trPr>
        <w:tc>
          <w:tcPr>
            <w:tcW w:w="3095" w:type="dxa"/>
            <w:shd w:val="clear" w:color="auto" w:fill="auto"/>
          </w:tcPr>
          <w:p w:rsidR="001A51CD" w:rsidRPr="001A51CD" w:rsidRDefault="001A51CD" w:rsidP="001A51CD">
            <w:pPr>
              <w:pStyle w:val="aff7"/>
            </w:pPr>
            <w:r>
              <w:tab/>
            </w:r>
            <w:r w:rsidRPr="001A51CD">
              <w:rPr>
                <w:rFonts w:hint="eastAsia"/>
              </w:rPr>
              <w:t>输入</w:t>
            </w:r>
            <w:r w:rsidRPr="001A51CD">
              <w:tab/>
            </w:r>
          </w:p>
        </w:tc>
        <w:tc>
          <w:tcPr>
            <w:tcW w:w="3095" w:type="dxa"/>
            <w:shd w:val="clear" w:color="auto" w:fill="auto"/>
          </w:tcPr>
          <w:p w:rsidR="001A51CD" w:rsidRPr="001A51CD" w:rsidRDefault="001A51CD" w:rsidP="001A51CD">
            <w:pPr>
              <w:pStyle w:val="aff7"/>
            </w:pPr>
            <w:r>
              <w:rPr>
                <w:rFonts w:hint="eastAsia"/>
              </w:rPr>
              <w:t>预期结果</w:t>
            </w:r>
          </w:p>
        </w:tc>
        <w:tc>
          <w:tcPr>
            <w:tcW w:w="3096" w:type="dxa"/>
            <w:shd w:val="clear" w:color="auto" w:fill="auto"/>
          </w:tcPr>
          <w:p w:rsidR="001A51CD" w:rsidRPr="001A51CD" w:rsidRDefault="001A51CD" w:rsidP="001A51CD">
            <w:pPr>
              <w:pStyle w:val="aff7"/>
            </w:pPr>
            <w:r>
              <w:rPr>
                <w:rFonts w:hint="eastAsia"/>
              </w:rPr>
              <w:t>是否通过</w:t>
            </w:r>
          </w:p>
        </w:tc>
      </w:tr>
      <w:tr w:rsidR="001A51CD" w:rsidTr="00B45737">
        <w:trPr>
          <w:tblHeader/>
          <w:jc w:val="center"/>
        </w:trPr>
        <w:tc>
          <w:tcPr>
            <w:tcW w:w="3095" w:type="dxa"/>
            <w:shd w:val="clear" w:color="auto" w:fill="auto"/>
          </w:tcPr>
          <w:p w:rsidR="001A51CD" w:rsidRPr="001A51CD" w:rsidRDefault="001A51CD" w:rsidP="001A51CD">
            <w:r>
              <w:rPr>
                <w:rFonts w:hint="eastAsia"/>
              </w:rPr>
              <w:t>软件有通讯录，相册权限</w:t>
            </w:r>
          </w:p>
        </w:tc>
        <w:tc>
          <w:tcPr>
            <w:tcW w:w="3095" w:type="dxa"/>
            <w:shd w:val="clear" w:color="auto" w:fill="auto"/>
          </w:tcPr>
          <w:p w:rsidR="001A51CD" w:rsidRPr="001A51CD" w:rsidRDefault="001A51CD" w:rsidP="001A51CD">
            <w:r>
              <w:rPr>
                <w:rFonts w:hint="eastAsia"/>
              </w:rPr>
              <w:t>提示还原成功，数据已经存入手机</w:t>
            </w:r>
          </w:p>
        </w:tc>
        <w:tc>
          <w:tcPr>
            <w:tcW w:w="3096" w:type="dxa"/>
            <w:shd w:val="clear" w:color="auto" w:fill="auto"/>
          </w:tcPr>
          <w:p w:rsidR="001A51CD" w:rsidRPr="001A51CD" w:rsidRDefault="001A51CD" w:rsidP="001A51CD">
            <w:r>
              <w:rPr>
                <w:rFonts w:hint="eastAsia"/>
              </w:rPr>
              <w:t>通过</w:t>
            </w:r>
          </w:p>
        </w:tc>
      </w:tr>
      <w:tr w:rsidR="001A51CD" w:rsidTr="00B45737">
        <w:trPr>
          <w:tblHeader/>
          <w:jc w:val="center"/>
        </w:trPr>
        <w:tc>
          <w:tcPr>
            <w:tcW w:w="3095" w:type="dxa"/>
            <w:shd w:val="clear" w:color="auto" w:fill="auto"/>
          </w:tcPr>
          <w:p w:rsidR="001A51CD" w:rsidRPr="001A51CD" w:rsidRDefault="001A51CD" w:rsidP="001A51CD">
            <w:r>
              <w:rPr>
                <w:rFonts w:hint="eastAsia"/>
              </w:rPr>
              <w:t>软件没有通讯录权限，且有文件需要存入通讯录</w:t>
            </w:r>
          </w:p>
        </w:tc>
        <w:tc>
          <w:tcPr>
            <w:tcW w:w="3095" w:type="dxa"/>
            <w:shd w:val="clear" w:color="auto" w:fill="auto"/>
          </w:tcPr>
          <w:p w:rsidR="001A51CD" w:rsidRPr="001A51CD" w:rsidRDefault="001A51CD" w:rsidP="001A51CD">
            <w:r>
              <w:rPr>
                <w:rFonts w:hint="eastAsia"/>
              </w:rPr>
              <w:t>提示需要开启通讯录权限</w:t>
            </w:r>
          </w:p>
        </w:tc>
        <w:tc>
          <w:tcPr>
            <w:tcW w:w="3096" w:type="dxa"/>
            <w:shd w:val="clear" w:color="auto" w:fill="auto"/>
          </w:tcPr>
          <w:p w:rsidR="001A51CD" w:rsidRPr="001A51CD" w:rsidRDefault="001A51CD" w:rsidP="001A51CD">
            <w:r>
              <w:rPr>
                <w:rFonts w:hint="eastAsia"/>
              </w:rPr>
              <w:t>通过</w:t>
            </w:r>
          </w:p>
        </w:tc>
      </w:tr>
      <w:tr w:rsidR="001A51CD" w:rsidTr="00B45737">
        <w:trPr>
          <w:tblHeader/>
          <w:jc w:val="center"/>
        </w:trPr>
        <w:tc>
          <w:tcPr>
            <w:tcW w:w="3095" w:type="dxa"/>
            <w:shd w:val="clear" w:color="auto" w:fill="auto"/>
          </w:tcPr>
          <w:p w:rsidR="001A51CD" w:rsidRPr="001A51CD" w:rsidRDefault="001A51CD" w:rsidP="001A51CD">
            <w:r>
              <w:rPr>
                <w:rFonts w:hint="eastAsia"/>
              </w:rPr>
              <w:t>软件没有相册权限，且有文件需要存入相册</w:t>
            </w:r>
          </w:p>
        </w:tc>
        <w:tc>
          <w:tcPr>
            <w:tcW w:w="3095" w:type="dxa"/>
            <w:shd w:val="clear" w:color="auto" w:fill="auto"/>
          </w:tcPr>
          <w:p w:rsidR="001A51CD" w:rsidRPr="001A51CD" w:rsidRDefault="001A51CD" w:rsidP="001A51CD">
            <w:r>
              <w:rPr>
                <w:rFonts w:hint="eastAsia"/>
              </w:rPr>
              <w:t>提示需要开启相册权限</w:t>
            </w:r>
          </w:p>
        </w:tc>
        <w:tc>
          <w:tcPr>
            <w:tcW w:w="3096" w:type="dxa"/>
            <w:shd w:val="clear" w:color="auto" w:fill="auto"/>
          </w:tcPr>
          <w:p w:rsidR="001A51CD" w:rsidRPr="001A51CD" w:rsidRDefault="001A51CD" w:rsidP="001A51CD">
            <w:r>
              <w:rPr>
                <w:rFonts w:hint="eastAsia"/>
              </w:rPr>
              <w:t>通过</w:t>
            </w:r>
          </w:p>
        </w:tc>
      </w:tr>
    </w:tbl>
    <w:p w:rsidR="001A51CD" w:rsidRPr="001A51CD" w:rsidRDefault="001A51CD" w:rsidP="001A51CD">
      <w:pPr>
        <w:pStyle w:val="3"/>
        <w:spacing w:before="120"/>
      </w:pPr>
      <w:bookmarkStart w:id="866" w:name="_Toc386120093"/>
      <w:bookmarkStart w:id="867" w:name="_Toc386274685"/>
      <w:bookmarkStart w:id="868" w:name="_Toc513214052"/>
      <w:bookmarkStart w:id="869" w:name="_Toc513287172"/>
      <w:bookmarkStart w:id="870" w:name="_Toc513375355"/>
      <w:bookmarkStart w:id="871" w:name="_Toc513562904"/>
      <w:bookmarkStart w:id="872" w:name="_Toc513570971"/>
      <w:bookmarkStart w:id="873" w:name="_Toc513578307"/>
      <w:bookmarkStart w:id="874" w:name="_Toc513731841"/>
      <w:bookmarkStart w:id="875" w:name="_Toc515015663"/>
      <w:bookmarkStart w:id="876" w:name="_Toc515394043"/>
      <w:bookmarkStart w:id="877" w:name="_Toc515915591"/>
      <w:bookmarkStart w:id="878" w:name="_Toc516504893"/>
      <w:bookmarkStart w:id="879" w:name="_Toc516507123"/>
      <w:r>
        <w:rPr>
          <w:rFonts w:hint="eastAsia"/>
        </w:rPr>
        <w:t>结构性测试</w:t>
      </w:r>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p>
    <w:p w:rsidR="001A51CD" w:rsidRDefault="001A51CD" w:rsidP="001A51CD">
      <w:pPr>
        <w:pStyle w:val="a5"/>
      </w:pPr>
      <w:r>
        <w:rPr>
          <w:rFonts w:hint="eastAsia"/>
        </w:rPr>
        <w:t>结构性测试即为白盒测试</w:t>
      </w:r>
      <w:r>
        <w:rPr>
          <w:rStyle w:val="affc"/>
          <w:rFonts w:hint="eastAsia"/>
        </w:rPr>
        <w:t>[15]</w:t>
      </w:r>
      <w:r>
        <w:rPr>
          <w:rFonts w:hint="eastAsia"/>
        </w:rPr>
        <w:t>，与黑盒测试的最大区别是在完全了解了程序的结构和处理过程的前提下，按照软件内部的逻辑来测试每条通路是否能达到理想目标。白盒测试的独特之处在于是根据源程序代码进行。</w:t>
      </w:r>
    </w:p>
    <w:p w:rsidR="001A51CD" w:rsidRPr="001A51CD" w:rsidRDefault="001A51CD" w:rsidP="001A51CD">
      <w:pPr>
        <w:pStyle w:val="2"/>
        <w:spacing w:before="120"/>
      </w:pPr>
      <w:bookmarkStart w:id="880" w:name="_Toc289868762"/>
      <w:bookmarkStart w:id="881" w:name="_Toc290572426"/>
      <w:bookmarkStart w:id="882" w:name="_Toc386120094"/>
      <w:bookmarkStart w:id="883" w:name="_Toc386274686"/>
      <w:bookmarkStart w:id="884" w:name="_Toc513214053"/>
      <w:bookmarkStart w:id="885" w:name="_Toc513287173"/>
      <w:bookmarkStart w:id="886" w:name="_Toc513375356"/>
      <w:bookmarkStart w:id="887" w:name="_Toc513562905"/>
      <w:bookmarkStart w:id="888" w:name="_Toc513570972"/>
      <w:bookmarkStart w:id="889" w:name="_Toc513578308"/>
      <w:bookmarkStart w:id="890" w:name="_Toc513731842"/>
      <w:bookmarkStart w:id="891" w:name="_Toc515015664"/>
      <w:bookmarkStart w:id="892" w:name="_Toc515394044"/>
      <w:bookmarkStart w:id="893" w:name="_Toc515915592"/>
      <w:bookmarkStart w:id="894" w:name="_Toc516504894"/>
      <w:bookmarkStart w:id="895" w:name="_Toc516507124"/>
      <w:r>
        <w:rPr>
          <w:rFonts w:hint="eastAsia"/>
        </w:rPr>
        <w:t>测试总结</w:t>
      </w:r>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rsidR="001A51CD" w:rsidRDefault="001A51CD" w:rsidP="001A51CD">
      <w:pPr>
        <w:pStyle w:val="a5"/>
      </w:pPr>
      <w:r>
        <w:rPr>
          <w:rFonts w:hint="eastAsia"/>
        </w:rPr>
        <w:t>本次测试使用的方式为黑盒测试，主要测试了用户使用过程中主要功能是否正确，能发正确跳转各个界面等。测试完成后效果良好，用户评论好评率较高。</w:t>
      </w:r>
      <w:bookmarkEnd w:id="14"/>
    </w:p>
    <w:p w:rsidR="00BC39C5" w:rsidRDefault="00BC39C5" w:rsidP="00C2664A">
      <w:pPr>
        <w:pStyle w:val="a5"/>
      </w:pPr>
    </w:p>
    <w:p w:rsidR="004A5C41" w:rsidRDefault="004A5C41" w:rsidP="004A5C41">
      <w:pPr>
        <w:pStyle w:val="ae"/>
        <w:spacing w:after="120"/>
      </w:pPr>
      <w:bookmarkStart w:id="896" w:name="_Toc516507125"/>
      <w:r>
        <w:rPr>
          <w:rFonts w:hint="eastAsia"/>
        </w:rPr>
        <w:lastRenderedPageBreak/>
        <w:t>结束语</w:t>
      </w:r>
      <w:bookmarkEnd w:id="896"/>
    </w:p>
    <w:p w:rsidR="001A51CD" w:rsidRPr="00877991" w:rsidRDefault="001A51CD" w:rsidP="001A51CD">
      <w:pPr>
        <w:pStyle w:val="af"/>
      </w:pPr>
      <w:r w:rsidRPr="00877991">
        <w:rPr>
          <w:rFonts w:hint="eastAsia"/>
        </w:rPr>
        <w:t>经过数个月的一边学习一边工作，终于这款</w:t>
      </w:r>
      <w:r>
        <w:rPr>
          <w:rFonts w:hint="eastAsia"/>
        </w:rPr>
        <w:t>iOS</w:t>
      </w:r>
      <w:r w:rsidRPr="00877991">
        <w:rPr>
          <w:rFonts w:hint="eastAsia"/>
        </w:rPr>
        <w:t>手机数据备份的软件基本完成了，在这几个月期前，有一些不真实的感觉。在整个开发期间，遇到了大大小小无数的问题，能解决的就解决，不能解决的网上查找资料解决，国内查不到就去国外，国外查不到就加群去问经验丰富的开发者。虽然问题很多，但也就是这样的问题让我知道在开发</w:t>
      </w:r>
      <w:r>
        <w:rPr>
          <w:rFonts w:hint="eastAsia"/>
        </w:rPr>
        <w:t>iOS</w:t>
      </w:r>
      <w:r w:rsidRPr="00877991">
        <w:rPr>
          <w:rFonts w:hint="eastAsia"/>
        </w:rPr>
        <w:t>软件时遇到问题如何去分析问题，读取问题，然后怎么去解决它。虽然可能一个别人看起来很简答的问题在我这需要好久才能解决，但是问题使我进步，遇到的问题越多，我收获的也就越多。</w:t>
      </w:r>
    </w:p>
    <w:p w:rsidR="001A51CD" w:rsidRPr="00877991" w:rsidRDefault="001A51CD" w:rsidP="001A51CD">
      <w:pPr>
        <w:pStyle w:val="af"/>
      </w:pPr>
      <w:r w:rsidRPr="00877991">
        <w:rPr>
          <w:rFonts w:hint="eastAsia"/>
        </w:rPr>
        <w:t>在这期间，我不光对进行了设计，编码，自我总结，还撰写了该论文，撰写过程中，我不断的进行研究各种文档以对自己的论文进行完善和修复，但是占用时间最多的地方在于资料的查阅。现在回过头看来，这款软件的开发并不很轻松，我不仅要自己建立环境，还要重头学习</w:t>
      </w:r>
      <w:r>
        <w:rPr>
          <w:rFonts w:hint="eastAsia"/>
        </w:rPr>
        <w:t>iOS</w:t>
      </w:r>
      <w:r w:rsidRPr="00877991">
        <w:rPr>
          <w:rFonts w:hint="eastAsia"/>
        </w:rPr>
        <w:t>开发的很多的常用知识。</w:t>
      </w:r>
    </w:p>
    <w:p w:rsidR="004A5C41" w:rsidRDefault="001A51CD" w:rsidP="001A51CD">
      <w:pPr>
        <w:pStyle w:val="af"/>
      </w:pPr>
      <w:r w:rsidRPr="00877991">
        <w:rPr>
          <w:rFonts w:hint="eastAsia"/>
        </w:rPr>
        <w:t>这次的毕业设计对我来说无疑是收获巨大的，从几个月前的对</w:t>
      </w:r>
      <w:r>
        <w:rPr>
          <w:rFonts w:hint="eastAsia"/>
        </w:rPr>
        <w:t>iOS</w:t>
      </w:r>
      <w:r w:rsidRPr="00877991">
        <w:rPr>
          <w:rFonts w:hint="eastAsia"/>
        </w:rPr>
        <w:t>开发一无所知，到现在的能够上架自己的参与应用到Appstore盈利，不仅让我学习到了</w:t>
      </w:r>
      <w:r>
        <w:rPr>
          <w:rFonts w:hint="eastAsia"/>
        </w:rPr>
        <w:t>iOS</w:t>
      </w:r>
      <w:r w:rsidRPr="00877991">
        <w:rPr>
          <w:rFonts w:hint="eastAsia"/>
        </w:rPr>
        <w:t>开发的相关技术，更让我对</w:t>
      </w:r>
      <w:r>
        <w:rPr>
          <w:rFonts w:hint="eastAsia"/>
        </w:rPr>
        <w:t>iOS</w:t>
      </w:r>
      <w:r w:rsidRPr="00877991">
        <w:rPr>
          <w:rFonts w:hint="eastAsia"/>
        </w:rPr>
        <w:t>开发产生了浓厚的兴趣，学习到知识的感觉是如此美好。但是我知道自己还是有很多的不足，我会在日后的学习中逐渐完善。</w:t>
      </w:r>
    </w:p>
    <w:p w:rsidR="004A5C41" w:rsidRPr="00315CB7" w:rsidRDefault="004A5C41" w:rsidP="004A5C41">
      <w:pPr>
        <w:pStyle w:val="af"/>
      </w:pPr>
    </w:p>
    <w:p w:rsidR="004A5C41" w:rsidRDefault="004A5C41" w:rsidP="004A5C41">
      <w:pPr>
        <w:pStyle w:val="a9"/>
      </w:pPr>
      <w:bookmarkStart w:id="897" w:name="_Toc516507126"/>
      <w:r>
        <w:rPr>
          <w:rFonts w:hint="eastAsia"/>
        </w:rPr>
        <w:lastRenderedPageBreak/>
        <w:t>参考文献</w:t>
      </w:r>
      <w:bookmarkStart w:id="898" w:name="_Ref316152046"/>
      <w:bookmarkEnd w:id="897"/>
    </w:p>
    <w:p w:rsidR="001A51CD" w:rsidRPr="001A51CD" w:rsidRDefault="001A51CD" w:rsidP="001A51CD">
      <w:pPr>
        <w:pStyle w:val="a1"/>
      </w:pPr>
      <w:bookmarkStart w:id="899" w:name="_Hlk515015973"/>
      <w:r w:rsidRPr="001A51CD">
        <w:rPr>
          <w:rFonts w:hint="eastAsia"/>
        </w:rPr>
        <w:t>孙晓文. iOS与Android操作系统的优缺点比较[J]. 无线互联科技, 2013(12):51-51.</w:t>
      </w:r>
    </w:p>
    <w:p w:rsidR="001A51CD" w:rsidRPr="001A51CD" w:rsidRDefault="001A51CD" w:rsidP="001A51CD">
      <w:pPr>
        <w:pStyle w:val="a1"/>
      </w:pPr>
      <w:r w:rsidRPr="001A51CD">
        <w:rPr>
          <w:rFonts w:hint="eastAsia"/>
        </w:rPr>
        <w:t>钱克苍. 基于IOS平台的汽车安全驾驶系统[J]. 软件工程, 2014, 17(8):58-62.</w:t>
      </w:r>
    </w:p>
    <w:p w:rsidR="001A51CD" w:rsidRPr="001A51CD" w:rsidRDefault="001A51CD" w:rsidP="001A51CD">
      <w:pPr>
        <w:pStyle w:val="a1"/>
      </w:pPr>
      <w:r w:rsidRPr="001A51CD">
        <w:t>刘彦. 基于IOS环境的应用软件交互设计策略[J]. 信息化研究, 2011, 37(5):24-26.</w:t>
      </w:r>
    </w:p>
    <w:p w:rsidR="001A51CD" w:rsidRPr="001A51CD" w:rsidRDefault="001A51CD" w:rsidP="001A51CD">
      <w:pPr>
        <w:pStyle w:val="a1"/>
      </w:pPr>
      <w:r w:rsidRPr="001A51CD">
        <w:t>单平平, 邢静宇. 基于iOS平台的婚礼客户端的设计与实现[J]. 南阳理工学院学报, 2015, 7(6):43-46.</w:t>
      </w:r>
    </w:p>
    <w:p w:rsidR="001A51CD" w:rsidRPr="001A51CD" w:rsidRDefault="001A51CD" w:rsidP="001A51CD">
      <w:pPr>
        <w:pStyle w:val="a1"/>
      </w:pPr>
      <w:r w:rsidRPr="001A51CD">
        <w:t>关东升. iOS开发指南:从零基础到App Store上架.第3版[M]. 人民邮电出版社, 2015.</w:t>
      </w:r>
    </w:p>
    <w:p w:rsidR="001A51CD" w:rsidRPr="001A51CD" w:rsidRDefault="001A51CD" w:rsidP="001A51CD">
      <w:pPr>
        <w:pStyle w:val="a1"/>
      </w:pPr>
      <w:r w:rsidRPr="001A51CD">
        <w:t>李柏岚, 谷大武, 李卷孺,等. iOS备份机制中隐私威胁问题的分析[J]. 通信技术, 2012, 45(2):25-28.</w:t>
      </w:r>
    </w:p>
    <w:p w:rsidR="001A51CD" w:rsidRPr="001A51CD" w:rsidRDefault="001A51CD" w:rsidP="001A51CD">
      <w:pPr>
        <w:pStyle w:val="a1"/>
      </w:pPr>
      <w:r w:rsidRPr="001A51CD">
        <w:t>盛蒙蒙, 钟鸣. 基于IOS缩略图文件的数据恢复研究和开发[J]. 计算机时代, 2015(5):19-21.</w:t>
      </w:r>
    </w:p>
    <w:p w:rsidR="001A51CD" w:rsidRPr="001A51CD" w:rsidRDefault="001A51CD" w:rsidP="001A51CD">
      <w:pPr>
        <w:pStyle w:val="a1"/>
      </w:pPr>
      <w:r w:rsidRPr="001A51CD">
        <w:t>臧磊. API接口浅析[J]. 电信网技术, 2004(3):20-23.</w:t>
      </w:r>
    </w:p>
    <w:p w:rsidR="001A51CD" w:rsidRPr="001A51CD" w:rsidRDefault="001A51CD" w:rsidP="001A51CD">
      <w:pPr>
        <w:pStyle w:val="a1"/>
      </w:pPr>
      <w:r w:rsidRPr="001A51CD">
        <w:t>Daryabar F, Dehghantanha A, Eterovic-Soric B, et al. Forensic investigation of OneDrive, Box, GoogleDrive and Dropbox applications on Android and iOS devices[J]. Australian Journal of Forensic Sciences, 2016, 48(6):615-642.</w:t>
      </w:r>
    </w:p>
    <w:p w:rsidR="001A51CD" w:rsidRPr="001A51CD" w:rsidRDefault="001A51CD" w:rsidP="001A51CD">
      <w:pPr>
        <w:pStyle w:val="a1"/>
      </w:pPr>
      <w:r w:rsidRPr="001A51CD">
        <w:t>刘畅. 基于iOS的国际酒店预订APP的设计与实现[D].</w:t>
      </w:r>
      <w:r w:rsidRPr="001A51CD">
        <w:rPr>
          <w:rFonts w:hint="eastAsia"/>
        </w:rPr>
        <w:t>北京：</w:t>
      </w:r>
      <w:r w:rsidRPr="001A51CD">
        <w:t>北京交通大学, 2015.</w:t>
      </w:r>
    </w:p>
    <w:p w:rsidR="001A51CD" w:rsidRPr="001A51CD" w:rsidRDefault="001A51CD" w:rsidP="001A51CD">
      <w:pPr>
        <w:pStyle w:val="a1"/>
      </w:pPr>
      <w:r w:rsidRPr="001A51CD">
        <w:t>刘乐廷, 李敬兆, LIULe-ting,等. IOS内存开发管理机制的研究[J]. 计算机与现代化, 2013(3):196-199.</w:t>
      </w:r>
    </w:p>
    <w:p w:rsidR="001A51CD" w:rsidRPr="001A51CD" w:rsidRDefault="001A51CD" w:rsidP="001A51CD">
      <w:pPr>
        <w:pStyle w:val="a1"/>
      </w:pPr>
      <w:r w:rsidRPr="001A51CD">
        <w:t xml:space="preserve">李聪聪. 基于iOS的互动电子周刊[D]. </w:t>
      </w:r>
      <w:r w:rsidRPr="001A51CD">
        <w:rPr>
          <w:rFonts w:hint="eastAsia"/>
        </w:rPr>
        <w:t>天津：</w:t>
      </w:r>
      <w:r w:rsidRPr="001A51CD">
        <w:t>天津大学, 201</w:t>
      </w:r>
      <w:r w:rsidRPr="001A51CD">
        <w:rPr>
          <w:rFonts w:hint="eastAsia"/>
        </w:rPr>
        <w:t>2.</w:t>
      </w:r>
    </w:p>
    <w:p w:rsidR="001A51CD" w:rsidRPr="001A51CD" w:rsidRDefault="001A51CD" w:rsidP="001A51CD">
      <w:pPr>
        <w:pStyle w:val="a1"/>
      </w:pPr>
      <w:bookmarkStart w:id="900" w:name="_Ref354858667"/>
      <w:bookmarkStart w:id="901" w:name="_Ref354858393"/>
      <w:r w:rsidRPr="001A51CD">
        <w:t>RON PATTON. 软件测试(英文版.第2版)[M]. 机械工业出版社, 2006.</w:t>
      </w:r>
    </w:p>
    <w:bookmarkEnd w:id="900"/>
    <w:bookmarkEnd w:id="901"/>
    <w:p w:rsidR="001A51CD" w:rsidRPr="001A51CD" w:rsidRDefault="001A51CD" w:rsidP="001A51CD">
      <w:pPr>
        <w:pStyle w:val="a1"/>
      </w:pPr>
      <w:r w:rsidRPr="001A51CD">
        <w:t>刘洋. 白盒测试技术概述[J]. 广西大学学报(自然科学版), 2008, 33(s1):146-149.</w:t>
      </w:r>
    </w:p>
    <w:p w:rsidR="001A51CD" w:rsidRPr="001A51CD" w:rsidRDefault="001A51CD" w:rsidP="001A51CD">
      <w:pPr>
        <w:pStyle w:val="a1"/>
      </w:pPr>
      <w:r w:rsidRPr="001A51CD">
        <w:t>向润. 黑盒测试方法探讨[J]. 软件导刊, 2009(1):33-35.</w:t>
      </w:r>
      <w:bookmarkEnd w:id="899"/>
    </w:p>
    <w:p w:rsidR="004A5C41" w:rsidRPr="004C7AB2" w:rsidRDefault="004A5C41" w:rsidP="001A51CD">
      <w:pPr>
        <w:pStyle w:val="a1"/>
        <w:numPr>
          <w:ilvl w:val="0"/>
          <w:numId w:val="0"/>
        </w:numPr>
        <w:ind w:left="454"/>
      </w:pPr>
    </w:p>
    <w:bookmarkEnd w:id="898"/>
    <w:p w:rsidR="004A5C41" w:rsidRPr="009769D2" w:rsidRDefault="004A5C41" w:rsidP="004A5C41">
      <w:pPr>
        <w:pStyle w:val="ad"/>
        <w:ind w:firstLine="420"/>
      </w:pPr>
    </w:p>
    <w:p w:rsidR="004A5C41" w:rsidRDefault="004A5C41" w:rsidP="004A5C41">
      <w:pPr>
        <w:pStyle w:val="aff2"/>
      </w:pPr>
      <w:bookmarkStart w:id="902" w:name="_Toc516507127"/>
      <w:r w:rsidRPr="001527A0">
        <w:rPr>
          <w:rFonts w:hint="eastAsia"/>
        </w:rPr>
        <w:lastRenderedPageBreak/>
        <w:t>致谢</w:t>
      </w:r>
      <w:bookmarkEnd w:id="902"/>
    </w:p>
    <w:p w:rsidR="001A51CD" w:rsidRPr="001A51CD" w:rsidRDefault="001A51CD" w:rsidP="001A51CD">
      <w:pPr>
        <w:pStyle w:val="aff3"/>
        <w:ind w:firstLine="420"/>
      </w:pPr>
      <w:r w:rsidRPr="00877991">
        <w:rPr>
          <w:rFonts w:hint="eastAsia"/>
        </w:rPr>
        <w:t>该论文在我的指导老师，惠征老师的帮助下完成。在这里我要由衷的感谢他，他不仅帮助我们完成论文的撰写，还无时无刻为了我们能够顺利完成毕业论文着想，每当有消息时总是提醒我们，并给我我们相关的建议帮助我们解决问题。同时老师严肃认真的科学态度，严禁的治学理念，精益求精的工作作风都深深的感染和激励着我们。</w:t>
      </w:r>
    </w:p>
    <w:p w:rsidR="001A51CD" w:rsidRPr="001A51CD" w:rsidRDefault="001A51CD" w:rsidP="001A51CD">
      <w:pPr>
        <w:pStyle w:val="aff3"/>
        <w:ind w:firstLine="420"/>
      </w:pPr>
      <w:r w:rsidRPr="00877991">
        <w:rPr>
          <w:rFonts w:hint="eastAsia"/>
        </w:rPr>
        <w:t>另外，我还要感谢每个同学们和老师，不仅不遗余力的帮我解决了问题，还提供了各种相关的软件以帮助我快速撰写论文。</w:t>
      </w:r>
    </w:p>
    <w:p w:rsidR="001A51CD" w:rsidRPr="001A51CD" w:rsidRDefault="001A51CD" w:rsidP="001A51CD">
      <w:pPr>
        <w:pStyle w:val="aff3"/>
        <w:ind w:firstLine="420"/>
      </w:pPr>
      <w:r w:rsidRPr="00877991">
        <w:rPr>
          <w:rFonts w:hint="eastAsia"/>
        </w:rPr>
        <w:t>最后，我要对所有帮助过我但是没有提到的人表示感谢，例如我的实习负责人，网上为我提供帮助的不知名网友，在这里，请允许我对你们表达诚挚谢意，感谢你们！</w:t>
      </w:r>
    </w:p>
    <w:p w:rsidR="004A5C41" w:rsidRDefault="004A5C41" w:rsidP="004A5C41">
      <w:pPr>
        <w:pStyle w:val="aff3"/>
        <w:ind w:firstLine="420"/>
      </w:pPr>
    </w:p>
    <w:p w:rsidR="0011756B" w:rsidRDefault="0011756B" w:rsidP="005D3CB4">
      <w:pPr>
        <w:pStyle w:val="affa"/>
        <w:ind w:firstLine="482"/>
      </w:pPr>
    </w:p>
    <w:sectPr w:rsidR="0011756B" w:rsidSect="0052657F">
      <w:footerReference w:type="default" r:id="rId80"/>
      <w:footnotePr>
        <w:numFmt w:val="decimalEnclosedCircleChinese"/>
        <w:numRestart w:val="eachPage"/>
      </w:footnotePr>
      <w:pgSz w:w="11906" w:h="16838" w:code="9"/>
      <w:pgMar w:top="1418" w:right="1418" w:bottom="1418" w:left="1418" w:header="1418" w:footer="1134" w:gutter="0"/>
      <w:pgNumType w:start="1" w:chapSep="emDash"/>
      <w:cols w:space="425"/>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A2C" w:rsidRDefault="00514A2C">
      <w:r>
        <w:separator/>
      </w:r>
    </w:p>
  </w:endnote>
  <w:endnote w:type="continuationSeparator" w:id="1">
    <w:p w:rsidR="00514A2C" w:rsidRDefault="00514A2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14E" w:rsidRDefault="00B6414E">
    <w:pPr>
      <w:pStyle w:val="af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14E" w:rsidRPr="009F7878" w:rsidRDefault="00B6414E" w:rsidP="00173CF9">
    <w:pPr>
      <w:pStyle w:val="afb"/>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14E" w:rsidRDefault="00B6414E">
    <w:pPr>
      <w:pStyle w:val="af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14E" w:rsidRPr="009F7878" w:rsidRDefault="00B6414E" w:rsidP="00173CF9">
    <w:pPr>
      <w:pStyle w:val="afb"/>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14E" w:rsidRPr="009F7878" w:rsidRDefault="00B6414E" w:rsidP="00173CF9">
    <w:pPr>
      <w:pStyle w:val="afb"/>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14E" w:rsidRPr="009F7878" w:rsidRDefault="00B6414E" w:rsidP="00173CF9">
    <w:pPr>
      <w:pStyle w:val="afb"/>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14E" w:rsidRPr="0057059A" w:rsidRDefault="00B6414E" w:rsidP="00173CF9">
    <w:pPr>
      <w:pStyle w:val="afb"/>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14E" w:rsidRPr="0057059A" w:rsidRDefault="00797FB0" w:rsidP="00173CF9">
    <w:pPr>
      <w:pStyle w:val="afb"/>
      <w:jc w:val="center"/>
    </w:pPr>
    <w:r>
      <w:rPr>
        <w:rStyle w:val="afc"/>
      </w:rPr>
      <w:fldChar w:fldCharType="begin"/>
    </w:r>
    <w:r w:rsidR="00B6414E">
      <w:rPr>
        <w:rStyle w:val="afc"/>
      </w:rPr>
      <w:instrText xml:space="preserve"> PAGE </w:instrText>
    </w:r>
    <w:r>
      <w:rPr>
        <w:rStyle w:val="afc"/>
      </w:rPr>
      <w:fldChar w:fldCharType="separate"/>
    </w:r>
    <w:r w:rsidR="001A51CD">
      <w:rPr>
        <w:rStyle w:val="afc"/>
        <w:noProof/>
      </w:rPr>
      <w:t>29</w:t>
    </w:r>
    <w:r>
      <w:rPr>
        <w:rStyle w:val="af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A2C" w:rsidRDefault="00514A2C">
      <w:r>
        <w:separator/>
      </w:r>
    </w:p>
  </w:footnote>
  <w:footnote w:type="continuationSeparator" w:id="1">
    <w:p w:rsidR="00514A2C" w:rsidRDefault="00514A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14E" w:rsidRPr="007C18C4" w:rsidRDefault="00B6414E" w:rsidP="00173CF9">
    <w:pPr>
      <w:pStyle w:val="afd"/>
    </w:pPr>
    <w:r>
      <w:rPr>
        <w:rFonts w:hint="eastAsia"/>
      </w:rPr>
      <w:t>人力资源管理的趋势与创新</w:t>
    </w:r>
  </w:p>
  <w:p w:rsidR="00B6414E" w:rsidRPr="00E54B5F" w:rsidRDefault="00B6414E" w:rsidP="00173CF9">
    <w:pPr>
      <w:pStyle w:val="afd"/>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14E" w:rsidRDefault="00B6414E" w:rsidP="001A51CD"/>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14E" w:rsidRDefault="00B6414E">
    <w:pPr>
      <w:pStyle w:val="af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14E" w:rsidRPr="00B6541E" w:rsidRDefault="00B6414E" w:rsidP="00173CF9"/>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14E" w:rsidRPr="007C1074" w:rsidRDefault="001A51CD" w:rsidP="00173CF9">
    <w:pPr>
      <w:pStyle w:val="afd"/>
    </w:pPr>
    <w:r>
      <w:rPr>
        <w:rFonts w:hint="eastAsia"/>
      </w:rPr>
      <w:t>基于</w:t>
    </w:r>
    <w:r>
      <w:rPr>
        <w:rFonts w:hint="eastAsia"/>
      </w:rPr>
      <w:t>iOS</w:t>
    </w:r>
    <w:r>
      <w:rPr>
        <w:rFonts w:hint="eastAsia"/>
      </w:rPr>
      <w:t>的手机数据网络备份软件的设计与实现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768EE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7D6C2E3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5EC8E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DC4DDBC"/>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3DDC74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9E452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73458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9422588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C005094"/>
    <w:lvl w:ilvl="0">
      <w:start w:val="1"/>
      <w:numFmt w:val="decimal"/>
      <w:lvlText w:val="%1."/>
      <w:lvlJc w:val="left"/>
      <w:pPr>
        <w:tabs>
          <w:tab w:val="num" w:pos="360"/>
        </w:tabs>
        <w:ind w:left="360" w:hangingChars="200" w:hanging="360"/>
      </w:pPr>
    </w:lvl>
  </w:abstractNum>
  <w:abstractNum w:abstractNumId="9">
    <w:nsid w:val="FFFFFF89"/>
    <w:multiLevelType w:val="singleLevel"/>
    <w:tmpl w:val="6BCE476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1">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2">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48918F1"/>
    <w:multiLevelType w:val="multilevel"/>
    <w:tmpl w:val="155CE106"/>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4">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5">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13"/>
  </w:num>
  <w:num w:numId="2">
    <w:abstractNumId w:val="10"/>
  </w:num>
  <w:num w:numId="3">
    <w:abstractNumId w:val="14"/>
  </w:num>
  <w:num w:numId="4">
    <w:abstractNumId w:val="11"/>
  </w:num>
  <w:num w:numId="5">
    <w:abstractNumId w:val="15"/>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0"/>
  </w:num>
  <w:num w:numId="24">
    <w:abstractNumId w:val="14"/>
  </w:num>
  <w:num w:numId="25">
    <w:abstractNumId w:val="11"/>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1021"/>
  <w:doNotTrackMoves/>
  <w:documentProtection w:edit="forms" w:formatting="1" w:enforcement="1" w:cryptProviderType="rsaFull" w:cryptAlgorithmClass="hash" w:cryptAlgorithmType="typeAny" w:cryptAlgorithmSid="4" w:cryptSpinCount="50000" w:hash="bGPhIK4QVY1ozJYwH/GIzyGmTd0=" w:salt="HrE5pnu6dN5iSqyiEOGODQ=="/>
  <w:defaultTabStop w:val="420"/>
  <w:drawingGridVerticalSpacing w:val="156"/>
  <w:displayHorizontalDrawingGridEvery w:val="0"/>
  <w:displayVerticalDrawingGridEvery w:val="2"/>
  <w:characterSpacingControl w:val="compressPunctuation"/>
  <w:hdrShapeDefaults>
    <o:shapedefaults v:ext="edit" spidmax="7170"/>
  </w:hdrShapeDefaults>
  <w:footnotePr>
    <w:numFmt w:val="decimalEnclosedCircleChinese"/>
    <w:numRestart w:val="eachPage"/>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14A2C"/>
    <w:rsid w:val="00003A94"/>
    <w:rsid w:val="000104F8"/>
    <w:rsid w:val="00020E57"/>
    <w:rsid w:val="00031F58"/>
    <w:rsid w:val="0003694D"/>
    <w:rsid w:val="0005128D"/>
    <w:rsid w:val="00055EC0"/>
    <w:rsid w:val="00067E4B"/>
    <w:rsid w:val="000C4D74"/>
    <w:rsid w:val="000F1467"/>
    <w:rsid w:val="0011212A"/>
    <w:rsid w:val="0011756B"/>
    <w:rsid w:val="00122119"/>
    <w:rsid w:val="00123CD4"/>
    <w:rsid w:val="00144F6F"/>
    <w:rsid w:val="00173CF9"/>
    <w:rsid w:val="001A51CD"/>
    <w:rsid w:val="001D5D11"/>
    <w:rsid w:val="001E707B"/>
    <w:rsid w:val="001F3194"/>
    <w:rsid w:val="002324A8"/>
    <w:rsid w:val="002613BD"/>
    <w:rsid w:val="00266732"/>
    <w:rsid w:val="0028333D"/>
    <w:rsid w:val="002C7C48"/>
    <w:rsid w:val="00305728"/>
    <w:rsid w:val="0032530F"/>
    <w:rsid w:val="00327A9A"/>
    <w:rsid w:val="0033034D"/>
    <w:rsid w:val="00365D61"/>
    <w:rsid w:val="003774D2"/>
    <w:rsid w:val="0039659E"/>
    <w:rsid w:val="00397B46"/>
    <w:rsid w:val="003B05A6"/>
    <w:rsid w:val="003F268C"/>
    <w:rsid w:val="00405F41"/>
    <w:rsid w:val="004110EF"/>
    <w:rsid w:val="00415343"/>
    <w:rsid w:val="00423EB1"/>
    <w:rsid w:val="004346DB"/>
    <w:rsid w:val="0044201F"/>
    <w:rsid w:val="00460469"/>
    <w:rsid w:val="004727E5"/>
    <w:rsid w:val="00483360"/>
    <w:rsid w:val="00491C8C"/>
    <w:rsid w:val="00497E18"/>
    <w:rsid w:val="004A5C41"/>
    <w:rsid w:val="004C0DFB"/>
    <w:rsid w:val="004D4C83"/>
    <w:rsid w:val="004E7B65"/>
    <w:rsid w:val="00514A2C"/>
    <w:rsid w:val="005258F2"/>
    <w:rsid w:val="0052657F"/>
    <w:rsid w:val="00562687"/>
    <w:rsid w:val="00570FEA"/>
    <w:rsid w:val="005754B8"/>
    <w:rsid w:val="00577735"/>
    <w:rsid w:val="00593041"/>
    <w:rsid w:val="00595D48"/>
    <w:rsid w:val="00596E24"/>
    <w:rsid w:val="005A0C70"/>
    <w:rsid w:val="005A370D"/>
    <w:rsid w:val="005A58BB"/>
    <w:rsid w:val="005D3CB4"/>
    <w:rsid w:val="005D409B"/>
    <w:rsid w:val="005E219F"/>
    <w:rsid w:val="005E58BC"/>
    <w:rsid w:val="0060727F"/>
    <w:rsid w:val="006072EF"/>
    <w:rsid w:val="00633AB6"/>
    <w:rsid w:val="0063589B"/>
    <w:rsid w:val="006546B0"/>
    <w:rsid w:val="00676776"/>
    <w:rsid w:val="006A01A7"/>
    <w:rsid w:val="006B1DAE"/>
    <w:rsid w:val="006B72D7"/>
    <w:rsid w:val="006C534C"/>
    <w:rsid w:val="006E0EEF"/>
    <w:rsid w:val="00700BDA"/>
    <w:rsid w:val="00721223"/>
    <w:rsid w:val="007814C0"/>
    <w:rsid w:val="007931FB"/>
    <w:rsid w:val="00797FB0"/>
    <w:rsid w:val="007A5E27"/>
    <w:rsid w:val="007C7DEA"/>
    <w:rsid w:val="007F63A4"/>
    <w:rsid w:val="007F64C0"/>
    <w:rsid w:val="00807AA3"/>
    <w:rsid w:val="008121A1"/>
    <w:rsid w:val="00815D84"/>
    <w:rsid w:val="00825453"/>
    <w:rsid w:val="00826DFF"/>
    <w:rsid w:val="00853FC2"/>
    <w:rsid w:val="00854B5E"/>
    <w:rsid w:val="008B6688"/>
    <w:rsid w:val="009030E7"/>
    <w:rsid w:val="00946358"/>
    <w:rsid w:val="00954274"/>
    <w:rsid w:val="009543CF"/>
    <w:rsid w:val="00961B5D"/>
    <w:rsid w:val="00965329"/>
    <w:rsid w:val="0098662E"/>
    <w:rsid w:val="009A1049"/>
    <w:rsid w:val="009A421F"/>
    <w:rsid w:val="009B5CFB"/>
    <w:rsid w:val="009C4FAC"/>
    <w:rsid w:val="009D5BC8"/>
    <w:rsid w:val="009E0298"/>
    <w:rsid w:val="009E654F"/>
    <w:rsid w:val="00A513A2"/>
    <w:rsid w:val="00A72F8F"/>
    <w:rsid w:val="00A96078"/>
    <w:rsid w:val="00AF74F1"/>
    <w:rsid w:val="00B2124C"/>
    <w:rsid w:val="00B334D5"/>
    <w:rsid w:val="00B46365"/>
    <w:rsid w:val="00B559E3"/>
    <w:rsid w:val="00B6414E"/>
    <w:rsid w:val="00B665C7"/>
    <w:rsid w:val="00B66954"/>
    <w:rsid w:val="00B76A95"/>
    <w:rsid w:val="00BB44BC"/>
    <w:rsid w:val="00BC39C5"/>
    <w:rsid w:val="00BD5EAE"/>
    <w:rsid w:val="00BE6CA6"/>
    <w:rsid w:val="00C06E32"/>
    <w:rsid w:val="00C1712D"/>
    <w:rsid w:val="00C20AF0"/>
    <w:rsid w:val="00C2664A"/>
    <w:rsid w:val="00C31709"/>
    <w:rsid w:val="00C735B8"/>
    <w:rsid w:val="00C833E2"/>
    <w:rsid w:val="00C85C86"/>
    <w:rsid w:val="00C87D44"/>
    <w:rsid w:val="00C91F14"/>
    <w:rsid w:val="00CC088F"/>
    <w:rsid w:val="00D151AF"/>
    <w:rsid w:val="00D26EC5"/>
    <w:rsid w:val="00D30DD1"/>
    <w:rsid w:val="00D36271"/>
    <w:rsid w:val="00D44776"/>
    <w:rsid w:val="00D5635E"/>
    <w:rsid w:val="00D64C7A"/>
    <w:rsid w:val="00D67C93"/>
    <w:rsid w:val="00D83F4A"/>
    <w:rsid w:val="00D9130A"/>
    <w:rsid w:val="00DB07E5"/>
    <w:rsid w:val="00DE39E3"/>
    <w:rsid w:val="00DF5330"/>
    <w:rsid w:val="00DF7334"/>
    <w:rsid w:val="00E06DBB"/>
    <w:rsid w:val="00E311B1"/>
    <w:rsid w:val="00E375A6"/>
    <w:rsid w:val="00E400D2"/>
    <w:rsid w:val="00E50623"/>
    <w:rsid w:val="00E92744"/>
    <w:rsid w:val="00ED2ED9"/>
    <w:rsid w:val="00EE5620"/>
    <w:rsid w:val="00EF26AD"/>
    <w:rsid w:val="00EF78D6"/>
    <w:rsid w:val="00F00C58"/>
    <w:rsid w:val="00F16CC1"/>
    <w:rsid w:val="00F20470"/>
    <w:rsid w:val="00F22E72"/>
    <w:rsid w:val="00F453DA"/>
    <w:rsid w:val="00F50D19"/>
    <w:rsid w:val="00F51CA5"/>
    <w:rsid w:val="00F530E9"/>
    <w:rsid w:val="00F555E0"/>
    <w:rsid w:val="00F67D47"/>
    <w:rsid w:val="00F74C55"/>
    <w:rsid w:val="00FB6690"/>
    <w:rsid w:val="00FC6C4E"/>
    <w:rsid w:val="00FF520D"/>
    <w:rsid w:val="00FF7516"/>
    <w:rsid w:val="00FF7862"/>
    <w:rsid w:val="00FF7C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9" w:unhideWhenUsed="0"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lsdException w:name="toc 2" w:uiPriority="39"/>
    <w:lsdException w:name="toc 3"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uiPriority="0"/>
    <w:lsdException w:name="footer" w:uiPriority="0"/>
    <w:lsdException w:name="index heading" w:locked="0"/>
    <w:lsdException w:name="caption" w:locked="0" w:uiPriority="0"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uiPriority="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semiHidden="0" w:uiPriority="0" w:unhideWhenUsed="0" w:qFormat="1"/>
    <w:lsdException w:name="Closing" w:locked="0"/>
    <w:lsdException w:name="Signature" w:locked="0"/>
    <w:lsdException w:name="Default Paragraph Font" w:locked="0" w:uiPriority="0"/>
    <w:lsdException w:name="Body Text" w:locked="0" w:uiPriority="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FollowedHyperlink" w:locked="0"/>
    <w:lsdException w:name="Strong" w:locked="0" w:semiHidden="0" w:uiPriority="22" w:unhideWhenUsed="0" w:qFormat="1"/>
    <w:lsdException w:name="Emphasis" w:locked="0" w:semiHidden="0" w:uiPriority="20" w:unhideWhenUsed="0" w:qFormat="1"/>
    <w:lsdException w:name="Document Map" w:locked="0" w:uiPriority="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uiPriority="0"/>
    <w:lsdException w:name="Outline List 1" w:locked="0"/>
    <w:lsdException w:name="Outline List 2" w:locked="0"/>
    <w:lsdException w:name="Outline List 3" w:locked="0"/>
    <w:lsdException w:name="Table Simple 1" w:locked="0"/>
    <w:lsdException w:name="Table Simple 2" w:locked="0"/>
    <w:lsdException w:name="Table Simple 3" w:locked="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locked="0"/>
    <w:lsdException w:name="Table Colorful 3" w:locked="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locked="0"/>
    <w:lsdException w:name="Table Elegant" w:locked="0"/>
    <w:lsdException w:name="Table Professional" w:uiPriority="0"/>
    <w:lsdException w:name="Table Subtle 1" w:uiPriority="0"/>
    <w:lsdException w:name="Table Subtle 2" w:uiPriority="0"/>
    <w:lsdException w:name="Table Web 1" w:uiPriority="0"/>
    <w:lsdException w:name="Table Web 2" w:locked="0"/>
    <w:lsdException w:name="Table Web 3" w:locked="0"/>
    <w:lsdException w:name="Balloon Text" w:locked="0" w:uiPriority="0"/>
    <w:lsdException w:name="Table Grid" w:semiHidden="0" w:uiPriority="0" w:unhideWhenUsed="0"/>
    <w:lsdException w:name="Table Theme" w:uiPriority="0"/>
    <w:lsdException w:name="Placeholder Text" w:locked="0" w:unhideWhenUsed="0"/>
    <w:lsdException w:name="No Spacing" w:locked="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4">
    <w:name w:val="Normal"/>
    <w:qFormat/>
    <w:rsid w:val="00305728"/>
    <w:pPr>
      <w:widowControl w:val="0"/>
      <w:jc w:val="both"/>
    </w:pPr>
    <w:rPr>
      <w:rFonts w:ascii="Times New Roman" w:hAnsi="Times New Roman"/>
      <w:kern w:val="2"/>
      <w:sz w:val="21"/>
      <w:szCs w:val="24"/>
    </w:rPr>
  </w:style>
  <w:style w:type="paragraph" w:styleId="1">
    <w:name w:val="heading 1"/>
    <w:basedOn w:val="a4"/>
    <w:next w:val="a5"/>
    <w:link w:val="1Char"/>
    <w:qFormat/>
    <w:rsid w:val="00483360"/>
    <w:pPr>
      <w:keepNext/>
      <w:keepLines/>
      <w:widowControl/>
      <w:numPr>
        <w:numId w:val="21"/>
      </w:numPr>
      <w:spacing w:beforeLines="100" w:afterLines="50" w:line="300" w:lineRule="auto"/>
      <w:jc w:val="left"/>
      <w:outlineLvl w:val="0"/>
    </w:pPr>
    <w:rPr>
      <w:rFonts w:ascii="黑体" w:eastAsia="黑体"/>
      <w:bCs/>
      <w:sz w:val="30"/>
      <w:szCs w:val="44"/>
    </w:rPr>
  </w:style>
  <w:style w:type="paragraph" w:styleId="2">
    <w:name w:val="heading 2"/>
    <w:basedOn w:val="a4"/>
    <w:next w:val="a5"/>
    <w:link w:val="2Char"/>
    <w:qFormat/>
    <w:rsid w:val="00483360"/>
    <w:pPr>
      <w:keepNext/>
      <w:keepLines/>
      <w:widowControl/>
      <w:numPr>
        <w:ilvl w:val="1"/>
        <w:numId w:val="21"/>
      </w:numPr>
      <w:spacing w:beforeLines="50" w:line="300" w:lineRule="auto"/>
      <w:jc w:val="left"/>
      <w:outlineLvl w:val="1"/>
    </w:pPr>
    <w:rPr>
      <w:rFonts w:ascii="黑体" w:eastAsia="黑体" w:hAnsi="Arial"/>
      <w:bCs/>
      <w:sz w:val="28"/>
      <w:szCs w:val="32"/>
    </w:rPr>
  </w:style>
  <w:style w:type="paragraph" w:styleId="3">
    <w:name w:val="heading 3"/>
    <w:basedOn w:val="a4"/>
    <w:next w:val="a5"/>
    <w:link w:val="3Char"/>
    <w:qFormat/>
    <w:rsid w:val="00483360"/>
    <w:pPr>
      <w:keepNext/>
      <w:keepLines/>
      <w:widowControl/>
      <w:numPr>
        <w:ilvl w:val="2"/>
        <w:numId w:val="21"/>
      </w:numPr>
      <w:spacing w:beforeLines="50" w:line="300" w:lineRule="auto"/>
      <w:jc w:val="left"/>
      <w:outlineLvl w:val="2"/>
    </w:pPr>
    <w:rPr>
      <w:rFonts w:ascii="黑体" w:eastAsia="黑体"/>
      <w:bCs/>
      <w:sz w:val="24"/>
      <w:szCs w:val="32"/>
    </w:rPr>
  </w:style>
  <w:style w:type="paragraph" w:styleId="4">
    <w:name w:val="heading 4"/>
    <w:basedOn w:val="a4"/>
    <w:next w:val="a5"/>
    <w:link w:val="4Char"/>
    <w:qFormat/>
    <w:rsid w:val="00483360"/>
    <w:pPr>
      <w:keepLines/>
      <w:numPr>
        <w:ilvl w:val="3"/>
        <w:numId w:val="21"/>
      </w:numPr>
      <w:spacing w:line="300" w:lineRule="auto"/>
      <w:jc w:val="left"/>
      <w:outlineLvl w:val="3"/>
    </w:pPr>
    <w:rPr>
      <w:rFonts w:ascii="宋体" w:hAnsi="Arial"/>
      <w:bCs/>
      <w:sz w:val="24"/>
      <w:szCs w:val="28"/>
    </w:rPr>
  </w:style>
  <w:style w:type="paragraph" w:styleId="5">
    <w:name w:val="heading 5"/>
    <w:basedOn w:val="a4"/>
    <w:link w:val="5Char"/>
    <w:qFormat/>
    <w:rsid w:val="00483360"/>
    <w:pPr>
      <w:keepNext/>
      <w:keepLines/>
      <w:numPr>
        <w:ilvl w:val="4"/>
        <w:numId w:val="2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Char">
    <w:name w:val="标题 1 Char"/>
    <w:link w:val="1"/>
    <w:rsid w:val="004A5C41"/>
    <w:rPr>
      <w:rFonts w:ascii="黑体" w:eastAsia="黑体" w:hAnsi="Times New Roman"/>
      <w:bCs/>
      <w:kern w:val="2"/>
      <w:sz w:val="30"/>
      <w:szCs w:val="44"/>
    </w:rPr>
  </w:style>
  <w:style w:type="character" w:customStyle="1" w:styleId="2Char">
    <w:name w:val="标题 2 Char"/>
    <w:link w:val="2"/>
    <w:rsid w:val="004A5C41"/>
    <w:rPr>
      <w:rFonts w:ascii="黑体" w:eastAsia="黑体" w:hAnsi="Arial"/>
      <w:bCs/>
      <w:kern w:val="2"/>
      <w:sz w:val="28"/>
      <w:szCs w:val="32"/>
    </w:rPr>
  </w:style>
  <w:style w:type="character" w:customStyle="1" w:styleId="3Char">
    <w:name w:val="标题 3 Char"/>
    <w:link w:val="3"/>
    <w:rsid w:val="004A5C41"/>
    <w:rPr>
      <w:rFonts w:ascii="黑体" w:eastAsia="黑体" w:hAnsi="Times New Roman"/>
      <w:bCs/>
      <w:kern w:val="2"/>
      <w:sz w:val="24"/>
      <w:szCs w:val="32"/>
    </w:rPr>
  </w:style>
  <w:style w:type="character" w:customStyle="1" w:styleId="4Char">
    <w:name w:val="标题 4 Char"/>
    <w:link w:val="4"/>
    <w:rsid w:val="004A5C41"/>
    <w:rPr>
      <w:rFonts w:ascii="宋体" w:hAnsi="Arial"/>
      <w:bCs/>
      <w:kern w:val="2"/>
      <w:sz w:val="24"/>
      <w:szCs w:val="28"/>
    </w:rPr>
  </w:style>
  <w:style w:type="character" w:customStyle="1" w:styleId="5Char">
    <w:name w:val="标题 5 Char"/>
    <w:link w:val="5"/>
    <w:rsid w:val="004A5C41"/>
    <w:rPr>
      <w:rFonts w:ascii="宋体" w:hAnsi="Times New Roman"/>
      <w:bCs/>
      <w:kern w:val="2"/>
      <w:sz w:val="24"/>
      <w:szCs w:val="28"/>
    </w:rPr>
  </w:style>
  <w:style w:type="paragraph" w:customStyle="1" w:styleId="a9">
    <w:name w:val="参考文献标题"/>
    <w:basedOn w:val="aa"/>
    <w:next w:val="a1"/>
    <w:qFormat/>
    <w:locked/>
    <w:rsid w:val="00483360"/>
    <w:pPr>
      <w:keepNext/>
      <w:keepLines/>
      <w:pageBreakBefore/>
      <w:spacing w:beforeLines="100" w:after="0" w:line="300" w:lineRule="auto"/>
      <w:jc w:val="left"/>
    </w:pPr>
    <w:rPr>
      <w:rFonts w:ascii="黑体" w:eastAsia="黑体"/>
      <w:b w:val="0"/>
      <w:sz w:val="28"/>
    </w:rPr>
  </w:style>
  <w:style w:type="paragraph" w:customStyle="1" w:styleId="a1">
    <w:name w:val="参考文献正文"/>
    <w:basedOn w:val="a4"/>
    <w:qFormat/>
    <w:rsid w:val="00483360"/>
    <w:pPr>
      <w:numPr>
        <w:numId w:val="22"/>
      </w:numPr>
      <w:spacing w:line="300" w:lineRule="auto"/>
      <w:jc w:val="left"/>
    </w:pPr>
    <w:rPr>
      <w:rFonts w:ascii="宋体"/>
      <w:kern w:val="0"/>
    </w:rPr>
  </w:style>
  <w:style w:type="character" w:styleId="ab">
    <w:name w:val="Hyperlink"/>
    <w:uiPriority w:val="99"/>
    <w:unhideWhenUsed/>
    <w:locked/>
    <w:rsid w:val="00483360"/>
    <w:rPr>
      <w:color w:val="0000FF"/>
      <w:u w:val="single"/>
    </w:rPr>
  </w:style>
  <w:style w:type="paragraph" w:customStyle="1" w:styleId="ac">
    <w:name w:val="附录标题"/>
    <w:basedOn w:val="aa"/>
    <w:next w:val="ad"/>
    <w:locked/>
    <w:rsid w:val="00483360"/>
    <w:pPr>
      <w:keepNext/>
      <w:keepLines/>
      <w:pageBreakBefore/>
      <w:spacing w:beforeLines="100" w:after="0" w:line="300" w:lineRule="auto"/>
      <w:jc w:val="left"/>
    </w:pPr>
    <w:rPr>
      <w:rFonts w:ascii="黑体" w:eastAsia="黑体"/>
      <w:b w:val="0"/>
      <w:sz w:val="28"/>
    </w:rPr>
  </w:style>
  <w:style w:type="paragraph" w:customStyle="1" w:styleId="ad">
    <w:name w:val="附录正文"/>
    <w:basedOn w:val="a4"/>
    <w:rsid w:val="00483360"/>
    <w:pPr>
      <w:widowControl/>
      <w:spacing w:line="300" w:lineRule="auto"/>
      <w:ind w:firstLineChars="200" w:firstLine="200"/>
    </w:pPr>
    <w:rPr>
      <w:rFonts w:ascii="宋体"/>
    </w:rPr>
  </w:style>
  <w:style w:type="paragraph" w:customStyle="1" w:styleId="ae">
    <w:name w:val="结束语标题"/>
    <w:basedOn w:val="aa"/>
    <w:next w:val="af"/>
    <w:qFormat/>
    <w:locked/>
    <w:rsid w:val="00483360"/>
    <w:pPr>
      <w:keepNext/>
      <w:pageBreakBefore/>
      <w:spacing w:beforeLines="100" w:afterLines="50" w:line="300" w:lineRule="auto"/>
      <w:jc w:val="left"/>
    </w:pPr>
    <w:rPr>
      <w:rFonts w:ascii="黑体" w:eastAsia="黑体"/>
      <w:b w:val="0"/>
      <w:kern w:val="0"/>
      <w:sz w:val="28"/>
    </w:rPr>
  </w:style>
  <w:style w:type="paragraph" w:customStyle="1" w:styleId="a5">
    <w:name w:val="论文正文"/>
    <w:basedOn w:val="a4"/>
    <w:qFormat/>
    <w:rsid w:val="00483360"/>
    <w:pPr>
      <w:widowControl/>
      <w:snapToGrid w:val="0"/>
      <w:spacing w:line="300" w:lineRule="auto"/>
      <w:ind w:firstLineChars="200" w:firstLine="480"/>
    </w:pPr>
    <w:rPr>
      <w:rFonts w:ascii="宋体"/>
      <w:kern w:val="0"/>
      <w:sz w:val="24"/>
    </w:rPr>
  </w:style>
  <w:style w:type="paragraph" w:customStyle="1" w:styleId="af">
    <w:name w:val="结束语正文"/>
    <w:basedOn w:val="a5"/>
    <w:qFormat/>
    <w:rsid w:val="00483360"/>
  </w:style>
  <w:style w:type="paragraph" w:styleId="10">
    <w:name w:val="toc 1"/>
    <w:basedOn w:val="a4"/>
    <w:autoRedefine/>
    <w:uiPriority w:val="39"/>
    <w:locked/>
    <w:rsid w:val="00483360"/>
    <w:pPr>
      <w:spacing w:line="300" w:lineRule="auto"/>
      <w:jc w:val="left"/>
    </w:pPr>
    <w:rPr>
      <w:sz w:val="24"/>
    </w:rPr>
  </w:style>
  <w:style w:type="paragraph" w:customStyle="1" w:styleId="af0">
    <w:name w:val="目录标题"/>
    <w:basedOn w:val="aa"/>
    <w:qFormat/>
    <w:locked/>
    <w:rsid w:val="00483360"/>
    <w:pPr>
      <w:keepNext/>
      <w:spacing w:beforeLines="100" w:afterLines="150" w:line="300" w:lineRule="auto"/>
      <w:outlineLvl w:val="9"/>
    </w:pPr>
    <w:rPr>
      <w:rFonts w:ascii="黑体" w:eastAsia="黑体"/>
    </w:rPr>
  </w:style>
  <w:style w:type="paragraph" w:customStyle="1" w:styleId="20">
    <w:name w:val="内封2基本信息"/>
    <w:basedOn w:val="a4"/>
    <w:next w:val="a5"/>
    <w:locked/>
    <w:rsid w:val="00483360"/>
    <w:pPr>
      <w:snapToGrid w:val="0"/>
      <w:spacing w:line="360" w:lineRule="auto"/>
      <w:ind w:leftChars="1100" w:left="1100"/>
      <w:jc w:val="left"/>
    </w:pPr>
    <w:rPr>
      <w:sz w:val="24"/>
    </w:rPr>
  </w:style>
  <w:style w:type="character" w:customStyle="1" w:styleId="21">
    <w:name w:val="内封2基本信息文字"/>
    <w:rsid w:val="00483360"/>
    <w:rPr>
      <w:rFonts w:ascii="宋体" w:eastAsia="宋体"/>
      <w:sz w:val="24"/>
      <w:u w:val="single"/>
    </w:rPr>
  </w:style>
  <w:style w:type="paragraph" w:customStyle="1" w:styleId="22">
    <w:name w:val="内封2署尾"/>
    <w:basedOn w:val="a4"/>
    <w:next w:val="a5"/>
    <w:locked/>
    <w:rsid w:val="00483360"/>
    <w:pPr>
      <w:spacing w:line="360" w:lineRule="auto"/>
      <w:jc w:val="center"/>
    </w:pPr>
    <w:rPr>
      <w:rFonts w:ascii="宋体" w:hAnsi="宋体"/>
      <w:sz w:val="24"/>
    </w:rPr>
  </w:style>
  <w:style w:type="paragraph" w:customStyle="1" w:styleId="23">
    <w:name w:val="内封2抬头"/>
    <w:basedOn w:val="a5"/>
    <w:locked/>
    <w:rsid w:val="00483360"/>
    <w:pPr>
      <w:spacing w:line="240" w:lineRule="auto"/>
      <w:ind w:firstLineChars="0" w:firstLine="0"/>
      <w:jc w:val="center"/>
    </w:pPr>
    <w:rPr>
      <w:rFonts w:hAnsi="宋体"/>
      <w:b/>
      <w:sz w:val="36"/>
      <w:szCs w:val="36"/>
    </w:rPr>
  </w:style>
  <w:style w:type="paragraph" w:customStyle="1" w:styleId="24">
    <w:name w:val="内封2英文标题"/>
    <w:basedOn w:val="aa"/>
    <w:next w:val="a5"/>
    <w:locked/>
    <w:rsid w:val="00483360"/>
    <w:pPr>
      <w:spacing w:before="0" w:after="0" w:line="400" w:lineRule="exact"/>
      <w:outlineLvl w:val="9"/>
    </w:pPr>
    <w:rPr>
      <w:rFonts w:ascii="Times New Roman" w:hAnsi="Times New Roman"/>
    </w:rPr>
  </w:style>
  <w:style w:type="paragraph" w:customStyle="1" w:styleId="25">
    <w:name w:val="内封2英文副标题"/>
    <w:basedOn w:val="a4"/>
    <w:next w:val="a5"/>
    <w:locked/>
    <w:rsid w:val="00483360"/>
    <w:pPr>
      <w:ind w:rightChars="300" w:right="300"/>
      <w:jc w:val="right"/>
    </w:pPr>
    <w:rPr>
      <w:b/>
      <w:sz w:val="30"/>
    </w:rPr>
  </w:style>
  <w:style w:type="paragraph" w:customStyle="1" w:styleId="26">
    <w:name w:val="内封2中文标题"/>
    <w:basedOn w:val="aa"/>
    <w:next w:val="a5"/>
    <w:locked/>
    <w:rsid w:val="00483360"/>
    <w:pPr>
      <w:spacing w:before="0" w:after="0"/>
      <w:outlineLvl w:val="9"/>
    </w:pPr>
    <w:rPr>
      <w:rFonts w:ascii="黑体" w:eastAsia="黑体" w:hAnsi="宋体"/>
      <w:sz w:val="44"/>
      <w:szCs w:val="44"/>
    </w:rPr>
  </w:style>
  <w:style w:type="paragraph" w:customStyle="1" w:styleId="af1">
    <w:name w:val="内封抬头"/>
    <w:basedOn w:val="a4"/>
    <w:locked/>
    <w:rsid w:val="00483360"/>
    <w:pPr>
      <w:spacing w:line="400" w:lineRule="exact"/>
      <w:jc w:val="center"/>
    </w:pPr>
    <w:rPr>
      <w:sz w:val="28"/>
      <w:szCs w:val="28"/>
    </w:rPr>
  </w:style>
  <w:style w:type="paragraph" w:customStyle="1" w:styleId="af2">
    <w:name w:val="内封统计"/>
    <w:basedOn w:val="a4"/>
    <w:next w:val="a5"/>
    <w:locked/>
    <w:rsid w:val="00483360"/>
    <w:pPr>
      <w:spacing w:line="400" w:lineRule="exact"/>
      <w:ind w:leftChars="600" w:left="1260"/>
      <w:jc w:val="left"/>
    </w:pPr>
    <w:rPr>
      <w:szCs w:val="21"/>
    </w:rPr>
  </w:style>
  <w:style w:type="paragraph" w:customStyle="1" w:styleId="af3">
    <w:name w:val="内封英文标题"/>
    <w:basedOn w:val="af4"/>
    <w:locked/>
    <w:rsid w:val="00483360"/>
    <w:pPr>
      <w:spacing w:after="0" w:line="400" w:lineRule="exact"/>
      <w:jc w:val="center"/>
    </w:pPr>
    <w:rPr>
      <w:rFonts w:eastAsia="黑体"/>
      <w:bCs/>
      <w:sz w:val="32"/>
      <w:szCs w:val="32"/>
    </w:rPr>
  </w:style>
  <w:style w:type="paragraph" w:customStyle="1" w:styleId="af5">
    <w:name w:val="内封中文标题"/>
    <w:basedOn w:val="a4"/>
    <w:locked/>
    <w:rsid w:val="00483360"/>
    <w:pPr>
      <w:spacing w:line="400" w:lineRule="exact"/>
      <w:jc w:val="center"/>
    </w:pPr>
    <w:rPr>
      <w:rFonts w:ascii="黑体" w:eastAsia="黑体"/>
      <w:bCs/>
      <w:sz w:val="44"/>
      <w:szCs w:val="44"/>
    </w:rPr>
  </w:style>
  <w:style w:type="paragraph" w:customStyle="1" w:styleId="af6">
    <w:name w:val="外封基本信息"/>
    <w:basedOn w:val="a4"/>
    <w:next w:val="a5"/>
    <w:locked/>
    <w:rsid w:val="00483360"/>
    <w:pPr>
      <w:spacing w:line="360" w:lineRule="auto"/>
      <w:ind w:leftChars="1120" w:left="1120"/>
      <w:jc w:val="left"/>
    </w:pPr>
    <w:rPr>
      <w:rFonts w:ascii="黑体" w:eastAsia="黑体"/>
      <w:sz w:val="28"/>
      <w:szCs w:val="28"/>
    </w:rPr>
  </w:style>
  <w:style w:type="character" w:customStyle="1" w:styleId="af7">
    <w:name w:val="外封基本信息文字"/>
    <w:locked/>
    <w:rsid w:val="00483360"/>
    <w:rPr>
      <w:rFonts w:ascii="黑体" w:eastAsia="黑体"/>
      <w:sz w:val="28"/>
      <w:szCs w:val="28"/>
      <w:u w:val="thick"/>
    </w:rPr>
  </w:style>
  <w:style w:type="paragraph" w:customStyle="1" w:styleId="af8">
    <w:name w:val="外封日期"/>
    <w:basedOn w:val="a4"/>
    <w:locked/>
    <w:rsid w:val="00483360"/>
    <w:pPr>
      <w:spacing w:line="360" w:lineRule="auto"/>
      <w:jc w:val="center"/>
    </w:pPr>
    <w:rPr>
      <w:rFonts w:ascii="黑体" w:eastAsia="黑体" w:hAnsi="宋体"/>
      <w:sz w:val="28"/>
    </w:rPr>
  </w:style>
  <w:style w:type="character" w:customStyle="1" w:styleId="af9">
    <w:name w:val="外封日期文字"/>
    <w:locked/>
    <w:rsid w:val="00483360"/>
    <w:rPr>
      <w:rFonts w:ascii="黑体" w:eastAsia="黑体"/>
      <w:sz w:val="28"/>
      <w:u w:val="thick"/>
    </w:rPr>
  </w:style>
  <w:style w:type="paragraph" w:customStyle="1" w:styleId="afa">
    <w:name w:val="外封抬头"/>
    <w:basedOn w:val="a4"/>
    <w:next w:val="a5"/>
    <w:locked/>
    <w:rsid w:val="00483360"/>
    <w:pPr>
      <w:spacing w:beforeLines="100" w:afterLines="100"/>
      <w:jc w:val="center"/>
    </w:pPr>
    <w:rPr>
      <w:rFonts w:eastAsia="黑体"/>
      <w:sz w:val="44"/>
      <w:szCs w:val="44"/>
    </w:rPr>
  </w:style>
  <w:style w:type="paragraph" w:styleId="afb">
    <w:name w:val="footer"/>
    <w:basedOn w:val="a4"/>
    <w:link w:val="Char"/>
    <w:locked/>
    <w:rsid w:val="00483360"/>
    <w:pPr>
      <w:tabs>
        <w:tab w:val="center" w:pos="4153"/>
        <w:tab w:val="right" w:pos="8306"/>
      </w:tabs>
      <w:snapToGrid w:val="0"/>
      <w:jc w:val="left"/>
    </w:pPr>
    <w:rPr>
      <w:sz w:val="18"/>
      <w:szCs w:val="18"/>
    </w:rPr>
  </w:style>
  <w:style w:type="character" w:customStyle="1" w:styleId="Char">
    <w:name w:val="页脚 Char"/>
    <w:link w:val="afb"/>
    <w:rsid w:val="004A5C41"/>
    <w:rPr>
      <w:rFonts w:ascii="Times New Roman" w:hAnsi="Times New Roman"/>
      <w:kern w:val="2"/>
      <w:sz w:val="18"/>
      <w:szCs w:val="18"/>
    </w:rPr>
  </w:style>
  <w:style w:type="character" w:styleId="afc">
    <w:name w:val="page number"/>
    <w:locked/>
    <w:rsid w:val="00483360"/>
  </w:style>
  <w:style w:type="paragraph" w:styleId="afd">
    <w:name w:val="header"/>
    <w:basedOn w:val="a4"/>
    <w:link w:val="Char0"/>
    <w:locked/>
    <w:rsid w:val="0048336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fd"/>
    <w:rsid w:val="004A5C41"/>
    <w:rPr>
      <w:rFonts w:ascii="Times New Roman" w:hAnsi="Times New Roman"/>
      <w:kern w:val="2"/>
      <w:sz w:val="18"/>
      <w:szCs w:val="18"/>
    </w:rPr>
  </w:style>
  <w:style w:type="paragraph" w:customStyle="1" w:styleId="afe">
    <w:name w:val="摘要英文标题"/>
    <w:basedOn w:val="aa"/>
    <w:next w:val="a4"/>
    <w:locked/>
    <w:rsid w:val="00483360"/>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483360"/>
    <w:pPr>
      <w:numPr>
        <w:numId w:val="23"/>
      </w:numPr>
      <w:spacing w:line="300" w:lineRule="auto"/>
      <w:jc w:val="left"/>
    </w:pPr>
    <w:rPr>
      <w:bCs/>
      <w:sz w:val="24"/>
    </w:rPr>
  </w:style>
  <w:style w:type="paragraph" w:customStyle="1" w:styleId="a2">
    <w:name w:val="摘要英文正文"/>
    <w:basedOn w:val="a4"/>
    <w:next w:val="27"/>
    <w:locked/>
    <w:rsid w:val="00483360"/>
    <w:pPr>
      <w:numPr>
        <w:numId w:val="24"/>
      </w:numPr>
      <w:spacing w:line="300" w:lineRule="auto"/>
    </w:pPr>
    <w:rPr>
      <w:sz w:val="24"/>
    </w:rPr>
  </w:style>
  <w:style w:type="paragraph" w:customStyle="1" w:styleId="aff">
    <w:name w:val="摘要英文作者"/>
    <w:basedOn w:val="aff0"/>
    <w:next w:val="a2"/>
    <w:locked/>
    <w:rsid w:val="00483360"/>
    <w:pPr>
      <w:spacing w:beforeLines="0" w:line="300" w:lineRule="auto"/>
    </w:pPr>
  </w:style>
  <w:style w:type="paragraph" w:customStyle="1" w:styleId="aff1">
    <w:name w:val="摘要中文标题"/>
    <w:basedOn w:val="aa"/>
    <w:next w:val="a4"/>
    <w:locked/>
    <w:rsid w:val="00483360"/>
    <w:pPr>
      <w:spacing w:beforeLines="100" w:after="0" w:line="300" w:lineRule="auto"/>
      <w:outlineLvl w:val="9"/>
    </w:pPr>
    <w:rPr>
      <w:rFonts w:eastAsia="黑体"/>
      <w:b w:val="0"/>
    </w:rPr>
  </w:style>
  <w:style w:type="paragraph" w:customStyle="1" w:styleId="a0">
    <w:name w:val="摘要中文关键词"/>
    <w:basedOn w:val="a4"/>
    <w:next w:val="afe"/>
    <w:qFormat/>
    <w:locked/>
    <w:rsid w:val="00483360"/>
    <w:pPr>
      <w:widowControl/>
      <w:numPr>
        <w:numId w:val="25"/>
      </w:numPr>
      <w:spacing w:line="300" w:lineRule="auto"/>
      <w:jc w:val="left"/>
    </w:pPr>
    <w:rPr>
      <w:sz w:val="24"/>
    </w:rPr>
  </w:style>
  <w:style w:type="paragraph" w:customStyle="1" w:styleId="a3">
    <w:name w:val="摘要中文正文"/>
    <w:basedOn w:val="a4"/>
    <w:next w:val="a5"/>
    <w:locked/>
    <w:rsid w:val="00483360"/>
    <w:pPr>
      <w:widowControl/>
      <w:numPr>
        <w:numId w:val="26"/>
      </w:numPr>
      <w:spacing w:line="300" w:lineRule="auto"/>
    </w:pPr>
    <w:rPr>
      <w:rFonts w:ascii="宋体"/>
      <w:sz w:val="24"/>
    </w:rPr>
  </w:style>
  <w:style w:type="paragraph" w:customStyle="1" w:styleId="aff0">
    <w:name w:val="摘要中文作者"/>
    <w:basedOn w:val="a4"/>
    <w:next w:val="a3"/>
    <w:locked/>
    <w:rsid w:val="00483360"/>
    <w:pPr>
      <w:keepNext/>
      <w:spacing w:beforeLines="50" w:afterLines="50" w:line="360" w:lineRule="auto"/>
      <w:jc w:val="center"/>
    </w:pPr>
    <w:rPr>
      <w:sz w:val="28"/>
    </w:rPr>
  </w:style>
  <w:style w:type="paragraph" w:customStyle="1" w:styleId="aff2">
    <w:name w:val="致谢标题"/>
    <w:basedOn w:val="ac"/>
    <w:next w:val="aff3"/>
    <w:locked/>
    <w:rsid w:val="00483360"/>
  </w:style>
  <w:style w:type="paragraph" w:customStyle="1" w:styleId="aff3">
    <w:name w:val="致谢正文"/>
    <w:basedOn w:val="ad"/>
    <w:rsid w:val="00483360"/>
  </w:style>
  <w:style w:type="paragraph" w:customStyle="1" w:styleId="28">
    <w:name w:val="内封2中文副标题"/>
    <w:basedOn w:val="29"/>
    <w:locked/>
    <w:rsid w:val="00483360"/>
    <w:pPr>
      <w:ind w:right="630"/>
    </w:pPr>
    <w:rPr>
      <w:rFonts w:cs="宋体"/>
      <w:bCs/>
      <w:szCs w:val="20"/>
    </w:rPr>
  </w:style>
  <w:style w:type="paragraph" w:customStyle="1" w:styleId="aff4">
    <w:name w:val="摘要中文副标题"/>
    <w:basedOn w:val="a4"/>
    <w:next w:val="aff0"/>
    <w:locked/>
    <w:rsid w:val="00483360"/>
    <w:pPr>
      <w:ind w:rightChars="300" w:right="630"/>
      <w:jc w:val="right"/>
    </w:pPr>
    <w:rPr>
      <w:rFonts w:eastAsia="黑体"/>
      <w:sz w:val="28"/>
      <w:szCs w:val="32"/>
    </w:rPr>
  </w:style>
  <w:style w:type="paragraph" w:customStyle="1" w:styleId="aff5">
    <w:name w:val="摘要英文副标题"/>
    <w:basedOn w:val="a4"/>
    <w:next w:val="aff"/>
    <w:locked/>
    <w:rsid w:val="00483360"/>
    <w:pPr>
      <w:spacing w:line="300" w:lineRule="auto"/>
      <w:ind w:rightChars="300" w:right="630"/>
      <w:jc w:val="right"/>
    </w:pPr>
    <w:rPr>
      <w:b/>
      <w:sz w:val="28"/>
      <w:szCs w:val="32"/>
    </w:rPr>
  </w:style>
  <w:style w:type="paragraph" w:styleId="aa">
    <w:name w:val="Title"/>
    <w:basedOn w:val="a4"/>
    <w:link w:val="Char1"/>
    <w:uiPriority w:val="99"/>
    <w:qFormat/>
    <w:locked/>
    <w:rsid w:val="00483360"/>
    <w:pPr>
      <w:spacing w:before="240" w:after="60"/>
      <w:jc w:val="center"/>
      <w:outlineLvl w:val="0"/>
    </w:pPr>
    <w:rPr>
      <w:rFonts w:ascii="Arial" w:hAnsi="Arial" w:cs="Arial"/>
      <w:b/>
      <w:bCs/>
      <w:sz w:val="32"/>
      <w:szCs w:val="32"/>
    </w:rPr>
  </w:style>
  <w:style w:type="character" w:customStyle="1" w:styleId="Char1">
    <w:name w:val="标题 Char"/>
    <w:link w:val="aa"/>
    <w:uiPriority w:val="99"/>
    <w:rsid w:val="0011212A"/>
    <w:rPr>
      <w:rFonts w:ascii="Arial" w:hAnsi="Arial" w:cs="Arial"/>
      <w:b/>
      <w:bCs/>
      <w:kern w:val="2"/>
      <w:sz w:val="32"/>
      <w:szCs w:val="32"/>
    </w:rPr>
  </w:style>
  <w:style w:type="paragraph" w:styleId="af4">
    <w:name w:val="Body Text"/>
    <w:basedOn w:val="a4"/>
    <w:link w:val="Char2"/>
    <w:rsid w:val="00483360"/>
    <w:pPr>
      <w:spacing w:after="120"/>
    </w:pPr>
  </w:style>
  <w:style w:type="character" w:customStyle="1" w:styleId="Char2">
    <w:name w:val="正文文本 Char"/>
    <w:link w:val="af4"/>
    <w:rsid w:val="004A5C41"/>
    <w:rPr>
      <w:rFonts w:ascii="Times New Roman" w:hAnsi="Times New Roman"/>
      <w:kern w:val="2"/>
      <w:sz w:val="21"/>
      <w:szCs w:val="24"/>
    </w:rPr>
  </w:style>
  <w:style w:type="table" w:styleId="aff6">
    <w:name w:val="Table Grid"/>
    <w:basedOn w:val="a7"/>
    <w:locked/>
    <w:rsid w:val="00483360"/>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7">
    <w:name w:val="表格标题"/>
    <w:basedOn w:val="a4"/>
    <w:rsid w:val="00483360"/>
    <w:pPr>
      <w:jc w:val="center"/>
    </w:pPr>
    <w:rPr>
      <w:rFonts w:ascii="宋体"/>
      <w:b/>
    </w:rPr>
  </w:style>
  <w:style w:type="paragraph" w:customStyle="1" w:styleId="aff8">
    <w:name w:val="表格正文"/>
    <w:basedOn w:val="a4"/>
    <w:rsid w:val="00483360"/>
    <w:pPr>
      <w:jc w:val="left"/>
    </w:pPr>
    <w:rPr>
      <w:rFonts w:ascii="宋体"/>
    </w:rPr>
  </w:style>
  <w:style w:type="paragraph" w:customStyle="1" w:styleId="aff9">
    <w:name w:val="程序"/>
    <w:basedOn w:val="a4"/>
    <w:qFormat/>
    <w:rsid w:val="0048336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a">
    <w:name w:val="论文正文警告"/>
    <w:basedOn w:val="af"/>
    <w:next w:val="a5"/>
    <w:locked/>
    <w:rsid w:val="00483360"/>
    <w:rPr>
      <w:b/>
      <w:color w:val="FF0000"/>
    </w:rPr>
  </w:style>
  <w:style w:type="character" w:customStyle="1" w:styleId="affb">
    <w:name w:val="论文正文文字"/>
    <w:uiPriority w:val="99"/>
    <w:locked/>
    <w:rsid w:val="00483360"/>
    <w:rPr>
      <w:rFonts w:eastAsia="宋体"/>
      <w:noProof/>
      <w:sz w:val="24"/>
    </w:rPr>
  </w:style>
  <w:style w:type="paragraph" w:customStyle="1" w:styleId="29">
    <w:name w:val="内封2副标题"/>
    <w:basedOn w:val="a4"/>
    <w:next w:val="a5"/>
    <w:locked/>
    <w:rsid w:val="00483360"/>
    <w:pPr>
      <w:ind w:rightChars="300" w:right="300"/>
      <w:jc w:val="right"/>
    </w:pPr>
    <w:rPr>
      <w:rFonts w:eastAsia="楷体_GB2312"/>
      <w:b/>
      <w:sz w:val="30"/>
    </w:rPr>
  </w:style>
  <w:style w:type="character" w:customStyle="1" w:styleId="affc">
    <w:name w:val="上标"/>
    <w:rsid w:val="00483360"/>
    <w:rPr>
      <w:vertAlign w:val="superscript"/>
    </w:rPr>
  </w:style>
  <w:style w:type="paragraph" w:styleId="affd">
    <w:name w:val="caption"/>
    <w:basedOn w:val="a4"/>
    <w:next w:val="a5"/>
    <w:qFormat/>
    <w:rsid w:val="00483360"/>
    <w:pPr>
      <w:jc w:val="center"/>
    </w:pPr>
    <w:rPr>
      <w:rFonts w:ascii="黑体" w:eastAsia="黑体" w:hAnsi="Arial" w:cs="Arial"/>
      <w:sz w:val="20"/>
      <w:szCs w:val="20"/>
    </w:rPr>
  </w:style>
  <w:style w:type="paragraph" w:customStyle="1" w:styleId="affe">
    <w:name w:val="图片"/>
    <w:basedOn w:val="a4"/>
    <w:next w:val="a5"/>
    <w:qFormat/>
    <w:rsid w:val="00483360"/>
    <w:pPr>
      <w:keepNext/>
      <w:spacing w:line="300" w:lineRule="auto"/>
      <w:jc w:val="center"/>
    </w:pPr>
    <w:rPr>
      <w:rFonts w:ascii="宋体"/>
    </w:rPr>
  </w:style>
  <w:style w:type="character" w:customStyle="1" w:styleId="afff">
    <w:name w:val="下标"/>
    <w:rsid w:val="00483360"/>
    <w:rPr>
      <w:vertAlign w:val="subscript"/>
    </w:rPr>
  </w:style>
  <w:style w:type="paragraph" w:customStyle="1" w:styleId="27">
    <w:name w:val="摘要英文正文2"/>
    <w:basedOn w:val="a2"/>
    <w:rsid w:val="00483360"/>
    <w:pPr>
      <w:numPr>
        <w:numId w:val="0"/>
      </w:numPr>
      <w:ind w:firstLineChars="200" w:firstLine="200"/>
    </w:pPr>
  </w:style>
  <w:style w:type="table" w:styleId="afff0">
    <w:name w:val="Table Professional"/>
    <w:basedOn w:val="a7"/>
    <w:locked/>
    <w:rsid w:val="0048336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1">
    <w:name w:val="Table Theme"/>
    <w:basedOn w:val="a7"/>
    <w:locked/>
    <w:rsid w:val="005D3CB4"/>
    <w:pPr>
      <w:widowControl w:val="0"/>
      <w:jc w:val="center"/>
    </w:pPr>
    <w:rPr>
      <w:rFonts w:ascii="Times New Roman" w:hAnsi="Times New Roman"/>
      <w:sz w:val="21"/>
    </w:rPr>
    <w:tblPr>
      <w:tblInd w:w="0" w:type="dxa"/>
      <w:tblCellMar>
        <w:top w:w="0" w:type="dxa"/>
        <w:left w:w="108" w:type="dxa"/>
        <w:bottom w:w="0" w:type="dxa"/>
        <w:right w:w="108" w:type="dxa"/>
      </w:tblCellMa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Colorful 1"/>
    <w:basedOn w:val="a7"/>
    <w:locked/>
    <w:rsid w:val="00483360"/>
    <w:pPr>
      <w:widowControl w:val="0"/>
      <w:jc w:val="both"/>
    </w:pPr>
    <w:rPr>
      <w:rFonts w:ascii="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12">
    <w:name w:val="Table Classic 1"/>
    <w:basedOn w:val="a7"/>
    <w:locked/>
    <w:rsid w:val="00483360"/>
    <w:pPr>
      <w:widowControl w:val="0"/>
      <w:jc w:val="both"/>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7"/>
    <w:locked/>
    <w:rsid w:val="00483360"/>
    <w:pPr>
      <w:widowControl w:val="0"/>
      <w:jc w:val="both"/>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0">
    <w:name w:val="Table Classic 3"/>
    <w:basedOn w:val="a7"/>
    <w:locked/>
    <w:rsid w:val="00483360"/>
    <w:pPr>
      <w:widowControl w:val="0"/>
      <w:jc w:val="both"/>
    </w:pPr>
    <w:rPr>
      <w:rFonts w:ascii="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0">
    <w:name w:val="Table Classic 4"/>
    <w:basedOn w:val="a7"/>
    <w:locked/>
    <w:rsid w:val="00483360"/>
    <w:pPr>
      <w:widowControl w:val="0"/>
      <w:jc w:val="both"/>
    </w:pPr>
    <w:rPr>
      <w:rFonts w:ascii="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Subtle 1"/>
    <w:basedOn w:val="a7"/>
    <w:locked/>
    <w:rsid w:val="00483360"/>
    <w:pPr>
      <w:widowControl w:val="0"/>
      <w:jc w:val="both"/>
    </w:pPr>
    <w:rPr>
      <w:rFonts w:ascii="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7"/>
    <w:locked/>
    <w:rsid w:val="00483360"/>
    <w:pPr>
      <w:widowControl w:val="0"/>
      <w:jc w:val="both"/>
    </w:pPr>
    <w:rPr>
      <w:rFonts w:ascii="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Table 3D effects 1"/>
    <w:basedOn w:val="a7"/>
    <w:locked/>
    <w:rsid w:val="00483360"/>
    <w:pPr>
      <w:widowControl w:val="0"/>
      <w:jc w:val="both"/>
    </w:pPr>
    <w:rPr>
      <w:rFonts w:ascii="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7"/>
    <w:locked/>
    <w:rsid w:val="00483360"/>
    <w:pPr>
      <w:widowControl w:val="0"/>
      <w:jc w:val="both"/>
    </w:pPr>
    <w:rPr>
      <w:rFonts w:ascii="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1">
    <w:name w:val="Table 3D effects 3"/>
    <w:basedOn w:val="a7"/>
    <w:locked/>
    <w:rsid w:val="00483360"/>
    <w:pPr>
      <w:widowControl w:val="0"/>
      <w:jc w:val="both"/>
    </w:pPr>
    <w:rPr>
      <w:rFonts w:ascii="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List 1"/>
    <w:basedOn w:val="a7"/>
    <w:locked/>
    <w:rsid w:val="00483360"/>
    <w:pPr>
      <w:widowControl w:val="0"/>
      <w:jc w:val="both"/>
    </w:pPr>
    <w:rPr>
      <w:rFonts w:ascii="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7"/>
    <w:locked/>
    <w:rsid w:val="00483360"/>
    <w:pPr>
      <w:widowControl w:val="0"/>
      <w:jc w:val="both"/>
    </w:pPr>
    <w:rPr>
      <w:rFonts w:ascii="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2">
    <w:name w:val="Table List 3"/>
    <w:basedOn w:val="a7"/>
    <w:locked/>
    <w:rsid w:val="00483360"/>
    <w:pPr>
      <w:widowControl w:val="0"/>
      <w:jc w:val="both"/>
    </w:pPr>
    <w:rPr>
      <w:rFonts w:ascii="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1">
    <w:name w:val="Table List 4"/>
    <w:basedOn w:val="a7"/>
    <w:locked/>
    <w:rsid w:val="0048336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0">
    <w:name w:val="Table List 5"/>
    <w:basedOn w:val="a7"/>
    <w:locked/>
    <w:rsid w:val="0048336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7"/>
    <w:locked/>
    <w:rsid w:val="00483360"/>
    <w:pPr>
      <w:widowControl w:val="0"/>
      <w:jc w:val="both"/>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7"/>
    <w:locked/>
    <w:rsid w:val="00483360"/>
    <w:pPr>
      <w:widowControl w:val="0"/>
      <w:jc w:val="both"/>
    </w:pPr>
    <w:rPr>
      <w:rFonts w:ascii="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7"/>
    <w:locked/>
    <w:rsid w:val="00483360"/>
    <w:pPr>
      <w:widowControl w:val="0"/>
      <w:jc w:val="both"/>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styleId="2e">
    <w:name w:val="toc 2"/>
    <w:basedOn w:val="a4"/>
    <w:autoRedefine/>
    <w:uiPriority w:val="39"/>
    <w:locked/>
    <w:rsid w:val="00483360"/>
    <w:pPr>
      <w:spacing w:line="300" w:lineRule="auto"/>
      <w:ind w:leftChars="200" w:left="200"/>
    </w:pPr>
    <w:rPr>
      <w:sz w:val="24"/>
    </w:rPr>
  </w:style>
  <w:style w:type="paragraph" w:styleId="33">
    <w:name w:val="toc 3"/>
    <w:basedOn w:val="a4"/>
    <w:autoRedefine/>
    <w:uiPriority w:val="39"/>
    <w:locked/>
    <w:rsid w:val="00483360"/>
    <w:pPr>
      <w:spacing w:line="300" w:lineRule="auto"/>
      <w:ind w:leftChars="400" w:left="400"/>
    </w:pPr>
    <w:rPr>
      <w:sz w:val="24"/>
    </w:rPr>
  </w:style>
  <w:style w:type="paragraph" w:styleId="afff2">
    <w:name w:val="Balloon Text"/>
    <w:basedOn w:val="a4"/>
    <w:link w:val="Char3"/>
    <w:semiHidden/>
    <w:rsid w:val="00483360"/>
    <w:rPr>
      <w:sz w:val="18"/>
      <w:szCs w:val="18"/>
    </w:rPr>
  </w:style>
  <w:style w:type="character" w:customStyle="1" w:styleId="Char3">
    <w:name w:val="批注框文本 Char"/>
    <w:link w:val="afff2"/>
    <w:semiHidden/>
    <w:rsid w:val="00483360"/>
    <w:rPr>
      <w:rFonts w:ascii="Times New Roman" w:hAnsi="Times New Roman"/>
      <w:kern w:val="2"/>
      <w:sz w:val="18"/>
      <w:szCs w:val="18"/>
    </w:rPr>
  </w:style>
  <w:style w:type="table" w:styleId="16">
    <w:name w:val="Table Columns 1"/>
    <w:basedOn w:val="a7"/>
    <w:locked/>
    <w:rsid w:val="00483360"/>
    <w:pPr>
      <w:widowControl w:val="0"/>
      <w:jc w:val="both"/>
    </w:pPr>
    <w:rPr>
      <w:rFonts w:ascii="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7"/>
    <w:locked/>
    <w:rsid w:val="00483360"/>
    <w:pPr>
      <w:widowControl w:val="0"/>
      <w:jc w:val="both"/>
    </w:pPr>
    <w:rPr>
      <w:rFonts w:ascii="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4">
    <w:name w:val="Table Columns 3"/>
    <w:basedOn w:val="a7"/>
    <w:locked/>
    <w:rsid w:val="00483360"/>
    <w:pPr>
      <w:widowControl w:val="0"/>
      <w:jc w:val="both"/>
    </w:pPr>
    <w:rPr>
      <w:rFonts w:ascii="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7"/>
    <w:locked/>
    <w:rsid w:val="00483360"/>
    <w:pPr>
      <w:widowControl w:val="0"/>
      <w:jc w:val="both"/>
    </w:pPr>
    <w:rPr>
      <w:rFonts w:ascii="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7"/>
    <w:locked/>
    <w:rsid w:val="00483360"/>
    <w:pPr>
      <w:widowControl w:val="0"/>
      <w:jc w:val="both"/>
    </w:pPr>
    <w:rPr>
      <w:rFonts w:ascii="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7"/>
    <w:locked/>
    <w:rsid w:val="0048336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0">
    <w:name w:val="Table Grid 2"/>
    <w:basedOn w:val="a7"/>
    <w:locked/>
    <w:rsid w:val="00483360"/>
    <w:pPr>
      <w:widowControl w:val="0"/>
      <w:jc w:val="both"/>
    </w:pPr>
    <w:rPr>
      <w:rFonts w:ascii="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5">
    <w:name w:val="Table Grid 3"/>
    <w:basedOn w:val="a7"/>
    <w:locked/>
    <w:rsid w:val="00483360"/>
    <w:pPr>
      <w:widowControl w:val="0"/>
      <w:jc w:val="both"/>
    </w:pPr>
    <w:rPr>
      <w:rFonts w:ascii="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7"/>
    <w:locked/>
    <w:rsid w:val="00483360"/>
    <w:pPr>
      <w:widowControl w:val="0"/>
      <w:jc w:val="both"/>
    </w:pPr>
    <w:rPr>
      <w:rFonts w:ascii="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7"/>
    <w:locked/>
    <w:rsid w:val="0048336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7"/>
    <w:locked/>
    <w:rsid w:val="0048336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7"/>
    <w:locked/>
    <w:rsid w:val="00483360"/>
    <w:pPr>
      <w:widowControl w:val="0"/>
      <w:jc w:val="both"/>
    </w:pPr>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483360"/>
    <w:pPr>
      <w:widowControl w:val="0"/>
      <w:jc w:val="both"/>
    </w:pPr>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8">
    <w:name w:val="Table Web 1"/>
    <w:basedOn w:val="a7"/>
    <w:locked/>
    <w:rsid w:val="00483360"/>
    <w:pPr>
      <w:widowControl w:val="0"/>
      <w:jc w:val="both"/>
    </w:pPr>
    <w:rPr>
      <w:rFonts w:ascii="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3">
    <w:name w:val="Document Map"/>
    <w:basedOn w:val="a4"/>
    <w:link w:val="Char4"/>
    <w:semiHidden/>
    <w:rsid w:val="00483360"/>
    <w:pPr>
      <w:shd w:val="clear" w:color="auto" w:fill="000080"/>
    </w:pPr>
  </w:style>
  <w:style w:type="character" w:customStyle="1" w:styleId="Char4">
    <w:name w:val="文档结构图 Char"/>
    <w:link w:val="afff3"/>
    <w:semiHidden/>
    <w:rsid w:val="00483360"/>
    <w:rPr>
      <w:rFonts w:ascii="Times New Roman" w:hAnsi="Times New Roman"/>
      <w:kern w:val="2"/>
      <w:sz w:val="21"/>
      <w:szCs w:val="24"/>
      <w:shd w:val="clear" w:color="auto" w:fill="000080"/>
    </w:rPr>
  </w:style>
  <w:style w:type="table" w:styleId="-6">
    <w:name w:val="Colorful Grid Accent 6"/>
    <w:basedOn w:val="a7"/>
    <w:uiPriority w:val="73"/>
    <w:locked/>
    <w:rsid w:val="00D9130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fff4">
    <w:name w:val="论文表格"/>
    <w:basedOn w:val="a7"/>
    <w:uiPriority w:val="99"/>
    <w:rsid w:val="005D3CB4"/>
    <w:pPr>
      <w:widowControl w:val="0"/>
      <w:jc w:val="center"/>
    </w:pPr>
    <w:rPr>
      <w:sz w:val="21"/>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tblHeader/>
      <w:jc w:val="center"/>
    </w:t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zh.wikipedia.org/wiki/%E8%8B%B9%E6%9E%9C%E5%85%AC%E5%8F%B8" TargetMode="External"/><Relationship Id="rId39" Type="http://schemas.openxmlformats.org/officeDocument/2006/relationships/hyperlink" Target="https://zh.wikipedia.org/wiki/%E7%BD%91%E7%BB%9C%E7%A1%AC%E7%9B%98" TargetMode="External"/><Relationship Id="rId21" Type="http://schemas.openxmlformats.org/officeDocument/2006/relationships/hyperlink" Target="https://baike.baidu.com/item/%E8%8B%B9%E6%9E%9C%E5%85%AC%E5%8F%B8" TargetMode="External"/><Relationship Id="rId34" Type="http://schemas.openxmlformats.org/officeDocument/2006/relationships/hyperlink" Target="https://zh.wikipedia.org/wiki/%E6%A0%B8%E5%BF%83" TargetMode="External"/><Relationship Id="rId42" Type="http://schemas.openxmlformats.org/officeDocument/2006/relationships/hyperlink" Target="https://zh.wikipedia.org/wiki/Dropbox" TargetMode="External"/><Relationship Id="rId47" Type="http://schemas.openxmlformats.org/officeDocument/2006/relationships/hyperlink" Target="http://baike.baidu.com/item/%E4%BE%8B%E7%A8%8B" TargetMode="External"/><Relationship Id="rId50" Type="http://schemas.openxmlformats.org/officeDocument/2006/relationships/hyperlink" Target="https://zh.wikipedia.org/w/index.php?title=Project_Builder&amp;action=edit&amp;redlink=1" TargetMode="External"/><Relationship Id="rId55" Type="http://schemas.openxmlformats.org/officeDocument/2006/relationships/hyperlink" Target="https://zh.wikipedia.org/wiki/Objective-C" TargetMode="External"/><Relationship Id="rId63" Type="http://schemas.openxmlformats.org/officeDocument/2006/relationships/hyperlink" Target="https://zh.wikipedia.org/wiki/Carbon_(API)" TargetMode="External"/><Relationship Id="rId68" Type="http://schemas.openxmlformats.org/officeDocument/2006/relationships/image" Target="media/image5.png"/><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zh.wikipedia.org/wiki/Mac%E7%B3%BB%E5%88%97" TargetMode="External"/><Relationship Id="rId11" Type="http://schemas.openxmlformats.org/officeDocument/2006/relationships/footer" Target="footer2.xml"/><Relationship Id="rId24" Type="http://schemas.openxmlformats.org/officeDocument/2006/relationships/hyperlink" Target="https://zh.wikipedia.org/wiki/Mac_OS_X" TargetMode="External"/><Relationship Id="rId32" Type="http://schemas.openxmlformats.org/officeDocument/2006/relationships/hyperlink" Target="https://zh.wikipedia.org/wiki/Metal_(API)" TargetMode="External"/><Relationship Id="rId37" Type="http://schemas.openxmlformats.org/officeDocument/2006/relationships/image" Target="media/image1.png"/><Relationship Id="rId40" Type="http://schemas.openxmlformats.org/officeDocument/2006/relationships/hyperlink" Target="https://zh.wikipedia.org/wiki/Gmail" TargetMode="External"/><Relationship Id="rId45" Type="http://schemas.openxmlformats.org/officeDocument/2006/relationships/hyperlink" Target="http://baike.baidu.com/item/%E5%BA%94%E7%94%A8%E7%A8%8B%E5%BA%8F" TargetMode="External"/><Relationship Id="rId53" Type="http://schemas.openxmlformats.org/officeDocument/2006/relationships/hyperlink" Target="https://zh.wikipedia.org/wiki/C%2B%2B" TargetMode="External"/><Relationship Id="rId58" Type="http://schemas.openxmlformats.org/officeDocument/2006/relationships/hyperlink" Target="https://zh.wikipedia.org/wiki/AppleScript" TargetMode="External"/><Relationship Id="rId66" Type="http://schemas.openxmlformats.org/officeDocument/2006/relationships/image" Target="media/image3.png"/><Relationship Id="rId74" Type="http://schemas.openxmlformats.org/officeDocument/2006/relationships/image" Target="media/image11.png"/><Relationship Id="rId79" Type="http://schemas.openxmlformats.org/officeDocument/2006/relationships/image" Target="media/image16.jpeg"/><Relationship Id="rId5" Type="http://schemas.openxmlformats.org/officeDocument/2006/relationships/webSettings" Target="webSettings.xml"/><Relationship Id="rId61" Type="http://schemas.openxmlformats.org/officeDocument/2006/relationships/hyperlink" Target="https://zh.wikipedia.org/wiki/Swift_(%E7%A8%8B%E5%BC%8F%E8%AA%9E%E8%A8%80)" TargetMode="External"/><Relationship Id="rId82"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hyperlink" Target="https://zh.wikipedia.org/wiki/PowerVR" TargetMode="External"/><Relationship Id="rId44" Type="http://schemas.openxmlformats.org/officeDocument/2006/relationships/hyperlink" Target="http://baike.baidu.com/item/%E5%87%BD%E6%95%B0" TargetMode="External"/><Relationship Id="rId52" Type="http://schemas.openxmlformats.org/officeDocument/2006/relationships/hyperlink" Target="https://zh.wikipedia.org/wiki/C%E8%AA%9E%E8%A8%80" TargetMode="External"/><Relationship Id="rId60" Type="http://schemas.openxmlformats.org/officeDocument/2006/relationships/hyperlink" Target="https://zh.wikipedia.org/wiki/Ruby" TargetMode="External"/><Relationship Id="rId65" Type="http://schemas.openxmlformats.org/officeDocument/2006/relationships/image" Target="media/image2.png"/><Relationship Id="rId73" Type="http://schemas.openxmlformats.org/officeDocument/2006/relationships/image" Target="media/image10.png"/><Relationship Id="rId78" Type="http://schemas.openxmlformats.org/officeDocument/2006/relationships/image" Target="media/image15.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baike.baidu.com/item/iOS/45705" TargetMode="External"/><Relationship Id="rId27" Type="http://schemas.openxmlformats.org/officeDocument/2006/relationships/hyperlink" Target="https://zh.wikipedia.org/wiki/%E8%8B%B9%E6%9E%9C%E5%85%A8%E7%90%83%E5%BC%80%E5%8F%91%E8%80%85%E5%A4%A7%E4%BC%9A" TargetMode="External"/><Relationship Id="rId30" Type="http://schemas.openxmlformats.org/officeDocument/2006/relationships/hyperlink" Target="https://zh.wikipedia.org/wiki/%E4%B8%AD%E5%A4%AE%E5%A4%84%E7%90%86%E5%99%A8" TargetMode="External"/><Relationship Id="rId35" Type="http://schemas.openxmlformats.org/officeDocument/2006/relationships/hyperlink" Target="https://zh.wikipedia.org/wiki/%E5%AA%92%E4%BD%93" TargetMode="External"/><Relationship Id="rId43" Type="http://schemas.openxmlformats.org/officeDocument/2006/relationships/hyperlink" Target="http://baike.baidu.com/item/%E5%BA%94%E7%94%A8%E7%A8%8B%E5%BA%8F" TargetMode="External"/><Relationship Id="rId48" Type="http://schemas.openxmlformats.org/officeDocument/2006/relationships/hyperlink" Target="http://baike.baidu.com/item/%E6%9C%BA%E5%88%B6" TargetMode="External"/><Relationship Id="rId56" Type="http://schemas.openxmlformats.org/officeDocument/2006/relationships/hyperlink" Target="https://zh.wikipedia.org/wiki/Objective-C%2B%2B" TargetMode="External"/><Relationship Id="rId64" Type="http://schemas.openxmlformats.org/officeDocument/2006/relationships/hyperlink" Target="https://baike.baidu.com/item/macOS%20High%20Sierra" TargetMode="External"/><Relationship Id="rId69" Type="http://schemas.openxmlformats.org/officeDocument/2006/relationships/image" Target="media/image6.png"/><Relationship Id="rId77" Type="http://schemas.openxmlformats.org/officeDocument/2006/relationships/image" Target="media/image14.png"/><Relationship Id="rId8" Type="http://schemas.openxmlformats.org/officeDocument/2006/relationships/header" Target="header1.xml"/><Relationship Id="rId51" Type="http://schemas.openxmlformats.org/officeDocument/2006/relationships/hyperlink" Target="https://zh.wikipedia.org/wiki/GNU_Compiler_Collection" TargetMode="External"/><Relationship Id="rId72" Type="http://schemas.openxmlformats.org/officeDocument/2006/relationships/image" Target="media/image9.png"/><Relationship Id="rId80" Type="http://schemas.openxmlformats.org/officeDocument/2006/relationships/footer" Target="footer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zh.wikipedia.org/wiki/App_Store_(iOS)" TargetMode="External"/><Relationship Id="rId33" Type="http://schemas.openxmlformats.org/officeDocument/2006/relationships/hyperlink" Target="https://zh.wikipedia.org/wiki/Apple_Darwin" TargetMode="External"/><Relationship Id="rId38" Type="http://schemas.openxmlformats.org/officeDocument/2006/relationships/hyperlink" Target="https://zh.wikipedia.org/wiki/Google" TargetMode="External"/><Relationship Id="rId46" Type="http://schemas.openxmlformats.org/officeDocument/2006/relationships/hyperlink" Target="http://baike.baidu.com/item/%E8%BD%AF%E4%BB%B6" TargetMode="External"/><Relationship Id="rId59" Type="http://schemas.openxmlformats.org/officeDocument/2006/relationships/hyperlink" Target="https://zh.wikipedia.org/wiki/Python" TargetMode="External"/><Relationship Id="rId67" Type="http://schemas.openxmlformats.org/officeDocument/2006/relationships/image" Target="media/image4.png"/><Relationship Id="rId20" Type="http://schemas.openxmlformats.org/officeDocument/2006/relationships/hyperlink" Target="https://baike.baidu.com/item/%E7%BE%8E%E5%9B%BD/125486" TargetMode="External"/><Relationship Id="rId41" Type="http://schemas.openxmlformats.org/officeDocument/2006/relationships/hyperlink" Target="https://zh.wikipedia.org/wiki/Google%2B" TargetMode="External"/><Relationship Id="rId54" Type="http://schemas.openxmlformats.org/officeDocument/2006/relationships/hyperlink" Target="https://zh.wikipedia.org/wiki/Fortran" TargetMode="External"/><Relationship Id="rId62" Type="http://schemas.openxmlformats.org/officeDocument/2006/relationships/hyperlink" Target="https://zh.wikipedia.org/wiki/Cocoa" TargetMode="External"/><Relationship Id="rId70" Type="http://schemas.openxmlformats.org/officeDocument/2006/relationships/image" Target="media/image7.png"/><Relationship Id="rId75"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zh.wikipedia.org/wiki/Xcode" TargetMode="External"/><Relationship Id="rId28" Type="http://schemas.openxmlformats.org/officeDocument/2006/relationships/hyperlink" Target="https://zh.wikipedia.org/wiki/IOS_11" TargetMode="External"/><Relationship Id="rId36" Type="http://schemas.openxmlformats.org/officeDocument/2006/relationships/hyperlink" Target="https://zh.wikipedia.org/wiki/%E8%A7%A6%E6%8E%A7%E5%BC%8F%E8%90%A4%E5%B9%95" TargetMode="External"/><Relationship Id="rId49" Type="http://schemas.openxmlformats.org/officeDocument/2006/relationships/hyperlink" Target="https://zh.wikipedia.org/wiki/NeXT" TargetMode="External"/><Relationship Id="rId57" Type="http://schemas.openxmlformats.org/officeDocument/2006/relationships/hyperlink" Target="https://zh.wikipedia.org/wiki/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ngzhenyu\Desktop\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F09F2-D4A6-4A8D-81F1-F7FFF0428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7</TotalTime>
  <Pages>36</Pages>
  <Words>4834</Words>
  <Characters>27554</Characters>
  <Application>Microsoft Office Word</Application>
  <DocSecurity>0</DocSecurity>
  <Lines>229</Lines>
  <Paragraphs>64</Paragraphs>
  <ScaleCrop>false</ScaleCrop>
  <Company>Microsoft</Company>
  <LinksUpToDate>false</LinksUpToDate>
  <CharactersWithSpaces>32324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Huangzhenyu</dc:creator>
  <cp:lastModifiedBy>Huangzhenyu</cp:lastModifiedBy>
  <cp:revision>1</cp:revision>
  <dcterms:created xsi:type="dcterms:W3CDTF">2018-06-11T10:55:00Z</dcterms:created>
  <dcterms:modified xsi:type="dcterms:W3CDTF">2018-06-11T11:03:00Z</dcterms:modified>
</cp:coreProperties>
</file>