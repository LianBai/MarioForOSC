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BA346D" w:rsidRPr="00BA346D">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BA346D" w:rsidRPr="00BA346D">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BA346D" w:rsidRPr="00BA346D">
        <w:rPr>
          <w:rStyle w:val="af7"/>
          <w:rFonts w:hint="eastAsia"/>
        </w:rPr>
        <w:t xml:space="preserve">       范丽君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BA346D" w:rsidRPr="00BA346D">
        <w:rPr>
          <w:rStyle w:val="af7"/>
          <w:rFonts w:hint="eastAsia"/>
        </w:rPr>
        <w:t xml:space="preserve">        惠征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BA346D" w:rsidRPr="00BA346D">
        <w:rPr>
          <w:rStyle w:val="af9"/>
        </w:rPr>
        <w:t xml:space="preserve">  2016  </w:t>
      </w:r>
      <w:r w:rsidRPr="00B026BF">
        <w:rPr>
          <w:rFonts w:hint="eastAsia"/>
        </w:rPr>
        <w:t xml:space="preserve"> </w:t>
      </w:r>
      <w:r>
        <w:rPr>
          <w:rFonts w:hint="eastAsia"/>
        </w:rPr>
        <w:t xml:space="preserve">年 </w:t>
      </w:r>
      <w:r w:rsidR="00BA346D" w:rsidRPr="00BA346D">
        <w:rPr>
          <w:rStyle w:val="af9"/>
        </w:rPr>
        <w:t xml:space="preserve">  04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BA346D" w:rsidP="00BA346D">
      <w:pPr>
        <w:pStyle w:val="af5"/>
      </w:pPr>
      <w:r>
        <w:rPr>
          <w:rFonts w:hint="eastAsia"/>
        </w:rPr>
        <w:t>云南特产主题网站的设计与实现</w:t>
      </w:r>
    </w:p>
    <w:p w:rsidR="004A5C41" w:rsidRPr="004C7AB2" w:rsidRDefault="004A5C41" w:rsidP="004A5C41">
      <w:pPr>
        <w:pStyle w:val="a5"/>
      </w:pPr>
    </w:p>
    <w:p w:rsidR="004A5C41" w:rsidRPr="004C7AB2" w:rsidRDefault="004A5C41" w:rsidP="004A5C41">
      <w:pPr>
        <w:pStyle w:val="a5"/>
      </w:pPr>
    </w:p>
    <w:p w:rsidR="004A5C41" w:rsidRPr="000942A7" w:rsidRDefault="00BA346D" w:rsidP="00BA346D">
      <w:pPr>
        <w:pStyle w:val="af3"/>
      </w:pPr>
      <w:r>
        <w:t>Design and Implementation of the</w:t>
      </w:r>
      <w:r>
        <w:br/>
        <w:t>Yunnan Local Specialties Theme Site</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BA346D" w:rsidP="00BA346D">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rsidR="004A5C41" w:rsidRPr="00C756EA" w:rsidRDefault="00BA346D" w:rsidP="00BA346D">
      <w:pPr>
        <w:pStyle w:val="af2"/>
      </w:pPr>
      <w:r>
        <w:rPr>
          <w:rFonts w:hint="eastAsia"/>
        </w:rPr>
        <w:t>表</w:t>
      </w:r>
      <w:r>
        <w:rPr>
          <w:rFonts w:hint="eastAsia"/>
        </w:rPr>
        <w:t xml:space="preserve">  </w:t>
      </w:r>
      <w:r>
        <w:rPr>
          <w:rFonts w:hint="eastAsia"/>
        </w:rPr>
        <w:t>格：</w:t>
      </w:r>
      <w:r>
        <w:rPr>
          <w:rFonts w:hint="eastAsia"/>
        </w:rPr>
        <w:t xml:space="preserve">        </w:t>
      </w:r>
      <w:r>
        <w:fldChar w:fldCharType="begin">
          <w:ffData>
            <w:name w:val="请输入表格个数"/>
            <w:enabled/>
            <w:calcOnExit w:val="0"/>
            <w:textInput>
              <w:default w:val="1"/>
              <w:maxLength w:val="2"/>
            </w:textInput>
          </w:ffData>
        </w:fldChar>
      </w:r>
      <w:bookmarkStart w:id="0" w:name="请输入表格个数"/>
      <w:r>
        <w:instrText xml:space="preserve"> FORMTEXT </w:instrText>
      </w:r>
      <w:r>
        <w:fldChar w:fldCharType="separate"/>
      </w:r>
      <w:r w:rsidR="00031C04">
        <w:rPr>
          <w:noProof/>
        </w:rPr>
        <w:t>1</w:t>
      </w:r>
      <w:r>
        <w:fldChar w:fldCharType="end"/>
      </w:r>
      <w:bookmarkEnd w:id="0"/>
      <w:r>
        <w:rPr>
          <w:rFonts w:hint="eastAsia"/>
        </w:rPr>
        <w:t>个</w:t>
      </w:r>
    </w:p>
    <w:p w:rsidR="004A5C41" w:rsidRPr="00C756EA" w:rsidRDefault="00BA346D" w:rsidP="00BA346D">
      <w:pPr>
        <w:pStyle w:val="af2"/>
      </w:pPr>
      <w:r>
        <w:rPr>
          <w:rFonts w:hint="eastAsia"/>
        </w:rPr>
        <w:t>图</w:t>
      </w:r>
      <w:r>
        <w:rPr>
          <w:rFonts w:hint="eastAsia"/>
        </w:rPr>
        <w:t xml:space="preserve">  </w:t>
      </w:r>
      <w:r>
        <w:rPr>
          <w:rFonts w:hint="eastAsia"/>
        </w:rPr>
        <w:t>片：</w:t>
      </w:r>
      <w:r>
        <w:rPr>
          <w:rFonts w:hint="eastAsia"/>
        </w:rPr>
        <w:t xml:space="preserve">        </w:t>
      </w:r>
      <w:r>
        <w:fldChar w:fldCharType="begin">
          <w:ffData>
            <w:name w:val="请输入图片个数"/>
            <w:enabled/>
            <w:calcOnExit w:val="0"/>
            <w:textInput>
              <w:default w:val="1"/>
              <w:maxLength w:val="2"/>
            </w:textInput>
          </w:ffData>
        </w:fldChar>
      </w:r>
      <w:bookmarkStart w:id="1" w:name="请输入图片个数"/>
      <w:r>
        <w:instrText xml:space="preserve"> FORMTEXT </w:instrText>
      </w:r>
      <w:r>
        <w:fldChar w:fldCharType="separate"/>
      </w:r>
      <w:r w:rsidR="00031C04">
        <w:rPr>
          <w:noProof/>
        </w:rPr>
        <w:t>1</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5"/>
          <w:footerReference w:type="default" r:id="rId16"/>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BA346D" w:rsidP="00BA346D">
      <w:pPr>
        <w:pStyle w:val="26"/>
      </w:pPr>
      <w:r>
        <w:rPr>
          <w:rFonts w:hint="eastAsia"/>
        </w:rPr>
        <w:t>云南特产主题网站的设计与实现</w:t>
      </w:r>
    </w:p>
    <w:p w:rsidR="004A5C41" w:rsidRDefault="004A5C41" w:rsidP="00BA346D">
      <w:pPr>
        <w:pStyle w:val="28"/>
      </w:pPr>
    </w:p>
    <w:p w:rsidR="004A5C41" w:rsidRPr="004C7AB2" w:rsidRDefault="004A5C41" w:rsidP="004A5C41">
      <w:pPr>
        <w:pStyle w:val="a5"/>
      </w:pPr>
    </w:p>
    <w:p w:rsidR="004A5C41" w:rsidRDefault="00BA346D" w:rsidP="00BA346D">
      <w:pPr>
        <w:pStyle w:val="24"/>
      </w:pPr>
      <w:r>
        <w:t>Design and Implementation of the</w:t>
      </w:r>
      <w:r>
        <w:br/>
        <w:t>Yunnan Local Specialties Theme Site</w:t>
      </w:r>
    </w:p>
    <w:p w:rsidR="004A5C41" w:rsidRPr="00501CCE" w:rsidRDefault="004A5C41" w:rsidP="00BA346D">
      <w:pPr>
        <w:pStyle w:val="25"/>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BA346D" w:rsidRPr="00BA346D">
        <w:rPr>
          <w:rStyle w:val="21"/>
          <w:rFonts w:hint="eastAsia"/>
        </w:rPr>
        <w:t xml:space="preserve">      软件学院      </w:t>
      </w:r>
    </w:p>
    <w:p w:rsidR="004A5C41" w:rsidRPr="002B2EA0" w:rsidRDefault="004A5C41" w:rsidP="004A5C41">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BA346D" w:rsidRPr="00BA346D">
        <w:rPr>
          <w:rStyle w:val="21"/>
          <w:rFonts w:hint="eastAsia"/>
        </w:rPr>
        <w:t xml:space="preserve">      软件工程      </w:t>
      </w: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BA346D" w:rsidRPr="00BA346D">
        <w:rPr>
          <w:rStyle w:val="21"/>
          <w:rFonts w:hint="eastAsia"/>
        </w:rPr>
        <w:t xml:space="preserve">       范丽君       </w:t>
      </w:r>
    </w:p>
    <w:p w:rsidR="004A5C41" w:rsidRPr="002B2EA0" w:rsidRDefault="004A5C41" w:rsidP="004A5C41">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BA346D" w:rsidRPr="00BA346D">
        <w:rPr>
          <w:rStyle w:val="21"/>
        </w:rPr>
        <w:t xml:space="preserve">     1215115404     </w:t>
      </w:r>
    </w:p>
    <w:p w:rsidR="004A5C41" w:rsidRDefault="004A5C41" w:rsidP="004A5C41">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BA346D" w:rsidRPr="00BA346D">
        <w:rPr>
          <w:rStyle w:val="21"/>
          <w:rFonts w:hint="eastAsia"/>
        </w:rPr>
        <w:t xml:space="preserve">     惠征  讲师     </w:t>
      </w:r>
    </w:p>
    <w:p w:rsidR="00BA346D" w:rsidRDefault="00BA346D" w:rsidP="004A5C41">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BA346D">
        <w:rPr>
          <w:rStyle w:val="21"/>
          <w:rFonts w:hint="eastAsia"/>
        </w:rPr>
        <w:t xml:space="preserve">        刘伟        </w:t>
      </w:r>
    </w:p>
    <w:p w:rsidR="004A5C41" w:rsidRPr="002B2EA0" w:rsidRDefault="004A5C41" w:rsidP="004A5C41">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BA346D" w:rsidRPr="00BA346D">
        <w:rPr>
          <w:rStyle w:val="21"/>
          <w:rFonts w:hint="eastAsia"/>
        </w:rPr>
        <w:t xml:space="preserve">  2016年04月02日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2"/>
      </w:pPr>
      <w:r w:rsidRPr="004A7C6E">
        <w:rPr>
          <w:rFonts w:hint="eastAsia"/>
        </w:rPr>
        <w:t>南阳理工学院</w:t>
      </w:r>
    </w:p>
    <w:p w:rsidR="004A5C41" w:rsidRDefault="004A5C41" w:rsidP="004A5C41">
      <w:pPr>
        <w:pStyle w:val="22"/>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7"/>
          <w:footerReference w:type="default" r:id="rId18"/>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BA346D" w:rsidP="00BA346D">
      <w:pPr>
        <w:pStyle w:val="aff1"/>
        <w:spacing w:before="240"/>
      </w:pPr>
      <w:r>
        <w:rPr>
          <w:rFonts w:hint="eastAsia"/>
        </w:rPr>
        <w:t>云南特产主题网站的设计与实现</w:t>
      </w:r>
    </w:p>
    <w:p w:rsidR="004A5C41" w:rsidRPr="00E97E9A" w:rsidRDefault="004A5C41" w:rsidP="00BA346D">
      <w:pPr>
        <w:pStyle w:val="aff4"/>
      </w:pPr>
    </w:p>
    <w:p w:rsidR="004A5C41" w:rsidRPr="006A0015" w:rsidRDefault="00BA346D" w:rsidP="00BA346D">
      <w:pPr>
        <w:pStyle w:val="aff0"/>
        <w:spacing w:before="120" w:after="120"/>
      </w:pPr>
      <w:r>
        <w:rPr>
          <w:rFonts w:hint="eastAsia"/>
        </w:rPr>
        <w:t>软件工程</w:t>
      </w:r>
      <w:r>
        <w:rPr>
          <w:rFonts w:hint="eastAsia"/>
        </w:rPr>
        <w:t xml:space="preserve"> </w:t>
      </w:r>
      <w:r>
        <w:rPr>
          <w:rFonts w:hint="eastAsia"/>
        </w:rPr>
        <w:t>范丽君</w:t>
      </w:r>
    </w:p>
    <w:p w:rsidR="004A5C41" w:rsidRPr="006A0015" w:rsidRDefault="004A5C41" w:rsidP="004A5C41">
      <w:pPr>
        <w:pStyle w:val="aff0"/>
        <w:spacing w:before="120" w:after="120"/>
        <w:sectPr w:rsidR="004A5C41" w:rsidRPr="006A0015" w:rsidSect="0052657F">
          <w:footerReference w:type="default" r:id="rId1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BA346D" w:rsidRPr="00BA346D" w:rsidRDefault="00BA346D" w:rsidP="00BA346D">
      <w:pPr>
        <w:pStyle w:val="a3"/>
        <w:ind w:firstLine="480"/>
      </w:pPr>
      <w:r w:rsidRPr="00BA346D">
        <w:rPr>
          <w:rFonts w:hint="eastAsia"/>
        </w:rPr>
        <w:lastRenderedPageBreak/>
        <w:t>电子商务</w:t>
      </w:r>
      <w:r w:rsidR="001E3D81">
        <w:rPr>
          <w:rFonts w:hint="eastAsia"/>
        </w:rPr>
        <w:t>正在改变过去</w:t>
      </w:r>
      <w:r w:rsidRPr="00BA346D">
        <w:rPr>
          <w:rFonts w:hint="eastAsia"/>
        </w:rPr>
        <w:t>面对面的销售活动，</w:t>
      </w:r>
      <w:r w:rsidR="001E3D81">
        <w:rPr>
          <w:rFonts w:hint="eastAsia"/>
        </w:rPr>
        <w:t>它</w:t>
      </w:r>
      <w:r w:rsidRPr="00BA346D">
        <w:rPr>
          <w:rFonts w:hint="eastAsia"/>
        </w:rPr>
        <w:t>不受地域、时间、环境等方面的影响。随着互联网专业化、垂直化的趋势发展，各种特色购物网站也慢慢出现在网络上。本项目设计实现一个介绍云南特产、并具备电子商务模块的主题网站，宣传美丽云南的土特产，并方便用户选购心仪的特产商品。根据实际需求，在windows环境下，基于PHP、MySQL等技术，采用B/S架构模式进行设计。在网站上实现用户</w:t>
      </w:r>
      <w:r w:rsidR="001E3D81">
        <w:rPr>
          <w:rFonts w:hint="eastAsia"/>
        </w:rPr>
        <w:t>购物的基本功能；</w:t>
      </w:r>
      <w:r w:rsidRPr="00BA346D">
        <w:rPr>
          <w:rFonts w:hint="eastAsia"/>
        </w:rPr>
        <w:t>后台可以对前台的商品、用户、商品分类、公告信息、留言评论等进行操作，并且实现行业内网站之间链接，实现客户和企业之间留言交流等功能。</w:t>
      </w:r>
    </w:p>
    <w:p w:rsidR="00BA346D" w:rsidRPr="00BA346D" w:rsidRDefault="00BA346D" w:rsidP="00BA346D">
      <w:pPr>
        <w:pStyle w:val="a0"/>
        <w:ind w:firstLine="480"/>
      </w:pPr>
      <w:r>
        <w:rPr>
          <w:rFonts w:hint="eastAsia"/>
        </w:rPr>
        <w:t>地方特产；电子商务；</w:t>
      </w:r>
      <w:r>
        <w:rPr>
          <w:rFonts w:hint="eastAsia"/>
        </w:rPr>
        <w:t>PHP</w:t>
      </w:r>
      <w:r>
        <w:rPr>
          <w:rFonts w:hint="eastAsia"/>
        </w:rPr>
        <w:t>；</w:t>
      </w:r>
      <w:r>
        <w:rPr>
          <w:rFonts w:hint="eastAsia"/>
        </w:rPr>
        <w:t>B/S</w:t>
      </w:r>
      <w:r>
        <w:rPr>
          <w:rFonts w:hint="eastAsia"/>
        </w:rPr>
        <w:t>模式</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BA346D" w:rsidP="00BA346D">
      <w:pPr>
        <w:pStyle w:val="afe"/>
      </w:pPr>
      <w:r>
        <w:lastRenderedPageBreak/>
        <w:t>Design and Implementation of the</w:t>
      </w:r>
      <w:r>
        <w:br/>
        <w:t>Yunnan Local Specialties Theme Site</w:t>
      </w:r>
    </w:p>
    <w:p w:rsidR="004A5C41" w:rsidRPr="00294C95" w:rsidRDefault="004A5C41" w:rsidP="00BA346D">
      <w:pPr>
        <w:pStyle w:val="aff5"/>
      </w:pPr>
    </w:p>
    <w:p w:rsidR="004A5C41" w:rsidRDefault="00BA346D" w:rsidP="00BA346D">
      <w:pPr>
        <w:pStyle w:val="aff"/>
        <w:spacing w:after="120"/>
      </w:pPr>
      <w:r>
        <w:t>Software Engineering Major</w:t>
      </w:r>
      <w:r>
        <w:tab/>
        <w:t>Fan LiJun</w:t>
      </w:r>
    </w:p>
    <w:p w:rsidR="004A5C41" w:rsidRDefault="004A5C41" w:rsidP="004A5C41">
      <w:pPr>
        <w:pStyle w:val="aff"/>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BA346D" w:rsidRPr="00BA346D" w:rsidRDefault="001E3D81" w:rsidP="00BA346D">
      <w:pPr>
        <w:pStyle w:val="a2"/>
        <w:ind w:firstLine="480"/>
      </w:pPr>
      <w:r w:rsidRPr="001E3D81">
        <w:lastRenderedPageBreak/>
        <w:t>Electronic commerce</w:t>
      </w:r>
      <w:r>
        <w:rPr>
          <w:rFonts w:hint="eastAsia"/>
        </w:rPr>
        <w:t xml:space="preserve"> </w:t>
      </w:r>
      <w:r w:rsidR="00BA346D" w:rsidRPr="00BA346D">
        <w:t xml:space="preserve">is changing the past face to face sale activities, </w:t>
      </w:r>
      <w:r>
        <w:rPr>
          <w:rFonts w:hint="eastAsia"/>
        </w:rPr>
        <w:t xml:space="preserve">it </w:t>
      </w:r>
      <w:r w:rsidR="00BA346D" w:rsidRPr="00BA346D">
        <w:t xml:space="preserve">is not affected by the geographical, time, environment and other aspects of the impact. </w:t>
      </w:r>
      <w:r w:rsidR="00BA346D" w:rsidRPr="00BA346D">
        <w:rPr>
          <w:rFonts w:hint="eastAsia"/>
        </w:rPr>
        <w:t xml:space="preserve">With the Internet, the vertical specialization trend of development, characteristics of various shopping sites also slowly appear on the network. This project design and implementation of a Yunnan specialty, and has introduced the electronic commerce module of the website, </w:t>
      </w:r>
      <w:r w:rsidR="00BA346D" w:rsidRPr="00BA346D">
        <w:t>publicity and Yunnan native products, and to facilitate the user to buy the right products.</w:t>
      </w:r>
      <w:r w:rsidR="00BA346D" w:rsidRPr="00BA346D">
        <w:rPr>
          <w:rFonts w:hint="eastAsia"/>
        </w:rPr>
        <w:t xml:space="preserve"> According to the actual demand, in the windows environment, based on PHP, MySQL and other technologies, the use of B/S architecture model design. </w:t>
      </w:r>
      <w:r w:rsidR="0036732D" w:rsidRPr="0036732D">
        <w:t>To realize the basic function of the user's shopping on the site;</w:t>
      </w:r>
      <w:r w:rsidR="00BA346D" w:rsidRPr="00BA346D">
        <w:rPr>
          <w:rFonts w:hint="eastAsia"/>
        </w:rPr>
        <w:t xml:space="preserve"> background can be on the front of the goods, users, the classification of goods, information announcement, messages and comments, and the realization of the link between the industry Web site, realize the message communication between customers and enterprises.</w:t>
      </w:r>
    </w:p>
    <w:p w:rsidR="004A5C41" w:rsidRPr="004C7AB2" w:rsidRDefault="00BA346D" w:rsidP="00BA346D">
      <w:pPr>
        <w:pStyle w:val="a"/>
        <w:ind w:firstLine="480"/>
      </w:pPr>
      <w:r>
        <w:rPr>
          <w:rFonts w:hint="eastAsia"/>
        </w:rPr>
        <w:t>Local specialties; e-commerce; PHP; B/S model</w:t>
      </w:r>
    </w:p>
    <w:p w:rsidR="004A5C41" w:rsidRDefault="004A5C41" w:rsidP="004A5C41">
      <w:pPr>
        <w:pStyle w:val="af0"/>
        <w:spacing w:before="240" w:after="360"/>
        <w:sectPr w:rsidR="004A5C41" w:rsidSect="0032530F">
          <w:footerReference w:type="default" r:id="rId20"/>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rsidR="004A5C41" w:rsidRDefault="004A5C41" w:rsidP="004A5C41">
      <w:pPr>
        <w:pStyle w:val="af0"/>
        <w:spacing w:before="240" w:after="360"/>
      </w:pPr>
      <w:r>
        <w:rPr>
          <w:rFonts w:hint="eastAsia"/>
        </w:rPr>
        <w:lastRenderedPageBreak/>
        <w:t>目    录</w:t>
      </w:r>
      <w:bookmarkEnd w:id="2"/>
    </w:p>
    <w:p w:rsidR="0034641B" w:rsidRPr="00EB50C7" w:rsidRDefault="004A5C41">
      <w:pPr>
        <w:pStyle w:val="10"/>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0207219" w:history="1">
        <w:r w:rsidR="0034641B" w:rsidRPr="00F47D01">
          <w:rPr>
            <w:rStyle w:val="ab"/>
            <w:noProof/>
          </w:rPr>
          <w:t>1</w:t>
        </w:r>
        <w:r w:rsidR="0034641B" w:rsidRPr="00F47D01">
          <w:rPr>
            <w:rStyle w:val="ab"/>
            <w:rFonts w:hint="eastAsia"/>
            <w:noProof/>
          </w:rPr>
          <w:t xml:space="preserve"> </w:t>
        </w:r>
        <w:r w:rsidR="0034641B" w:rsidRPr="00F47D01">
          <w:rPr>
            <w:rStyle w:val="ab"/>
            <w:rFonts w:hint="eastAsia"/>
            <w:noProof/>
          </w:rPr>
          <w:t>绪论</w:t>
        </w:r>
        <w:r w:rsidR="0034641B">
          <w:rPr>
            <w:noProof/>
            <w:webHidden/>
          </w:rPr>
          <w:tab/>
        </w:r>
        <w:r w:rsidR="0034641B">
          <w:rPr>
            <w:noProof/>
            <w:webHidden/>
          </w:rPr>
          <w:fldChar w:fldCharType="begin"/>
        </w:r>
        <w:r w:rsidR="0034641B">
          <w:rPr>
            <w:noProof/>
            <w:webHidden/>
          </w:rPr>
          <w:instrText xml:space="preserve"> PAGEREF _Toc450207219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20" w:history="1">
        <w:r w:rsidR="0034641B" w:rsidRPr="00F47D01">
          <w:rPr>
            <w:rStyle w:val="ab"/>
            <w:noProof/>
          </w:rPr>
          <w:t>1.1</w:t>
        </w:r>
        <w:r w:rsidR="0034641B" w:rsidRPr="00F47D01">
          <w:rPr>
            <w:rStyle w:val="ab"/>
            <w:rFonts w:hint="eastAsia"/>
            <w:noProof/>
          </w:rPr>
          <w:t xml:space="preserve"> </w:t>
        </w:r>
        <w:r w:rsidR="0034641B" w:rsidRPr="00F47D01">
          <w:rPr>
            <w:rStyle w:val="ab"/>
            <w:rFonts w:hint="eastAsia"/>
            <w:noProof/>
          </w:rPr>
          <w:t>课题研究背景与意义</w:t>
        </w:r>
        <w:r w:rsidR="0034641B">
          <w:rPr>
            <w:noProof/>
            <w:webHidden/>
          </w:rPr>
          <w:tab/>
        </w:r>
        <w:r w:rsidR="0034641B">
          <w:rPr>
            <w:noProof/>
            <w:webHidden/>
          </w:rPr>
          <w:fldChar w:fldCharType="begin"/>
        </w:r>
        <w:r w:rsidR="0034641B">
          <w:rPr>
            <w:noProof/>
            <w:webHidden/>
          </w:rPr>
          <w:instrText xml:space="preserve"> PAGEREF _Toc450207220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21" w:history="1">
        <w:r w:rsidR="0034641B" w:rsidRPr="00F47D01">
          <w:rPr>
            <w:rStyle w:val="ab"/>
            <w:noProof/>
          </w:rPr>
          <w:t>1.1.1</w:t>
        </w:r>
        <w:r w:rsidR="0034641B" w:rsidRPr="00F47D01">
          <w:rPr>
            <w:rStyle w:val="ab"/>
            <w:rFonts w:hint="eastAsia"/>
            <w:noProof/>
          </w:rPr>
          <w:t xml:space="preserve"> </w:t>
        </w:r>
        <w:r w:rsidR="0034641B" w:rsidRPr="00F47D01">
          <w:rPr>
            <w:rStyle w:val="ab"/>
            <w:rFonts w:hint="eastAsia"/>
            <w:noProof/>
          </w:rPr>
          <w:t>课题背景</w:t>
        </w:r>
        <w:r w:rsidR="0034641B">
          <w:rPr>
            <w:noProof/>
            <w:webHidden/>
          </w:rPr>
          <w:tab/>
        </w:r>
        <w:r w:rsidR="0034641B">
          <w:rPr>
            <w:noProof/>
            <w:webHidden/>
          </w:rPr>
          <w:fldChar w:fldCharType="begin"/>
        </w:r>
        <w:r w:rsidR="0034641B">
          <w:rPr>
            <w:noProof/>
            <w:webHidden/>
          </w:rPr>
          <w:instrText xml:space="preserve"> PAGEREF _Toc450207221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22" w:history="1">
        <w:r w:rsidR="0034641B" w:rsidRPr="00F47D01">
          <w:rPr>
            <w:rStyle w:val="ab"/>
            <w:noProof/>
          </w:rPr>
          <w:t>1.1.2</w:t>
        </w:r>
        <w:r w:rsidR="0034641B" w:rsidRPr="00F47D01">
          <w:rPr>
            <w:rStyle w:val="ab"/>
            <w:rFonts w:hint="eastAsia"/>
            <w:noProof/>
          </w:rPr>
          <w:t xml:space="preserve"> </w:t>
        </w:r>
        <w:r w:rsidR="0034641B" w:rsidRPr="00F47D01">
          <w:rPr>
            <w:rStyle w:val="ab"/>
            <w:rFonts w:hint="eastAsia"/>
            <w:noProof/>
          </w:rPr>
          <w:t>课题研究意义</w:t>
        </w:r>
        <w:r w:rsidR="0034641B">
          <w:rPr>
            <w:noProof/>
            <w:webHidden/>
          </w:rPr>
          <w:tab/>
        </w:r>
        <w:r w:rsidR="0034641B">
          <w:rPr>
            <w:noProof/>
            <w:webHidden/>
          </w:rPr>
          <w:fldChar w:fldCharType="begin"/>
        </w:r>
        <w:r w:rsidR="0034641B">
          <w:rPr>
            <w:noProof/>
            <w:webHidden/>
          </w:rPr>
          <w:instrText xml:space="preserve"> PAGEREF _Toc450207222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23" w:history="1">
        <w:r w:rsidR="0034641B" w:rsidRPr="00F47D01">
          <w:rPr>
            <w:rStyle w:val="ab"/>
            <w:noProof/>
          </w:rPr>
          <w:t>1.2</w:t>
        </w:r>
        <w:r w:rsidR="0034641B" w:rsidRPr="00F47D01">
          <w:rPr>
            <w:rStyle w:val="ab"/>
            <w:rFonts w:hint="eastAsia"/>
            <w:noProof/>
          </w:rPr>
          <w:t xml:space="preserve"> </w:t>
        </w:r>
        <w:r w:rsidR="0034641B" w:rsidRPr="00F47D01">
          <w:rPr>
            <w:rStyle w:val="ab"/>
            <w:rFonts w:hint="eastAsia"/>
            <w:noProof/>
          </w:rPr>
          <w:t>课题研究内容与目标</w:t>
        </w:r>
        <w:r w:rsidR="0034641B">
          <w:rPr>
            <w:noProof/>
            <w:webHidden/>
          </w:rPr>
          <w:tab/>
        </w:r>
        <w:r w:rsidR="0034641B">
          <w:rPr>
            <w:noProof/>
            <w:webHidden/>
          </w:rPr>
          <w:fldChar w:fldCharType="begin"/>
        </w:r>
        <w:r w:rsidR="0034641B">
          <w:rPr>
            <w:noProof/>
            <w:webHidden/>
          </w:rPr>
          <w:instrText xml:space="preserve"> PAGEREF _Toc450207223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24" w:history="1">
        <w:r w:rsidR="0034641B" w:rsidRPr="00F47D01">
          <w:rPr>
            <w:rStyle w:val="ab"/>
            <w:noProof/>
          </w:rPr>
          <w:t>2</w:t>
        </w:r>
        <w:r w:rsidR="0034641B" w:rsidRPr="00F47D01">
          <w:rPr>
            <w:rStyle w:val="ab"/>
            <w:rFonts w:hint="eastAsia"/>
            <w:noProof/>
          </w:rPr>
          <w:t xml:space="preserve"> </w:t>
        </w:r>
        <w:r w:rsidR="0034641B" w:rsidRPr="00F47D01">
          <w:rPr>
            <w:rStyle w:val="ab"/>
            <w:rFonts w:hint="eastAsia"/>
            <w:noProof/>
          </w:rPr>
          <w:t>系统相关技术与运行环境</w:t>
        </w:r>
        <w:r w:rsidR="0034641B">
          <w:rPr>
            <w:noProof/>
            <w:webHidden/>
          </w:rPr>
          <w:tab/>
        </w:r>
        <w:r w:rsidR="0034641B">
          <w:rPr>
            <w:noProof/>
            <w:webHidden/>
          </w:rPr>
          <w:fldChar w:fldCharType="begin"/>
        </w:r>
        <w:r w:rsidR="0034641B">
          <w:rPr>
            <w:noProof/>
            <w:webHidden/>
          </w:rPr>
          <w:instrText xml:space="preserve"> PAGEREF _Toc450207224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25" w:history="1">
        <w:r w:rsidR="0034641B" w:rsidRPr="00F47D01">
          <w:rPr>
            <w:rStyle w:val="ab"/>
            <w:noProof/>
          </w:rPr>
          <w:t>2.1</w:t>
        </w:r>
        <w:r w:rsidR="0034641B" w:rsidRPr="00F47D01">
          <w:rPr>
            <w:rStyle w:val="ab"/>
            <w:rFonts w:hint="eastAsia"/>
            <w:noProof/>
          </w:rPr>
          <w:t xml:space="preserve"> </w:t>
        </w:r>
        <w:r w:rsidR="0034641B" w:rsidRPr="00F47D01">
          <w:rPr>
            <w:rStyle w:val="ab"/>
            <w:rFonts w:hint="eastAsia"/>
            <w:noProof/>
          </w:rPr>
          <w:t>系统运行环境</w:t>
        </w:r>
        <w:r w:rsidR="0034641B">
          <w:rPr>
            <w:noProof/>
            <w:webHidden/>
          </w:rPr>
          <w:tab/>
        </w:r>
        <w:r w:rsidR="0034641B">
          <w:rPr>
            <w:noProof/>
            <w:webHidden/>
          </w:rPr>
          <w:fldChar w:fldCharType="begin"/>
        </w:r>
        <w:r w:rsidR="0034641B">
          <w:rPr>
            <w:noProof/>
            <w:webHidden/>
          </w:rPr>
          <w:instrText xml:space="preserve"> PAGEREF _Toc450207225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26" w:history="1">
        <w:r w:rsidR="0034641B" w:rsidRPr="00F47D01">
          <w:rPr>
            <w:rStyle w:val="ab"/>
            <w:noProof/>
          </w:rPr>
          <w:t>2.1.1</w:t>
        </w:r>
        <w:r w:rsidR="0034641B" w:rsidRPr="00F47D01">
          <w:rPr>
            <w:rStyle w:val="ab"/>
            <w:rFonts w:hint="eastAsia"/>
            <w:noProof/>
          </w:rPr>
          <w:t xml:space="preserve"> </w:t>
        </w:r>
        <w:r w:rsidR="0034641B" w:rsidRPr="00F47D01">
          <w:rPr>
            <w:rStyle w:val="ab"/>
            <w:rFonts w:hint="eastAsia"/>
            <w:noProof/>
          </w:rPr>
          <w:t>硬件环境</w:t>
        </w:r>
        <w:r w:rsidR="0034641B">
          <w:rPr>
            <w:noProof/>
            <w:webHidden/>
          </w:rPr>
          <w:tab/>
        </w:r>
        <w:r w:rsidR="0034641B">
          <w:rPr>
            <w:noProof/>
            <w:webHidden/>
          </w:rPr>
          <w:fldChar w:fldCharType="begin"/>
        </w:r>
        <w:r w:rsidR="0034641B">
          <w:rPr>
            <w:noProof/>
            <w:webHidden/>
          </w:rPr>
          <w:instrText xml:space="preserve"> PAGEREF _Toc450207226 \h </w:instrText>
        </w:r>
        <w:r w:rsidR="0034641B">
          <w:rPr>
            <w:noProof/>
            <w:webHidden/>
          </w:rPr>
        </w:r>
        <w:r w:rsidR="0034641B">
          <w:rPr>
            <w:noProof/>
            <w:webHidden/>
          </w:rPr>
          <w:fldChar w:fldCharType="separate"/>
        </w:r>
        <w:r w:rsidR="0034641B">
          <w:rPr>
            <w:noProof/>
            <w:webHidden/>
          </w:rPr>
          <w:t>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27" w:history="1">
        <w:r w:rsidR="0034641B" w:rsidRPr="00F47D01">
          <w:rPr>
            <w:rStyle w:val="ab"/>
            <w:noProof/>
          </w:rPr>
          <w:t>2.1.2</w:t>
        </w:r>
        <w:r w:rsidR="0034641B" w:rsidRPr="00F47D01">
          <w:rPr>
            <w:rStyle w:val="ab"/>
            <w:rFonts w:hint="eastAsia"/>
            <w:noProof/>
          </w:rPr>
          <w:t xml:space="preserve"> </w:t>
        </w:r>
        <w:r w:rsidR="0034641B" w:rsidRPr="00F47D01">
          <w:rPr>
            <w:rStyle w:val="ab"/>
            <w:rFonts w:hint="eastAsia"/>
            <w:noProof/>
          </w:rPr>
          <w:t>软件开发环境</w:t>
        </w:r>
        <w:r w:rsidR="0034641B">
          <w:rPr>
            <w:noProof/>
            <w:webHidden/>
          </w:rPr>
          <w:tab/>
        </w:r>
        <w:r w:rsidR="0034641B">
          <w:rPr>
            <w:noProof/>
            <w:webHidden/>
          </w:rPr>
          <w:fldChar w:fldCharType="begin"/>
        </w:r>
        <w:r w:rsidR="0034641B">
          <w:rPr>
            <w:noProof/>
            <w:webHidden/>
          </w:rPr>
          <w:instrText xml:space="preserve"> PAGEREF _Toc450207227 \h </w:instrText>
        </w:r>
        <w:r w:rsidR="0034641B">
          <w:rPr>
            <w:noProof/>
            <w:webHidden/>
          </w:rPr>
        </w:r>
        <w:r w:rsidR="0034641B">
          <w:rPr>
            <w:noProof/>
            <w:webHidden/>
          </w:rPr>
          <w:fldChar w:fldCharType="separate"/>
        </w:r>
        <w:r w:rsidR="0034641B">
          <w:rPr>
            <w:noProof/>
            <w:webHidden/>
          </w:rPr>
          <w:t>2</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28" w:history="1">
        <w:r w:rsidR="0034641B" w:rsidRPr="00F47D01">
          <w:rPr>
            <w:rStyle w:val="ab"/>
            <w:noProof/>
          </w:rPr>
          <w:t>2.2</w:t>
        </w:r>
        <w:r w:rsidR="0034641B" w:rsidRPr="00F47D01">
          <w:rPr>
            <w:rStyle w:val="ab"/>
            <w:rFonts w:hint="eastAsia"/>
            <w:noProof/>
          </w:rPr>
          <w:t xml:space="preserve"> </w:t>
        </w:r>
        <w:r w:rsidR="0034641B" w:rsidRPr="00F47D01">
          <w:rPr>
            <w:rStyle w:val="ab"/>
            <w:rFonts w:hint="eastAsia"/>
            <w:noProof/>
          </w:rPr>
          <w:t>系统相关技术简介</w:t>
        </w:r>
        <w:r w:rsidR="0034641B">
          <w:rPr>
            <w:noProof/>
            <w:webHidden/>
          </w:rPr>
          <w:tab/>
        </w:r>
        <w:r w:rsidR="0034641B">
          <w:rPr>
            <w:noProof/>
            <w:webHidden/>
          </w:rPr>
          <w:fldChar w:fldCharType="begin"/>
        </w:r>
        <w:r w:rsidR="0034641B">
          <w:rPr>
            <w:noProof/>
            <w:webHidden/>
          </w:rPr>
          <w:instrText xml:space="preserve"> PAGEREF _Toc450207228 \h </w:instrText>
        </w:r>
        <w:r w:rsidR="0034641B">
          <w:rPr>
            <w:noProof/>
            <w:webHidden/>
          </w:rPr>
        </w:r>
        <w:r w:rsidR="0034641B">
          <w:rPr>
            <w:noProof/>
            <w:webHidden/>
          </w:rPr>
          <w:fldChar w:fldCharType="separate"/>
        </w:r>
        <w:r w:rsidR="0034641B">
          <w:rPr>
            <w:noProof/>
            <w:webHidden/>
          </w:rPr>
          <w:t>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29" w:history="1">
        <w:r w:rsidR="0034641B" w:rsidRPr="00F47D01">
          <w:rPr>
            <w:rStyle w:val="ab"/>
            <w:noProof/>
          </w:rPr>
          <w:t>2.2.1 PHP</w:t>
        </w:r>
        <w:r w:rsidR="0034641B" w:rsidRPr="00F47D01">
          <w:rPr>
            <w:rStyle w:val="ab"/>
            <w:rFonts w:hint="eastAsia"/>
            <w:noProof/>
          </w:rPr>
          <w:t>介绍</w:t>
        </w:r>
        <w:r w:rsidR="0034641B">
          <w:rPr>
            <w:noProof/>
            <w:webHidden/>
          </w:rPr>
          <w:tab/>
        </w:r>
        <w:r w:rsidR="0034641B">
          <w:rPr>
            <w:noProof/>
            <w:webHidden/>
          </w:rPr>
          <w:fldChar w:fldCharType="begin"/>
        </w:r>
        <w:r w:rsidR="0034641B">
          <w:rPr>
            <w:noProof/>
            <w:webHidden/>
          </w:rPr>
          <w:instrText xml:space="preserve"> PAGEREF _Toc450207229 \h </w:instrText>
        </w:r>
        <w:r w:rsidR="0034641B">
          <w:rPr>
            <w:noProof/>
            <w:webHidden/>
          </w:rPr>
        </w:r>
        <w:r w:rsidR="0034641B">
          <w:rPr>
            <w:noProof/>
            <w:webHidden/>
          </w:rPr>
          <w:fldChar w:fldCharType="separate"/>
        </w:r>
        <w:r w:rsidR="0034641B">
          <w:rPr>
            <w:noProof/>
            <w:webHidden/>
          </w:rPr>
          <w:t>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0" w:history="1">
        <w:r w:rsidR="0034641B" w:rsidRPr="00F47D01">
          <w:rPr>
            <w:rStyle w:val="ab"/>
            <w:noProof/>
          </w:rPr>
          <w:t>2.2.2 Wamp</w:t>
        </w:r>
        <w:r w:rsidR="0034641B" w:rsidRPr="00F47D01">
          <w:rPr>
            <w:rStyle w:val="ab"/>
            <w:rFonts w:hint="eastAsia"/>
            <w:noProof/>
          </w:rPr>
          <w:t>介绍</w:t>
        </w:r>
        <w:r w:rsidR="0034641B">
          <w:rPr>
            <w:noProof/>
            <w:webHidden/>
          </w:rPr>
          <w:tab/>
        </w:r>
        <w:r w:rsidR="0034641B">
          <w:rPr>
            <w:noProof/>
            <w:webHidden/>
          </w:rPr>
          <w:fldChar w:fldCharType="begin"/>
        </w:r>
        <w:r w:rsidR="0034641B">
          <w:rPr>
            <w:noProof/>
            <w:webHidden/>
          </w:rPr>
          <w:instrText xml:space="preserve"> PAGEREF _Toc450207230 \h </w:instrText>
        </w:r>
        <w:r w:rsidR="0034641B">
          <w:rPr>
            <w:noProof/>
            <w:webHidden/>
          </w:rPr>
        </w:r>
        <w:r w:rsidR="0034641B">
          <w:rPr>
            <w:noProof/>
            <w:webHidden/>
          </w:rPr>
          <w:fldChar w:fldCharType="separate"/>
        </w:r>
        <w:r w:rsidR="0034641B">
          <w:rPr>
            <w:noProof/>
            <w:webHidden/>
          </w:rPr>
          <w:t>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1" w:history="1">
        <w:r w:rsidR="0034641B" w:rsidRPr="00F47D01">
          <w:rPr>
            <w:rStyle w:val="ab"/>
            <w:noProof/>
          </w:rPr>
          <w:t xml:space="preserve">2.2.3 MySQL </w:t>
        </w:r>
        <w:r w:rsidR="0034641B" w:rsidRPr="00F47D01">
          <w:rPr>
            <w:rStyle w:val="ab"/>
            <w:rFonts w:hint="eastAsia"/>
            <w:noProof/>
          </w:rPr>
          <w:t>介绍</w:t>
        </w:r>
        <w:r w:rsidR="0034641B">
          <w:rPr>
            <w:noProof/>
            <w:webHidden/>
          </w:rPr>
          <w:tab/>
        </w:r>
        <w:r w:rsidR="0034641B">
          <w:rPr>
            <w:noProof/>
            <w:webHidden/>
          </w:rPr>
          <w:fldChar w:fldCharType="begin"/>
        </w:r>
        <w:r w:rsidR="0034641B">
          <w:rPr>
            <w:noProof/>
            <w:webHidden/>
          </w:rPr>
          <w:instrText xml:space="preserve"> PAGEREF _Toc450207231 \h </w:instrText>
        </w:r>
        <w:r w:rsidR="0034641B">
          <w:rPr>
            <w:noProof/>
            <w:webHidden/>
          </w:rPr>
        </w:r>
        <w:r w:rsidR="0034641B">
          <w:rPr>
            <w:noProof/>
            <w:webHidden/>
          </w:rPr>
          <w:fldChar w:fldCharType="separate"/>
        </w:r>
        <w:r w:rsidR="0034641B">
          <w:rPr>
            <w:noProof/>
            <w:webHidden/>
          </w:rPr>
          <w:t>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2" w:history="1">
        <w:r w:rsidR="0034641B" w:rsidRPr="00F47D01">
          <w:rPr>
            <w:rStyle w:val="ab"/>
            <w:noProof/>
          </w:rPr>
          <w:t>2.2.4 DreamWeaver</w:t>
        </w:r>
        <w:r w:rsidR="0034641B" w:rsidRPr="00F47D01">
          <w:rPr>
            <w:rStyle w:val="ab"/>
            <w:rFonts w:hint="eastAsia"/>
            <w:noProof/>
          </w:rPr>
          <w:t>介绍</w:t>
        </w:r>
        <w:r w:rsidR="0034641B">
          <w:rPr>
            <w:noProof/>
            <w:webHidden/>
          </w:rPr>
          <w:tab/>
        </w:r>
        <w:r w:rsidR="0034641B">
          <w:rPr>
            <w:noProof/>
            <w:webHidden/>
          </w:rPr>
          <w:fldChar w:fldCharType="begin"/>
        </w:r>
        <w:r w:rsidR="0034641B">
          <w:rPr>
            <w:noProof/>
            <w:webHidden/>
          </w:rPr>
          <w:instrText xml:space="preserve"> PAGEREF _Toc450207232 \h </w:instrText>
        </w:r>
        <w:r w:rsidR="0034641B">
          <w:rPr>
            <w:noProof/>
            <w:webHidden/>
          </w:rPr>
        </w:r>
        <w:r w:rsidR="0034641B">
          <w:rPr>
            <w:noProof/>
            <w:webHidden/>
          </w:rPr>
          <w:fldChar w:fldCharType="separate"/>
        </w:r>
        <w:r w:rsidR="0034641B">
          <w:rPr>
            <w:noProof/>
            <w:webHidden/>
          </w:rPr>
          <w:t>3</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33" w:history="1">
        <w:r w:rsidR="0034641B" w:rsidRPr="00F47D01">
          <w:rPr>
            <w:rStyle w:val="ab"/>
            <w:noProof/>
          </w:rPr>
          <w:t>3</w:t>
        </w:r>
        <w:r w:rsidR="0034641B" w:rsidRPr="00F47D01">
          <w:rPr>
            <w:rStyle w:val="ab"/>
            <w:rFonts w:hint="eastAsia"/>
            <w:noProof/>
          </w:rPr>
          <w:t xml:space="preserve"> </w:t>
        </w:r>
        <w:r w:rsidR="0034641B" w:rsidRPr="00F47D01">
          <w:rPr>
            <w:rStyle w:val="ab"/>
            <w:rFonts w:hint="eastAsia"/>
            <w:noProof/>
          </w:rPr>
          <w:t>系统分析</w:t>
        </w:r>
        <w:r w:rsidR="0034641B">
          <w:rPr>
            <w:noProof/>
            <w:webHidden/>
          </w:rPr>
          <w:tab/>
        </w:r>
        <w:r w:rsidR="0034641B">
          <w:rPr>
            <w:noProof/>
            <w:webHidden/>
          </w:rPr>
          <w:fldChar w:fldCharType="begin"/>
        </w:r>
        <w:r w:rsidR="0034641B">
          <w:rPr>
            <w:noProof/>
            <w:webHidden/>
          </w:rPr>
          <w:instrText xml:space="preserve"> PAGEREF _Toc450207233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34" w:history="1">
        <w:r w:rsidR="0034641B" w:rsidRPr="00F47D01">
          <w:rPr>
            <w:rStyle w:val="ab"/>
            <w:noProof/>
          </w:rPr>
          <w:t>3.1</w:t>
        </w:r>
        <w:r w:rsidR="0034641B" w:rsidRPr="00F47D01">
          <w:rPr>
            <w:rStyle w:val="ab"/>
            <w:rFonts w:hint="eastAsia"/>
            <w:noProof/>
          </w:rPr>
          <w:t xml:space="preserve"> </w:t>
        </w:r>
        <w:r w:rsidR="0034641B" w:rsidRPr="00F47D01">
          <w:rPr>
            <w:rStyle w:val="ab"/>
            <w:rFonts w:hint="eastAsia"/>
            <w:noProof/>
          </w:rPr>
          <w:t>可行性分析</w:t>
        </w:r>
        <w:r w:rsidR="0034641B">
          <w:rPr>
            <w:noProof/>
            <w:webHidden/>
          </w:rPr>
          <w:tab/>
        </w:r>
        <w:r w:rsidR="0034641B">
          <w:rPr>
            <w:noProof/>
            <w:webHidden/>
          </w:rPr>
          <w:fldChar w:fldCharType="begin"/>
        </w:r>
        <w:r w:rsidR="0034641B">
          <w:rPr>
            <w:noProof/>
            <w:webHidden/>
          </w:rPr>
          <w:instrText xml:space="preserve"> PAGEREF _Toc450207234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5" w:history="1">
        <w:r w:rsidR="0034641B" w:rsidRPr="00F47D01">
          <w:rPr>
            <w:rStyle w:val="ab"/>
            <w:noProof/>
          </w:rPr>
          <w:t>3.1.1</w:t>
        </w:r>
        <w:r w:rsidR="0034641B" w:rsidRPr="00F47D01">
          <w:rPr>
            <w:rStyle w:val="ab"/>
            <w:rFonts w:hint="eastAsia"/>
            <w:noProof/>
          </w:rPr>
          <w:t xml:space="preserve"> </w:t>
        </w:r>
        <w:r w:rsidR="0034641B" w:rsidRPr="00F47D01">
          <w:rPr>
            <w:rStyle w:val="ab"/>
            <w:rFonts w:hint="eastAsia"/>
            <w:noProof/>
          </w:rPr>
          <w:t>技术方面的可行性分析</w:t>
        </w:r>
        <w:r w:rsidR="0034641B">
          <w:rPr>
            <w:noProof/>
            <w:webHidden/>
          </w:rPr>
          <w:tab/>
        </w:r>
        <w:r w:rsidR="0034641B">
          <w:rPr>
            <w:noProof/>
            <w:webHidden/>
          </w:rPr>
          <w:fldChar w:fldCharType="begin"/>
        </w:r>
        <w:r w:rsidR="0034641B">
          <w:rPr>
            <w:noProof/>
            <w:webHidden/>
          </w:rPr>
          <w:instrText xml:space="preserve"> PAGEREF _Toc450207235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6" w:history="1">
        <w:r w:rsidR="0034641B" w:rsidRPr="00F47D01">
          <w:rPr>
            <w:rStyle w:val="ab"/>
            <w:noProof/>
          </w:rPr>
          <w:t>3.1.2</w:t>
        </w:r>
        <w:r w:rsidR="0034641B" w:rsidRPr="00F47D01">
          <w:rPr>
            <w:rStyle w:val="ab"/>
            <w:rFonts w:hint="eastAsia"/>
            <w:noProof/>
          </w:rPr>
          <w:t xml:space="preserve"> </w:t>
        </w:r>
        <w:r w:rsidR="0034641B" w:rsidRPr="00F47D01">
          <w:rPr>
            <w:rStyle w:val="ab"/>
            <w:rFonts w:hint="eastAsia"/>
            <w:noProof/>
          </w:rPr>
          <w:t>硬件条件方面的可行性</w:t>
        </w:r>
        <w:r w:rsidR="0034641B">
          <w:rPr>
            <w:noProof/>
            <w:webHidden/>
          </w:rPr>
          <w:tab/>
        </w:r>
        <w:r w:rsidR="0034641B">
          <w:rPr>
            <w:noProof/>
            <w:webHidden/>
          </w:rPr>
          <w:fldChar w:fldCharType="begin"/>
        </w:r>
        <w:r w:rsidR="0034641B">
          <w:rPr>
            <w:noProof/>
            <w:webHidden/>
          </w:rPr>
          <w:instrText xml:space="preserve"> PAGEREF _Toc450207236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37" w:history="1">
        <w:r w:rsidR="0034641B" w:rsidRPr="00F47D01">
          <w:rPr>
            <w:rStyle w:val="ab"/>
            <w:noProof/>
          </w:rPr>
          <w:t>3.1.3</w:t>
        </w:r>
        <w:r w:rsidR="0034641B" w:rsidRPr="00F47D01">
          <w:rPr>
            <w:rStyle w:val="ab"/>
            <w:rFonts w:hint="eastAsia"/>
            <w:noProof/>
          </w:rPr>
          <w:t xml:space="preserve"> </w:t>
        </w:r>
        <w:r w:rsidR="0034641B" w:rsidRPr="00F47D01">
          <w:rPr>
            <w:rStyle w:val="ab"/>
            <w:rFonts w:hint="eastAsia"/>
            <w:noProof/>
          </w:rPr>
          <w:t>社会因素方面的可行性</w:t>
        </w:r>
        <w:r w:rsidR="0034641B">
          <w:rPr>
            <w:noProof/>
            <w:webHidden/>
          </w:rPr>
          <w:tab/>
        </w:r>
        <w:r w:rsidR="0034641B">
          <w:rPr>
            <w:noProof/>
            <w:webHidden/>
          </w:rPr>
          <w:fldChar w:fldCharType="begin"/>
        </w:r>
        <w:r w:rsidR="0034641B">
          <w:rPr>
            <w:noProof/>
            <w:webHidden/>
          </w:rPr>
          <w:instrText xml:space="preserve"> PAGEREF _Toc450207237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38" w:history="1">
        <w:r w:rsidR="0034641B" w:rsidRPr="00F47D01">
          <w:rPr>
            <w:rStyle w:val="ab"/>
            <w:noProof/>
          </w:rPr>
          <w:t>3.2</w:t>
        </w:r>
        <w:r w:rsidR="0034641B" w:rsidRPr="00F47D01">
          <w:rPr>
            <w:rStyle w:val="ab"/>
            <w:rFonts w:hint="eastAsia"/>
            <w:noProof/>
          </w:rPr>
          <w:t xml:space="preserve"> </w:t>
        </w:r>
        <w:r w:rsidR="0034641B" w:rsidRPr="00F47D01">
          <w:rPr>
            <w:rStyle w:val="ab"/>
            <w:rFonts w:hint="eastAsia"/>
            <w:noProof/>
          </w:rPr>
          <w:t>需求描述</w:t>
        </w:r>
        <w:r w:rsidR="0034641B">
          <w:rPr>
            <w:noProof/>
            <w:webHidden/>
          </w:rPr>
          <w:tab/>
        </w:r>
        <w:r w:rsidR="0034641B">
          <w:rPr>
            <w:noProof/>
            <w:webHidden/>
          </w:rPr>
          <w:fldChar w:fldCharType="begin"/>
        </w:r>
        <w:r w:rsidR="0034641B">
          <w:rPr>
            <w:noProof/>
            <w:webHidden/>
          </w:rPr>
          <w:instrText xml:space="preserve"> PAGEREF _Toc450207238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39" w:history="1">
        <w:r w:rsidR="0034641B" w:rsidRPr="00F47D01">
          <w:rPr>
            <w:rStyle w:val="ab"/>
            <w:noProof/>
          </w:rPr>
          <w:t>3.3</w:t>
        </w:r>
        <w:r w:rsidR="0034641B" w:rsidRPr="00F47D01">
          <w:rPr>
            <w:rStyle w:val="ab"/>
            <w:rFonts w:hint="eastAsia"/>
            <w:noProof/>
          </w:rPr>
          <w:t xml:space="preserve"> </w:t>
        </w:r>
        <w:r w:rsidR="0034641B" w:rsidRPr="00F47D01">
          <w:rPr>
            <w:rStyle w:val="ab"/>
            <w:rFonts w:hint="eastAsia"/>
            <w:noProof/>
          </w:rPr>
          <w:t>面向对象分析</w:t>
        </w:r>
        <w:r w:rsidR="0034641B">
          <w:rPr>
            <w:noProof/>
            <w:webHidden/>
          </w:rPr>
          <w:tab/>
        </w:r>
        <w:r w:rsidR="0034641B">
          <w:rPr>
            <w:noProof/>
            <w:webHidden/>
          </w:rPr>
          <w:fldChar w:fldCharType="begin"/>
        </w:r>
        <w:r w:rsidR="0034641B">
          <w:rPr>
            <w:noProof/>
            <w:webHidden/>
          </w:rPr>
          <w:instrText xml:space="preserve"> PAGEREF _Toc450207239 \h </w:instrText>
        </w:r>
        <w:r w:rsidR="0034641B">
          <w:rPr>
            <w:noProof/>
            <w:webHidden/>
          </w:rPr>
        </w:r>
        <w:r w:rsidR="0034641B">
          <w:rPr>
            <w:noProof/>
            <w:webHidden/>
          </w:rPr>
          <w:fldChar w:fldCharType="separate"/>
        </w:r>
        <w:r w:rsidR="0034641B">
          <w:rPr>
            <w:noProof/>
            <w:webHidden/>
          </w:rPr>
          <w:t>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40" w:history="1">
        <w:r w:rsidR="0034641B" w:rsidRPr="00F47D01">
          <w:rPr>
            <w:rStyle w:val="ab"/>
            <w:noProof/>
          </w:rPr>
          <w:t>3.3.1</w:t>
        </w:r>
        <w:r w:rsidR="0034641B" w:rsidRPr="00F47D01">
          <w:rPr>
            <w:rStyle w:val="ab"/>
            <w:rFonts w:hint="eastAsia"/>
            <w:noProof/>
          </w:rPr>
          <w:t xml:space="preserve"> </w:t>
        </w:r>
        <w:r w:rsidR="0034641B" w:rsidRPr="00F47D01">
          <w:rPr>
            <w:rStyle w:val="ab"/>
            <w:rFonts w:hint="eastAsia"/>
            <w:noProof/>
          </w:rPr>
          <w:t>游客用例描述</w:t>
        </w:r>
        <w:r w:rsidR="0034641B">
          <w:rPr>
            <w:noProof/>
            <w:webHidden/>
          </w:rPr>
          <w:tab/>
        </w:r>
        <w:r w:rsidR="0034641B">
          <w:rPr>
            <w:noProof/>
            <w:webHidden/>
          </w:rPr>
          <w:fldChar w:fldCharType="begin"/>
        </w:r>
        <w:r w:rsidR="0034641B">
          <w:rPr>
            <w:noProof/>
            <w:webHidden/>
          </w:rPr>
          <w:instrText xml:space="preserve"> PAGEREF _Toc450207240 \h </w:instrText>
        </w:r>
        <w:r w:rsidR="0034641B">
          <w:rPr>
            <w:noProof/>
            <w:webHidden/>
          </w:rPr>
        </w:r>
        <w:r w:rsidR="0034641B">
          <w:rPr>
            <w:noProof/>
            <w:webHidden/>
          </w:rPr>
          <w:fldChar w:fldCharType="separate"/>
        </w:r>
        <w:r w:rsidR="0034641B">
          <w:rPr>
            <w:noProof/>
            <w:webHidden/>
          </w:rPr>
          <w:t>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41" w:history="1">
        <w:r w:rsidR="0034641B" w:rsidRPr="00F47D01">
          <w:rPr>
            <w:rStyle w:val="ab"/>
            <w:noProof/>
          </w:rPr>
          <w:t>3.3.2</w:t>
        </w:r>
        <w:r w:rsidR="0034641B" w:rsidRPr="00F47D01">
          <w:rPr>
            <w:rStyle w:val="ab"/>
            <w:rFonts w:hint="eastAsia"/>
            <w:noProof/>
          </w:rPr>
          <w:t xml:space="preserve"> </w:t>
        </w:r>
        <w:r w:rsidR="0034641B" w:rsidRPr="00F47D01">
          <w:rPr>
            <w:rStyle w:val="ab"/>
            <w:rFonts w:hint="eastAsia"/>
            <w:noProof/>
          </w:rPr>
          <w:t>用户用例描述</w:t>
        </w:r>
        <w:r w:rsidR="0034641B">
          <w:rPr>
            <w:noProof/>
            <w:webHidden/>
          </w:rPr>
          <w:tab/>
        </w:r>
        <w:r w:rsidR="0034641B">
          <w:rPr>
            <w:noProof/>
            <w:webHidden/>
          </w:rPr>
          <w:fldChar w:fldCharType="begin"/>
        </w:r>
        <w:r w:rsidR="0034641B">
          <w:rPr>
            <w:noProof/>
            <w:webHidden/>
          </w:rPr>
          <w:instrText xml:space="preserve"> PAGEREF _Toc450207241 \h </w:instrText>
        </w:r>
        <w:r w:rsidR="0034641B">
          <w:rPr>
            <w:noProof/>
            <w:webHidden/>
          </w:rPr>
        </w:r>
        <w:r w:rsidR="0034641B">
          <w:rPr>
            <w:noProof/>
            <w:webHidden/>
          </w:rPr>
          <w:fldChar w:fldCharType="separate"/>
        </w:r>
        <w:r w:rsidR="0034641B">
          <w:rPr>
            <w:noProof/>
            <w:webHidden/>
          </w:rPr>
          <w:t>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42" w:history="1">
        <w:r w:rsidR="0034641B" w:rsidRPr="00F47D01">
          <w:rPr>
            <w:rStyle w:val="ab"/>
            <w:noProof/>
          </w:rPr>
          <w:t>3.3.3</w:t>
        </w:r>
        <w:r w:rsidR="0034641B" w:rsidRPr="00F47D01">
          <w:rPr>
            <w:rStyle w:val="ab"/>
            <w:rFonts w:hint="eastAsia"/>
            <w:noProof/>
          </w:rPr>
          <w:t xml:space="preserve"> </w:t>
        </w:r>
        <w:r w:rsidR="0034641B" w:rsidRPr="00F47D01">
          <w:rPr>
            <w:rStyle w:val="ab"/>
            <w:rFonts w:hint="eastAsia"/>
            <w:noProof/>
          </w:rPr>
          <w:t>管理员用例描述</w:t>
        </w:r>
        <w:r w:rsidR="0034641B">
          <w:rPr>
            <w:noProof/>
            <w:webHidden/>
          </w:rPr>
          <w:tab/>
        </w:r>
        <w:r w:rsidR="0034641B">
          <w:rPr>
            <w:noProof/>
            <w:webHidden/>
          </w:rPr>
          <w:fldChar w:fldCharType="begin"/>
        </w:r>
        <w:r w:rsidR="0034641B">
          <w:rPr>
            <w:noProof/>
            <w:webHidden/>
          </w:rPr>
          <w:instrText xml:space="preserve"> PAGEREF _Toc450207242 \h </w:instrText>
        </w:r>
        <w:r w:rsidR="0034641B">
          <w:rPr>
            <w:noProof/>
            <w:webHidden/>
          </w:rPr>
        </w:r>
        <w:r w:rsidR="0034641B">
          <w:rPr>
            <w:noProof/>
            <w:webHidden/>
          </w:rPr>
          <w:fldChar w:fldCharType="separate"/>
        </w:r>
        <w:r w:rsidR="0034641B">
          <w:rPr>
            <w:noProof/>
            <w:webHidden/>
          </w:rPr>
          <w:t>7</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43" w:history="1">
        <w:r w:rsidR="0034641B" w:rsidRPr="00F47D01">
          <w:rPr>
            <w:rStyle w:val="ab"/>
            <w:noProof/>
          </w:rPr>
          <w:t>3.4</w:t>
        </w:r>
        <w:r w:rsidR="0034641B" w:rsidRPr="00F47D01">
          <w:rPr>
            <w:rStyle w:val="ab"/>
            <w:rFonts w:hint="eastAsia"/>
            <w:noProof/>
          </w:rPr>
          <w:t xml:space="preserve"> </w:t>
        </w:r>
        <w:r w:rsidR="0034641B" w:rsidRPr="00F47D01">
          <w:rPr>
            <w:rStyle w:val="ab"/>
            <w:rFonts w:hint="eastAsia"/>
            <w:noProof/>
          </w:rPr>
          <w:t>系统功能分析</w:t>
        </w:r>
        <w:r w:rsidR="0034641B">
          <w:rPr>
            <w:noProof/>
            <w:webHidden/>
          </w:rPr>
          <w:tab/>
        </w:r>
        <w:r w:rsidR="0034641B">
          <w:rPr>
            <w:noProof/>
            <w:webHidden/>
          </w:rPr>
          <w:fldChar w:fldCharType="begin"/>
        </w:r>
        <w:r w:rsidR="0034641B">
          <w:rPr>
            <w:noProof/>
            <w:webHidden/>
          </w:rPr>
          <w:instrText xml:space="preserve"> PAGEREF _Toc450207243 \h </w:instrText>
        </w:r>
        <w:r w:rsidR="0034641B">
          <w:rPr>
            <w:noProof/>
            <w:webHidden/>
          </w:rPr>
        </w:r>
        <w:r w:rsidR="0034641B">
          <w:rPr>
            <w:noProof/>
            <w:webHidden/>
          </w:rPr>
          <w:fldChar w:fldCharType="separate"/>
        </w:r>
        <w:r w:rsidR="0034641B">
          <w:rPr>
            <w:noProof/>
            <w:webHidden/>
          </w:rPr>
          <w:t>9</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44" w:history="1">
        <w:r w:rsidR="0034641B" w:rsidRPr="00F47D01">
          <w:rPr>
            <w:rStyle w:val="ab"/>
            <w:noProof/>
          </w:rPr>
          <w:t>3.5</w:t>
        </w:r>
        <w:r w:rsidR="0034641B" w:rsidRPr="00F47D01">
          <w:rPr>
            <w:rStyle w:val="ab"/>
            <w:rFonts w:hint="eastAsia"/>
            <w:noProof/>
          </w:rPr>
          <w:t xml:space="preserve"> </w:t>
        </w:r>
        <w:r w:rsidR="0034641B" w:rsidRPr="00F47D01">
          <w:rPr>
            <w:rStyle w:val="ab"/>
            <w:rFonts w:hint="eastAsia"/>
            <w:noProof/>
          </w:rPr>
          <w:t>数据字典</w:t>
        </w:r>
        <w:r w:rsidR="0034641B">
          <w:rPr>
            <w:noProof/>
            <w:webHidden/>
          </w:rPr>
          <w:tab/>
        </w:r>
        <w:r w:rsidR="0034641B">
          <w:rPr>
            <w:noProof/>
            <w:webHidden/>
          </w:rPr>
          <w:fldChar w:fldCharType="begin"/>
        </w:r>
        <w:r w:rsidR="0034641B">
          <w:rPr>
            <w:noProof/>
            <w:webHidden/>
          </w:rPr>
          <w:instrText xml:space="preserve"> PAGEREF _Toc450207244 \h </w:instrText>
        </w:r>
        <w:r w:rsidR="0034641B">
          <w:rPr>
            <w:noProof/>
            <w:webHidden/>
          </w:rPr>
        </w:r>
        <w:r w:rsidR="0034641B">
          <w:rPr>
            <w:noProof/>
            <w:webHidden/>
          </w:rPr>
          <w:fldChar w:fldCharType="separate"/>
        </w:r>
        <w:r w:rsidR="0034641B">
          <w:rPr>
            <w:noProof/>
            <w:webHidden/>
          </w:rPr>
          <w:t>9</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45" w:history="1">
        <w:r w:rsidR="0034641B" w:rsidRPr="00F47D01">
          <w:rPr>
            <w:rStyle w:val="ab"/>
            <w:noProof/>
          </w:rPr>
          <w:t>4</w:t>
        </w:r>
        <w:r w:rsidR="0034641B" w:rsidRPr="00F47D01">
          <w:rPr>
            <w:rStyle w:val="ab"/>
            <w:rFonts w:hint="eastAsia"/>
            <w:noProof/>
          </w:rPr>
          <w:t xml:space="preserve"> </w:t>
        </w:r>
        <w:r w:rsidR="0034641B" w:rsidRPr="00F47D01">
          <w:rPr>
            <w:rStyle w:val="ab"/>
            <w:rFonts w:hint="eastAsia"/>
            <w:noProof/>
          </w:rPr>
          <w:t>系统设计</w:t>
        </w:r>
        <w:r w:rsidR="0034641B">
          <w:rPr>
            <w:noProof/>
            <w:webHidden/>
          </w:rPr>
          <w:tab/>
        </w:r>
        <w:r w:rsidR="0034641B">
          <w:rPr>
            <w:noProof/>
            <w:webHidden/>
          </w:rPr>
          <w:fldChar w:fldCharType="begin"/>
        </w:r>
        <w:r w:rsidR="0034641B">
          <w:rPr>
            <w:noProof/>
            <w:webHidden/>
          </w:rPr>
          <w:instrText xml:space="preserve"> PAGEREF _Toc450207245 \h </w:instrText>
        </w:r>
        <w:r w:rsidR="0034641B">
          <w:rPr>
            <w:noProof/>
            <w:webHidden/>
          </w:rPr>
        </w:r>
        <w:r w:rsidR="0034641B">
          <w:rPr>
            <w:noProof/>
            <w:webHidden/>
          </w:rPr>
          <w:fldChar w:fldCharType="separate"/>
        </w:r>
        <w:r w:rsidR="0034641B">
          <w:rPr>
            <w:noProof/>
            <w:webHidden/>
          </w:rPr>
          <w:t>10</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46" w:history="1">
        <w:r w:rsidR="0034641B" w:rsidRPr="00F47D01">
          <w:rPr>
            <w:rStyle w:val="ab"/>
            <w:noProof/>
          </w:rPr>
          <w:t>4.1</w:t>
        </w:r>
        <w:r w:rsidR="0034641B" w:rsidRPr="00F47D01">
          <w:rPr>
            <w:rStyle w:val="ab"/>
            <w:rFonts w:hint="eastAsia"/>
            <w:noProof/>
          </w:rPr>
          <w:t xml:space="preserve"> </w:t>
        </w:r>
        <w:r w:rsidR="0034641B" w:rsidRPr="00F47D01">
          <w:rPr>
            <w:rStyle w:val="ab"/>
            <w:rFonts w:hint="eastAsia"/>
            <w:noProof/>
          </w:rPr>
          <w:t>概要设计</w:t>
        </w:r>
        <w:r w:rsidR="0034641B">
          <w:rPr>
            <w:noProof/>
            <w:webHidden/>
          </w:rPr>
          <w:tab/>
        </w:r>
        <w:r w:rsidR="0034641B">
          <w:rPr>
            <w:noProof/>
            <w:webHidden/>
          </w:rPr>
          <w:fldChar w:fldCharType="begin"/>
        </w:r>
        <w:r w:rsidR="0034641B">
          <w:rPr>
            <w:noProof/>
            <w:webHidden/>
          </w:rPr>
          <w:instrText xml:space="preserve"> PAGEREF _Toc450207246 \h </w:instrText>
        </w:r>
        <w:r w:rsidR="0034641B">
          <w:rPr>
            <w:noProof/>
            <w:webHidden/>
          </w:rPr>
        </w:r>
        <w:r w:rsidR="0034641B">
          <w:rPr>
            <w:noProof/>
            <w:webHidden/>
          </w:rPr>
          <w:fldChar w:fldCharType="separate"/>
        </w:r>
        <w:r w:rsidR="0034641B">
          <w:rPr>
            <w:noProof/>
            <w:webHidden/>
          </w:rPr>
          <w:t>10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47" w:history="1">
        <w:r w:rsidR="0034641B" w:rsidRPr="00F47D01">
          <w:rPr>
            <w:rStyle w:val="ab"/>
            <w:noProof/>
          </w:rPr>
          <w:t>4.1.1</w:t>
        </w:r>
        <w:r w:rsidR="0034641B" w:rsidRPr="00F47D01">
          <w:rPr>
            <w:rStyle w:val="ab"/>
            <w:rFonts w:hint="eastAsia"/>
            <w:noProof/>
          </w:rPr>
          <w:t xml:space="preserve"> </w:t>
        </w:r>
        <w:r w:rsidR="0034641B" w:rsidRPr="00F47D01">
          <w:rPr>
            <w:rStyle w:val="ab"/>
            <w:rFonts w:hint="eastAsia"/>
            <w:noProof/>
          </w:rPr>
          <w:t>概述</w:t>
        </w:r>
        <w:r w:rsidR="0034641B">
          <w:rPr>
            <w:noProof/>
            <w:webHidden/>
          </w:rPr>
          <w:tab/>
        </w:r>
        <w:r w:rsidR="0034641B">
          <w:rPr>
            <w:noProof/>
            <w:webHidden/>
          </w:rPr>
          <w:fldChar w:fldCharType="begin"/>
        </w:r>
        <w:r w:rsidR="0034641B">
          <w:rPr>
            <w:noProof/>
            <w:webHidden/>
          </w:rPr>
          <w:instrText xml:space="preserve"> PAGEREF _Toc450207247 \h </w:instrText>
        </w:r>
        <w:r w:rsidR="0034641B">
          <w:rPr>
            <w:noProof/>
            <w:webHidden/>
          </w:rPr>
        </w:r>
        <w:r w:rsidR="0034641B">
          <w:rPr>
            <w:noProof/>
            <w:webHidden/>
          </w:rPr>
          <w:fldChar w:fldCharType="separate"/>
        </w:r>
        <w:r w:rsidR="0034641B">
          <w:rPr>
            <w:noProof/>
            <w:webHidden/>
          </w:rPr>
          <w:t>10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48" w:history="1">
        <w:r w:rsidR="0034641B" w:rsidRPr="00F47D01">
          <w:rPr>
            <w:rStyle w:val="ab"/>
            <w:noProof/>
          </w:rPr>
          <w:t>4.1.2</w:t>
        </w:r>
        <w:r w:rsidR="0034641B" w:rsidRPr="00F47D01">
          <w:rPr>
            <w:rStyle w:val="ab"/>
            <w:rFonts w:hint="eastAsia"/>
            <w:noProof/>
          </w:rPr>
          <w:t xml:space="preserve"> </w:t>
        </w:r>
        <w:r w:rsidR="0034641B" w:rsidRPr="00F47D01">
          <w:rPr>
            <w:rStyle w:val="ab"/>
            <w:rFonts w:hint="eastAsia"/>
            <w:noProof/>
          </w:rPr>
          <w:t>功能模块设计</w:t>
        </w:r>
        <w:r w:rsidR="0034641B">
          <w:rPr>
            <w:noProof/>
            <w:webHidden/>
          </w:rPr>
          <w:tab/>
        </w:r>
        <w:r w:rsidR="0034641B">
          <w:rPr>
            <w:noProof/>
            <w:webHidden/>
          </w:rPr>
          <w:fldChar w:fldCharType="begin"/>
        </w:r>
        <w:r w:rsidR="0034641B">
          <w:rPr>
            <w:noProof/>
            <w:webHidden/>
          </w:rPr>
          <w:instrText xml:space="preserve"> PAGEREF _Toc450207248 \h </w:instrText>
        </w:r>
        <w:r w:rsidR="0034641B">
          <w:rPr>
            <w:noProof/>
            <w:webHidden/>
          </w:rPr>
        </w:r>
        <w:r w:rsidR="0034641B">
          <w:rPr>
            <w:noProof/>
            <w:webHidden/>
          </w:rPr>
          <w:fldChar w:fldCharType="separate"/>
        </w:r>
        <w:r w:rsidR="0034641B">
          <w:rPr>
            <w:noProof/>
            <w:webHidden/>
          </w:rPr>
          <w:t>10</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49" w:history="1">
        <w:r w:rsidR="0034641B" w:rsidRPr="00F47D01">
          <w:rPr>
            <w:rStyle w:val="ab"/>
            <w:noProof/>
          </w:rPr>
          <w:t>4.2</w:t>
        </w:r>
        <w:r w:rsidR="0034641B" w:rsidRPr="00F47D01">
          <w:rPr>
            <w:rStyle w:val="ab"/>
            <w:rFonts w:hint="eastAsia"/>
            <w:noProof/>
          </w:rPr>
          <w:t xml:space="preserve"> </w:t>
        </w:r>
        <w:r w:rsidR="0034641B" w:rsidRPr="00F47D01">
          <w:rPr>
            <w:rStyle w:val="ab"/>
            <w:rFonts w:hint="eastAsia"/>
            <w:noProof/>
          </w:rPr>
          <w:t>详细设计</w:t>
        </w:r>
        <w:r w:rsidR="0034641B">
          <w:rPr>
            <w:noProof/>
            <w:webHidden/>
          </w:rPr>
          <w:tab/>
        </w:r>
        <w:r w:rsidR="0034641B">
          <w:rPr>
            <w:noProof/>
            <w:webHidden/>
          </w:rPr>
          <w:fldChar w:fldCharType="begin"/>
        </w:r>
        <w:r w:rsidR="0034641B">
          <w:rPr>
            <w:noProof/>
            <w:webHidden/>
          </w:rPr>
          <w:instrText xml:space="preserve"> PAGEREF _Toc450207249 \h </w:instrText>
        </w:r>
        <w:r w:rsidR="0034641B">
          <w:rPr>
            <w:noProof/>
            <w:webHidden/>
          </w:rPr>
        </w:r>
        <w:r w:rsidR="0034641B">
          <w:rPr>
            <w:noProof/>
            <w:webHidden/>
          </w:rPr>
          <w:fldChar w:fldCharType="separate"/>
        </w:r>
        <w:r w:rsidR="0034641B">
          <w:rPr>
            <w:noProof/>
            <w:webHidden/>
          </w:rPr>
          <w:t>12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0" w:history="1">
        <w:r w:rsidR="0034641B" w:rsidRPr="00F47D01">
          <w:rPr>
            <w:rStyle w:val="ab"/>
            <w:noProof/>
          </w:rPr>
          <w:t>4.2.1</w:t>
        </w:r>
        <w:r w:rsidR="0034641B" w:rsidRPr="00F47D01">
          <w:rPr>
            <w:rStyle w:val="ab"/>
            <w:rFonts w:hint="eastAsia"/>
            <w:noProof/>
          </w:rPr>
          <w:t xml:space="preserve"> </w:t>
        </w:r>
        <w:r w:rsidR="0034641B" w:rsidRPr="00F47D01">
          <w:rPr>
            <w:rStyle w:val="ab"/>
            <w:rFonts w:hint="eastAsia"/>
            <w:noProof/>
          </w:rPr>
          <w:t>用户注册流程</w:t>
        </w:r>
        <w:r w:rsidR="0034641B">
          <w:rPr>
            <w:noProof/>
            <w:webHidden/>
          </w:rPr>
          <w:tab/>
        </w:r>
        <w:r w:rsidR="0034641B">
          <w:rPr>
            <w:noProof/>
            <w:webHidden/>
          </w:rPr>
          <w:fldChar w:fldCharType="begin"/>
        </w:r>
        <w:r w:rsidR="0034641B">
          <w:rPr>
            <w:noProof/>
            <w:webHidden/>
          </w:rPr>
          <w:instrText xml:space="preserve"> PAGEREF _Toc450207250 \h </w:instrText>
        </w:r>
        <w:r w:rsidR="0034641B">
          <w:rPr>
            <w:noProof/>
            <w:webHidden/>
          </w:rPr>
        </w:r>
        <w:r w:rsidR="0034641B">
          <w:rPr>
            <w:noProof/>
            <w:webHidden/>
          </w:rPr>
          <w:fldChar w:fldCharType="separate"/>
        </w:r>
        <w:r w:rsidR="0034641B">
          <w:rPr>
            <w:noProof/>
            <w:webHidden/>
          </w:rPr>
          <w:t>12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1" w:history="1">
        <w:r w:rsidR="0034641B" w:rsidRPr="00F47D01">
          <w:rPr>
            <w:rStyle w:val="ab"/>
            <w:noProof/>
          </w:rPr>
          <w:t>4.2.2</w:t>
        </w:r>
        <w:r w:rsidR="0034641B" w:rsidRPr="00F47D01">
          <w:rPr>
            <w:rStyle w:val="ab"/>
            <w:rFonts w:hint="eastAsia"/>
            <w:noProof/>
          </w:rPr>
          <w:t xml:space="preserve"> </w:t>
        </w:r>
        <w:r w:rsidR="0034641B" w:rsidRPr="00F47D01">
          <w:rPr>
            <w:rStyle w:val="ab"/>
            <w:rFonts w:hint="eastAsia"/>
            <w:noProof/>
          </w:rPr>
          <w:t>用户登录流程</w:t>
        </w:r>
        <w:r w:rsidR="0034641B">
          <w:rPr>
            <w:noProof/>
            <w:webHidden/>
          </w:rPr>
          <w:tab/>
        </w:r>
        <w:r w:rsidR="0034641B">
          <w:rPr>
            <w:noProof/>
            <w:webHidden/>
          </w:rPr>
          <w:fldChar w:fldCharType="begin"/>
        </w:r>
        <w:r w:rsidR="0034641B">
          <w:rPr>
            <w:noProof/>
            <w:webHidden/>
          </w:rPr>
          <w:instrText xml:space="preserve"> PAGEREF _Toc450207251 \h </w:instrText>
        </w:r>
        <w:r w:rsidR="0034641B">
          <w:rPr>
            <w:noProof/>
            <w:webHidden/>
          </w:rPr>
        </w:r>
        <w:r w:rsidR="0034641B">
          <w:rPr>
            <w:noProof/>
            <w:webHidden/>
          </w:rPr>
          <w:fldChar w:fldCharType="separate"/>
        </w:r>
        <w:r w:rsidR="0034641B">
          <w:rPr>
            <w:noProof/>
            <w:webHidden/>
          </w:rPr>
          <w:t>13</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2" w:history="1">
        <w:r w:rsidR="0034641B" w:rsidRPr="00F47D01">
          <w:rPr>
            <w:rStyle w:val="ab"/>
            <w:noProof/>
          </w:rPr>
          <w:t>4.2.3</w:t>
        </w:r>
        <w:r w:rsidR="0034641B" w:rsidRPr="00F47D01">
          <w:rPr>
            <w:rStyle w:val="ab"/>
            <w:rFonts w:hint="eastAsia"/>
            <w:noProof/>
          </w:rPr>
          <w:t xml:space="preserve"> </w:t>
        </w:r>
        <w:r w:rsidR="0034641B" w:rsidRPr="00F47D01">
          <w:rPr>
            <w:rStyle w:val="ab"/>
            <w:rFonts w:hint="eastAsia"/>
            <w:noProof/>
          </w:rPr>
          <w:t>用户购物流程设计</w:t>
        </w:r>
        <w:r w:rsidR="0034641B">
          <w:rPr>
            <w:noProof/>
            <w:webHidden/>
          </w:rPr>
          <w:tab/>
        </w:r>
        <w:r w:rsidR="0034641B">
          <w:rPr>
            <w:noProof/>
            <w:webHidden/>
          </w:rPr>
          <w:fldChar w:fldCharType="begin"/>
        </w:r>
        <w:r w:rsidR="0034641B">
          <w:rPr>
            <w:noProof/>
            <w:webHidden/>
          </w:rPr>
          <w:instrText xml:space="preserve"> PAGEREF _Toc450207252 \h </w:instrText>
        </w:r>
        <w:r w:rsidR="0034641B">
          <w:rPr>
            <w:noProof/>
            <w:webHidden/>
          </w:rPr>
        </w:r>
        <w:r w:rsidR="0034641B">
          <w:rPr>
            <w:noProof/>
            <w:webHidden/>
          </w:rPr>
          <w:fldChar w:fldCharType="separate"/>
        </w:r>
        <w:r w:rsidR="0034641B">
          <w:rPr>
            <w:noProof/>
            <w:webHidden/>
          </w:rPr>
          <w:t>13</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3" w:history="1">
        <w:r w:rsidR="0034641B" w:rsidRPr="00F47D01">
          <w:rPr>
            <w:rStyle w:val="ab"/>
            <w:noProof/>
          </w:rPr>
          <w:t>4.2.4</w:t>
        </w:r>
        <w:r w:rsidR="0034641B" w:rsidRPr="00F47D01">
          <w:rPr>
            <w:rStyle w:val="ab"/>
            <w:rFonts w:hint="eastAsia"/>
            <w:noProof/>
          </w:rPr>
          <w:t xml:space="preserve"> </w:t>
        </w:r>
        <w:r w:rsidR="0034641B" w:rsidRPr="00F47D01">
          <w:rPr>
            <w:rStyle w:val="ab"/>
            <w:rFonts w:hint="eastAsia"/>
            <w:noProof/>
          </w:rPr>
          <w:t>购物车修改流程设计</w:t>
        </w:r>
        <w:r w:rsidR="0034641B">
          <w:rPr>
            <w:noProof/>
            <w:webHidden/>
          </w:rPr>
          <w:tab/>
        </w:r>
        <w:r w:rsidR="0034641B">
          <w:rPr>
            <w:noProof/>
            <w:webHidden/>
          </w:rPr>
          <w:fldChar w:fldCharType="begin"/>
        </w:r>
        <w:r w:rsidR="0034641B">
          <w:rPr>
            <w:noProof/>
            <w:webHidden/>
          </w:rPr>
          <w:instrText xml:space="preserve"> PAGEREF _Toc450207253 \h </w:instrText>
        </w:r>
        <w:r w:rsidR="0034641B">
          <w:rPr>
            <w:noProof/>
            <w:webHidden/>
          </w:rPr>
        </w:r>
        <w:r w:rsidR="0034641B">
          <w:rPr>
            <w:noProof/>
            <w:webHidden/>
          </w:rPr>
          <w:fldChar w:fldCharType="separate"/>
        </w:r>
        <w:r w:rsidR="0034641B">
          <w:rPr>
            <w:noProof/>
            <w:webHidden/>
          </w:rPr>
          <w:t>14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4" w:history="1">
        <w:r w:rsidR="0034641B" w:rsidRPr="00F47D01">
          <w:rPr>
            <w:rStyle w:val="ab"/>
            <w:noProof/>
          </w:rPr>
          <w:t>4.2.5</w:t>
        </w:r>
        <w:r w:rsidR="0034641B" w:rsidRPr="00F47D01">
          <w:rPr>
            <w:rStyle w:val="ab"/>
            <w:rFonts w:hint="eastAsia"/>
            <w:noProof/>
          </w:rPr>
          <w:t xml:space="preserve"> </w:t>
        </w:r>
        <w:r w:rsidR="0034641B" w:rsidRPr="00F47D01">
          <w:rPr>
            <w:rStyle w:val="ab"/>
            <w:rFonts w:hint="eastAsia"/>
            <w:noProof/>
          </w:rPr>
          <w:t>商品评论流程设计</w:t>
        </w:r>
        <w:r w:rsidR="0034641B">
          <w:rPr>
            <w:noProof/>
            <w:webHidden/>
          </w:rPr>
          <w:tab/>
        </w:r>
        <w:r w:rsidR="0034641B">
          <w:rPr>
            <w:noProof/>
            <w:webHidden/>
          </w:rPr>
          <w:fldChar w:fldCharType="begin"/>
        </w:r>
        <w:r w:rsidR="0034641B">
          <w:rPr>
            <w:noProof/>
            <w:webHidden/>
          </w:rPr>
          <w:instrText xml:space="preserve"> PAGEREF _Toc450207254 \h </w:instrText>
        </w:r>
        <w:r w:rsidR="0034641B">
          <w:rPr>
            <w:noProof/>
            <w:webHidden/>
          </w:rPr>
        </w:r>
        <w:r w:rsidR="0034641B">
          <w:rPr>
            <w:noProof/>
            <w:webHidden/>
          </w:rPr>
          <w:fldChar w:fldCharType="separate"/>
        </w:r>
        <w:r w:rsidR="0034641B">
          <w:rPr>
            <w:noProof/>
            <w:webHidden/>
          </w:rPr>
          <w:t>15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5" w:history="1">
        <w:r w:rsidR="0034641B" w:rsidRPr="00F47D01">
          <w:rPr>
            <w:rStyle w:val="ab"/>
            <w:noProof/>
          </w:rPr>
          <w:t>4.2.6</w:t>
        </w:r>
        <w:r w:rsidR="0034641B" w:rsidRPr="00F47D01">
          <w:rPr>
            <w:rStyle w:val="ab"/>
            <w:rFonts w:hint="eastAsia"/>
            <w:noProof/>
          </w:rPr>
          <w:t xml:space="preserve"> </w:t>
        </w:r>
        <w:r w:rsidR="0034641B" w:rsidRPr="00F47D01">
          <w:rPr>
            <w:rStyle w:val="ab"/>
            <w:rFonts w:hint="eastAsia"/>
            <w:noProof/>
          </w:rPr>
          <w:t>订单查询流程设计</w:t>
        </w:r>
        <w:r w:rsidR="0034641B">
          <w:rPr>
            <w:noProof/>
            <w:webHidden/>
          </w:rPr>
          <w:tab/>
        </w:r>
        <w:r w:rsidR="0034641B">
          <w:rPr>
            <w:noProof/>
            <w:webHidden/>
          </w:rPr>
          <w:fldChar w:fldCharType="begin"/>
        </w:r>
        <w:r w:rsidR="0034641B">
          <w:rPr>
            <w:noProof/>
            <w:webHidden/>
          </w:rPr>
          <w:instrText xml:space="preserve"> PAGEREF _Toc450207255 \h </w:instrText>
        </w:r>
        <w:r w:rsidR="0034641B">
          <w:rPr>
            <w:noProof/>
            <w:webHidden/>
          </w:rPr>
        </w:r>
        <w:r w:rsidR="0034641B">
          <w:rPr>
            <w:noProof/>
            <w:webHidden/>
          </w:rPr>
          <w:fldChar w:fldCharType="separate"/>
        </w:r>
        <w:r w:rsidR="0034641B">
          <w:rPr>
            <w:noProof/>
            <w:webHidden/>
          </w:rPr>
          <w:t>16</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6" w:history="1">
        <w:r w:rsidR="0034641B" w:rsidRPr="00F47D01">
          <w:rPr>
            <w:rStyle w:val="ab"/>
            <w:noProof/>
          </w:rPr>
          <w:t>4.2.7</w:t>
        </w:r>
        <w:r w:rsidR="0034641B" w:rsidRPr="00F47D01">
          <w:rPr>
            <w:rStyle w:val="ab"/>
            <w:rFonts w:hint="eastAsia"/>
            <w:noProof/>
          </w:rPr>
          <w:t xml:space="preserve"> </w:t>
        </w:r>
        <w:r w:rsidR="0034641B" w:rsidRPr="00F47D01">
          <w:rPr>
            <w:rStyle w:val="ab"/>
            <w:rFonts w:hint="eastAsia"/>
            <w:noProof/>
          </w:rPr>
          <w:t>在线留言流程设计</w:t>
        </w:r>
        <w:r w:rsidR="0034641B">
          <w:rPr>
            <w:noProof/>
            <w:webHidden/>
          </w:rPr>
          <w:tab/>
        </w:r>
        <w:r w:rsidR="0034641B">
          <w:rPr>
            <w:noProof/>
            <w:webHidden/>
          </w:rPr>
          <w:fldChar w:fldCharType="begin"/>
        </w:r>
        <w:r w:rsidR="0034641B">
          <w:rPr>
            <w:noProof/>
            <w:webHidden/>
          </w:rPr>
          <w:instrText xml:space="preserve"> PAGEREF _Toc450207256 \h </w:instrText>
        </w:r>
        <w:r w:rsidR="0034641B">
          <w:rPr>
            <w:noProof/>
            <w:webHidden/>
          </w:rPr>
        </w:r>
        <w:r w:rsidR="0034641B">
          <w:rPr>
            <w:noProof/>
            <w:webHidden/>
          </w:rPr>
          <w:fldChar w:fldCharType="separate"/>
        </w:r>
        <w:r w:rsidR="0034641B">
          <w:rPr>
            <w:noProof/>
            <w:webHidden/>
          </w:rPr>
          <w:t>17</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7" w:history="1">
        <w:r w:rsidR="0034641B" w:rsidRPr="00F47D01">
          <w:rPr>
            <w:rStyle w:val="ab"/>
            <w:noProof/>
          </w:rPr>
          <w:t>4.2.8</w:t>
        </w:r>
        <w:r w:rsidR="0034641B" w:rsidRPr="00F47D01">
          <w:rPr>
            <w:rStyle w:val="ab"/>
            <w:rFonts w:hint="eastAsia"/>
            <w:noProof/>
          </w:rPr>
          <w:t xml:space="preserve"> </w:t>
        </w:r>
        <w:r w:rsidR="0034641B" w:rsidRPr="00F47D01">
          <w:rPr>
            <w:rStyle w:val="ab"/>
            <w:rFonts w:hint="eastAsia"/>
            <w:noProof/>
          </w:rPr>
          <w:t>管理员登录流程设计</w:t>
        </w:r>
        <w:r w:rsidR="0034641B">
          <w:rPr>
            <w:noProof/>
            <w:webHidden/>
          </w:rPr>
          <w:tab/>
        </w:r>
        <w:r w:rsidR="0034641B">
          <w:rPr>
            <w:noProof/>
            <w:webHidden/>
          </w:rPr>
          <w:fldChar w:fldCharType="begin"/>
        </w:r>
        <w:r w:rsidR="0034641B">
          <w:rPr>
            <w:noProof/>
            <w:webHidden/>
          </w:rPr>
          <w:instrText xml:space="preserve"> PAGEREF _Toc450207257 \h </w:instrText>
        </w:r>
        <w:r w:rsidR="0034641B">
          <w:rPr>
            <w:noProof/>
            <w:webHidden/>
          </w:rPr>
        </w:r>
        <w:r w:rsidR="0034641B">
          <w:rPr>
            <w:noProof/>
            <w:webHidden/>
          </w:rPr>
          <w:fldChar w:fldCharType="separate"/>
        </w:r>
        <w:r w:rsidR="0034641B">
          <w:rPr>
            <w:noProof/>
            <w:webHidden/>
          </w:rPr>
          <w:t>18</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8" w:history="1">
        <w:r w:rsidR="0034641B" w:rsidRPr="00F47D01">
          <w:rPr>
            <w:rStyle w:val="ab"/>
            <w:noProof/>
          </w:rPr>
          <w:t>4.2.9</w:t>
        </w:r>
        <w:r w:rsidR="0034641B" w:rsidRPr="00F47D01">
          <w:rPr>
            <w:rStyle w:val="ab"/>
            <w:rFonts w:hint="eastAsia"/>
            <w:noProof/>
          </w:rPr>
          <w:t xml:space="preserve"> </w:t>
        </w:r>
        <w:r w:rsidR="0034641B" w:rsidRPr="00F47D01">
          <w:rPr>
            <w:rStyle w:val="ab"/>
            <w:rFonts w:hint="eastAsia"/>
            <w:noProof/>
          </w:rPr>
          <w:t>特产管理流程设计</w:t>
        </w:r>
        <w:r w:rsidR="0034641B">
          <w:rPr>
            <w:noProof/>
            <w:webHidden/>
          </w:rPr>
          <w:tab/>
        </w:r>
        <w:r w:rsidR="0034641B">
          <w:rPr>
            <w:noProof/>
            <w:webHidden/>
          </w:rPr>
          <w:fldChar w:fldCharType="begin"/>
        </w:r>
        <w:r w:rsidR="0034641B">
          <w:rPr>
            <w:noProof/>
            <w:webHidden/>
          </w:rPr>
          <w:instrText xml:space="preserve"> PAGEREF _Toc450207258 \h </w:instrText>
        </w:r>
        <w:r w:rsidR="0034641B">
          <w:rPr>
            <w:noProof/>
            <w:webHidden/>
          </w:rPr>
        </w:r>
        <w:r w:rsidR="0034641B">
          <w:rPr>
            <w:noProof/>
            <w:webHidden/>
          </w:rPr>
          <w:fldChar w:fldCharType="separate"/>
        </w:r>
        <w:r w:rsidR="0034641B">
          <w:rPr>
            <w:noProof/>
            <w:webHidden/>
          </w:rPr>
          <w:t>18</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59" w:history="1">
        <w:r w:rsidR="0034641B" w:rsidRPr="00F47D01">
          <w:rPr>
            <w:rStyle w:val="ab"/>
            <w:noProof/>
          </w:rPr>
          <w:t>4.2.10</w:t>
        </w:r>
        <w:r w:rsidR="0034641B" w:rsidRPr="00F47D01">
          <w:rPr>
            <w:rStyle w:val="ab"/>
            <w:rFonts w:hint="eastAsia"/>
            <w:noProof/>
          </w:rPr>
          <w:t xml:space="preserve"> </w:t>
        </w:r>
        <w:r w:rsidR="0034641B" w:rsidRPr="00F47D01">
          <w:rPr>
            <w:rStyle w:val="ab"/>
            <w:rFonts w:hint="eastAsia"/>
            <w:noProof/>
          </w:rPr>
          <w:t>用户管理流程设计</w:t>
        </w:r>
        <w:r w:rsidR="0034641B">
          <w:rPr>
            <w:noProof/>
            <w:webHidden/>
          </w:rPr>
          <w:tab/>
        </w:r>
        <w:r w:rsidR="0034641B">
          <w:rPr>
            <w:noProof/>
            <w:webHidden/>
          </w:rPr>
          <w:fldChar w:fldCharType="begin"/>
        </w:r>
        <w:r w:rsidR="0034641B">
          <w:rPr>
            <w:noProof/>
            <w:webHidden/>
          </w:rPr>
          <w:instrText xml:space="preserve"> PAGEREF _Toc450207259 \h </w:instrText>
        </w:r>
        <w:r w:rsidR="0034641B">
          <w:rPr>
            <w:noProof/>
            <w:webHidden/>
          </w:rPr>
        </w:r>
        <w:r w:rsidR="0034641B">
          <w:rPr>
            <w:noProof/>
            <w:webHidden/>
          </w:rPr>
          <w:fldChar w:fldCharType="separate"/>
        </w:r>
        <w:r w:rsidR="0034641B">
          <w:rPr>
            <w:noProof/>
            <w:webHidden/>
          </w:rPr>
          <w:t>19</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60" w:history="1">
        <w:r w:rsidR="0034641B" w:rsidRPr="00F47D01">
          <w:rPr>
            <w:rStyle w:val="ab"/>
            <w:noProof/>
          </w:rPr>
          <w:t>4.2.11</w:t>
        </w:r>
        <w:r w:rsidR="0034641B" w:rsidRPr="00F47D01">
          <w:rPr>
            <w:rStyle w:val="ab"/>
            <w:rFonts w:hint="eastAsia"/>
            <w:noProof/>
          </w:rPr>
          <w:t xml:space="preserve"> </w:t>
        </w:r>
        <w:r w:rsidR="0034641B" w:rsidRPr="00F47D01">
          <w:rPr>
            <w:rStyle w:val="ab"/>
            <w:rFonts w:hint="eastAsia"/>
            <w:noProof/>
          </w:rPr>
          <w:t>订单管理流程设计</w:t>
        </w:r>
        <w:r w:rsidR="0034641B">
          <w:rPr>
            <w:noProof/>
            <w:webHidden/>
          </w:rPr>
          <w:tab/>
        </w:r>
        <w:r w:rsidR="0034641B">
          <w:rPr>
            <w:noProof/>
            <w:webHidden/>
          </w:rPr>
          <w:fldChar w:fldCharType="begin"/>
        </w:r>
        <w:r w:rsidR="0034641B">
          <w:rPr>
            <w:noProof/>
            <w:webHidden/>
          </w:rPr>
          <w:instrText xml:space="preserve"> PAGEREF _Toc450207260 \h </w:instrText>
        </w:r>
        <w:r w:rsidR="0034641B">
          <w:rPr>
            <w:noProof/>
            <w:webHidden/>
          </w:rPr>
        </w:r>
        <w:r w:rsidR="0034641B">
          <w:rPr>
            <w:noProof/>
            <w:webHidden/>
          </w:rPr>
          <w:fldChar w:fldCharType="separate"/>
        </w:r>
        <w:r w:rsidR="0034641B">
          <w:rPr>
            <w:noProof/>
            <w:webHidden/>
          </w:rPr>
          <w:t>20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61" w:history="1">
        <w:r w:rsidR="0034641B" w:rsidRPr="00F47D01">
          <w:rPr>
            <w:rStyle w:val="ab"/>
            <w:noProof/>
          </w:rPr>
          <w:t>4.2.12</w:t>
        </w:r>
        <w:r w:rsidR="0034641B" w:rsidRPr="00F47D01">
          <w:rPr>
            <w:rStyle w:val="ab"/>
            <w:rFonts w:hint="eastAsia"/>
            <w:noProof/>
          </w:rPr>
          <w:t xml:space="preserve"> </w:t>
        </w:r>
        <w:r w:rsidR="0034641B" w:rsidRPr="00F47D01">
          <w:rPr>
            <w:rStyle w:val="ab"/>
            <w:rFonts w:hint="eastAsia"/>
            <w:noProof/>
          </w:rPr>
          <w:t>信息管理流程设计</w:t>
        </w:r>
        <w:r w:rsidR="0034641B">
          <w:rPr>
            <w:noProof/>
            <w:webHidden/>
          </w:rPr>
          <w:tab/>
        </w:r>
        <w:r w:rsidR="0034641B">
          <w:rPr>
            <w:noProof/>
            <w:webHidden/>
          </w:rPr>
          <w:fldChar w:fldCharType="begin"/>
        </w:r>
        <w:r w:rsidR="0034641B">
          <w:rPr>
            <w:noProof/>
            <w:webHidden/>
          </w:rPr>
          <w:instrText xml:space="preserve"> PAGEREF _Toc450207261 \h </w:instrText>
        </w:r>
        <w:r w:rsidR="0034641B">
          <w:rPr>
            <w:noProof/>
            <w:webHidden/>
          </w:rPr>
        </w:r>
        <w:r w:rsidR="0034641B">
          <w:rPr>
            <w:noProof/>
            <w:webHidden/>
          </w:rPr>
          <w:fldChar w:fldCharType="separate"/>
        </w:r>
        <w:r w:rsidR="0034641B">
          <w:rPr>
            <w:noProof/>
            <w:webHidden/>
          </w:rPr>
          <w:t>20</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62" w:history="1">
        <w:r w:rsidR="0034641B" w:rsidRPr="00F47D01">
          <w:rPr>
            <w:rStyle w:val="ab"/>
            <w:noProof/>
          </w:rPr>
          <w:t>4.3</w:t>
        </w:r>
        <w:r w:rsidR="0034641B" w:rsidRPr="00F47D01">
          <w:rPr>
            <w:rStyle w:val="ab"/>
            <w:rFonts w:hint="eastAsia"/>
            <w:noProof/>
          </w:rPr>
          <w:t xml:space="preserve"> </w:t>
        </w:r>
        <w:r w:rsidR="0034641B" w:rsidRPr="00F47D01">
          <w:rPr>
            <w:rStyle w:val="ab"/>
            <w:rFonts w:hint="eastAsia"/>
            <w:noProof/>
          </w:rPr>
          <w:t>数据库设计</w:t>
        </w:r>
        <w:r w:rsidR="0034641B">
          <w:rPr>
            <w:noProof/>
            <w:webHidden/>
          </w:rPr>
          <w:tab/>
        </w:r>
        <w:r w:rsidR="0034641B">
          <w:rPr>
            <w:noProof/>
            <w:webHidden/>
          </w:rPr>
          <w:fldChar w:fldCharType="begin"/>
        </w:r>
        <w:r w:rsidR="0034641B">
          <w:rPr>
            <w:noProof/>
            <w:webHidden/>
          </w:rPr>
          <w:instrText xml:space="preserve"> PAGEREF _Toc450207262 \h </w:instrText>
        </w:r>
        <w:r w:rsidR="0034641B">
          <w:rPr>
            <w:noProof/>
            <w:webHidden/>
          </w:rPr>
        </w:r>
        <w:r w:rsidR="0034641B">
          <w:rPr>
            <w:noProof/>
            <w:webHidden/>
          </w:rPr>
          <w:fldChar w:fldCharType="separate"/>
        </w:r>
        <w:r w:rsidR="0034641B">
          <w:rPr>
            <w:noProof/>
            <w:webHidden/>
          </w:rPr>
          <w:t>21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63" w:history="1">
        <w:r w:rsidR="0034641B" w:rsidRPr="00F47D01">
          <w:rPr>
            <w:rStyle w:val="ab"/>
            <w:noProof/>
          </w:rPr>
          <w:t>4.3.1</w:t>
        </w:r>
        <w:r w:rsidR="0034641B" w:rsidRPr="00F47D01">
          <w:rPr>
            <w:rStyle w:val="ab"/>
            <w:rFonts w:hint="eastAsia"/>
            <w:noProof/>
          </w:rPr>
          <w:t xml:space="preserve"> </w:t>
        </w:r>
        <w:r w:rsidR="0034641B" w:rsidRPr="00F47D01">
          <w:rPr>
            <w:rStyle w:val="ab"/>
            <w:rFonts w:hint="eastAsia"/>
            <w:noProof/>
          </w:rPr>
          <w:t>数据库概念设计</w:t>
        </w:r>
        <w:r w:rsidR="0034641B">
          <w:rPr>
            <w:noProof/>
            <w:webHidden/>
          </w:rPr>
          <w:tab/>
        </w:r>
        <w:r w:rsidR="0034641B">
          <w:rPr>
            <w:noProof/>
            <w:webHidden/>
          </w:rPr>
          <w:fldChar w:fldCharType="begin"/>
        </w:r>
        <w:r w:rsidR="0034641B">
          <w:rPr>
            <w:noProof/>
            <w:webHidden/>
          </w:rPr>
          <w:instrText xml:space="preserve"> PAGEREF _Toc450207263 \h </w:instrText>
        </w:r>
        <w:r w:rsidR="0034641B">
          <w:rPr>
            <w:noProof/>
            <w:webHidden/>
          </w:rPr>
        </w:r>
        <w:r w:rsidR="0034641B">
          <w:rPr>
            <w:noProof/>
            <w:webHidden/>
          </w:rPr>
          <w:fldChar w:fldCharType="separate"/>
        </w:r>
        <w:r w:rsidR="0034641B">
          <w:rPr>
            <w:noProof/>
            <w:webHidden/>
          </w:rPr>
          <w:t>21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64" w:history="1">
        <w:r w:rsidR="0034641B" w:rsidRPr="00F47D01">
          <w:rPr>
            <w:rStyle w:val="ab"/>
            <w:noProof/>
          </w:rPr>
          <w:t>4.3.2</w:t>
        </w:r>
        <w:r w:rsidR="0034641B" w:rsidRPr="00F47D01">
          <w:rPr>
            <w:rStyle w:val="ab"/>
            <w:rFonts w:hint="eastAsia"/>
            <w:noProof/>
          </w:rPr>
          <w:t xml:space="preserve"> </w:t>
        </w:r>
        <w:r w:rsidR="0034641B" w:rsidRPr="00F47D01">
          <w:rPr>
            <w:rStyle w:val="ab"/>
            <w:rFonts w:hint="eastAsia"/>
            <w:noProof/>
          </w:rPr>
          <w:t>数据库逻辑设计</w:t>
        </w:r>
        <w:r w:rsidR="0034641B">
          <w:rPr>
            <w:noProof/>
            <w:webHidden/>
          </w:rPr>
          <w:tab/>
        </w:r>
        <w:r w:rsidR="0034641B">
          <w:rPr>
            <w:noProof/>
            <w:webHidden/>
          </w:rPr>
          <w:fldChar w:fldCharType="begin"/>
        </w:r>
        <w:r w:rsidR="0034641B">
          <w:rPr>
            <w:noProof/>
            <w:webHidden/>
          </w:rPr>
          <w:instrText xml:space="preserve"> PAGEREF _Toc450207264 \h </w:instrText>
        </w:r>
        <w:r w:rsidR="0034641B">
          <w:rPr>
            <w:noProof/>
            <w:webHidden/>
          </w:rPr>
        </w:r>
        <w:r w:rsidR="0034641B">
          <w:rPr>
            <w:noProof/>
            <w:webHidden/>
          </w:rPr>
          <w:fldChar w:fldCharType="separate"/>
        </w:r>
        <w:r w:rsidR="0034641B">
          <w:rPr>
            <w:noProof/>
            <w:webHidden/>
          </w:rPr>
          <w:t>25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65" w:history="1">
        <w:r w:rsidR="0034641B" w:rsidRPr="00F47D01">
          <w:rPr>
            <w:rStyle w:val="ab"/>
            <w:noProof/>
          </w:rPr>
          <w:t>4.3.3</w:t>
        </w:r>
        <w:r w:rsidR="0034641B" w:rsidRPr="00F47D01">
          <w:rPr>
            <w:rStyle w:val="ab"/>
            <w:rFonts w:hint="eastAsia"/>
            <w:noProof/>
          </w:rPr>
          <w:t xml:space="preserve"> </w:t>
        </w:r>
        <w:r w:rsidR="0034641B" w:rsidRPr="00F47D01">
          <w:rPr>
            <w:rStyle w:val="ab"/>
            <w:rFonts w:hint="eastAsia"/>
            <w:noProof/>
          </w:rPr>
          <w:t>数据库物理设计</w:t>
        </w:r>
        <w:r w:rsidR="0034641B">
          <w:rPr>
            <w:noProof/>
            <w:webHidden/>
          </w:rPr>
          <w:tab/>
        </w:r>
        <w:r w:rsidR="0034641B">
          <w:rPr>
            <w:noProof/>
            <w:webHidden/>
          </w:rPr>
          <w:fldChar w:fldCharType="begin"/>
        </w:r>
        <w:r w:rsidR="0034641B">
          <w:rPr>
            <w:noProof/>
            <w:webHidden/>
          </w:rPr>
          <w:instrText xml:space="preserve"> PAGEREF _Toc450207265 \h </w:instrText>
        </w:r>
        <w:r w:rsidR="0034641B">
          <w:rPr>
            <w:noProof/>
            <w:webHidden/>
          </w:rPr>
        </w:r>
        <w:r w:rsidR="0034641B">
          <w:rPr>
            <w:noProof/>
            <w:webHidden/>
          </w:rPr>
          <w:fldChar w:fldCharType="separate"/>
        </w:r>
        <w:r w:rsidR="0034641B">
          <w:rPr>
            <w:noProof/>
            <w:webHidden/>
          </w:rPr>
          <w:t>25</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66" w:history="1">
        <w:r w:rsidR="0034641B" w:rsidRPr="00F47D01">
          <w:rPr>
            <w:rStyle w:val="ab"/>
            <w:noProof/>
          </w:rPr>
          <w:t>5</w:t>
        </w:r>
        <w:r w:rsidR="0034641B" w:rsidRPr="00F47D01">
          <w:rPr>
            <w:rStyle w:val="ab"/>
            <w:rFonts w:hint="eastAsia"/>
            <w:noProof/>
          </w:rPr>
          <w:t xml:space="preserve"> </w:t>
        </w:r>
        <w:r w:rsidR="0034641B" w:rsidRPr="00F47D01">
          <w:rPr>
            <w:rStyle w:val="ab"/>
            <w:rFonts w:hint="eastAsia"/>
            <w:noProof/>
          </w:rPr>
          <w:t>系统实现</w:t>
        </w:r>
        <w:r w:rsidR="0034641B">
          <w:rPr>
            <w:noProof/>
            <w:webHidden/>
          </w:rPr>
          <w:tab/>
        </w:r>
        <w:r w:rsidR="0034641B">
          <w:rPr>
            <w:noProof/>
            <w:webHidden/>
          </w:rPr>
          <w:fldChar w:fldCharType="begin"/>
        </w:r>
        <w:r w:rsidR="0034641B">
          <w:rPr>
            <w:noProof/>
            <w:webHidden/>
          </w:rPr>
          <w:instrText xml:space="preserve"> PAGEREF _Toc450207266 \h </w:instrText>
        </w:r>
        <w:r w:rsidR="0034641B">
          <w:rPr>
            <w:noProof/>
            <w:webHidden/>
          </w:rPr>
        </w:r>
        <w:r w:rsidR="0034641B">
          <w:rPr>
            <w:noProof/>
            <w:webHidden/>
          </w:rPr>
          <w:fldChar w:fldCharType="separate"/>
        </w:r>
        <w:r w:rsidR="0034641B">
          <w:rPr>
            <w:noProof/>
            <w:webHidden/>
          </w:rPr>
          <w:t>28</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67" w:history="1">
        <w:r w:rsidR="0034641B" w:rsidRPr="00F47D01">
          <w:rPr>
            <w:rStyle w:val="ab"/>
            <w:noProof/>
          </w:rPr>
          <w:t>5.1</w:t>
        </w:r>
        <w:r w:rsidR="0034641B" w:rsidRPr="00F47D01">
          <w:rPr>
            <w:rStyle w:val="ab"/>
            <w:rFonts w:hint="eastAsia"/>
            <w:noProof/>
          </w:rPr>
          <w:t xml:space="preserve"> </w:t>
        </w:r>
        <w:r w:rsidR="0034641B" w:rsidRPr="00F47D01">
          <w:rPr>
            <w:rStyle w:val="ab"/>
            <w:rFonts w:hint="eastAsia"/>
            <w:noProof/>
          </w:rPr>
          <w:t>系统界面实现</w:t>
        </w:r>
        <w:r w:rsidR="0034641B">
          <w:rPr>
            <w:noProof/>
            <w:webHidden/>
          </w:rPr>
          <w:tab/>
        </w:r>
        <w:r w:rsidR="0034641B">
          <w:rPr>
            <w:noProof/>
            <w:webHidden/>
          </w:rPr>
          <w:fldChar w:fldCharType="begin"/>
        </w:r>
        <w:r w:rsidR="0034641B">
          <w:rPr>
            <w:noProof/>
            <w:webHidden/>
          </w:rPr>
          <w:instrText xml:space="preserve"> PAGEREF _Toc450207267 \h </w:instrText>
        </w:r>
        <w:r w:rsidR="0034641B">
          <w:rPr>
            <w:noProof/>
            <w:webHidden/>
          </w:rPr>
        </w:r>
        <w:r w:rsidR="0034641B">
          <w:rPr>
            <w:noProof/>
            <w:webHidden/>
          </w:rPr>
          <w:fldChar w:fldCharType="separate"/>
        </w:r>
        <w:r w:rsidR="0034641B">
          <w:rPr>
            <w:noProof/>
            <w:webHidden/>
          </w:rPr>
          <w:t>28</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68" w:history="1">
        <w:r w:rsidR="0034641B" w:rsidRPr="00F47D01">
          <w:rPr>
            <w:rStyle w:val="ab"/>
            <w:noProof/>
          </w:rPr>
          <w:t>5.2</w:t>
        </w:r>
        <w:r w:rsidR="0034641B" w:rsidRPr="00F47D01">
          <w:rPr>
            <w:rStyle w:val="ab"/>
            <w:rFonts w:hint="eastAsia"/>
            <w:noProof/>
          </w:rPr>
          <w:t xml:space="preserve"> </w:t>
        </w:r>
        <w:r w:rsidR="0034641B" w:rsidRPr="00F47D01">
          <w:rPr>
            <w:rStyle w:val="ab"/>
            <w:rFonts w:hint="eastAsia"/>
            <w:noProof/>
          </w:rPr>
          <w:t>用户登录界面</w:t>
        </w:r>
        <w:r w:rsidR="0034641B">
          <w:rPr>
            <w:noProof/>
            <w:webHidden/>
          </w:rPr>
          <w:tab/>
        </w:r>
        <w:r w:rsidR="0034641B">
          <w:rPr>
            <w:noProof/>
            <w:webHidden/>
          </w:rPr>
          <w:fldChar w:fldCharType="begin"/>
        </w:r>
        <w:r w:rsidR="0034641B">
          <w:rPr>
            <w:noProof/>
            <w:webHidden/>
          </w:rPr>
          <w:instrText xml:space="preserve"> PAGEREF _Toc450207268 \h </w:instrText>
        </w:r>
        <w:r w:rsidR="0034641B">
          <w:rPr>
            <w:noProof/>
            <w:webHidden/>
          </w:rPr>
        </w:r>
        <w:r w:rsidR="0034641B">
          <w:rPr>
            <w:noProof/>
            <w:webHidden/>
          </w:rPr>
          <w:fldChar w:fldCharType="separate"/>
        </w:r>
        <w:r w:rsidR="0034641B">
          <w:rPr>
            <w:noProof/>
            <w:webHidden/>
          </w:rPr>
          <w:t>28</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69" w:history="1">
        <w:r w:rsidR="0034641B" w:rsidRPr="00F47D01">
          <w:rPr>
            <w:rStyle w:val="ab"/>
            <w:noProof/>
          </w:rPr>
          <w:t>5.3</w:t>
        </w:r>
        <w:r w:rsidR="0034641B" w:rsidRPr="00F47D01">
          <w:rPr>
            <w:rStyle w:val="ab"/>
            <w:rFonts w:hint="eastAsia"/>
            <w:noProof/>
          </w:rPr>
          <w:t xml:space="preserve"> </w:t>
        </w:r>
        <w:r w:rsidR="0034641B" w:rsidRPr="00F47D01">
          <w:rPr>
            <w:rStyle w:val="ab"/>
            <w:rFonts w:hint="eastAsia"/>
            <w:noProof/>
          </w:rPr>
          <w:t>用户注册界面</w:t>
        </w:r>
        <w:r w:rsidR="0034641B">
          <w:rPr>
            <w:noProof/>
            <w:webHidden/>
          </w:rPr>
          <w:tab/>
        </w:r>
        <w:r w:rsidR="0034641B">
          <w:rPr>
            <w:noProof/>
            <w:webHidden/>
          </w:rPr>
          <w:fldChar w:fldCharType="begin"/>
        </w:r>
        <w:r w:rsidR="0034641B">
          <w:rPr>
            <w:noProof/>
            <w:webHidden/>
          </w:rPr>
          <w:instrText xml:space="preserve"> PAGEREF _Toc450207269 \h </w:instrText>
        </w:r>
        <w:r w:rsidR="0034641B">
          <w:rPr>
            <w:noProof/>
            <w:webHidden/>
          </w:rPr>
        </w:r>
        <w:r w:rsidR="0034641B">
          <w:rPr>
            <w:noProof/>
            <w:webHidden/>
          </w:rPr>
          <w:fldChar w:fldCharType="separate"/>
        </w:r>
        <w:r w:rsidR="0034641B">
          <w:rPr>
            <w:noProof/>
            <w:webHidden/>
          </w:rPr>
          <w:t>29</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70" w:history="1">
        <w:r w:rsidR="0034641B" w:rsidRPr="00F47D01">
          <w:rPr>
            <w:rStyle w:val="ab"/>
            <w:noProof/>
          </w:rPr>
          <w:t>5.4</w:t>
        </w:r>
        <w:r w:rsidR="0034641B" w:rsidRPr="00F47D01">
          <w:rPr>
            <w:rStyle w:val="ab"/>
            <w:rFonts w:hint="eastAsia"/>
            <w:noProof/>
          </w:rPr>
          <w:t xml:space="preserve"> </w:t>
        </w:r>
        <w:r w:rsidR="0034641B" w:rsidRPr="00F47D01">
          <w:rPr>
            <w:rStyle w:val="ab"/>
            <w:rFonts w:hint="eastAsia"/>
            <w:noProof/>
          </w:rPr>
          <w:t>购物网站前台界面</w:t>
        </w:r>
        <w:r w:rsidR="0034641B">
          <w:rPr>
            <w:noProof/>
            <w:webHidden/>
          </w:rPr>
          <w:tab/>
        </w:r>
        <w:r w:rsidR="0034641B">
          <w:rPr>
            <w:noProof/>
            <w:webHidden/>
          </w:rPr>
          <w:fldChar w:fldCharType="begin"/>
        </w:r>
        <w:r w:rsidR="0034641B">
          <w:rPr>
            <w:noProof/>
            <w:webHidden/>
          </w:rPr>
          <w:instrText xml:space="preserve"> PAGEREF _Toc450207270 \h </w:instrText>
        </w:r>
        <w:r w:rsidR="0034641B">
          <w:rPr>
            <w:noProof/>
            <w:webHidden/>
          </w:rPr>
        </w:r>
        <w:r w:rsidR="0034641B">
          <w:rPr>
            <w:noProof/>
            <w:webHidden/>
          </w:rPr>
          <w:fldChar w:fldCharType="separate"/>
        </w:r>
        <w:r w:rsidR="0034641B">
          <w:rPr>
            <w:noProof/>
            <w:webHidden/>
          </w:rPr>
          <w:t>30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1" w:history="1">
        <w:r w:rsidR="0034641B" w:rsidRPr="00F47D01">
          <w:rPr>
            <w:rStyle w:val="ab"/>
            <w:noProof/>
          </w:rPr>
          <w:t>5.4.1</w:t>
        </w:r>
        <w:r w:rsidR="0034641B" w:rsidRPr="00F47D01">
          <w:rPr>
            <w:rStyle w:val="ab"/>
            <w:rFonts w:hint="eastAsia"/>
            <w:noProof/>
          </w:rPr>
          <w:t xml:space="preserve"> </w:t>
        </w:r>
        <w:r w:rsidR="0034641B" w:rsidRPr="00F47D01">
          <w:rPr>
            <w:rStyle w:val="ab"/>
            <w:rFonts w:hint="eastAsia"/>
            <w:noProof/>
          </w:rPr>
          <w:t>购物网站首页</w:t>
        </w:r>
        <w:r w:rsidR="0034641B">
          <w:rPr>
            <w:noProof/>
            <w:webHidden/>
          </w:rPr>
          <w:tab/>
        </w:r>
        <w:r w:rsidR="0034641B">
          <w:rPr>
            <w:noProof/>
            <w:webHidden/>
          </w:rPr>
          <w:fldChar w:fldCharType="begin"/>
        </w:r>
        <w:r w:rsidR="0034641B">
          <w:rPr>
            <w:noProof/>
            <w:webHidden/>
          </w:rPr>
          <w:instrText xml:space="preserve"> PAGEREF _Toc450207271 \h </w:instrText>
        </w:r>
        <w:r w:rsidR="0034641B">
          <w:rPr>
            <w:noProof/>
            <w:webHidden/>
          </w:rPr>
        </w:r>
        <w:r w:rsidR="0034641B">
          <w:rPr>
            <w:noProof/>
            <w:webHidden/>
          </w:rPr>
          <w:fldChar w:fldCharType="separate"/>
        </w:r>
        <w:r w:rsidR="0034641B">
          <w:rPr>
            <w:noProof/>
            <w:webHidden/>
          </w:rPr>
          <w:t>30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2" w:history="1">
        <w:r w:rsidR="0034641B" w:rsidRPr="00F47D01">
          <w:rPr>
            <w:rStyle w:val="ab"/>
            <w:noProof/>
          </w:rPr>
          <w:t>5.4.2</w:t>
        </w:r>
        <w:r w:rsidR="0034641B" w:rsidRPr="00F47D01">
          <w:rPr>
            <w:rStyle w:val="ab"/>
            <w:rFonts w:hint="eastAsia"/>
            <w:noProof/>
          </w:rPr>
          <w:t xml:space="preserve"> </w:t>
        </w:r>
        <w:r w:rsidR="0034641B" w:rsidRPr="00F47D01">
          <w:rPr>
            <w:rStyle w:val="ab"/>
            <w:rFonts w:hint="eastAsia"/>
            <w:noProof/>
          </w:rPr>
          <w:t>商品总列表</w:t>
        </w:r>
        <w:r w:rsidR="0034641B">
          <w:rPr>
            <w:noProof/>
            <w:webHidden/>
          </w:rPr>
          <w:tab/>
        </w:r>
        <w:r w:rsidR="0034641B">
          <w:rPr>
            <w:noProof/>
            <w:webHidden/>
          </w:rPr>
          <w:fldChar w:fldCharType="begin"/>
        </w:r>
        <w:r w:rsidR="0034641B">
          <w:rPr>
            <w:noProof/>
            <w:webHidden/>
          </w:rPr>
          <w:instrText xml:space="preserve"> PAGEREF _Toc450207272 \h </w:instrText>
        </w:r>
        <w:r w:rsidR="0034641B">
          <w:rPr>
            <w:noProof/>
            <w:webHidden/>
          </w:rPr>
        </w:r>
        <w:r w:rsidR="0034641B">
          <w:rPr>
            <w:noProof/>
            <w:webHidden/>
          </w:rPr>
          <w:fldChar w:fldCharType="separate"/>
        </w:r>
        <w:r w:rsidR="0034641B">
          <w:rPr>
            <w:noProof/>
            <w:webHidden/>
          </w:rPr>
          <w:t>30</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3" w:history="1">
        <w:r w:rsidR="0034641B" w:rsidRPr="00F47D01">
          <w:rPr>
            <w:rStyle w:val="ab"/>
            <w:noProof/>
          </w:rPr>
          <w:t>5.4.3</w:t>
        </w:r>
        <w:r w:rsidR="0034641B" w:rsidRPr="00F47D01">
          <w:rPr>
            <w:rStyle w:val="ab"/>
            <w:rFonts w:hint="eastAsia"/>
            <w:noProof/>
          </w:rPr>
          <w:t xml:space="preserve"> </w:t>
        </w:r>
        <w:r w:rsidR="0034641B" w:rsidRPr="00F47D01">
          <w:rPr>
            <w:rStyle w:val="ab"/>
            <w:rFonts w:hint="eastAsia"/>
            <w:noProof/>
          </w:rPr>
          <w:t>商品分类</w:t>
        </w:r>
        <w:r w:rsidR="0034641B">
          <w:rPr>
            <w:noProof/>
            <w:webHidden/>
          </w:rPr>
          <w:tab/>
        </w:r>
        <w:r w:rsidR="0034641B">
          <w:rPr>
            <w:noProof/>
            <w:webHidden/>
          </w:rPr>
          <w:fldChar w:fldCharType="begin"/>
        </w:r>
        <w:r w:rsidR="0034641B">
          <w:rPr>
            <w:noProof/>
            <w:webHidden/>
          </w:rPr>
          <w:instrText xml:space="preserve"> PAGEREF _Toc450207273 \h </w:instrText>
        </w:r>
        <w:r w:rsidR="0034641B">
          <w:rPr>
            <w:noProof/>
            <w:webHidden/>
          </w:rPr>
        </w:r>
        <w:r w:rsidR="0034641B">
          <w:rPr>
            <w:noProof/>
            <w:webHidden/>
          </w:rPr>
          <w:fldChar w:fldCharType="separate"/>
        </w:r>
        <w:r w:rsidR="0034641B">
          <w:rPr>
            <w:noProof/>
            <w:webHidden/>
          </w:rPr>
          <w:t>31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4" w:history="1">
        <w:r w:rsidR="0034641B" w:rsidRPr="00F47D01">
          <w:rPr>
            <w:rStyle w:val="ab"/>
            <w:noProof/>
          </w:rPr>
          <w:t>5.4.4</w:t>
        </w:r>
        <w:r w:rsidR="0034641B" w:rsidRPr="00F47D01">
          <w:rPr>
            <w:rStyle w:val="ab"/>
            <w:rFonts w:hint="eastAsia"/>
            <w:noProof/>
          </w:rPr>
          <w:t xml:space="preserve"> </w:t>
        </w:r>
        <w:r w:rsidR="0034641B" w:rsidRPr="00F47D01">
          <w:rPr>
            <w:rStyle w:val="ab"/>
            <w:rFonts w:hint="eastAsia"/>
            <w:noProof/>
          </w:rPr>
          <w:t>用户中心</w:t>
        </w:r>
        <w:r w:rsidR="0034641B">
          <w:rPr>
            <w:noProof/>
            <w:webHidden/>
          </w:rPr>
          <w:tab/>
        </w:r>
        <w:r w:rsidR="0034641B">
          <w:rPr>
            <w:noProof/>
            <w:webHidden/>
          </w:rPr>
          <w:fldChar w:fldCharType="begin"/>
        </w:r>
        <w:r w:rsidR="0034641B">
          <w:rPr>
            <w:noProof/>
            <w:webHidden/>
          </w:rPr>
          <w:instrText xml:space="preserve"> PAGEREF _Toc450207274 \h </w:instrText>
        </w:r>
        <w:r w:rsidR="0034641B">
          <w:rPr>
            <w:noProof/>
            <w:webHidden/>
          </w:rPr>
        </w:r>
        <w:r w:rsidR="0034641B">
          <w:rPr>
            <w:noProof/>
            <w:webHidden/>
          </w:rPr>
          <w:fldChar w:fldCharType="separate"/>
        </w:r>
        <w:r w:rsidR="0034641B">
          <w:rPr>
            <w:noProof/>
            <w:webHidden/>
          </w:rPr>
          <w:t>31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5" w:history="1">
        <w:r w:rsidR="0034641B" w:rsidRPr="00F47D01">
          <w:rPr>
            <w:rStyle w:val="ab"/>
            <w:noProof/>
          </w:rPr>
          <w:t>5.4.5</w:t>
        </w:r>
        <w:r w:rsidR="0034641B" w:rsidRPr="00F47D01">
          <w:rPr>
            <w:rStyle w:val="ab"/>
            <w:rFonts w:hint="eastAsia"/>
            <w:noProof/>
          </w:rPr>
          <w:t xml:space="preserve"> </w:t>
        </w:r>
        <w:r w:rsidR="0034641B" w:rsidRPr="00F47D01">
          <w:rPr>
            <w:rStyle w:val="ab"/>
            <w:rFonts w:hint="eastAsia"/>
            <w:noProof/>
          </w:rPr>
          <w:t>用户留言</w:t>
        </w:r>
        <w:r w:rsidR="0034641B">
          <w:rPr>
            <w:noProof/>
            <w:webHidden/>
          </w:rPr>
          <w:tab/>
        </w:r>
        <w:r w:rsidR="0034641B">
          <w:rPr>
            <w:noProof/>
            <w:webHidden/>
          </w:rPr>
          <w:fldChar w:fldCharType="begin"/>
        </w:r>
        <w:r w:rsidR="0034641B">
          <w:rPr>
            <w:noProof/>
            <w:webHidden/>
          </w:rPr>
          <w:instrText xml:space="preserve"> PAGEREF _Toc450207275 \h </w:instrText>
        </w:r>
        <w:r w:rsidR="0034641B">
          <w:rPr>
            <w:noProof/>
            <w:webHidden/>
          </w:rPr>
        </w:r>
        <w:r w:rsidR="0034641B">
          <w:rPr>
            <w:noProof/>
            <w:webHidden/>
          </w:rPr>
          <w:fldChar w:fldCharType="separate"/>
        </w:r>
        <w:r w:rsidR="0034641B">
          <w:rPr>
            <w:noProof/>
            <w:webHidden/>
          </w:rPr>
          <w:t>31</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6" w:history="1">
        <w:r w:rsidR="0034641B" w:rsidRPr="00F47D01">
          <w:rPr>
            <w:rStyle w:val="ab"/>
            <w:noProof/>
          </w:rPr>
          <w:t>5.4.6</w:t>
        </w:r>
        <w:r w:rsidR="0034641B" w:rsidRPr="00F47D01">
          <w:rPr>
            <w:rStyle w:val="ab"/>
            <w:rFonts w:hint="eastAsia"/>
            <w:noProof/>
          </w:rPr>
          <w:t xml:space="preserve"> </w:t>
        </w:r>
        <w:r w:rsidR="0034641B" w:rsidRPr="00F47D01">
          <w:rPr>
            <w:rStyle w:val="ab"/>
            <w:rFonts w:hint="eastAsia"/>
            <w:noProof/>
          </w:rPr>
          <w:t>我的购物车</w:t>
        </w:r>
        <w:r w:rsidR="0034641B">
          <w:rPr>
            <w:noProof/>
            <w:webHidden/>
          </w:rPr>
          <w:tab/>
        </w:r>
        <w:r w:rsidR="0034641B">
          <w:rPr>
            <w:noProof/>
            <w:webHidden/>
          </w:rPr>
          <w:fldChar w:fldCharType="begin"/>
        </w:r>
        <w:r w:rsidR="0034641B">
          <w:rPr>
            <w:noProof/>
            <w:webHidden/>
          </w:rPr>
          <w:instrText xml:space="preserve"> PAGEREF _Toc450207276 \h </w:instrText>
        </w:r>
        <w:r w:rsidR="0034641B">
          <w:rPr>
            <w:noProof/>
            <w:webHidden/>
          </w:rPr>
        </w:r>
        <w:r w:rsidR="0034641B">
          <w:rPr>
            <w:noProof/>
            <w:webHidden/>
          </w:rPr>
          <w:fldChar w:fldCharType="separate"/>
        </w:r>
        <w:r w:rsidR="0034641B">
          <w:rPr>
            <w:noProof/>
            <w:webHidden/>
          </w:rPr>
          <w:t>32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7" w:history="1">
        <w:r w:rsidR="0034641B" w:rsidRPr="00F47D01">
          <w:rPr>
            <w:rStyle w:val="ab"/>
            <w:noProof/>
          </w:rPr>
          <w:t>5.4.7</w:t>
        </w:r>
        <w:r w:rsidR="0034641B" w:rsidRPr="00F47D01">
          <w:rPr>
            <w:rStyle w:val="ab"/>
            <w:rFonts w:hint="eastAsia"/>
            <w:noProof/>
          </w:rPr>
          <w:t xml:space="preserve"> </w:t>
        </w:r>
        <w:r w:rsidR="0034641B" w:rsidRPr="00F47D01">
          <w:rPr>
            <w:rStyle w:val="ab"/>
            <w:rFonts w:hint="eastAsia"/>
            <w:noProof/>
          </w:rPr>
          <w:t>订单查询</w:t>
        </w:r>
        <w:r w:rsidR="0034641B">
          <w:rPr>
            <w:noProof/>
            <w:webHidden/>
          </w:rPr>
          <w:tab/>
        </w:r>
        <w:r w:rsidR="0034641B">
          <w:rPr>
            <w:noProof/>
            <w:webHidden/>
          </w:rPr>
          <w:fldChar w:fldCharType="begin"/>
        </w:r>
        <w:r w:rsidR="0034641B">
          <w:rPr>
            <w:noProof/>
            <w:webHidden/>
          </w:rPr>
          <w:instrText xml:space="preserve"> PAGEREF _Toc450207277 \h </w:instrText>
        </w:r>
        <w:r w:rsidR="0034641B">
          <w:rPr>
            <w:noProof/>
            <w:webHidden/>
          </w:rPr>
        </w:r>
        <w:r w:rsidR="0034641B">
          <w:rPr>
            <w:noProof/>
            <w:webHidden/>
          </w:rPr>
          <w:fldChar w:fldCharType="separate"/>
        </w:r>
        <w:r w:rsidR="0034641B">
          <w:rPr>
            <w:noProof/>
            <w:webHidden/>
          </w:rPr>
          <w:t>32</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78" w:history="1">
        <w:r w:rsidR="0034641B" w:rsidRPr="00F47D01">
          <w:rPr>
            <w:rStyle w:val="ab"/>
            <w:noProof/>
          </w:rPr>
          <w:t>5.4.8</w:t>
        </w:r>
        <w:r w:rsidR="0034641B" w:rsidRPr="00F47D01">
          <w:rPr>
            <w:rStyle w:val="ab"/>
            <w:rFonts w:hint="eastAsia"/>
            <w:noProof/>
          </w:rPr>
          <w:t xml:space="preserve"> </w:t>
        </w:r>
        <w:r w:rsidR="0034641B" w:rsidRPr="00F47D01">
          <w:rPr>
            <w:rStyle w:val="ab"/>
            <w:rFonts w:hint="eastAsia"/>
            <w:noProof/>
          </w:rPr>
          <w:t>高级搜索</w:t>
        </w:r>
        <w:r w:rsidR="0034641B">
          <w:rPr>
            <w:noProof/>
            <w:webHidden/>
          </w:rPr>
          <w:tab/>
        </w:r>
        <w:r w:rsidR="0034641B">
          <w:rPr>
            <w:noProof/>
            <w:webHidden/>
          </w:rPr>
          <w:fldChar w:fldCharType="begin"/>
        </w:r>
        <w:r w:rsidR="0034641B">
          <w:rPr>
            <w:noProof/>
            <w:webHidden/>
          </w:rPr>
          <w:instrText xml:space="preserve"> PAGEREF _Toc450207278 \h </w:instrText>
        </w:r>
        <w:r w:rsidR="0034641B">
          <w:rPr>
            <w:noProof/>
            <w:webHidden/>
          </w:rPr>
        </w:r>
        <w:r w:rsidR="0034641B">
          <w:rPr>
            <w:noProof/>
            <w:webHidden/>
          </w:rPr>
          <w:fldChar w:fldCharType="separate"/>
        </w:r>
        <w:r w:rsidR="0034641B">
          <w:rPr>
            <w:noProof/>
            <w:webHidden/>
          </w:rPr>
          <w:t>33</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79" w:history="1">
        <w:r w:rsidR="0034641B" w:rsidRPr="00F47D01">
          <w:rPr>
            <w:rStyle w:val="ab"/>
            <w:noProof/>
          </w:rPr>
          <w:t>5.5</w:t>
        </w:r>
        <w:r w:rsidR="0034641B" w:rsidRPr="00F47D01">
          <w:rPr>
            <w:rStyle w:val="ab"/>
            <w:rFonts w:hint="eastAsia"/>
            <w:noProof/>
          </w:rPr>
          <w:t xml:space="preserve"> </w:t>
        </w:r>
        <w:r w:rsidR="0034641B" w:rsidRPr="00F47D01">
          <w:rPr>
            <w:rStyle w:val="ab"/>
            <w:rFonts w:hint="eastAsia"/>
            <w:noProof/>
          </w:rPr>
          <w:t>购物网站后台管理界面</w:t>
        </w:r>
        <w:r w:rsidR="0034641B">
          <w:rPr>
            <w:noProof/>
            <w:webHidden/>
          </w:rPr>
          <w:tab/>
        </w:r>
        <w:r w:rsidR="0034641B">
          <w:rPr>
            <w:noProof/>
            <w:webHidden/>
          </w:rPr>
          <w:fldChar w:fldCharType="begin"/>
        </w:r>
        <w:r w:rsidR="0034641B">
          <w:rPr>
            <w:noProof/>
            <w:webHidden/>
          </w:rPr>
          <w:instrText xml:space="preserve"> PAGEREF _Toc450207279 \h </w:instrText>
        </w:r>
        <w:r w:rsidR="0034641B">
          <w:rPr>
            <w:noProof/>
            <w:webHidden/>
          </w:rPr>
        </w:r>
        <w:r w:rsidR="0034641B">
          <w:rPr>
            <w:noProof/>
            <w:webHidden/>
          </w:rPr>
          <w:fldChar w:fldCharType="separate"/>
        </w:r>
        <w:r w:rsidR="0034641B">
          <w:rPr>
            <w:noProof/>
            <w:webHidden/>
          </w:rPr>
          <w:t>33</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0" w:history="1">
        <w:r w:rsidR="0034641B" w:rsidRPr="00F47D01">
          <w:rPr>
            <w:rStyle w:val="ab"/>
            <w:noProof/>
          </w:rPr>
          <w:t>5.5.1</w:t>
        </w:r>
        <w:r w:rsidR="0034641B" w:rsidRPr="00F47D01">
          <w:rPr>
            <w:rStyle w:val="ab"/>
            <w:rFonts w:hint="eastAsia"/>
            <w:noProof/>
          </w:rPr>
          <w:t xml:space="preserve"> </w:t>
        </w:r>
        <w:r w:rsidR="0034641B" w:rsidRPr="00F47D01">
          <w:rPr>
            <w:rStyle w:val="ab"/>
            <w:rFonts w:hint="eastAsia"/>
            <w:noProof/>
          </w:rPr>
          <w:t>后台管理首页</w:t>
        </w:r>
        <w:r w:rsidR="0034641B">
          <w:rPr>
            <w:noProof/>
            <w:webHidden/>
          </w:rPr>
          <w:tab/>
        </w:r>
        <w:r w:rsidR="0034641B">
          <w:rPr>
            <w:noProof/>
            <w:webHidden/>
          </w:rPr>
          <w:fldChar w:fldCharType="begin"/>
        </w:r>
        <w:r w:rsidR="0034641B">
          <w:rPr>
            <w:noProof/>
            <w:webHidden/>
          </w:rPr>
          <w:instrText xml:space="preserve"> PAGEREF _Toc450207280 \h </w:instrText>
        </w:r>
        <w:r w:rsidR="0034641B">
          <w:rPr>
            <w:noProof/>
            <w:webHidden/>
          </w:rPr>
        </w:r>
        <w:r w:rsidR="0034641B">
          <w:rPr>
            <w:noProof/>
            <w:webHidden/>
          </w:rPr>
          <w:fldChar w:fldCharType="separate"/>
        </w:r>
        <w:r w:rsidR="0034641B">
          <w:rPr>
            <w:noProof/>
            <w:webHidden/>
          </w:rPr>
          <w:t>33</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1" w:history="1">
        <w:r w:rsidR="0034641B" w:rsidRPr="00F47D01">
          <w:rPr>
            <w:rStyle w:val="ab"/>
            <w:noProof/>
          </w:rPr>
          <w:t>5.5.2</w:t>
        </w:r>
        <w:r w:rsidR="0034641B" w:rsidRPr="00F47D01">
          <w:rPr>
            <w:rStyle w:val="ab"/>
            <w:rFonts w:hint="eastAsia"/>
            <w:noProof/>
          </w:rPr>
          <w:t xml:space="preserve"> </w:t>
        </w:r>
        <w:r w:rsidR="0034641B" w:rsidRPr="00F47D01">
          <w:rPr>
            <w:rStyle w:val="ab"/>
            <w:rFonts w:hint="eastAsia"/>
            <w:noProof/>
          </w:rPr>
          <w:t>类别管理</w:t>
        </w:r>
        <w:r w:rsidR="0034641B">
          <w:rPr>
            <w:noProof/>
            <w:webHidden/>
          </w:rPr>
          <w:tab/>
        </w:r>
        <w:r w:rsidR="0034641B">
          <w:rPr>
            <w:noProof/>
            <w:webHidden/>
          </w:rPr>
          <w:fldChar w:fldCharType="begin"/>
        </w:r>
        <w:r w:rsidR="0034641B">
          <w:rPr>
            <w:noProof/>
            <w:webHidden/>
          </w:rPr>
          <w:instrText xml:space="preserve"> PAGEREF _Toc450207281 \h </w:instrText>
        </w:r>
        <w:r w:rsidR="0034641B">
          <w:rPr>
            <w:noProof/>
            <w:webHidden/>
          </w:rPr>
        </w:r>
        <w:r w:rsidR="0034641B">
          <w:rPr>
            <w:noProof/>
            <w:webHidden/>
          </w:rPr>
          <w:fldChar w:fldCharType="separate"/>
        </w:r>
        <w:r w:rsidR="0034641B">
          <w:rPr>
            <w:noProof/>
            <w:webHidden/>
          </w:rPr>
          <w:t>34</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2" w:history="1">
        <w:r w:rsidR="0034641B" w:rsidRPr="00F47D01">
          <w:rPr>
            <w:rStyle w:val="ab"/>
            <w:noProof/>
          </w:rPr>
          <w:t>5.5.3</w:t>
        </w:r>
        <w:r w:rsidR="0034641B" w:rsidRPr="00F47D01">
          <w:rPr>
            <w:rStyle w:val="ab"/>
            <w:rFonts w:hint="eastAsia"/>
            <w:noProof/>
          </w:rPr>
          <w:t xml:space="preserve"> </w:t>
        </w:r>
        <w:r w:rsidR="0034641B" w:rsidRPr="00F47D01">
          <w:rPr>
            <w:rStyle w:val="ab"/>
            <w:rFonts w:hint="eastAsia"/>
            <w:noProof/>
          </w:rPr>
          <w:t>添加类别</w:t>
        </w:r>
        <w:r w:rsidR="0034641B">
          <w:rPr>
            <w:noProof/>
            <w:webHidden/>
          </w:rPr>
          <w:tab/>
        </w:r>
        <w:r w:rsidR="0034641B">
          <w:rPr>
            <w:noProof/>
            <w:webHidden/>
          </w:rPr>
          <w:fldChar w:fldCharType="begin"/>
        </w:r>
        <w:r w:rsidR="0034641B">
          <w:rPr>
            <w:noProof/>
            <w:webHidden/>
          </w:rPr>
          <w:instrText xml:space="preserve"> PAGEREF _Toc450207282 \h </w:instrText>
        </w:r>
        <w:r w:rsidR="0034641B">
          <w:rPr>
            <w:noProof/>
            <w:webHidden/>
          </w:rPr>
        </w:r>
        <w:r w:rsidR="0034641B">
          <w:rPr>
            <w:noProof/>
            <w:webHidden/>
          </w:rPr>
          <w:fldChar w:fldCharType="separate"/>
        </w:r>
        <w:r w:rsidR="0034641B">
          <w:rPr>
            <w:noProof/>
            <w:webHidden/>
          </w:rPr>
          <w:t>35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3" w:history="1">
        <w:r w:rsidR="0034641B" w:rsidRPr="00F47D01">
          <w:rPr>
            <w:rStyle w:val="ab"/>
            <w:noProof/>
          </w:rPr>
          <w:t>5.5.4</w:t>
        </w:r>
        <w:r w:rsidR="0034641B" w:rsidRPr="00F47D01">
          <w:rPr>
            <w:rStyle w:val="ab"/>
            <w:rFonts w:hint="eastAsia"/>
            <w:noProof/>
          </w:rPr>
          <w:t xml:space="preserve"> </w:t>
        </w:r>
        <w:r w:rsidR="0034641B" w:rsidRPr="00F47D01">
          <w:rPr>
            <w:rStyle w:val="ab"/>
            <w:rFonts w:hint="eastAsia"/>
            <w:noProof/>
          </w:rPr>
          <w:t>会员管理</w:t>
        </w:r>
        <w:r w:rsidR="0034641B">
          <w:rPr>
            <w:noProof/>
            <w:webHidden/>
          </w:rPr>
          <w:tab/>
        </w:r>
        <w:r w:rsidR="0034641B">
          <w:rPr>
            <w:noProof/>
            <w:webHidden/>
          </w:rPr>
          <w:fldChar w:fldCharType="begin"/>
        </w:r>
        <w:r w:rsidR="0034641B">
          <w:rPr>
            <w:noProof/>
            <w:webHidden/>
          </w:rPr>
          <w:instrText xml:space="preserve"> PAGEREF _Toc450207283 \h </w:instrText>
        </w:r>
        <w:r w:rsidR="0034641B">
          <w:rPr>
            <w:noProof/>
            <w:webHidden/>
          </w:rPr>
        </w:r>
        <w:r w:rsidR="0034641B">
          <w:rPr>
            <w:noProof/>
            <w:webHidden/>
          </w:rPr>
          <w:fldChar w:fldCharType="separate"/>
        </w:r>
        <w:r w:rsidR="0034641B">
          <w:rPr>
            <w:noProof/>
            <w:webHidden/>
          </w:rPr>
          <w:t>35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4" w:history="1">
        <w:r w:rsidR="0034641B" w:rsidRPr="00F47D01">
          <w:rPr>
            <w:rStyle w:val="ab"/>
            <w:noProof/>
          </w:rPr>
          <w:t>5.5.5</w:t>
        </w:r>
        <w:r w:rsidR="0034641B" w:rsidRPr="00F47D01">
          <w:rPr>
            <w:rStyle w:val="ab"/>
            <w:rFonts w:hint="eastAsia"/>
            <w:noProof/>
          </w:rPr>
          <w:t xml:space="preserve"> </w:t>
        </w:r>
        <w:r w:rsidR="0034641B" w:rsidRPr="00F47D01">
          <w:rPr>
            <w:rStyle w:val="ab"/>
            <w:rFonts w:hint="eastAsia"/>
            <w:noProof/>
          </w:rPr>
          <w:t>留言管理</w:t>
        </w:r>
        <w:r w:rsidR="0034641B">
          <w:rPr>
            <w:noProof/>
            <w:webHidden/>
          </w:rPr>
          <w:tab/>
        </w:r>
        <w:r w:rsidR="0034641B">
          <w:rPr>
            <w:noProof/>
            <w:webHidden/>
          </w:rPr>
          <w:fldChar w:fldCharType="begin"/>
        </w:r>
        <w:r w:rsidR="0034641B">
          <w:rPr>
            <w:noProof/>
            <w:webHidden/>
          </w:rPr>
          <w:instrText xml:space="preserve"> PAGEREF _Toc450207284 \h </w:instrText>
        </w:r>
        <w:r w:rsidR="0034641B">
          <w:rPr>
            <w:noProof/>
            <w:webHidden/>
          </w:rPr>
        </w:r>
        <w:r w:rsidR="0034641B">
          <w:rPr>
            <w:noProof/>
            <w:webHidden/>
          </w:rPr>
          <w:fldChar w:fldCharType="separate"/>
        </w:r>
        <w:r w:rsidR="0034641B">
          <w:rPr>
            <w:noProof/>
            <w:webHidden/>
          </w:rPr>
          <w:t>35</w:t>
        </w:r>
        <w:r w:rsidR="0034641B">
          <w:rPr>
            <w:noProof/>
            <w:webHidden/>
          </w:rPr>
          <w:fldChar w:fldCharType="end"/>
        </w:r>
      </w:hyperlink>
    </w:p>
    <w:p w:rsidR="0034641B" w:rsidRPr="00EB50C7" w:rsidRDefault="00DE2EE6" w:rsidP="0034641B">
      <w:pPr>
        <w:pStyle w:val="33"/>
        <w:tabs>
          <w:tab w:val="right" w:leader="dot" w:pos="9060"/>
        </w:tabs>
        <w:ind w:left="840"/>
        <w:rPr>
          <w:rFonts w:ascii="Calibri" w:hAnsi="Calibri"/>
          <w:noProof/>
          <w:sz w:val="21"/>
          <w:szCs w:val="22"/>
        </w:rPr>
      </w:pPr>
      <w:hyperlink w:anchor="_Toc450207285" w:history="1">
        <w:r w:rsidR="0034641B" w:rsidRPr="00F47D01">
          <w:rPr>
            <w:rStyle w:val="ab"/>
            <w:noProof/>
          </w:rPr>
          <w:t>5.5.6</w:t>
        </w:r>
        <w:r w:rsidR="0034641B" w:rsidRPr="00F47D01">
          <w:rPr>
            <w:rStyle w:val="ab"/>
            <w:rFonts w:hint="eastAsia"/>
            <w:noProof/>
          </w:rPr>
          <w:t xml:space="preserve"> </w:t>
        </w:r>
        <w:r w:rsidR="0034641B" w:rsidRPr="00F47D01">
          <w:rPr>
            <w:rStyle w:val="ab"/>
            <w:rFonts w:hint="eastAsia"/>
            <w:noProof/>
          </w:rPr>
          <w:t>订单管理</w:t>
        </w:r>
        <w:r w:rsidR="0034641B">
          <w:rPr>
            <w:noProof/>
            <w:webHidden/>
          </w:rPr>
          <w:tab/>
        </w:r>
        <w:r w:rsidR="0034641B">
          <w:rPr>
            <w:noProof/>
            <w:webHidden/>
          </w:rPr>
          <w:fldChar w:fldCharType="begin"/>
        </w:r>
        <w:r w:rsidR="0034641B">
          <w:rPr>
            <w:noProof/>
            <w:webHidden/>
          </w:rPr>
          <w:instrText xml:space="preserve"> PAGEREF _Toc450207285 \h </w:instrText>
        </w:r>
        <w:r w:rsidR="0034641B">
          <w:rPr>
            <w:noProof/>
            <w:webHidden/>
          </w:rPr>
        </w:r>
        <w:r w:rsidR="0034641B">
          <w:rPr>
            <w:noProof/>
            <w:webHidden/>
          </w:rPr>
          <w:fldChar w:fldCharType="separate"/>
        </w:r>
        <w:r w:rsidR="0034641B">
          <w:rPr>
            <w:noProof/>
            <w:webHidden/>
          </w:rPr>
          <w:t>36</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86" w:history="1">
        <w:r w:rsidR="0034641B" w:rsidRPr="00F47D01">
          <w:rPr>
            <w:rStyle w:val="ab"/>
            <w:noProof/>
          </w:rPr>
          <w:t xml:space="preserve">6 6  </w:t>
        </w:r>
        <w:r w:rsidR="0034641B" w:rsidRPr="00F47D01">
          <w:rPr>
            <w:rStyle w:val="ab"/>
            <w:rFonts w:hint="eastAsia"/>
            <w:noProof/>
          </w:rPr>
          <w:t>测试</w:t>
        </w:r>
        <w:r w:rsidR="0034641B">
          <w:rPr>
            <w:noProof/>
            <w:webHidden/>
          </w:rPr>
          <w:tab/>
        </w:r>
        <w:r w:rsidR="0034641B">
          <w:rPr>
            <w:noProof/>
            <w:webHidden/>
          </w:rPr>
          <w:fldChar w:fldCharType="begin"/>
        </w:r>
        <w:r w:rsidR="0034641B">
          <w:rPr>
            <w:noProof/>
            <w:webHidden/>
          </w:rPr>
          <w:instrText xml:space="preserve"> PAGEREF _Toc450207286 \h </w:instrText>
        </w:r>
        <w:r w:rsidR="0034641B">
          <w:rPr>
            <w:noProof/>
            <w:webHidden/>
          </w:rPr>
        </w:r>
        <w:r w:rsidR="0034641B">
          <w:rPr>
            <w:noProof/>
            <w:webHidden/>
          </w:rPr>
          <w:fldChar w:fldCharType="separate"/>
        </w:r>
        <w:r w:rsidR="0034641B">
          <w:rPr>
            <w:noProof/>
            <w:webHidden/>
          </w:rPr>
          <w:t>36</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87" w:history="1">
        <w:r w:rsidR="0034641B" w:rsidRPr="00F47D01">
          <w:rPr>
            <w:rStyle w:val="ab"/>
            <w:noProof/>
          </w:rPr>
          <w:t>6.1</w:t>
        </w:r>
        <w:r w:rsidR="0034641B" w:rsidRPr="00F47D01">
          <w:rPr>
            <w:rStyle w:val="ab"/>
            <w:rFonts w:hint="eastAsia"/>
            <w:noProof/>
          </w:rPr>
          <w:t xml:space="preserve"> </w:t>
        </w:r>
        <w:r w:rsidR="0034641B" w:rsidRPr="00F47D01">
          <w:rPr>
            <w:rStyle w:val="ab"/>
            <w:rFonts w:hint="eastAsia"/>
            <w:noProof/>
          </w:rPr>
          <w:t>测试目标</w:t>
        </w:r>
        <w:r w:rsidR="0034641B">
          <w:rPr>
            <w:noProof/>
            <w:webHidden/>
          </w:rPr>
          <w:tab/>
        </w:r>
        <w:r w:rsidR="0034641B">
          <w:rPr>
            <w:noProof/>
            <w:webHidden/>
          </w:rPr>
          <w:fldChar w:fldCharType="begin"/>
        </w:r>
        <w:r w:rsidR="0034641B">
          <w:rPr>
            <w:noProof/>
            <w:webHidden/>
          </w:rPr>
          <w:instrText xml:space="preserve"> PAGEREF _Toc450207287 \h </w:instrText>
        </w:r>
        <w:r w:rsidR="0034641B">
          <w:rPr>
            <w:noProof/>
            <w:webHidden/>
          </w:rPr>
        </w:r>
        <w:r w:rsidR="0034641B">
          <w:rPr>
            <w:noProof/>
            <w:webHidden/>
          </w:rPr>
          <w:fldChar w:fldCharType="separate"/>
        </w:r>
        <w:r w:rsidR="0034641B">
          <w:rPr>
            <w:noProof/>
            <w:webHidden/>
          </w:rPr>
          <w:t>36</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88" w:history="1">
        <w:r w:rsidR="0034641B" w:rsidRPr="00F47D01">
          <w:rPr>
            <w:rStyle w:val="ab"/>
            <w:noProof/>
          </w:rPr>
          <w:t>6.2</w:t>
        </w:r>
        <w:r w:rsidR="0034641B" w:rsidRPr="00F47D01">
          <w:rPr>
            <w:rStyle w:val="ab"/>
            <w:rFonts w:hint="eastAsia"/>
            <w:noProof/>
          </w:rPr>
          <w:t xml:space="preserve"> </w:t>
        </w:r>
        <w:r w:rsidR="0034641B" w:rsidRPr="00F47D01">
          <w:rPr>
            <w:rStyle w:val="ab"/>
            <w:rFonts w:hint="eastAsia"/>
            <w:noProof/>
          </w:rPr>
          <w:t>测试步骤</w:t>
        </w:r>
        <w:r w:rsidR="0034641B">
          <w:rPr>
            <w:noProof/>
            <w:webHidden/>
          </w:rPr>
          <w:tab/>
        </w:r>
        <w:r w:rsidR="0034641B">
          <w:rPr>
            <w:noProof/>
            <w:webHidden/>
          </w:rPr>
          <w:fldChar w:fldCharType="begin"/>
        </w:r>
        <w:r w:rsidR="0034641B">
          <w:rPr>
            <w:noProof/>
            <w:webHidden/>
          </w:rPr>
          <w:instrText xml:space="preserve"> PAGEREF _Toc450207288 \h </w:instrText>
        </w:r>
        <w:r w:rsidR="0034641B">
          <w:rPr>
            <w:noProof/>
            <w:webHidden/>
          </w:rPr>
        </w:r>
        <w:r w:rsidR="0034641B">
          <w:rPr>
            <w:noProof/>
            <w:webHidden/>
          </w:rPr>
          <w:fldChar w:fldCharType="separate"/>
        </w:r>
        <w:r w:rsidR="0034641B">
          <w:rPr>
            <w:noProof/>
            <w:webHidden/>
          </w:rPr>
          <w:t>36</w:t>
        </w:r>
        <w:r w:rsidR="0034641B">
          <w:rPr>
            <w:noProof/>
            <w:webHidden/>
          </w:rPr>
          <w:fldChar w:fldCharType="end"/>
        </w:r>
      </w:hyperlink>
    </w:p>
    <w:p w:rsidR="0034641B" w:rsidRPr="00EB50C7" w:rsidRDefault="00DE2EE6" w:rsidP="0034641B">
      <w:pPr>
        <w:pStyle w:val="2e"/>
        <w:tabs>
          <w:tab w:val="right" w:leader="dot" w:pos="9060"/>
        </w:tabs>
        <w:ind w:left="420"/>
        <w:rPr>
          <w:rFonts w:ascii="Calibri" w:hAnsi="Calibri"/>
          <w:noProof/>
          <w:sz w:val="21"/>
          <w:szCs w:val="22"/>
        </w:rPr>
      </w:pPr>
      <w:hyperlink w:anchor="_Toc450207289" w:history="1">
        <w:r w:rsidR="0034641B" w:rsidRPr="00F47D01">
          <w:rPr>
            <w:rStyle w:val="ab"/>
            <w:noProof/>
          </w:rPr>
          <w:t>6.3</w:t>
        </w:r>
        <w:r w:rsidR="0034641B" w:rsidRPr="00F47D01">
          <w:rPr>
            <w:rStyle w:val="ab"/>
            <w:rFonts w:hint="eastAsia"/>
            <w:noProof/>
          </w:rPr>
          <w:t xml:space="preserve"> </w:t>
        </w:r>
        <w:r w:rsidR="0034641B" w:rsidRPr="00F47D01">
          <w:rPr>
            <w:rStyle w:val="ab"/>
            <w:rFonts w:hint="eastAsia"/>
            <w:noProof/>
          </w:rPr>
          <w:t>测试结果</w:t>
        </w:r>
        <w:r w:rsidR="0034641B">
          <w:rPr>
            <w:noProof/>
            <w:webHidden/>
          </w:rPr>
          <w:tab/>
        </w:r>
        <w:r w:rsidR="0034641B">
          <w:rPr>
            <w:noProof/>
            <w:webHidden/>
          </w:rPr>
          <w:fldChar w:fldCharType="begin"/>
        </w:r>
        <w:r w:rsidR="0034641B">
          <w:rPr>
            <w:noProof/>
            <w:webHidden/>
          </w:rPr>
          <w:instrText xml:space="preserve"> PAGEREF _Toc450207289 \h </w:instrText>
        </w:r>
        <w:r w:rsidR="0034641B">
          <w:rPr>
            <w:noProof/>
            <w:webHidden/>
          </w:rPr>
        </w:r>
        <w:r w:rsidR="0034641B">
          <w:rPr>
            <w:noProof/>
            <w:webHidden/>
          </w:rPr>
          <w:fldChar w:fldCharType="separate"/>
        </w:r>
        <w:r w:rsidR="0034641B">
          <w:rPr>
            <w:noProof/>
            <w:webHidden/>
          </w:rPr>
          <w:t>37</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90" w:history="1">
        <w:r w:rsidR="0034641B" w:rsidRPr="00F47D01">
          <w:rPr>
            <w:rStyle w:val="ab"/>
            <w:rFonts w:hint="eastAsia"/>
            <w:noProof/>
          </w:rPr>
          <w:t>结束语</w:t>
        </w:r>
        <w:r w:rsidR="0034641B">
          <w:rPr>
            <w:noProof/>
            <w:webHidden/>
          </w:rPr>
          <w:tab/>
        </w:r>
        <w:r w:rsidR="0034641B">
          <w:rPr>
            <w:noProof/>
            <w:webHidden/>
          </w:rPr>
          <w:fldChar w:fldCharType="begin"/>
        </w:r>
        <w:r w:rsidR="0034641B">
          <w:rPr>
            <w:noProof/>
            <w:webHidden/>
          </w:rPr>
          <w:instrText xml:space="preserve"> PAGEREF _Toc450207290 \h </w:instrText>
        </w:r>
        <w:r w:rsidR="0034641B">
          <w:rPr>
            <w:noProof/>
            <w:webHidden/>
          </w:rPr>
        </w:r>
        <w:r w:rsidR="0034641B">
          <w:rPr>
            <w:noProof/>
            <w:webHidden/>
          </w:rPr>
          <w:fldChar w:fldCharType="separate"/>
        </w:r>
        <w:r w:rsidR="0034641B">
          <w:rPr>
            <w:noProof/>
            <w:webHidden/>
          </w:rPr>
          <w:t>38</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91" w:history="1">
        <w:r w:rsidR="0034641B" w:rsidRPr="00F47D01">
          <w:rPr>
            <w:rStyle w:val="ab"/>
            <w:rFonts w:hint="eastAsia"/>
            <w:noProof/>
          </w:rPr>
          <w:t>参考文献</w:t>
        </w:r>
        <w:r w:rsidR="0034641B">
          <w:rPr>
            <w:noProof/>
            <w:webHidden/>
          </w:rPr>
          <w:tab/>
        </w:r>
        <w:r w:rsidR="0034641B">
          <w:rPr>
            <w:noProof/>
            <w:webHidden/>
          </w:rPr>
          <w:fldChar w:fldCharType="begin"/>
        </w:r>
        <w:r w:rsidR="0034641B">
          <w:rPr>
            <w:noProof/>
            <w:webHidden/>
          </w:rPr>
          <w:instrText xml:space="preserve"> PAGEREF _Toc450207291 \h </w:instrText>
        </w:r>
        <w:r w:rsidR="0034641B">
          <w:rPr>
            <w:noProof/>
            <w:webHidden/>
          </w:rPr>
        </w:r>
        <w:r w:rsidR="0034641B">
          <w:rPr>
            <w:noProof/>
            <w:webHidden/>
          </w:rPr>
          <w:fldChar w:fldCharType="separate"/>
        </w:r>
        <w:r w:rsidR="0034641B">
          <w:rPr>
            <w:noProof/>
            <w:webHidden/>
          </w:rPr>
          <w:t>39</w:t>
        </w:r>
        <w:r w:rsidR="0034641B">
          <w:rPr>
            <w:noProof/>
            <w:webHidden/>
          </w:rPr>
          <w:fldChar w:fldCharType="end"/>
        </w:r>
      </w:hyperlink>
    </w:p>
    <w:p w:rsidR="0034641B" w:rsidRPr="00EB50C7" w:rsidRDefault="00DE2EE6">
      <w:pPr>
        <w:pStyle w:val="10"/>
        <w:tabs>
          <w:tab w:val="right" w:leader="dot" w:pos="9060"/>
        </w:tabs>
        <w:rPr>
          <w:rFonts w:ascii="Calibri" w:hAnsi="Calibri"/>
          <w:noProof/>
          <w:sz w:val="21"/>
          <w:szCs w:val="22"/>
        </w:rPr>
      </w:pPr>
      <w:hyperlink w:anchor="_Toc450207292" w:history="1">
        <w:r w:rsidR="0034641B" w:rsidRPr="00F47D01">
          <w:rPr>
            <w:rStyle w:val="ab"/>
            <w:rFonts w:hint="eastAsia"/>
            <w:noProof/>
          </w:rPr>
          <w:t>致谢</w:t>
        </w:r>
        <w:r w:rsidR="0034641B">
          <w:rPr>
            <w:noProof/>
            <w:webHidden/>
          </w:rPr>
          <w:tab/>
        </w:r>
        <w:r w:rsidR="0034641B">
          <w:rPr>
            <w:noProof/>
            <w:webHidden/>
          </w:rPr>
          <w:fldChar w:fldCharType="begin"/>
        </w:r>
        <w:r w:rsidR="0034641B">
          <w:rPr>
            <w:noProof/>
            <w:webHidden/>
          </w:rPr>
          <w:instrText xml:space="preserve"> PAGEREF _Toc450207292 \h </w:instrText>
        </w:r>
        <w:r w:rsidR="0034641B">
          <w:rPr>
            <w:noProof/>
            <w:webHidden/>
          </w:rPr>
        </w:r>
        <w:r w:rsidR="0034641B">
          <w:rPr>
            <w:noProof/>
            <w:webHidden/>
          </w:rPr>
          <w:fldChar w:fldCharType="separate"/>
        </w:r>
        <w:r w:rsidR="0034641B">
          <w:rPr>
            <w:noProof/>
            <w:webHidden/>
          </w:rPr>
          <w:t>40</w:t>
        </w:r>
        <w:r w:rsidR="0034641B">
          <w:rPr>
            <w:noProof/>
            <w:webHidden/>
          </w:rPr>
          <w:fldChar w:fldCharType="end"/>
        </w:r>
      </w:hyperlink>
    </w:p>
    <w:p w:rsidR="004A5C41" w:rsidRDefault="004A5C41" w:rsidP="004A5C41">
      <w:pPr>
        <w:pStyle w:val="10"/>
        <w:tabs>
          <w:tab w:val="right" w:leader="dot" w:pos="9060"/>
        </w:tabs>
      </w:pPr>
      <w:r>
        <w:fldChar w:fldCharType="end"/>
      </w:r>
    </w:p>
    <w:p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BA346D" w:rsidRPr="00BA346D" w:rsidRDefault="00BA346D" w:rsidP="00BA346D">
      <w:pPr>
        <w:pStyle w:val="1"/>
      </w:pPr>
      <w:bookmarkStart w:id="3" w:name="_Toc449989439"/>
      <w:bookmarkStart w:id="4" w:name="_Toc450207219"/>
      <w:r>
        <w:rPr>
          <w:rFonts w:hint="eastAsia"/>
        </w:rPr>
        <w:lastRenderedPageBreak/>
        <w:t>绪论</w:t>
      </w:r>
      <w:bookmarkEnd w:id="3"/>
      <w:bookmarkEnd w:id="4"/>
    </w:p>
    <w:p w:rsidR="00BA346D" w:rsidRDefault="00BA346D" w:rsidP="00BA346D">
      <w:pPr>
        <w:pStyle w:val="a5"/>
      </w:pPr>
      <w:r>
        <w:rPr>
          <w:rFonts w:hint="eastAsia"/>
        </w:rPr>
        <w:t>随着互联网专业化、垂直化的趋势发展，各种特色购物网站也慢慢出现在网络上。本项目采用PHP开发技术，设计实现一个介绍云南特产、并具备电子商务模块的主题网站，宣传美丽云南的土特产，并方便用户选购心仪的特产商品。</w:t>
      </w:r>
    </w:p>
    <w:p w:rsidR="00BA346D" w:rsidRPr="00BA346D" w:rsidRDefault="00BA346D" w:rsidP="00BA346D">
      <w:pPr>
        <w:pStyle w:val="2"/>
      </w:pPr>
      <w:bookmarkStart w:id="5" w:name="_Toc417914358"/>
      <w:bookmarkStart w:id="6" w:name="_Toc419008133"/>
      <w:bookmarkStart w:id="7" w:name="_Toc449989440"/>
      <w:bookmarkStart w:id="8" w:name="_Toc450207220"/>
      <w:r>
        <w:rPr>
          <w:rFonts w:hint="eastAsia"/>
        </w:rPr>
        <w:t>课题研究背景</w:t>
      </w:r>
      <w:bookmarkEnd w:id="5"/>
      <w:r>
        <w:rPr>
          <w:rFonts w:hint="eastAsia"/>
        </w:rPr>
        <w:t>与</w:t>
      </w:r>
      <w:r w:rsidRPr="00BA346D">
        <w:t>意义</w:t>
      </w:r>
      <w:bookmarkEnd w:id="6"/>
      <w:bookmarkEnd w:id="7"/>
      <w:bookmarkEnd w:id="8"/>
    </w:p>
    <w:p w:rsidR="00BA346D" w:rsidRPr="00BA346D" w:rsidRDefault="00BA346D" w:rsidP="00BA346D">
      <w:pPr>
        <w:pStyle w:val="3"/>
      </w:pPr>
      <w:bookmarkStart w:id="9" w:name="_Toc419008134"/>
      <w:bookmarkStart w:id="10" w:name="_Toc449989441"/>
      <w:bookmarkStart w:id="11" w:name="_Toc450207221"/>
      <w:r>
        <w:rPr>
          <w:rFonts w:hint="eastAsia"/>
        </w:rPr>
        <w:t>课题背景</w:t>
      </w:r>
      <w:bookmarkEnd w:id="9"/>
      <w:bookmarkEnd w:id="10"/>
      <w:bookmarkEnd w:id="11"/>
    </w:p>
    <w:p w:rsidR="00BA346D" w:rsidRPr="0037765B" w:rsidRDefault="00BA346D" w:rsidP="00BA346D">
      <w:pPr>
        <w:pStyle w:val="a5"/>
        <w:rPr>
          <w:rStyle w:val="affc"/>
        </w:rPr>
      </w:pPr>
      <w:r>
        <w:rPr>
          <w:rFonts w:hint="eastAsia"/>
        </w:rPr>
        <w:t>互联网市场</w:t>
      </w:r>
      <w:r w:rsidR="0036732D">
        <w:rPr>
          <w:rFonts w:hint="eastAsia"/>
        </w:rPr>
        <w:t>随着社会的进步</w:t>
      </w:r>
      <w:r>
        <w:rPr>
          <w:rFonts w:hint="eastAsia"/>
        </w:rPr>
        <w:t>呈现爆炸式增长，互联网创业和淘金依然是当今时代的热门。之前因为地理、交通、时间等等诸多便而不为人知的好东西也在借助网络走进外面的世人的世界中，并被人熟知、被人青睐。随着互联网专业化、垂直化趋势的发展，各种专业的、有特色的主题网站将会越来越多。本项目采用PHP开发技术，设计实现一个介绍云南特产、并具备电子商务模块的主题网站，宣传美丽云南的土特产，并方便用户选购心仪的特产商品</w:t>
      </w:r>
      <w:r w:rsidRPr="0037765B">
        <w:rPr>
          <w:rStyle w:val="affc"/>
          <w:rFonts w:hint="eastAsia"/>
        </w:rPr>
        <w:t>[1]</w:t>
      </w:r>
      <w:r>
        <w:rPr>
          <w:rFonts w:hint="eastAsia"/>
        </w:rPr>
        <w:t>。</w:t>
      </w:r>
    </w:p>
    <w:p w:rsidR="00BA346D" w:rsidRPr="00BA346D" w:rsidRDefault="00BA346D" w:rsidP="00BA346D">
      <w:pPr>
        <w:pStyle w:val="3"/>
      </w:pPr>
      <w:bookmarkStart w:id="12" w:name="_Toc419008135"/>
      <w:bookmarkStart w:id="13" w:name="_Toc449989442"/>
      <w:bookmarkStart w:id="14" w:name="_Toc450207222"/>
      <w:r>
        <w:rPr>
          <w:rFonts w:hint="eastAsia"/>
        </w:rPr>
        <w:t>课题研究意义</w:t>
      </w:r>
      <w:bookmarkEnd w:id="12"/>
      <w:bookmarkEnd w:id="13"/>
      <w:bookmarkEnd w:id="14"/>
    </w:p>
    <w:p w:rsidR="00BA346D" w:rsidRDefault="00BA346D" w:rsidP="00BA346D">
      <w:pPr>
        <w:pStyle w:val="a5"/>
      </w:pPr>
      <w:r>
        <w:rPr>
          <w:rFonts w:hint="eastAsia"/>
        </w:rPr>
        <w:t>本课题设计</w:t>
      </w:r>
      <w:r>
        <w:t>的意义是</w:t>
      </w:r>
      <w:r>
        <w:rPr>
          <w:rFonts w:hint="eastAsia"/>
        </w:rPr>
        <w:t>能够实现网上购物，完成正常支付可以利用，Web</w:t>
      </w:r>
      <w:r>
        <w:t xml:space="preserve"> Server数据请求，</w:t>
      </w:r>
      <w:r>
        <w:rPr>
          <w:rFonts w:hint="eastAsia"/>
        </w:rPr>
        <w:t>从</w:t>
      </w:r>
      <w:r>
        <w:t>网络获取数据信息，</w:t>
      </w:r>
      <w:r>
        <w:rPr>
          <w:rFonts w:hint="eastAsia"/>
        </w:rPr>
        <w:t>这种</w:t>
      </w:r>
      <w:r>
        <w:t>方法可以</w:t>
      </w:r>
      <w:r>
        <w:rPr>
          <w:rFonts w:hint="eastAsia"/>
        </w:rPr>
        <w:t>使获得</w:t>
      </w:r>
      <w:r>
        <w:t>的数据更加真实，</w:t>
      </w:r>
      <w:r>
        <w:rPr>
          <w:rFonts w:hint="eastAsia"/>
        </w:rPr>
        <w:t>之后</w:t>
      </w:r>
      <w:r>
        <w:t>再</w:t>
      </w:r>
      <w:r>
        <w:rPr>
          <w:rFonts w:hint="eastAsia"/>
        </w:rPr>
        <w:t>通过</w:t>
      </w:r>
      <w:r>
        <w:t>解析</w:t>
      </w:r>
      <w:r>
        <w:rPr>
          <w:rFonts w:hint="eastAsia"/>
        </w:rPr>
        <w:t>返回用户所需的信息</w:t>
      </w:r>
      <w:r>
        <w:t>。将</w:t>
      </w:r>
      <w:r>
        <w:rPr>
          <w:rFonts w:hint="eastAsia"/>
        </w:rPr>
        <w:t>商品</w:t>
      </w:r>
      <w:r>
        <w:t>有关的</w:t>
      </w:r>
      <w:r>
        <w:rPr>
          <w:rFonts w:hint="eastAsia"/>
        </w:rPr>
        <w:t>各种信息如名称、图片、简介、价格添加等</w:t>
      </w:r>
      <w:r>
        <w:t>存入</w:t>
      </w:r>
      <w:r>
        <w:rPr>
          <w:rFonts w:hint="eastAsia"/>
        </w:rPr>
        <w:t>SQLite</w:t>
      </w:r>
      <w:r>
        <w:t>数据库</w:t>
      </w:r>
      <w:r>
        <w:rPr>
          <w:rFonts w:hint="eastAsia"/>
        </w:rPr>
        <w:t>中</w:t>
      </w:r>
      <w:r>
        <w:t>，再配置上丰富的</w:t>
      </w:r>
      <w:r>
        <w:rPr>
          <w:rFonts w:hint="eastAsia"/>
        </w:rPr>
        <w:t>界面去实现网站中的</w:t>
      </w:r>
      <w:r>
        <w:t>功能，以满足用户</w:t>
      </w:r>
      <w:r>
        <w:rPr>
          <w:rFonts w:hint="eastAsia"/>
        </w:rPr>
        <w:t>的</w:t>
      </w:r>
      <w:r>
        <w:t>需求</w:t>
      </w:r>
      <w:r>
        <w:rPr>
          <w:rFonts w:hint="eastAsia"/>
        </w:rPr>
        <w:t>。</w:t>
      </w:r>
      <w:r>
        <w:t>所以</w:t>
      </w:r>
      <w:r>
        <w:rPr>
          <w:rFonts w:hint="eastAsia"/>
        </w:rPr>
        <w:t>说本网站是有特色、具备电子商务模块的主题网站</w:t>
      </w:r>
      <w:r>
        <w:t>。</w:t>
      </w:r>
    </w:p>
    <w:p w:rsidR="00BA346D" w:rsidRPr="00BA346D" w:rsidRDefault="00BA346D" w:rsidP="00BA346D">
      <w:pPr>
        <w:pStyle w:val="2"/>
      </w:pPr>
      <w:bookmarkStart w:id="15" w:name="_Toc419008139"/>
      <w:bookmarkStart w:id="16" w:name="_Toc449989443"/>
      <w:bookmarkStart w:id="17" w:name="_Toc450207223"/>
      <w:r>
        <w:rPr>
          <w:rFonts w:hint="eastAsia"/>
        </w:rPr>
        <w:t>课题研究内容与</w:t>
      </w:r>
      <w:r w:rsidRPr="00BA346D">
        <w:t>目标</w:t>
      </w:r>
      <w:bookmarkEnd w:id="15"/>
      <w:bookmarkEnd w:id="16"/>
      <w:bookmarkEnd w:id="17"/>
    </w:p>
    <w:p w:rsidR="00BA346D" w:rsidRDefault="00BA346D" w:rsidP="00BA346D">
      <w:pPr>
        <w:pStyle w:val="a5"/>
      </w:pPr>
      <w:r>
        <w:rPr>
          <w:rFonts w:hint="eastAsia"/>
        </w:rPr>
        <w:t>设计</w:t>
      </w:r>
      <w:r>
        <w:t>的主要目标是</w:t>
      </w:r>
      <w:r>
        <w:rPr>
          <w:rFonts w:hint="eastAsia"/>
        </w:rPr>
        <w:t>完成网站</w:t>
      </w:r>
      <w:r w:rsidR="0036732D">
        <w:rPr>
          <w:rFonts w:hint="eastAsia"/>
        </w:rPr>
        <w:t>的整体设计</w:t>
      </w:r>
      <w:r>
        <w:rPr>
          <w:rFonts w:hint="eastAsia"/>
        </w:rPr>
        <w:t>；能实现页面的正常运行，逻辑、数据等合乎预期要求；</w:t>
      </w:r>
      <w:r w:rsidR="0036732D">
        <w:rPr>
          <w:rFonts w:hint="eastAsia"/>
        </w:rPr>
        <w:t>能支付购物</w:t>
      </w:r>
      <w:r>
        <w:t>。</w:t>
      </w:r>
    </w:p>
    <w:p w:rsidR="00BA346D" w:rsidRDefault="00BA346D" w:rsidP="00BA346D">
      <w:pPr>
        <w:pStyle w:val="a5"/>
      </w:pPr>
      <w:r>
        <w:rPr>
          <w:rFonts w:hint="eastAsia"/>
        </w:rPr>
        <w:t>对于用户来说，可以实现注册和登录这两种功能。没有注册过的用户</w:t>
      </w:r>
      <w:r w:rsidR="0036732D">
        <w:rPr>
          <w:rFonts w:hint="eastAsia"/>
        </w:rPr>
        <w:t>拥有查看权限；</w:t>
      </w:r>
      <w:r>
        <w:rPr>
          <w:rFonts w:hint="eastAsia"/>
        </w:rPr>
        <w:t>注册完成后，</w:t>
      </w:r>
      <w:r w:rsidR="0036732D">
        <w:rPr>
          <w:rFonts w:hint="eastAsia"/>
        </w:rPr>
        <w:t>可以查看，也可以购买</w:t>
      </w:r>
      <w:r>
        <w:rPr>
          <w:rFonts w:hint="eastAsia"/>
        </w:rPr>
        <w:t>。</w:t>
      </w:r>
    </w:p>
    <w:p w:rsidR="00E91A1A" w:rsidRDefault="00E91A1A" w:rsidP="00E91A1A">
      <w:pPr>
        <w:pStyle w:val="a5"/>
      </w:pPr>
      <w:r>
        <w:rPr>
          <w:rFonts w:hint="eastAsia"/>
        </w:rPr>
        <w:t>对于管理员，可以对网站信息，会员信息和订单进行处理。</w:t>
      </w:r>
      <w:bookmarkStart w:id="18" w:name="_Toc449989444"/>
    </w:p>
    <w:p w:rsidR="00BA346D" w:rsidRPr="00BA346D" w:rsidRDefault="00BA346D" w:rsidP="00E91A1A">
      <w:pPr>
        <w:pStyle w:val="1"/>
      </w:pPr>
      <w:bookmarkStart w:id="19" w:name="_Toc450207224"/>
      <w:r>
        <w:rPr>
          <w:rFonts w:hint="eastAsia"/>
        </w:rPr>
        <w:t>系统相关技术与运行环境</w:t>
      </w:r>
      <w:bookmarkEnd w:id="18"/>
      <w:bookmarkEnd w:id="19"/>
    </w:p>
    <w:p w:rsidR="00BA346D" w:rsidRPr="00BA346D" w:rsidRDefault="00BA346D" w:rsidP="00BA346D">
      <w:pPr>
        <w:pStyle w:val="2"/>
      </w:pPr>
      <w:bookmarkStart w:id="20" w:name="_Toc449989445"/>
      <w:bookmarkStart w:id="21" w:name="_Toc450207225"/>
      <w:bookmarkStart w:id="22" w:name="_Toc417914367"/>
      <w:r>
        <w:rPr>
          <w:rFonts w:hint="eastAsia"/>
        </w:rPr>
        <w:t>系统运行环境</w:t>
      </w:r>
      <w:bookmarkEnd w:id="20"/>
      <w:bookmarkEnd w:id="21"/>
    </w:p>
    <w:p w:rsidR="00BA346D" w:rsidRPr="00BA346D" w:rsidRDefault="00BA346D" w:rsidP="00BA346D">
      <w:pPr>
        <w:pStyle w:val="3"/>
      </w:pPr>
      <w:bookmarkStart w:id="23" w:name="_Toc449989446"/>
      <w:bookmarkStart w:id="24" w:name="_Toc450207226"/>
      <w:r>
        <w:rPr>
          <w:rFonts w:hint="eastAsia"/>
        </w:rPr>
        <w:t>硬件环境</w:t>
      </w:r>
      <w:bookmarkEnd w:id="23"/>
      <w:bookmarkEnd w:id="24"/>
    </w:p>
    <w:p w:rsidR="00BA346D" w:rsidRDefault="00BA346D" w:rsidP="00BA346D">
      <w:pPr>
        <w:pStyle w:val="a5"/>
      </w:pPr>
      <w:r>
        <w:rPr>
          <w:rFonts w:hint="eastAsia"/>
        </w:rPr>
        <w:t xml:space="preserve">·处理器：Intel(R) Core(TM) i5   </w:t>
      </w:r>
    </w:p>
    <w:p w:rsidR="00BA346D" w:rsidRDefault="00BA346D" w:rsidP="00BA346D">
      <w:pPr>
        <w:pStyle w:val="a5"/>
      </w:pPr>
      <w:r>
        <w:rPr>
          <w:rFonts w:hint="eastAsia"/>
        </w:rPr>
        <w:t>·主频：2.66GHz</w:t>
      </w:r>
    </w:p>
    <w:p w:rsidR="00BA346D" w:rsidRDefault="00BA346D" w:rsidP="00BA346D">
      <w:pPr>
        <w:pStyle w:val="a5"/>
      </w:pPr>
      <w:r>
        <w:rPr>
          <w:rFonts w:hint="eastAsia"/>
        </w:rPr>
        <w:t xml:space="preserve">·内存：2.00G </w:t>
      </w:r>
    </w:p>
    <w:p w:rsidR="00BA346D" w:rsidRDefault="00BA346D" w:rsidP="00BA346D">
      <w:pPr>
        <w:pStyle w:val="a5"/>
      </w:pPr>
      <w:r>
        <w:rPr>
          <w:rFonts w:hint="eastAsia"/>
        </w:rPr>
        <w:t>·网络：局域网</w:t>
      </w:r>
    </w:p>
    <w:p w:rsidR="00BA346D" w:rsidRPr="00BA346D" w:rsidRDefault="00BA346D" w:rsidP="00BA346D">
      <w:pPr>
        <w:pStyle w:val="3"/>
      </w:pPr>
      <w:bookmarkStart w:id="25" w:name="_Toc449989447"/>
      <w:bookmarkStart w:id="26" w:name="_Toc450207227"/>
      <w:r>
        <w:rPr>
          <w:rFonts w:hint="eastAsia"/>
        </w:rPr>
        <w:lastRenderedPageBreak/>
        <w:t>软件开发环境</w:t>
      </w:r>
      <w:bookmarkEnd w:id="25"/>
      <w:bookmarkEnd w:id="26"/>
    </w:p>
    <w:p w:rsidR="00BA346D" w:rsidRDefault="00BA346D" w:rsidP="00BA346D">
      <w:pPr>
        <w:pStyle w:val="a5"/>
      </w:pPr>
      <w:r>
        <w:rPr>
          <w:rFonts w:hint="eastAsia"/>
        </w:rPr>
        <w:t>·操作系统：Microsoft Windows 7</w:t>
      </w:r>
    </w:p>
    <w:p w:rsidR="00BA346D" w:rsidRDefault="00BA346D" w:rsidP="00BA346D">
      <w:pPr>
        <w:pStyle w:val="a5"/>
      </w:pPr>
      <w:r>
        <w:rPr>
          <w:rFonts w:hint="eastAsia"/>
        </w:rPr>
        <w:t>·数据库：Mysql</w:t>
      </w:r>
    </w:p>
    <w:p w:rsidR="00BA346D" w:rsidRDefault="00BA346D" w:rsidP="00BA346D">
      <w:pPr>
        <w:pStyle w:val="a5"/>
      </w:pPr>
      <w:r>
        <w:rPr>
          <w:rFonts w:hint="eastAsia"/>
        </w:rPr>
        <w:t>·编程工具：Dreamweaver</w:t>
      </w:r>
    </w:p>
    <w:p w:rsidR="00BA346D" w:rsidRDefault="00BA346D" w:rsidP="00BA346D">
      <w:pPr>
        <w:pStyle w:val="a5"/>
      </w:pPr>
      <w:r>
        <w:rPr>
          <w:rFonts w:hint="eastAsia"/>
        </w:rPr>
        <w:t>·浏览器：Microsoft Internet Explorer</w:t>
      </w:r>
    </w:p>
    <w:p w:rsidR="00BA346D" w:rsidRPr="00BA346D" w:rsidRDefault="00AF3ECE" w:rsidP="00BA346D">
      <w:pPr>
        <w:pStyle w:val="2"/>
      </w:pPr>
      <w:bookmarkStart w:id="27" w:name="_Toc449989448"/>
      <w:bookmarkStart w:id="28" w:name="_Toc450207228"/>
      <w:bookmarkStart w:id="29" w:name="_Toc419008143"/>
      <w:r>
        <w:rPr>
          <w:rFonts w:hint="eastAsia"/>
        </w:rPr>
        <w:t>系统</w:t>
      </w:r>
      <w:r w:rsidR="00BA346D">
        <w:rPr>
          <w:rFonts w:hint="eastAsia"/>
        </w:rPr>
        <w:t>相关技术</w:t>
      </w:r>
      <w:bookmarkEnd w:id="27"/>
      <w:r>
        <w:rPr>
          <w:rFonts w:hint="eastAsia"/>
        </w:rPr>
        <w:t>简介</w:t>
      </w:r>
      <w:bookmarkEnd w:id="28"/>
    </w:p>
    <w:p w:rsidR="00BA346D" w:rsidRDefault="00AF3ECE" w:rsidP="00BA346D">
      <w:pPr>
        <w:pStyle w:val="a5"/>
      </w:pPr>
      <w:r>
        <w:rPr>
          <w:rFonts w:hint="eastAsia"/>
        </w:rPr>
        <w:t>此部分介绍系统使用到的技术知识，</w:t>
      </w:r>
      <w:r w:rsidR="00BA346D">
        <w:rPr>
          <w:rFonts w:hint="eastAsia"/>
        </w:rPr>
        <w:t>如PHP，</w:t>
      </w:r>
      <w:r w:rsidR="00BA346D">
        <w:t>W</w:t>
      </w:r>
      <w:r w:rsidR="00BA346D">
        <w:rPr>
          <w:rFonts w:hint="eastAsia"/>
        </w:rPr>
        <w:t>amp的介绍，MySQL数据库的介绍，</w:t>
      </w:r>
      <w:r w:rsidR="00BA346D">
        <w:t>Dreamweaver</w:t>
      </w:r>
      <w:r w:rsidR="00BA346D">
        <w:rPr>
          <w:rFonts w:hint="eastAsia"/>
        </w:rPr>
        <w:t>的介绍，</w:t>
      </w:r>
      <w:r w:rsidR="00BA346D">
        <w:t>Apache</w:t>
      </w:r>
      <w:r w:rsidR="00BA346D">
        <w:rPr>
          <w:rFonts w:hint="eastAsia"/>
        </w:rPr>
        <w:t>的介绍等。</w:t>
      </w:r>
    </w:p>
    <w:p w:rsidR="00BA346D" w:rsidRPr="00BA346D" w:rsidRDefault="00BA346D" w:rsidP="00BA346D">
      <w:pPr>
        <w:pStyle w:val="3"/>
      </w:pPr>
      <w:bookmarkStart w:id="30" w:name="_Toc449989449"/>
      <w:bookmarkStart w:id="31" w:name="_Toc450207229"/>
      <w:r>
        <w:rPr>
          <w:rFonts w:hint="eastAsia"/>
        </w:rPr>
        <w:t>PHP介绍</w:t>
      </w:r>
      <w:bookmarkEnd w:id="30"/>
      <w:bookmarkEnd w:id="31"/>
    </w:p>
    <w:p w:rsidR="00BA346D" w:rsidRDefault="00BA346D" w:rsidP="00BA346D">
      <w:pPr>
        <w:pStyle w:val="a5"/>
      </w:pPr>
      <w:r>
        <w:rPr>
          <w:rFonts w:hint="eastAsia"/>
        </w:rPr>
        <w:t>PHP全称是PHP Hypertext Preprocessor，将里面几个单词的首字母都提取出来就是PHP了,中文名是超文本预处理器，也是一种脚本语言，具有Java语言、C语言以及Perl语言的特点，因为具有优秀 的特性且是免费的开源脚本语言，因此被广泛的使用。尤其是网站开发方面。PHP能够方便的嵌入到HTML里面，对于web开发，可谓提供了极大便利。PHP具有非常强的功能，具有安全性、跨平台性，免费开源，面向对象且具有图像处理能力，执行效率非常高，运行速度非常快。PHP相比与其他语言，它更容易学习掌握，更容易编辑，实用性更强。PHP代码可在服务器端被解释成一般的HTML页面，然后传给浏览器端，由于这种模式的存在，我们用它来轻松完成复杂的功能</w:t>
      </w:r>
      <w:r w:rsidRPr="0037765B">
        <w:rPr>
          <w:rStyle w:val="affc"/>
          <w:rFonts w:hint="eastAsia"/>
        </w:rPr>
        <w:t>[2]</w:t>
      </w:r>
      <w:r>
        <w:rPr>
          <w:rFonts w:hint="eastAsia"/>
        </w:rPr>
        <w:t>。</w:t>
      </w:r>
      <w:r w:rsidR="00846962">
        <w:rPr>
          <w:rFonts w:hint="eastAsia"/>
        </w:rPr>
        <w:t>在Liunx平台上，PHP</w:t>
      </w:r>
      <w:r>
        <w:rPr>
          <w:rFonts w:hint="eastAsia"/>
        </w:rPr>
        <w:t>与</w:t>
      </w:r>
      <w:r w:rsidR="00846962" w:rsidRPr="00846962">
        <w:rPr>
          <w:rFonts w:hint="eastAsia"/>
        </w:rPr>
        <w:t>MySQL</w:t>
      </w:r>
      <w:r w:rsidR="0043379F">
        <w:rPr>
          <w:rFonts w:hint="eastAsia"/>
        </w:rPr>
        <w:t>和</w:t>
      </w:r>
      <w:r>
        <w:rPr>
          <w:rFonts w:hint="eastAsia"/>
        </w:rPr>
        <w:t>Web</w:t>
      </w:r>
      <w:r w:rsidR="00846962" w:rsidRPr="00846962">
        <w:rPr>
          <w:rFonts w:hint="eastAsia"/>
        </w:rPr>
        <w:t>服务器软件Apache</w:t>
      </w:r>
      <w:r>
        <w:rPr>
          <w:rFonts w:hint="eastAsia"/>
        </w:rPr>
        <w:t>配合使用</w:t>
      </w:r>
      <w:r w:rsidR="0043379F">
        <w:rPr>
          <w:rFonts w:hint="eastAsia"/>
        </w:rPr>
        <w:t>的</w:t>
      </w:r>
      <w:r>
        <w:rPr>
          <w:rFonts w:hint="eastAsia"/>
        </w:rPr>
        <w:t xml:space="preserve">组合具有较高的性价比。 </w:t>
      </w:r>
    </w:p>
    <w:p w:rsidR="00BA346D" w:rsidRDefault="00BA346D" w:rsidP="00BA346D">
      <w:pPr>
        <w:pStyle w:val="a5"/>
      </w:pPr>
      <w:r>
        <w:t>PHP的特点如下:</w:t>
      </w:r>
    </w:p>
    <w:p w:rsidR="00BA346D" w:rsidRDefault="00BA346D" w:rsidP="00BA346D">
      <w:pPr>
        <w:pStyle w:val="a5"/>
      </w:pPr>
      <w:r>
        <w:t>(1) 开放的源代码：任何PHP源代码实际上都能够获得；</w:t>
      </w:r>
    </w:p>
    <w:p w:rsidR="00BA346D" w:rsidRDefault="00BA346D" w:rsidP="00BA346D">
      <w:pPr>
        <w:pStyle w:val="a5"/>
      </w:pPr>
      <w:r>
        <w:t>(2) 跟别的技术相比，PHP完全免费；</w:t>
      </w:r>
    </w:p>
    <w:p w:rsidR="00BA346D" w:rsidRDefault="00BA346D" w:rsidP="00BA346D">
      <w:pPr>
        <w:pStyle w:val="a5"/>
      </w:pPr>
      <w:r>
        <w:t>(3) 图象处理：使用PHP动态制作图像；</w:t>
      </w:r>
    </w:p>
    <w:p w:rsidR="00BA346D" w:rsidRDefault="00BA346D" w:rsidP="00BA346D">
      <w:pPr>
        <w:pStyle w:val="a5"/>
      </w:pPr>
      <w:r>
        <w:t>(4) 面向对象：PHP可用</w:t>
      </w:r>
      <w:r>
        <w:rPr>
          <w:rFonts w:hint="eastAsia"/>
        </w:rPr>
        <w:t>于</w:t>
      </w:r>
      <w:r>
        <w:t>开发大规模</w:t>
      </w:r>
      <w:r>
        <w:rPr>
          <w:rFonts w:hint="eastAsia"/>
        </w:rPr>
        <w:t>的</w:t>
      </w:r>
      <w:r>
        <w:t>商业应用。</w:t>
      </w:r>
    </w:p>
    <w:p w:rsidR="00BA346D" w:rsidRPr="00BA346D" w:rsidRDefault="00BA346D" w:rsidP="00BA346D">
      <w:pPr>
        <w:pStyle w:val="3"/>
      </w:pPr>
      <w:bookmarkStart w:id="32" w:name="_Toc449989450"/>
      <w:bookmarkStart w:id="33" w:name="_Toc450207230"/>
      <w:r w:rsidRPr="00BA346D">
        <w:t>W</w:t>
      </w:r>
      <w:r w:rsidRPr="00BA346D">
        <w:rPr>
          <w:rFonts w:hint="eastAsia"/>
        </w:rPr>
        <w:t>amp介绍</w:t>
      </w:r>
      <w:bookmarkEnd w:id="32"/>
      <w:bookmarkEnd w:id="33"/>
      <w:r w:rsidRPr="00BA346D">
        <w:rPr>
          <w:rFonts w:hint="eastAsia"/>
        </w:rPr>
        <w:t xml:space="preserve">  </w:t>
      </w:r>
    </w:p>
    <w:p w:rsidR="00BA346D" w:rsidRDefault="00BA346D" w:rsidP="00BA346D">
      <w:pPr>
        <w:pStyle w:val="a5"/>
      </w:pPr>
      <w:r>
        <w:rPr>
          <w:rFonts w:hint="eastAsia"/>
        </w:rPr>
        <w:t>Wampserver是德国人开发的一款强大的web网站的集成软件包。可以在Wamp上运用两种语言，可以编写许多网站。由于其轻便、占用率小、功能完善、兼容性强且不需要修改配置文件，所以被许多中小型网站使用。同时具有多语言，满足世界上大多人的 需求。在操作上按键启动、重启和停止所有的服务，并切换到离线状态，方便快捷。Wampserver的界面简洁易懂，对于初学者也可以任意操作，整体占用内存非常小 ，只需256MB内存就可以，操作起来也非常方便，对于任何电脑都能轻松启动，是一个很棒的选择</w:t>
      </w:r>
      <w:r w:rsidRPr="0037765B">
        <w:rPr>
          <w:rStyle w:val="affc"/>
          <w:rFonts w:hint="eastAsia"/>
        </w:rPr>
        <w:t>[3]</w:t>
      </w:r>
      <w:r>
        <w:rPr>
          <w:rFonts w:hint="eastAsia"/>
        </w:rPr>
        <w:t xml:space="preserve">。 </w:t>
      </w:r>
    </w:p>
    <w:p w:rsidR="00BA346D" w:rsidRPr="00BA346D" w:rsidRDefault="00BA346D" w:rsidP="00BA346D">
      <w:pPr>
        <w:pStyle w:val="3"/>
      </w:pPr>
      <w:bookmarkStart w:id="34" w:name="_Toc449989451"/>
      <w:bookmarkStart w:id="35" w:name="_Toc450207231"/>
      <w:r>
        <w:rPr>
          <w:rFonts w:hint="eastAsia"/>
        </w:rPr>
        <w:t>MySQL 介绍</w:t>
      </w:r>
      <w:bookmarkEnd w:id="34"/>
      <w:bookmarkEnd w:id="35"/>
      <w:r>
        <w:rPr>
          <w:rFonts w:hint="eastAsia"/>
        </w:rPr>
        <w:t xml:space="preserve">   </w:t>
      </w:r>
    </w:p>
    <w:p w:rsidR="00BA346D" w:rsidRDefault="00BA346D" w:rsidP="00BA346D">
      <w:pPr>
        <w:pStyle w:val="a5"/>
      </w:pPr>
      <w:r>
        <w:rPr>
          <w:rFonts w:hint="eastAsia"/>
        </w:rPr>
        <w:t xml:space="preserve"> MySQL占用空间小巧、反应灵敏，</w:t>
      </w:r>
      <w:r w:rsidR="0043379F">
        <w:rPr>
          <w:rFonts w:hint="eastAsia"/>
        </w:rPr>
        <w:t>许多中小网站选择它来降低成本，就因为它具有开放源码这个特性。</w:t>
      </w:r>
      <w:r>
        <w:rPr>
          <w:rFonts w:hint="eastAsia"/>
        </w:rPr>
        <w:t>当然它也有不足,例如：它不支持自定义数据类型；它对XML支持</w:t>
      </w:r>
      <w:r>
        <w:rPr>
          <w:rFonts w:hint="eastAsia"/>
        </w:rPr>
        <w:lastRenderedPageBreak/>
        <w:t>不够良好等等。但是对一般的个人和小中型的企业来说，它所提供的东西已然足够 ，此外，它对PHP有很好的支持，而PHP是现在比较流行的Web开发语言，因此它大受欢迎</w:t>
      </w:r>
      <w:r w:rsidRPr="0037765B">
        <w:rPr>
          <w:rStyle w:val="affc"/>
          <w:rFonts w:hint="eastAsia"/>
        </w:rPr>
        <w:t>[4]</w:t>
      </w:r>
      <w:r>
        <w:rPr>
          <w:rFonts w:hint="eastAsia"/>
        </w:rPr>
        <w:t xml:space="preserve">。MySQL的技术特性有：     </w:t>
      </w:r>
    </w:p>
    <w:p w:rsidR="00BA346D" w:rsidRDefault="00BA346D" w:rsidP="00BA346D">
      <w:pPr>
        <w:pStyle w:val="a5"/>
      </w:pPr>
      <w:r>
        <w:rPr>
          <w:rFonts w:hint="eastAsia"/>
        </w:rPr>
        <w:t>（1）容易操作：</w:t>
      </w:r>
    </w:p>
    <w:p w:rsidR="00BA346D" w:rsidRDefault="00BA346D" w:rsidP="00BA346D">
      <w:pPr>
        <w:pStyle w:val="a5"/>
      </w:pPr>
      <w:r>
        <w:rPr>
          <w:rFonts w:hint="eastAsia"/>
        </w:rPr>
        <w:t xml:space="preserve">本系统适用于各个领域，各个阶层的使用者，并且系统不应该太麻烦与杂乱，故要求系统的操作要尽量的操做简单。    </w:t>
      </w:r>
    </w:p>
    <w:p w:rsidR="00BA346D" w:rsidRDefault="00BA346D" w:rsidP="00BA346D">
      <w:pPr>
        <w:pStyle w:val="a5"/>
      </w:pPr>
      <w:r>
        <w:rPr>
          <w:rFonts w:hint="eastAsia"/>
        </w:rPr>
        <w:t xml:space="preserve">（2）安装使用简便：     </w:t>
      </w:r>
    </w:p>
    <w:p w:rsidR="00BA346D" w:rsidRDefault="00BA346D" w:rsidP="00BA346D">
      <w:pPr>
        <w:pStyle w:val="a5"/>
      </w:pPr>
      <w:r>
        <w:rPr>
          <w:rFonts w:hint="eastAsia"/>
        </w:rPr>
        <w:t xml:space="preserve">不用额外看说明书，只用按它自带的安装索引，一步一步操作即可。     </w:t>
      </w:r>
    </w:p>
    <w:p w:rsidR="00BA346D" w:rsidRDefault="00BA346D" w:rsidP="00BA346D">
      <w:pPr>
        <w:pStyle w:val="a5"/>
      </w:pPr>
      <w:r>
        <w:rPr>
          <w:rFonts w:hint="eastAsia"/>
        </w:rPr>
        <w:t xml:space="preserve">（3）适应性好：     </w:t>
      </w:r>
    </w:p>
    <w:p w:rsidR="00BA346D" w:rsidRDefault="00BA346D" w:rsidP="00BA346D">
      <w:pPr>
        <w:pStyle w:val="a5"/>
      </w:pPr>
      <w:r>
        <w:rPr>
          <w:rFonts w:hint="eastAsia"/>
        </w:rPr>
        <w:t xml:space="preserve">系统运用模块化的设计，使用者能够依照自己的切实情况自行拼装，使系统在不同的硬件环境下都能完美运行。    </w:t>
      </w:r>
    </w:p>
    <w:p w:rsidR="00BA346D" w:rsidRDefault="00BA346D" w:rsidP="00BA346D">
      <w:pPr>
        <w:pStyle w:val="a5"/>
      </w:pPr>
      <w:r>
        <w:rPr>
          <w:rFonts w:hint="eastAsia"/>
        </w:rPr>
        <w:t xml:space="preserve">（4）可移植性好：   </w:t>
      </w:r>
    </w:p>
    <w:p w:rsidR="00BA346D" w:rsidRDefault="00BA346D" w:rsidP="00BA346D">
      <w:pPr>
        <w:pStyle w:val="a5"/>
      </w:pPr>
      <w:r>
        <w:rPr>
          <w:rFonts w:hint="eastAsia"/>
        </w:rPr>
        <w:t xml:space="preserve"> 使用 C和 C++编写，借助了多种编译器进行测试，确保了源代码在不同的平台都能生效，因此可移植性好。    </w:t>
      </w:r>
    </w:p>
    <w:p w:rsidR="00BA346D" w:rsidRDefault="00BA346D" w:rsidP="00BA346D">
      <w:pPr>
        <w:pStyle w:val="a5"/>
      </w:pPr>
      <w:r>
        <w:rPr>
          <w:rFonts w:hint="eastAsia"/>
        </w:rPr>
        <w:t xml:space="preserve">（5）完全免费：     </w:t>
      </w:r>
    </w:p>
    <w:p w:rsidR="00BA346D" w:rsidRDefault="00BA346D" w:rsidP="00BA346D">
      <w:pPr>
        <w:pStyle w:val="a5"/>
      </w:pPr>
      <w:r>
        <w:rPr>
          <w:rFonts w:hint="eastAsia"/>
        </w:rPr>
        <w:t>MySQL是开源的，你不必再为支付额外的费用而苦恼。</w:t>
      </w:r>
    </w:p>
    <w:p w:rsidR="00BA346D" w:rsidRPr="00BA346D" w:rsidRDefault="00BA346D" w:rsidP="00BA346D">
      <w:pPr>
        <w:pStyle w:val="3"/>
      </w:pPr>
      <w:bookmarkStart w:id="36" w:name="_Toc449989452"/>
      <w:bookmarkStart w:id="37" w:name="_Toc450207232"/>
      <w:r>
        <w:rPr>
          <w:rFonts w:hint="eastAsia"/>
        </w:rPr>
        <w:t>DreamWeaver介绍</w:t>
      </w:r>
      <w:bookmarkEnd w:id="36"/>
      <w:bookmarkEnd w:id="37"/>
      <w:r>
        <w:rPr>
          <w:rFonts w:hint="eastAsia"/>
        </w:rPr>
        <w:t xml:space="preserve"> </w:t>
      </w:r>
    </w:p>
    <w:p w:rsidR="00BA346D" w:rsidRDefault="00BA346D" w:rsidP="00BA346D">
      <w:pPr>
        <w:pStyle w:val="a5"/>
      </w:pPr>
      <w:r>
        <w:t>如果你</w:t>
      </w:r>
      <w:r>
        <w:rPr>
          <w:rFonts w:hint="eastAsia"/>
        </w:rPr>
        <w:t>要</w:t>
      </w:r>
      <w:r>
        <w:t>进行网页设计与制作，而且想要实时查看你的设计效果，那么就不得不提当前网站建设中使用人数最多的王牌软件dreamweaver。伴随着Dreamweaver 8进入市场，使Dreamweaver在该领域的地位更加牢固。</w:t>
      </w:r>
    </w:p>
    <w:p w:rsidR="00BA346D" w:rsidRDefault="00BA346D" w:rsidP="00BA346D">
      <w:pPr>
        <w:pStyle w:val="a5"/>
      </w:pPr>
      <w:r>
        <w:t xml:space="preserve"> Dreamweaver</w:t>
      </w:r>
      <w:r>
        <w:rPr>
          <w:rFonts w:hint="eastAsia"/>
        </w:rPr>
        <w:t>拥</w:t>
      </w:r>
      <w:r>
        <w:t>有显示普通网页设计</w:t>
      </w:r>
      <w:r>
        <w:rPr>
          <w:rFonts w:hint="eastAsia"/>
        </w:rPr>
        <w:t>的</w:t>
      </w:r>
      <w:r w:rsidR="0043379F">
        <w:t>效果，同时具备</w:t>
      </w:r>
      <w:r w:rsidR="0043379F">
        <w:rPr>
          <w:rFonts w:hint="eastAsia"/>
        </w:rPr>
        <w:t>网站</w:t>
      </w:r>
      <w:r>
        <w:t>站点建设与管理的功能，在进行网页前端设计的过程</w:t>
      </w:r>
      <w:r>
        <w:rPr>
          <w:rFonts w:hint="eastAsia"/>
        </w:rPr>
        <w:t>里面</w:t>
      </w:r>
      <w:r>
        <w:t>，开发者可同时查看代码和页面的设计效果，</w:t>
      </w:r>
      <w:r>
        <w:rPr>
          <w:rFonts w:hint="eastAsia"/>
        </w:rPr>
        <w:t>并</w:t>
      </w:r>
      <w:r>
        <w:t>且dreamweaver</w:t>
      </w:r>
      <w:r w:rsidR="0043379F">
        <w:rPr>
          <w:rFonts w:hint="eastAsia"/>
        </w:rPr>
        <w:t>具有</w:t>
      </w:r>
      <w:r>
        <w:t>兼容性设计，可以使产品</w:t>
      </w:r>
      <w:r w:rsidR="0043379F">
        <w:rPr>
          <w:rFonts w:hint="eastAsia"/>
        </w:rPr>
        <w:t>在多个平台和各类浏览器上使用。</w:t>
      </w:r>
      <w:r>
        <w:t xml:space="preserve">Dreamweaver有以下几种强大的功能：   </w:t>
      </w:r>
    </w:p>
    <w:p w:rsidR="00BA346D" w:rsidRDefault="00BA346D" w:rsidP="00BA346D">
      <w:pPr>
        <w:pStyle w:val="a5"/>
      </w:pPr>
      <w:r>
        <w:t>（1）灵活的编写方式：</w:t>
      </w:r>
    </w:p>
    <w:p w:rsidR="00BA346D" w:rsidRDefault="00BA346D" w:rsidP="00BA346D">
      <w:pPr>
        <w:pStyle w:val="a5"/>
      </w:pPr>
      <w:r>
        <w:t xml:space="preserve">Dreamweaver可以将页面设计和代码编辑同编辑器融放在一个框架下进行，能够按照按每个开发者的设计需求，做出极具个性化的个人界面。     </w:t>
      </w:r>
    </w:p>
    <w:p w:rsidR="00BA346D" w:rsidRDefault="00BA346D" w:rsidP="00BA346D">
      <w:pPr>
        <w:pStyle w:val="a5"/>
      </w:pPr>
      <w:r>
        <w:t>（2）编辑界面可视化</w:t>
      </w:r>
      <w:r>
        <w:rPr>
          <w:rFonts w:hint="eastAsia"/>
        </w:rPr>
        <w:t>：</w:t>
      </w:r>
    </w:p>
    <w:p w:rsidR="00BA346D" w:rsidRDefault="00BA346D" w:rsidP="00BA346D">
      <w:pPr>
        <w:pStyle w:val="a5"/>
      </w:pPr>
      <w:r>
        <w:t>Dreamweaver可以自主完成页面代码的插入和生成，使编写程序也显得特别容易。可视化的网页开发工具大大减少了程序员</w:t>
      </w:r>
      <w:r w:rsidR="003F38A9">
        <w:t>的工作量，</w:t>
      </w:r>
      <w:r w:rsidR="003F38A9">
        <w:rPr>
          <w:rFonts w:hint="eastAsia"/>
        </w:rPr>
        <w:t>在</w:t>
      </w:r>
      <w:r>
        <w:t>保证专业性和兼容性</w:t>
      </w:r>
      <w:r w:rsidR="003F38A9">
        <w:rPr>
          <w:rFonts w:hint="eastAsia"/>
        </w:rPr>
        <w:t>的同时</w:t>
      </w:r>
      <w:r w:rsidR="003F38A9">
        <w:t>可以</w:t>
      </w:r>
      <w:r w:rsidR="003F38A9">
        <w:rPr>
          <w:rFonts w:hint="eastAsia"/>
        </w:rPr>
        <w:t>实时访问</w:t>
      </w:r>
      <w:r>
        <w:t>内部的HTML编辑器和其他HTML编辑器。因此开发者</w:t>
      </w:r>
      <w:r>
        <w:rPr>
          <w:rFonts w:hint="eastAsia"/>
        </w:rPr>
        <w:t>能够</w:t>
      </w:r>
      <w:r>
        <w:t>根据需求，快速的实现需要的网页设计</w:t>
      </w:r>
      <w:r w:rsidRPr="0037765B">
        <w:rPr>
          <w:rStyle w:val="affc"/>
        </w:rPr>
        <w:t>[5]</w:t>
      </w:r>
      <w:r>
        <w:t>。</w:t>
      </w:r>
    </w:p>
    <w:p w:rsidR="00BA346D" w:rsidRDefault="00BA346D" w:rsidP="00BA346D">
      <w:pPr>
        <w:pStyle w:val="a5"/>
      </w:pPr>
      <w:r>
        <w:t>（3）功能更多的CSS支持</w:t>
      </w:r>
      <w:r>
        <w:rPr>
          <w:rFonts w:hint="eastAsia"/>
        </w:rPr>
        <w:t>(</w:t>
      </w:r>
      <w:r>
        <w:t>CSS可视化设计、CSS检查工具</w:t>
      </w:r>
      <w:r>
        <w:rPr>
          <w:rFonts w:hint="eastAsia"/>
        </w:rPr>
        <w:t>)</w:t>
      </w:r>
      <w:r>
        <w:t xml:space="preserve">。 </w:t>
      </w:r>
    </w:p>
    <w:p w:rsidR="00BA346D" w:rsidRDefault="00BA346D" w:rsidP="00BA346D">
      <w:pPr>
        <w:pStyle w:val="a5"/>
      </w:pPr>
      <w:r>
        <w:t>（4）内建的图形编辑引擎。</w:t>
      </w:r>
    </w:p>
    <w:p w:rsidR="00BA346D" w:rsidRDefault="00BA346D" w:rsidP="00BA346D">
      <w:pPr>
        <w:pStyle w:val="a5"/>
      </w:pPr>
      <w:r>
        <w:t>（5）强大的WEB站点管理</w:t>
      </w:r>
      <w:r>
        <w:rPr>
          <w:rFonts w:hint="eastAsia"/>
        </w:rPr>
        <w:t>的</w:t>
      </w:r>
      <w:r>
        <w:t xml:space="preserve">功能。 </w:t>
      </w:r>
    </w:p>
    <w:p w:rsidR="00BA346D" w:rsidRPr="00AF3ECE" w:rsidRDefault="00BA346D" w:rsidP="00AF3ECE">
      <w:pPr>
        <w:pStyle w:val="a5"/>
      </w:pPr>
      <w:r>
        <w:lastRenderedPageBreak/>
        <w:t>（6）Dreamweaver</w:t>
      </w:r>
      <w:r>
        <w:rPr>
          <w:rFonts w:hint="eastAsia"/>
        </w:rPr>
        <w:t>的</w:t>
      </w:r>
      <w:r w:rsidR="00AF3ECE">
        <w:t>集成</w:t>
      </w:r>
      <w:r w:rsidR="00AF3ECE">
        <w:rPr>
          <w:rFonts w:hint="eastAsia"/>
        </w:rPr>
        <w:t>，它能够在创作环境里切换，能够快速创建优质的页面，方便人们操作。</w:t>
      </w:r>
      <w:r>
        <w:t xml:space="preserve">  </w:t>
      </w:r>
    </w:p>
    <w:p w:rsidR="00BA346D" w:rsidRPr="00BA346D" w:rsidRDefault="00BA346D" w:rsidP="00BA346D">
      <w:pPr>
        <w:pStyle w:val="1"/>
      </w:pPr>
      <w:bookmarkStart w:id="38" w:name="_Toc419008154"/>
      <w:bookmarkStart w:id="39" w:name="_Toc449989453"/>
      <w:bookmarkStart w:id="40" w:name="_Toc450207233"/>
      <w:bookmarkEnd w:id="22"/>
      <w:bookmarkEnd w:id="29"/>
      <w:r>
        <w:rPr>
          <w:rFonts w:hint="eastAsia"/>
        </w:rPr>
        <w:t>系统</w:t>
      </w:r>
      <w:r w:rsidRPr="00BA346D">
        <w:rPr>
          <w:rFonts w:hint="eastAsia"/>
        </w:rPr>
        <w:t>分析</w:t>
      </w:r>
      <w:bookmarkEnd w:id="38"/>
      <w:bookmarkEnd w:id="39"/>
      <w:bookmarkEnd w:id="40"/>
    </w:p>
    <w:p w:rsidR="00BA346D" w:rsidRDefault="00BA346D" w:rsidP="00BA346D">
      <w:pPr>
        <w:pStyle w:val="a5"/>
      </w:pPr>
      <w:r>
        <w:rPr>
          <w:rFonts w:hint="eastAsia"/>
        </w:rPr>
        <w:t>这款</w:t>
      </w:r>
      <w:r>
        <w:t>软件</w:t>
      </w:r>
      <w:r w:rsidR="003F38A9">
        <w:rPr>
          <w:rFonts w:hint="eastAsia"/>
        </w:rPr>
        <w:t>通过</w:t>
      </w:r>
      <w:r>
        <w:t>进行需求分析</w:t>
      </w:r>
      <w:r w:rsidR="003F38A9">
        <w:rPr>
          <w:rFonts w:hint="eastAsia"/>
        </w:rPr>
        <w:t>，</w:t>
      </w:r>
      <w:r>
        <w:t>弄清楚用户需要解决哪些问题，实现哪些功能</w:t>
      </w:r>
      <w:r>
        <w:rPr>
          <w:rFonts w:hint="eastAsia"/>
        </w:rPr>
        <w:t>。</w:t>
      </w:r>
    </w:p>
    <w:p w:rsidR="00BA346D" w:rsidRPr="00BA346D" w:rsidRDefault="00BA346D" w:rsidP="00BA346D">
      <w:pPr>
        <w:pStyle w:val="2"/>
      </w:pPr>
      <w:bookmarkStart w:id="41" w:name="_Toc419008155"/>
      <w:bookmarkStart w:id="42" w:name="_Toc417914376"/>
      <w:bookmarkStart w:id="43" w:name="_Toc449989454"/>
      <w:bookmarkStart w:id="44" w:name="_Toc450207234"/>
      <w:r>
        <w:rPr>
          <w:rFonts w:hint="eastAsia"/>
        </w:rPr>
        <w:t>可行性分析</w:t>
      </w:r>
      <w:bookmarkEnd w:id="41"/>
      <w:bookmarkEnd w:id="42"/>
      <w:bookmarkEnd w:id="43"/>
      <w:bookmarkEnd w:id="44"/>
    </w:p>
    <w:p w:rsidR="00BA346D" w:rsidRPr="00BA346D" w:rsidRDefault="00BA346D" w:rsidP="00BA346D">
      <w:pPr>
        <w:pStyle w:val="3"/>
      </w:pPr>
      <w:bookmarkStart w:id="45" w:name="_Toc419008156"/>
      <w:bookmarkStart w:id="46" w:name="_Toc449989455"/>
      <w:bookmarkStart w:id="47" w:name="_Toc450207235"/>
      <w:r>
        <w:rPr>
          <w:rFonts w:hint="eastAsia"/>
        </w:rPr>
        <w:t>技术方面的可行性分析</w:t>
      </w:r>
      <w:bookmarkEnd w:id="45"/>
      <w:bookmarkEnd w:id="46"/>
      <w:bookmarkEnd w:id="47"/>
    </w:p>
    <w:p w:rsidR="00BA346D" w:rsidRDefault="00BA346D" w:rsidP="00BA346D">
      <w:pPr>
        <w:pStyle w:val="a5"/>
      </w:pPr>
      <w:r>
        <w:rPr>
          <w:rFonts w:hint="eastAsia"/>
        </w:rPr>
        <w:t>（</w:t>
      </w:r>
      <w:r>
        <w:t>1</w:t>
      </w:r>
      <w:r>
        <w:rPr>
          <w:rFonts w:hint="eastAsia"/>
        </w:rPr>
        <w:t>）学习过《软件工程》，熟悉</w:t>
      </w:r>
      <w:r w:rsidR="00654C04">
        <w:t>软件生存周期</w:t>
      </w:r>
      <w:r w:rsidR="00654C04">
        <w:rPr>
          <w:rFonts w:hint="eastAsia"/>
        </w:rPr>
        <w:t>各个阶段</w:t>
      </w:r>
      <w:r>
        <w:t>基本任务和结束标准</w:t>
      </w:r>
      <w:r>
        <w:rPr>
          <w:rFonts w:hint="eastAsia"/>
        </w:rPr>
        <w:t>；</w:t>
      </w:r>
    </w:p>
    <w:p w:rsidR="00AF3ECE" w:rsidRDefault="00BA346D" w:rsidP="00BA346D">
      <w:pPr>
        <w:pStyle w:val="a5"/>
      </w:pPr>
      <w:r>
        <w:rPr>
          <w:rFonts w:hint="eastAsia"/>
        </w:rPr>
        <w:t>（2）学习过《数据库原理及应用》，</w:t>
      </w:r>
      <w:r w:rsidR="00AF3ECE">
        <w:rPr>
          <w:rFonts w:hint="eastAsia"/>
        </w:rPr>
        <w:t>知道设计的方法和相关的开发要求；</w:t>
      </w:r>
    </w:p>
    <w:p w:rsidR="00BA346D" w:rsidRDefault="00BA346D" w:rsidP="00BA346D">
      <w:pPr>
        <w:pStyle w:val="a5"/>
      </w:pPr>
      <w:r>
        <w:rPr>
          <w:rFonts w:hint="eastAsia"/>
        </w:rPr>
        <w:t>（</w:t>
      </w:r>
      <w:r>
        <w:t>3</w:t>
      </w:r>
      <w:r>
        <w:rPr>
          <w:rFonts w:hint="eastAsia"/>
        </w:rPr>
        <w:t>) 学习过《基于PHP技术的网站设计》，掌握了PHP编程的基础工作，步骤，基本文件的创建和使用；</w:t>
      </w:r>
    </w:p>
    <w:p w:rsidR="00BA346D" w:rsidRDefault="00BA346D" w:rsidP="00BA346D">
      <w:pPr>
        <w:pStyle w:val="a5"/>
      </w:pPr>
      <w:r>
        <w:rPr>
          <w:rFonts w:hint="eastAsia"/>
        </w:rPr>
        <w:t>（4）学习过《网页制作与PHP语言应用》，掌握了文件编写过程中的核心技术，核心方法及使用步骤；</w:t>
      </w:r>
    </w:p>
    <w:p w:rsidR="00BA346D" w:rsidRDefault="00BA346D" w:rsidP="00BA346D">
      <w:pPr>
        <w:pStyle w:val="a5"/>
      </w:pPr>
      <w:r>
        <w:rPr>
          <w:rFonts w:hint="eastAsia"/>
        </w:rPr>
        <w:t>（5）其它的电子商务网站，功能完善的，可以借鉴。</w:t>
      </w:r>
    </w:p>
    <w:p w:rsidR="00BA346D" w:rsidRPr="00BA346D" w:rsidRDefault="00BA346D" w:rsidP="00BA346D">
      <w:pPr>
        <w:pStyle w:val="3"/>
      </w:pPr>
      <w:bookmarkStart w:id="48" w:name="_Toc419008157"/>
      <w:bookmarkStart w:id="49" w:name="_Toc449989456"/>
      <w:bookmarkStart w:id="50" w:name="_Toc450207236"/>
      <w:r>
        <w:rPr>
          <w:rFonts w:hint="eastAsia"/>
        </w:rPr>
        <w:t>硬件条件方面的可行性</w:t>
      </w:r>
      <w:bookmarkEnd w:id="48"/>
      <w:bookmarkEnd w:id="49"/>
      <w:bookmarkEnd w:id="50"/>
    </w:p>
    <w:p w:rsidR="00BA346D" w:rsidRDefault="00BA346D" w:rsidP="00BA346D">
      <w:pPr>
        <w:pStyle w:val="a5"/>
      </w:pPr>
      <w:r>
        <w:rPr>
          <w:rFonts w:hint="eastAsia"/>
        </w:rPr>
        <w:t>提供有计算机和上机场所，计算机安装有必备的软件。</w:t>
      </w:r>
    </w:p>
    <w:p w:rsidR="00BA346D" w:rsidRPr="00BA346D" w:rsidRDefault="00BA346D" w:rsidP="00BA346D">
      <w:pPr>
        <w:pStyle w:val="3"/>
      </w:pPr>
      <w:bookmarkStart w:id="51" w:name="_Toc419008158"/>
      <w:bookmarkStart w:id="52" w:name="_Toc449989457"/>
      <w:bookmarkStart w:id="53" w:name="_Toc450207237"/>
      <w:r>
        <w:rPr>
          <w:rFonts w:hint="eastAsia"/>
        </w:rPr>
        <w:t>社会因素方面的可行性</w:t>
      </w:r>
      <w:bookmarkEnd w:id="51"/>
      <w:bookmarkEnd w:id="52"/>
      <w:bookmarkEnd w:id="53"/>
    </w:p>
    <w:p w:rsidR="00BA346D" w:rsidRDefault="00BA346D" w:rsidP="00BA346D">
      <w:pPr>
        <w:pStyle w:val="a5"/>
      </w:pPr>
      <w:r>
        <w:rPr>
          <w:rFonts w:hint="eastAsia"/>
        </w:rPr>
        <w:t>（1）虽然准备借鉴现存类似网站，但绝不照搬，不存在侵犯专利权和版权的问题；</w:t>
      </w:r>
    </w:p>
    <w:p w:rsidR="00BA346D" w:rsidRDefault="00BA346D" w:rsidP="00BA346D">
      <w:pPr>
        <w:pStyle w:val="a5"/>
      </w:pPr>
      <w:r>
        <w:rPr>
          <w:rFonts w:hint="eastAsia"/>
        </w:rPr>
        <w:t>（2）本系统界面比较清晰易用，只要会浏览网站，就可以可以在上面选购商品。</w:t>
      </w:r>
    </w:p>
    <w:p w:rsidR="00BA346D" w:rsidRPr="00BA346D" w:rsidRDefault="00BA346D" w:rsidP="00BA346D">
      <w:pPr>
        <w:pStyle w:val="2"/>
      </w:pPr>
      <w:bookmarkStart w:id="54" w:name="_Toc419008159"/>
      <w:bookmarkStart w:id="55" w:name="_Toc449989458"/>
      <w:bookmarkStart w:id="56" w:name="_Toc450207238"/>
      <w:r>
        <w:rPr>
          <w:rFonts w:hint="eastAsia"/>
        </w:rPr>
        <w:t>需求描述</w:t>
      </w:r>
      <w:bookmarkEnd w:id="54"/>
      <w:bookmarkEnd w:id="55"/>
      <w:bookmarkEnd w:id="56"/>
    </w:p>
    <w:p w:rsidR="00BA346D" w:rsidRDefault="00BA346D" w:rsidP="00BA346D">
      <w:pPr>
        <w:pStyle w:val="a5"/>
      </w:pPr>
      <w:r>
        <w:rPr>
          <w:rFonts w:hint="eastAsia"/>
        </w:rPr>
        <w:t>网站根据用户的各种需求进行设计的。</w:t>
      </w:r>
      <w:bookmarkStart w:id="57" w:name="_Toc168802160"/>
      <w:bookmarkStart w:id="58" w:name="_Toc168802024"/>
      <w:bookmarkStart w:id="59" w:name="_Toc168715406"/>
      <w:bookmarkStart w:id="60" w:name="_Toc168368999"/>
      <w:bookmarkStart w:id="61" w:name="_Toc168368086"/>
      <w:r>
        <w:rPr>
          <w:rFonts w:hint="eastAsia"/>
        </w:rPr>
        <w:t>网站不仅具备电子商务模块，还有资讯频道，在选购云南特色商品的同时，还可以通过资讯频道品味独特的云南风情，达到宣传的目的。</w:t>
      </w:r>
      <w:bookmarkEnd w:id="57"/>
      <w:bookmarkEnd w:id="58"/>
      <w:bookmarkEnd w:id="59"/>
      <w:bookmarkEnd w:id="60"/>
      <w:bookmarkEnd w:id="61"/>
    </w:p>
    <w:p w:rsidR="00BA346D" w:rsidRDefault="00BA346D" w:rsidP="00BA346D">
      <w:pPr>
        <w:pStyle w:val="a5"/>
      </w:pPr>
      <w:bookmarkStart w:id="62" w:name="_Toc419008162"/>
      <w:r>
        <w:rPr>
          <w:rFonts w:hint="eastAsia"/>
        </w:rPr>
        <w:t>对于用户，能实现注册和登录两个功能。没有注册的用户</w:t>
      </w:r>
      <w:r w:rsidR="00654C04">
        <w:rPr>
          <w:rFonts w:hint="eastAsia"/>
        </w:rPr>
        <w:t>只能查看</w:t>
      </w:r>
      <w:r>
        <w:rPr>
          <w:rFonts w:hint="eastAsia"/>
        </w:rPr>
        <w:t>；注册完成后，登录的会员实现在线评论、在线留言，购买商品、添加商品到购物车、查看订单等功能。</w:t>
      </w:r>
    </w:p>
    <w:p w:rsidR="00654C04" w:rsidRDefault="00BA346D" w:rsidP="00BA346D">
      <w:pPr>
        <w:pStyle w:val="a5"/>
      </w:pPr>
      <w:r>
        <w:rPr>
          <w:rFonts w:hint="eastAsia"/>
        </w:rPr>
        <w:t>对于管理员，</w:t>
      </w:r>
      <w:r w:rsidR="00654C04">
        <w:rPr>
          <w:rFonts w:hint="eastAsia"/>
        </w:rPr>
        <w:t>可以管理网站信息，会员信息和购物信息。</w:t>
      </w:r>
    </w:p>
    <w:p w:rsidR="00BA346D" w:rsidRPr="00BA346D" w:rsidRDefault="00BA346D" w:rsidP="00BA346D">
      <w:pPr>
        <w:pStyle w:val="2"/>
      </w:pPr>
      <w:bookmarkStart w:id="63" w:name="_Toc449989459"/>
      <w:bookmarkStart w:id="64" w:name="_Toc450207239"/>
      <w:r>
        <w:rPr>
          <w:rFonts w:hint="eastAsia"/>
        </w:rPr>
        <w:t>面向</w:t>
      </w:r>
      <w:r w:rsidRPr="00BA346D">
        <w:t>对象分析</w:t>
      </w:r>
      <w:bookmarkEnd w:id="62"/>
      <w:bookmarkEnd w:id="63"/>
      <w:bookmarkEnd w:id="64"/>
    </w:p>
    <w:p w:rsidR="00BA346D" w:rsidRDefault="00BA346D" w:rsidP="00BA346D">
      <w:pPr>
        <w:pStyle w:val="a5"/>
      </w:pPr>
      <w:r>
        <w:rPr>
          <w:rFonts w:hint="eastAsia"/>
        </w:rPr>
        <w:t>创建系统的用例模型</w:t>
      </w:r>
      <w:r w:rsidR="00654C04">
        <w:rPr>
          <w:rFonts w:hint="eastAsia"/>
        </w:rPr>
        <w:t>是网站分析设计的第一步</w:t>
      </w:r>
      <w:r>
        <w:rPr>
          <w:rFonts w:hint="eastAsia"/>
        </w:rPr>
        <w:t>。开发</w:t>
      </w:r>
      <w:r w:rsidR="00654C04">
        <w:rPr>
          <w:rFonts w:hint="eastAsia"/>
        </w:rPr>
        <w:t>都是围绕系统</w:t>
      </w:r>
      <w:r>
        <w:rPr>
          <w:rFonts w:hint="eastAsia"/>
        </w:rPr>
        <w:t>需求用例描述进行的。</w:t>
      </w:r>
    </w:p>
    <w:p w:rsidR="00BA346D" w:rsidRDefault="00BA346D" w:rsidP="00BA346D">
      <w:pPr>
        <w:pStyle w:val="a5"/>
      </w:pPr>
      <w:r>
        <w:rPr>
          <w:rFonts w:hint="eastAsia"/>
        </w:rPr>
        <w:t>网站面对的是各种各样的用户群体，包括</w:t>
      </w:r>
      <w:r>
        <w:t>学生，老人，</w:t>
      </w:r>
      <w:r>
        <w:rPr>
          <w:rFonts w:hint="eastAsia"/>
        </w:rPr>
        <w:t>成年</w:t>
      </w:r>
      <w:r>
        <w:t>人</w:t>
      </w:r>
      <w:r>
        <w:rPr>
          <w:rFonts w:hint="eastAsia"/>
        </w:rPr>
        <w:t>。为了满足不同的用户群体都能方便，所以</w:t>
      </w:r>
      <w:r>
        <w:t>在设计的过程中，</w:t>
      </w:r>
      <w:r>
        <w:rPr>
          <w:rFonts w:hint="eastAsia"/>
        </w:rPr>
        <w:t>就是要网站</w:t>
      </w:r>
      <w:r>
        <w:t>怎么简洁</w:t>
      </w:r>
      <w:r>
        <w:rPr>
          <w:rFonts w:hint="eastAsia"/>
        </w:rPr>
        <w:t>就</w:t>
      </w:r>
      <w:r>
        <w:t>怎么进行</w:t>
      </w:r>
      <w:r>
        <w:rPr>
          <w:rFonts w:hint="eastAsia"/>
        </w:rPr>
        <w:t>开发</w:t>
      </w:r>
      <w:r>
        <w:t>。</w:t>
      </w:r>
      <w:r>
        <w:rPr>
          <w:rFonts w:hint="eastAsia"/>
        </w:rPr>
        <w:t>为了让</w:t>
      </w:r>
      <w:r>
        <w:rPr>
          <w:rFonts w:hint="eastAsia"/>
        </w:rPr>
        <w:lastRenderedPageBreak/>
        <w:t>用</w:t>
      </w:r>
      <w:r>
        <w:t>户</w:t>
      </w:r>
      <w:r>
        <w:rPr>
          <w:rFonts w:hint="eastAsia"/>
        </w:rPr>
        <w:t>在使用过程</w:t>
      </w:r>
      <w:r>
        <w:t>中能简</w:t>
      </w:r>
      <w:r>
        <w:rPr>
          <w:rFonts w:hint="eastAsia"/>
        </w:rPr>
        <w:t>洁明了</w:t>
      </w:r>
      <w:r>
        <w:t>，</w:t>
      </w:r>
      <w:r>
        <w:rPr>
          <w:rFonts w:hint="eastAsia"/>
        </w:rPr>
        <w:t>清晰</w:t>
      </w:r>
      <w:r>
        <w:t>易懂的</w:t>
      </w:r>
      <w:r>
        <w:rPr>
          <w:rFonts w:hint="eastAsia"/>
        </w:rPr>
        <w:t>都能进行</w:t>
      </w:r>
      <w:r>
        <w:t>操作，所以</w:t>
      </w:r>
      <w:r>
        <w:rPr>
          <w:rFonts w:hint="eastAsia"/>
        </w:rPr>
        <w:t>就</w:t>
      </w:r>
      <w:r>
        <w:t>要求界面不能太复</w:t>
      </w:r>
      <w:r>
        <w:rPr>
          <w:rFonts w:hint="eastAsia"/>
        </w:rPr>
        <w:t>杂</w:t>
      </w:r>
      <w:r w:rsidRPr="0037765B">
        <w:rPr>
          <w:rStyle w:val="affc"/>
          <w:rFonts w:hint="eastAsia"/>
        </w:rPr>
        <w:t>[6]</w:t>
      </w:r>
      <w:r>
        <w:rPr>
          <w:rFonts w:hint="eastAsia"/>
        </w:rPr>
        <w:t>。</w:t>
      </w:r>
    </w:p>
    <w:p w:rsidR="00BA346D" w:rsidRDefault="00BA346D" w:rsidP="00BA346D">
      <w:pPr>
        <w:pStyle w:val="a5"/>
      </w:pPr>
      <w:r>
        <w:rPr>
          <w:rFonts w:hint="eastAsia"/>
        </w:rPr>
        <w:t>本系统角色分</w:t>
      </w:r>
      <w:r w:rsidR="00654C04">
        <w:rPr>
          <w:rFonts w:hint="eastAsia"/>
        </w:rPr>
        <w:t>为</w:t>
      </w:r>
      <w:r>
        <w:rPr>
          <w:rFonts w:hint="eastAsia"/>
        </w:rPr>
        <w:t>三类。下面将逐个展示每个角色的描述。</w:t>
      </w:r>
    </w:p>
    <w:p w:rsidR="00BA346D" w:rsidRPr="00BA346D" w:rsidRDefault="00BA346D" w:rsidP="00BA346D">
      <w:pPr>
        <w:pStyle w:val="3"/>
      </w:pPr>
      <w:bookmarkStart w:id="65" w:name="_Toc449989460"/>
      <w:bookmarkStart w:id="66" w:name="_Toc450207240"/>
      <w:r>
        <w:rPr>
          <w:rFonts w:hint="eastAsia"/>
        </w:rPr>
        <w:t>游客用例描述</w:t>
      </w:r>
      <w:bookmarkEnd w:id="65"/>
      <w:bookmarkEnd w:id="66"/>
    </w:p>
    <w:p w:rsidR="00BA346D" w:rsidRDefault="00BA346D" w:rsidP="00BA346D">
      <w:pPr>
        <w:pStyle w:val="a5"/>
      </w:pPr>
      <w:r>
        <w:t>本网站主要有用</w:t>
      </w:r>
      <w:r>
        <w:rPr>
          <w:rFonts w:hint="eastAsia"/>
        </w:rPr>
        <w:t>游客、用</w:t>
      </w:r>
      <w:r>
        <w:t>户和管理员三个用例，其中游客用便主要包括在浏览商品、查询商品。游客的用例如图3-1所示。</w:t>
      </w:r>
    </w:p>
    <w:p w:rsidR="00BA346D" w:rsidRDefault="00031C04" w:rsidP="00BA346D">
      <w:pPr>
        <w:pStyle w:val="aff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82.25pt;height:85.5pt;visibility:visible;mso-wrap-style:square">
            <v:imagedata r:id="rId21" o:title="1"/>
          </v:shape>
        </w:pict>
      </w:r>
    </w:p>
    <w:p w:rsidR="00BA346D" w:rsidRDefault="00BA346D" w:rsidP="00BA346D">
      <w:pPr>
        <w:pStyle w:val="affd"/>
      </w:pPr>
      <w:r>
        <w:t>图3-</w:t>
      </w:r>
      <w:r>
        <w:rPr>
          <w:rFonts w:hint="eastAsia"/>
        </w:rPr>
        <w:t>1</w:t>
      </w:r>
      <w:r>
        <w:t xml:space="preserve">  游客的用例图</w:t>
      </w:r>
    </w:p>
    <w:p w:rsidR="00BA346D" w:rsidRPr="00753397" w:rsidRDefault="00BA346D" w:rsidP="00BA346D">
      <w:pPr>
        <w:pStyle w:val="a5"/>
      </w:pPr>
      <w:r w:rsidRPr="00753397">
        <w:rPr>
          <w:rFonts w:hint="eastAsia"/>
        </w:rPr>
        <w:t xml:space="preserve">    （1）“浏览商品”用例描述</w:t>
      </w:r>
    </w:p>
    <w:p w:rsidR="00BA346D" w:rsidRDefault="00BA346D" w:rsidP="00BA346D">
      <w:pPr>
        <w:pStyle w:val="a5"/>
      </w:pPr>
      <w:r>
        <w:rPr>
          <w:rFonts w:hint="eastAsia"/>
        </w:rPr>
        <w:t>用例名称：浏览商品</w:t>
      </w:r>
    </w:p>
    <w:p w:rsidR="00BA346D" w:rsidRDefault="00BA346D" w:rsidP="00BA346D">
      <w:pPr>
        <w:pStyle w:val="a5"/>
      </w:pPr>
      <w:r>
        <w:rPr>
          <w:rFonts w:hint="eastAsia"/>
        </w:rPr>
        <w:t>用例目的：寻找商品</w:t>
      </w:r>
    </w:p>
    <w:p w:rsidR="00BA346D" w:rsidRDefault="00BA346D" w:rsidP="00BA346D">
      <w:pPr>
        <w:pStyle w:val="a5"/>
      </w:pPr>
      <w:r>
        <w:rPr>
          <w:rFonts w:hint="eastAsia"/>
        </w:rPr>
        <w:t>参与者：浏览网站的人</w:t>
      </w:r>
    </w:p>
    <w:p w:rsidR="00BA346D" w:rsidRDefault="00BA346D" w:rsidP="00BA346D">
      <w:pPr>
        <w:pStyle w:val="a5"/>
      </w:pPr>
      <w:r>
        <w:rPr>
          <w:rFonts w:hint="eastAsia"/>
        </w:rPr>
        <w:t>前置条件：进入网站商品页面。</w:t>
      </w:r>
    </w:p>
    <w:p w:rsidR="00BA346D" w:rsidRDefault="00BA346D" w:rsidP="00BA346D">
      <w:pPr>
        <w:pStyle w:val="a5"/>
      </w:pPr>
      <w:r>
        <w:rPr>
          <w:rFonts w:hint="eastAsia"/>
        </w:rPr>
        <w:t>基本事件流: ①进入网站，点击商品页面。</w:t>
      </w:r>
    </w:p>
    <w:p w:rsidR="00BA346D" w:rsidRDefault="00BA346D" w:rsidP="00BA346D">
      <w:pPr>
        <w:pStyle w:val="a5"/>
      </w:pPr>
      <w:r>
        <w:rPr>
          <w:rFonts w:hint="eastAsia"/>
        </w:rPr>
        <w:t xml:space="preserve">            ②点击商品查看商品。</w:t>
      </w:r>
    </w:p>
    <w:p w:rsidR="00BA346D" w:rsidRDefault="00BA346D" w:rsidP="00BA346D">
      <w:pPr>
        <w:pStyle w:val="a5"/>
      </w:pPr>
      <w:r>
        <w:rPr>
          <w:rFonts w:hint="eastAsia"/>
        </w:rPr>
        <w:t>后置条件：看中商品点击购买，转到登陆页面登陆进行商品选购。</w:t>
      </w:r>
    </w:p>
    <w:p w:rsidR="00BA346D" w:rsidRPr="00753397" w:rsidRDefault="00BA346D" w:rsidP="00BA346D">
      <w:pPr>
        <w:pStyle w:val="a5"/>
      </w:pPr>
      <w:r w:rsidRPr="00753397">
        <w:rPr>
          <w:rFonts w:hint="eastAsia"/>
        </w:rPr>
        <w:t xml:space="preserve">    （2）“查询商品”用例描述</w:t>
      </w:r>
    </w:p>
    <w:p w:rsidR="00BA346D" w:rsidRDefault="00BA346D" w:rsidP="00BA346D">
      <w:pPr>
        <w:pStyle w:val="a5"/>
      </w:pPr>
      <w:r>
        <w:rPr>
          <w:rFonts w:hint="eastAsia"/>
        </w:rPr>
        <w:t>用例名称：查询商品</w:t>
      </w:r>
    </w:p>
    <w:p w:rsidR="00BA346D" w:rsidRDefault="00BA346D" w:rsidP="00BA346D">
      <w:pPr>
        <w:pStyle w:val="a5"/>
      </w:pPr>
      <w:r>
        <w:rPr>
          <w:rFonts w:hint="eastAsia"/>
        </w:rPr>
        <w:t>用例目的：找到商品</w:t>
      </w:r>
    </w:p>
    <w:p w:rsidR="00BA346D" w:rsidRDefault="00BA346D" w:rsidP="00BA346D">
      <w:pPr>
        <w:pStyle w:val="a5"/>
      </w:pPr>
      <w:r>
        <w:rPr>
          <w:rFonts w:hint="eastAsia"/>
        </w:rPr>
        <w:t>参与者：浏览网站的人</w:t>
      </w:r>
    </w:p>
    <w:p w:rsidR="00BA346D" w:rsidRDefault="00BA346D" w:rsidP="00BA346D">
      <w:pPr>
        <w:pStyle w:val="a5"/>
      </w:pPr>
      <w:r>
        <w:rPr>
          <w:rFonts w:hint="eastAsia"/>
        </w:rPr>
        <w:t>前置条件：进入网站商品页面。</w:t>
      </w:r>
    </w:p>
    <w:p w:rsidR="00BA346D" w:rsidRDefault="00BA346D" w:rsidP="00BA346D">
      <w:pPr>
        <w:pStyle w:val="a5"/>
      </w:pPr>
      <w:r>
        <w:rPr>
          <w:rFonts w:hint="eastAsia"/>
        </w:rPr>
        <w:t>基本事件流: ①进入网站，输入商品条件点击搜索。</w:t>
      </w:r>
    </w:p>
    <w:p w:rsidR="00BA346D" w:rsidRDefault="00BA346D" w:rsidP="00BA346D">
      <w:pPr>
        <w:pStyle w:val="a5"/>
      </w:pPr>
      <w:r>
        <w:rPr>
          <w:rFonts w:hint="eastAsia"/>
        </w:rPr>
        <w:t xml:space="preserve">            ②网站显示符合条件的商品；若没有则提示没有。</w:t>
      </w:r>
    </w:p>
    <w:p w:rsidR="00BA346D" w:rsidRDefault="00BA346D" w:rsidP="00BA346D">
      <w:pPr>
        <w:pStyle w:val="a5"/>
      </w:pPr>
      <w:r>
        <w:rPr>
          <w:rFonts w:hint="eastAsia"/>
        </w:rPr>
        <w:t>后置条件：看中商品点击购买，转到登陆页面登陆进行商品选购。</w:t>
      </w:r>
    </w:p>
    <w:p w:rsidR="00BA346D" w:rsidRPr="00BA346D" w:rsidRDefault="00BA346D" w:rsidP="00BA346D">
      <w:pPr>
        <w:pStyle w:val="3"/>
      </w:pPr>
      <w:bookmarkStart w:id="67" w:name="_Toc449989461"/>
      <w:bookmarkStart w:id="68" w:name="_Toc450207241"/>
      <w:r>
        <w:rPr>
          <w:rFonts w:hint="eastAsia"/>
        </w:rPr>
        <w:t>用户用例描述</w:t>
      </w:r>
      <w:bookmarkEnd w:id="67"/>
      <w:bookmarkEnd w:id="68"/>
    </w:p>
    <w:p w:rsidR="00BA346D" w:rsidRDefault="00BA346D" w:rsidP="00BA346D">
      <w:pPr>
        <w:pStyle w:val="a5"/>
      </w:pPr>
      <w:r>
        <w:t>用户用例主要包括了</w:t>
      </w:r>
      <w:r w:rsidR="000A0378">
        <w:rPr>
          <w:rFonts w:hint="eastAsia"/>
        </w:rPr>
        <w:t>商品查询等用例</w:t>
      </w:r>
      <w:r>
        <w:t>。</w:t>
      </w:r>
      <w:r w:rsidR="000A0378">
        <w:t>用例</w:t>
      </w:r>
      <w:r>
        <w:t>如图3-</w:t>
      </w:r>
      <w:r>
        <w:rPr>
          <w:rFonts w:hint="eastAsia"/>
        </w:rPr>
        <w:t>2</w:t>
      </w:r>
      <w:r w:rsidR="000A0378">
        <w:rPr>
          <w:rFonts w:hint="eastAsia"/>
        </w:rPr>
        <w:t>中</w:t>
      </w:r>
      <w:r>
        <w:t>所示。</w:t>
      </w:r>
    </w:p>
    <w:p w:rsidR="00BA346D" w:rsidRDefault="00031C04" w:rsidP="00BA346D">
      <w:pPr>
        <w:pStyle w:val="affe"/>
      </w:pPr>
      <w:r>
        <w:lastRenderedPageBreak/>
        <w:pict>
          <v:shape id="图片 21" o:spid="_x0000_i1026" type="#_x0000_t75" style="width:162pt;height:252.75pt;visibility:visible;mso-wrap-style:square">
            <v:imagedata r:id="rId22" o:title="2"/>
          </v:shape>
        </w:pict>
      </w:r>
    </w:p>
    <w:p w:rsidR="00BA346D" w:rsidRDefault="00BA346D" w:rsidP="00BA346D">
      <w:pPr>
        <w:pStyle w:val="affd"/>
      </w:pPr>
      <w:r>
        <w:t>图3-</w:t>
      </w:r>
      <w:r>
        <w:rPr>
          <w:rFonts w:hint="eastAsia"/>
        </w:rPr>
        <w:t>2</w:t>
      </w:r>
      <w:r>
        <w:t xml:space="preserve">  </w:t>
      </w:r>
      <w:r w:rsidR="000A0378">
        <w:t>用户</w:t>
      </w:r>
      <w:r>
        <w:t>用例图</w:t>
      </w:r>
    </w:p>
    <w:p w:rsidR="00BA346D" w:rsidRPr="00753397" w:rsidRDefault="00BA346D" w:rsidP="00BA346D">
      <w:pPr>
        <w:pStyle w:val="a5"/>
      </w:pPr>
      <w:r w:rsidRPr="00753397">
        <w:rPr>
          <w:rFonts w:hint="eastAsia"/>
        </w:rPr>
        <w:t xml:space="preserve">    （1）“用户</w:t>
      </w:r>
      <w:r w:rsidR="000A0378">
        <w:rPr>
          <w:rFonts w:hint="eastAsia"/>
        </w:rPr>
        <w:t>的</w:t>
      </w:r>
      <w:r w:rsidRPr="00753397">
        <w:rPr>
          <w:rFonts w:hint="eastAsia"/>
        </w:rPr>
        <w:t>注册”</w:t>
      </w:r>
      <w:r w:rsidR="000A0378">
        <w:rPr>
          <w:rFonts w:hint="eastAsia"/>
        </w:rPr>
        <w:t>部分</w:t>
      </w:r>
      <w:r w:rsidRPr="00753397">
        <w:rPr>
          <w:rFonts w:hint="eastAsia"/>
        </w:rPr>
        <w:t>描述</w:t>
      </w:r>
    </w:p>
    <w:p w:rsidR="00BA346D" w:rsidRDefault="00BA346D" w:rsidP="00BA346D">
      <w:pPr>
        <w:pStyle w:val="a5"/>
      </w:pPr>
      <w:r>
        <w:rPr>
          <w:rFonts w:hint="eastAsia"/>
        </w:rPr>
        <w:t>用例名称：用户</w:t>
      </w:r>
      <w:r w:rsidR="000A0378">
        <w:rPr>
          <w:rFonts w:hint="eastAsia"/>
        </w:rPr>
        <w:t>的</w:t>
      </w:r>
      <w:r>
        <w:rPr>
          <w:rFonts w:hint="eastAsia"/>
        </w:rPr>
        <w:t>注册</w:t>
      </w:r>
    </w:p>
    <w:p w:rsidR="00BA346D" w:rsidRDefault="000A0378" w:rsidP="00BA346D">
      <w:pPr>
        <w:pStyle w:val="a5"/>
      </w:pPr>
      <w:r>
        <w:rPr>
          <w:rFonts w:hint="eastAsia"/>
        </w:rPr>
        <w:t>用例目的：</w:t>
      </w:r>
      <w:r w:rsidR="00BA346D">
        <w:rPr>
          <w:rFonts w:hint="eastAsia"/>
        </w:rPr>
        <w:t>新用户</w:t>
      </w:r>
      <w:r>
        <w:rPr>
          <w:rFonts w:hint="eastAsia"/>
        </w:rPr>
        <w:t>的注册</w:t>
      </w:r>
    </w:p>
    <w:p w:rsidR="00BA346D" w:rsidRDefault="000A0378" w:rsidP="00BA346D">
      <w:pPr>
        <w:pStyle w:val="a5"/>
      </w:pPr>
      <w:r>
        <w:rPr>
          <w:rFonts w:hint="eastAsia"/>
        </w:rPr>
        <w:t>参与者：不是会员</w:t>
      </w:r>
      <w:r w:rsidR="00BA346D">
        <w:rPr>
          <w:rFonts w:hint="eastAsia"/>
        </w:rPr>
        <w:t>的用户</w:t>
      </w:r>
    </w:p>
    <w:p w:rsidR="00BA346D" w:rsidRDefault="00BA346D" w:rsidP="00BA346D">
      <w:pPr>
        <w:pStyle w:val="a5"/>
      </w:pPr>
      <w:r>
        <w:rPr>
          <w:rFonts w:hint="eastAsia"/>
        </w:rPr>
        <w:t>前置条件：用户成功进入注册界面。</w:t>
      </w:r>
    </w:p>
    <w:p w:rsidR="00BA346D" w:rsidRDefault="00BA346D" w:rsidP="00BA346D">
      <w:pPr>
        <w:pStyle w:val="a5"/>
      </w:pPr>
      <w:r>
        <w:rPr>
          <w:rFonts w:hint="eastAsia"/>
        </w:rPr>
        <w:t>基本事件流: ①进入网站，点击注册按钮。</w:t>
      </w:r>
    </w:p>
    <w:p w:rsidR="00BA346D" w:rsidRDefault="00BA346D" w:rsidP="00BA346D">
      <w:pPr>
        <w:pStyle w:val="a5"/>
      </w:pPr>
      <w:r>
        <w:rPr>
          <w:rFonts w:hint="eastAsia"/>
        </w:rPr>
        <w:t xml:space="preserve">            ②正确填写注册信息并确定。</w:t>
      </w:r>
    </w:p>
    <w:p w:rsidR="00BA346D" w:rsidRDefault="00BA346D" w:rsidP="00BA346D">
      <w:pPr>
        <w:pStyle w:val="a5"/>
      </w:pPr>
      <w:r>
        <w:rPr>
          <w:rFonts w:hint="eastAsia"/>
        </w:rPr>
        <w:t xml:space="preserve">            ③注册成功，点击登录。</w:t>
      </w:r>
    </w:p>
    <w:p w:rsidR="00BA346D" w:rsidRDefault="00BA346D" w:rsidP="00BA346D">
      <w:pPr>
        <w:pStyle w:val="a5"/>
      </w:pPr>
      <w:r>
        <w:rPr>
          <w:rFonts w:hint="eastAsia"/>
        </w:rPr>
        <w:t>后置条件：成功注册，转到登陆页面登陆进行商品选购、在线留言等等权利</w:t>
      </w:r>
    </w:p>
    <w:p w:rsidR="00BA346D" w:rsidRPr="00ED2AC5" w:rsidRDefault="00BA346D" w:rsidP="00BA346D">
      <w:pPr>
        <w:pStyle w:val="a5"/>
      </w:pPr>
      <w:r>
        <w:rPr>
          <w:rFonts w:hint="eastAsia"/>
        </w:rPr>
        <w:t>（2）“</w:t>
      </w:r>
      <w:r w:rsidR="000A0378">
        <w:rPr>
          <w:rFonts w:hint="eastAsia"/>
        </w:rPr>
        <w:t>选择和</w:t>
      </w:r>
      <w:r>
        <w:rPr>
          <w:rFonts w:hint="eastAsia"/>
        </w:rPr>
        <w:t>购</w:t>
      </w:r>
      <w:r w:rsidR="000A0378">
        <w:rPr>
          <w:rFonts w:hint="eastAsia"/>
        </w:rPr>
        <w:t>买</w:t>
      </w:r>
      <w:r>
        <w:rPr>
          <w:rFonts w:hint="eastAsia"/>
        </w:rPr>
        <w:t>商品”</w:t>
      </w:r>
      <w:r w:rsidR="000A0378">
        <w:rPr>
          <w:rFonts w:hint="eastAsia"/>
        </w:rPr>
        <w:t>部分</w:t>
      </w:r>
      <w:r>
        <w:rPr>
          <w:rFonts w:hint="eastAsia"/>
        </w:rPr>
        <w:t>描述</w:t>
      </w:r>
    </w:p>
    <w:p w:rsidR="00BA346D" w:rsidRDefault="00BA346D" w:rsidP="00BA346D">
      <w:pPr>
        <w:pStyle w:val="a5"/>
      </w:pPr>
      <w:r>
        <w:rPr>
          <w:rFonts w:hint="eastAsia"/>
        </w:rPr>
        <w:t>用例名称：</w:t>
      </w:r>
      <w:r w:rsidR="000A0378">
        <w:rPr>
          <w:rFonts w:hint="eastAsia"/>
        </w:rPr>
        <w:t>用户选择和购买</w:t>
      </w:r>
      <w:r>
        <w:rPr>
          <w:rFonts w:hint="eastAsia"/>
        </w:rPr>
        <w:t>商品</w:t>
      </w:r>
    </w:p>
    <w:p w:rsidR="00BA346D" w:rsidRDefault="00BA346D" w:rsidP="00BA346D">
      <w:pPr>
        <w:pStyle w:val="a5"/>
      </w:pPr>
      <w:r>
        <w:rPr>
          <w:rFonts w:hint="eastAsia"/>
        </w:rPr>
        <w:t>用例目的：</w:t>
      </w:r>
      <w:r w:rsidR="000A0378">
        <w:rPr>
          <w:rFonts w:hint="eastAsia"/>
        </w:rPr>
        <w:t>用户完成商品的选择购买</w:t>
      </w:r>
      <w:r w:rsidR="000A0378">
        <w:t xml:space="preserve"> </w:t>
      </w:r>
    </w:p>
    <w:p w:rsidR="00BA346D" w:rsidRDefault="00BA346D" w:rsidP="00BA346D">
      <w:pPr>
        <w:pStyle w:val="a5"/>
      </w:pPr>
      <w:r>
        <w:rPr>
          <w:rFonts w:hint="eastAsia"/>
        </w:rPr>
        <w:t>参与者：注册过</w:t>
      </w:r>
      <w:r w:rsidR="000A0378">
        <w:rPr>
          <w:rFonts w:hint="eastAsia"/>
        </w:rPr>
        <w:t>网站并成为会员的</w:t>
      </w:r>
      <w:r>
        <w:rPr>
          <w:rFonts w:hint="eastAsia"/>
        </w:rPr>
        <w:t>用户</w:t>
      </w:r>
    </w:p>
    <w:p w:rsidR="00BA346D" w:rsidRDefault="000A0378" w:rsidP="00BA346D">
      <w:pPr>
        <w:pStyle w:val="a5"/>
      </w:pPr>
      <w:r>
        <w:rPr>
          <w:rFonts w:hint="eastAsia"/>
        </w:rPr>
        <w:t>前置条件：</w:t>
      </w:r>
      <w:r w:rsidR="00BA346D">
        <w:rPr>
          <w:rFonts w:hint="eastAsia"/>
        </w:rPr>
        <w:t>成功进入商品页面。</w:t>
      </w:r>
    </w:p>
    <w:p w:rsidR="00BA346D" w:rsidRDefault="00BA346D" w:rsidP="00BA346D">
      <w:pPr>
        <w:pStyle w:val="a5"/>
      </w:pPr>
      <w:r>
        <w:rPr>
          <w:rFonts w:hint="eastAsia"/>
        </w:rPr>
        <w:t>基本事件流：①登陆到前台。</w:t>
      </w:r>
    </w:p>
    <w:p w:rsidR="00BA346D" w:rsidRDefault="00BA346D" w:rsidP="00BA346D">
      <w:pPr>
        <w:pStyle w:val="a5"/>
      </w:pPr>
      <w:r>
        <w:rPr>
          <w:rFonts w:hint="eastAsia"/>
        </w:rPr>
        <w:tab/>
      </w:r>
      <w:r>
        <w:rPr>
          <w:rFonts w:hint="eastAsia"/>
        </w:rPr>
        <w:tab/>
      </w:r>
      <w:r>
        <w:rPr>
          <w:rFonts w:hint="eastAsia"/>
        </w:rPr>
        <w:tab/>
        <w:t xml:space="preserve">  ②选择需要的商品进行选购。 </w:t>
      </w:r>
    </w:p>
    <w:p w:rsidR="00BA346D" w:rsidRDefault="00BA346D" w:rsidP="00BA346D">
      <w:pPr>
        <w:pStyle w:val="a5"/>
      </w:pPr>
      <w:r>
        <w:rPr>
          <w:rFonts w:hint="eastAsia"/>
        </w:rPr>
        <w:tab/>
      </w:r>
      <w:r>
        <w:rPr>
          <w:rFonts w:hint="eastAsia"/>
        </w:rPr>
        <w:tab/>
      </w:r>
      <w:r>
        <w:rPr>
          <w:rFonts w:hint="eastAsia"/>
        </w:rPr>
        <w:tab/>
        <w:t xml:space="preserve">  ③选购成功付款购买。</w:t>
      </w:r>
    </w:p>
    <w:p w:rsidR="00BA346D" w:rsidRDefault="00BA346D" w:rsidP="00BA346D">
      <w:pPr>
        <w:pStyle w:val="a5"/>
      </w:pPr>
      <w:r>
        <w:rPr>
          <w:rFonts w:hint="eastAsia"/>
        </w:rPr>
        <w:tab/>
      </w:r>
      <w:r>
        <w:rPr>
          <w:rFonts w:hint="eastAsia"/>
        </w:rPr>
        <w:tab/>
      </w:r>
      <w:r>
        <w:rPr>
          <w:rFonts w:hint="eastAsia"/>
        </w:rPr>
        <w:tab/>
        <w:t xml:space="preserve">  ④若不成功浏览其他商品。</w:t>
      </w:r>
    </w:p>
    <w:p w:rsidR="00BA346D" w:rsidRDefault="00BA346D" w:rsidP="00BA346D">
      <w:pPr>
        <w:pStyle w:val="a5"/>
      </w:pPr>
      <w:r>
        <w:rPr>
          <w:rFonts w:hint="eastAsia"/>
        </w:rPr>
        <w:t>后置条件：成功购买商品或选购失败。</w:t>
      </w:r>
    </w:p>
    <w:p w:rsidR="00BA346D" w:rsidRPr="00ED2AC5" w:rsidRDefault="00BA346D" w:rsidP="00BA346D">
      <w:pPr>
        <w:pStyle w:val="a5"/>
      </w:pPr>
      <w:r>
        <w:rPr>
          <w:rFonts w:hint="eastAsia"/>
        </w:rPr>
        <w:t>（3）“在线评论”</w:t>
      </w:r>
      <w:r w:rsidR="000A0378">
        <w:rPr>
          <w:rFonts w:hint="eastAsia"/>
        </w:rPr>
        <w:t>部分</w:t>
      </w:r>
      <w:r>
        <w:rPr>
          <w:rFonts w:hint="eastAsia"/>
        </w:rPr>
        <w:t>描述</w:t>
      </w:r>
    </w:p>
    <w:p w:rsidR="00BA346D" w:rsidRDefault="00BA346D" w:rsidP="00BA346D">
      <w:pPr>
        <w:pStyle w:val="a5"/>
      </w:pPr>
      <w:r>
        <w:rPr>
          <w:rFonts w:hint="eastAsia"/>
        </w:rPr>
        <w:t>用例名称：</w:t>
      </w:r>
      <w:r w:rsidR="000A0378">
        <w:rPr>
          <w:rFonts w:hint="eastAsia"/>
        </w:rPr>
        <w:t>会员的</w:t>
      </w:r>
      <w:r>
        <w:rPr>
          <w:rFonts w:hint="eastAsia"/>
        </w:rPr>
        <w:t>在线评论</w:t>
      </w:r>
    </w:p>
    <w:p w:rsidR="00BA346D" w:rsidRDefault="000A0378" w:rsidP="00BA346D">
      <w:pPr>
        <w:pStyle w:val="a5"/>
      </w:pPr>
      <w:r>
        <w:rPr>
          <w:rFonts w:hint="eastAsia"/>
        </w:rPr>
        <w:lastRenderedPageBreak/>
        <w:t>用例目的：用户登录后完成对</w:t>
      </w:r>
      <w:r w:rsidR="00BA346D">
        <w:rPr>
          <w:rFonts w:hint="eastAsia"/>
        </w:rPr>
        <w:t>商品</w:t>
      </w:r>
      <w:r>
        <w:rPr>
          <w:rFonts w:hint="eastAsia"/>
        </w:rPr>
        <w:t>的评论</w:t>
      </w:r>
    </w:p>
    <w:p w:rsidR="00BA346D" w:rsidRDefault="00BA346D" w:rsidP="00BA346D">
      <w:pPr>
        <w:pStyle w:val="a5"/>
      </w:pPr>
      <w:r>
        <w:rPr>
          <w:rFonts w:hint="eastAsia"/>
        </w:rPr>
        <w:t>参与者：注册过</w:t>
      </w:r>
      <w:r w:rsidR="000A0378">
        <w:rPr>
          <w:rFonts w:hint="eastAsia"/>
        </w:rPr>
        <w:t>网站并成为会员</w:t>
      </w:r>
      <w:r>
        <w:rPr>
          <w:rFonts w:hint="eastAsia"/>
        </w:rPr>
        <w:t>的用户</w:t>
      </w:r>
    </w:p>
    <w:p w:rsidR="00BA346D" w:rsidRDefault="00BA346D" w:rsidP="00BA346D">
      <w:pPr>
        <w:pStyle w:val="a5"/>
      </w:pPr>
      <w:r>
        <w:rPr>
          <w:rFonts w:hint="eastAsia"/>
        </w:rPr>
        <w:t>前置条件：成功进入商品页面。</w:t>
      </w:r>
    </w:p>
    <w:p w:rsidR="00BA346D" w:rsidRDefault="00BA346D" w:rsidP="00BA346D">
      <w:pPr>
        <w:pStyle w:val="a5"/>
      </w:pPr>
      <w:r>
        <w:rPr>
          <w:rFonts w:hint="eastAsia"/>
        </w:rPr>
        <w:t>基本事件流：①登陆到前台。</w:t>
      </w:r>
    </w:p>
    <w:p w:rsidR="00BA346D" w:rsidRDefault="00BA346D" w:rsidP="00BA346D">
      <w:pPr>
        <w:pStyle w:val="a5"/>
      </w:pPr>
      <w:r>
        <w:rPr>
          <w:rFonts w:hint="eastAsia"/>
        </w:rPr>
        <w:tab/>
      </w:r>
      <w:r>
        <w:rPr>
          <w:rFonts w:hint="eastAsia"/>
        </w:rPr>
        <w:tab/>
      </w:r>
      <w:r>
        <w:rPr>
          <w:rFonts w:hint="eastAsia"/>
        </w:rPr>
        <w:tab/>
        <w:t xml:space="preserve">  ②选择需要评论的商品进行评论。 </w:t>
      </w:r>
    </w:p>
    <w:p w:rsidR="00BA346D" w:rsidRDefault="00BA346D" w:rsidP="00BA346D">
      <w:pPr>
        <w:pStyle w:val="a5"/>
      </w:pPr>
      <w:r>
        <w:rPr>
          <w:rFonts w:hint="eastAsia"/>
        </w:rPr>
        <w:tab/>
      </w:r>
      <w:r>
        <w:rPr>
          <w:rFonts w:hint="eastAsia"/>
        </w:rPr>
        <w:tab/>
      </w:r>
      <w:r>
        <w:rPr>
          <w:rFonts w:hint="eastAsia"/>
        </w:rPr>
        <w:tab/>
        <w:t xml:space="preserve">  ③评论成功点击发表。</w:t>
      </w:r>
    </w:p>
    <w:p w:rsidR="00BA346D" w:rsidRDefault="00BA346D" w:rsidP="00BA346D">
      <w:pPr>
        <w:pStyle w:val="a5"/>
      </w:pPr>
      <w:r>
        <w:rPr>
          <w:rFonts w:hint="eastAsia"/>
        </w:rPr>
        <w:tab/>
      </w:r>
      <w:r>
        <w:rPr>
          <w:rFonts w:hint="eastAsia"/>
        </w:rPr>
        <w:tab/>
      </w:r>
      <w:r>
        <w:rPr>
          <w:rFonts w:hint="eastAsia"/>
        </w:rPr>
        <w:tab/>
        <w:t xml:space="preserve">  ④若不成功可以继续评论。</w:t>
      </w:r>
    </w:p>
    <w:p w:rsidR="00BA346D" w:rsidRDefault="00BA346D" w:rsidP="00BA346D">
      <w:pPr>
        <w:pStyle w:val="a5"/>
      </w:pPr>
      <w:r>
        <w:rPr>
          <w:rFonts w:hint="eastAsia"/>
        </w:rPr>
        <w:t>后置条件：成功在线评论或评论失败继续发表评论。</w:t>
      </w:r>
    </w:p>
    <w:p w:rsidR="00BA346D" w:rsidRPr="00533973" w:rsidRDefault="00BA346D" w:rsidP="00BA346D">
      <w:pPr>
        <w:pStyle w:val="a5"/>
      </w:pPr>
      <w:r>
        <w:rPr>
          <w:rFonts w:hint="eastAsia"/>
        </w:rPr>
        <w:t>（4</w:t>
      </w:r>
      <w:r w:rsidR="000A0378">
        <w:rPr>
          <w:rFonts w:hint="eastAsia"/>
        </w:rPr>
        <w:t>）“用户的留言”部分</w:t>
      </w:r>
      <w:r>
        <w:rPr>
          <w:rFonts w:hint="eastAsia"/>
        </w:rPr>
        <w:t>描述</w:t>
      </w:r>
    </w:p>
    <w:p w:rsidR="00BA346D" w:rsidRDefault="000A0378" w:rsidP="00BA346D">
      <w:pPr>
        <w:pStyle w:val="a5"/>
      </w:pPr>
      <w:r>
        <w:rPr>
          <w:rFonts w:hint="eastAsia"/>
        </w:rPr>
        <w:t>用例名称：在线用户的留言</w:t>
      </w:r>
    </w:p>
    <w:p w:rsidR="00BA346D" w:rsidRDefault="000A0378" w:rsidP="00BA346D">
      <w:pPr>
        <w:pStyle w:val="a5"/>
      </w:pPr>
      <w:r>
        <w:rPr>
          <w:rFonts w:hint="eastAsia"/>
        </w:rPr>
        <w:t>用例目的：使在线的用户能够完成留言功能</w:t>
      </w:r>
    </w:p>
    <w:p w:rsidR="00BA346D" w:rsidRDefault="00BA346D" w:rsidP="00BA346D">
      <w:pPr>
        <w:pStyle w:val="a5"/>
      </w:pPr>
      <w:r>
        <w:rPr>
          <w:rFonts w:hint="eastAsia"/>
        </w:rPr>
        <w:t>参与者：注册过</w:t>
      </w:r>
      <w:r w:rsidR="000A0378">
        <w:rPr>
          <w:rFonts w:hint="eastAsia"/>
        </w:rPr>
        <w:t>网站并成为会员</w:t>
      </w:r>
      <w:r>
        <w:rPr>
          <w:rFonts w:hint="eastAsia"/>
        </w:rPr>
        <w:t>的用户</w:t>
      </w:r>
    </w:p>
    <w:p w:rsidR="00BA346D" w:rsidRDefault="00BA346D" w:rsidP="00BA346D">
      <w:pPr>
        <w:pStyle w:val="a5"/>
      </w:pPr>
      <w:r>
        <w:rPr>
          <w:rFonts w:hint="eastAsia"/>
        </w:rPr>
        <w:t>前置条件：成功进入用户中心。</w:t>
      </w:r>
    </w:p>
    <w:p w:rsidR="00BA346D" w:rsidRDefault="00BA346D" w:rsidP="00BA346D">
      <w:pPr>
        <w:pStyle w:val="a5"/>
      </w:pPr>
      <w:r>
        <w:rPr>
          <w:rFonts w:hint="eastAsia"/>
        </w:rPr>
        <w:t>基本事件流：①登录到用户中心。</w:t>
      </w:r>
    </w:p>
    <w:p w:rsidR="00BA346D" w:rsidRDefault="00BA346D" w:rsidP="00BA346D">
      <w:pPr>
        <w:pStyle w:val="a5"/>
      </w:pPr>
      <w:r>
        <w:rPr>
          <w:rFonts w:hint="eastAsia"/>
        </w:rPr>
        <w:tab/>
      </w:r>
      <w:r>
        <w:rPr>
          <w:rFonts w:hint="eastAsia"/>
        </w:rPr>
        <w:tab/>
      </w:r>
      <w:r>
        <w:rPr>
          <w:rFonts w:hint="eastAsia"/>
        </w:rPr>
        <w:tab/>
        <w:t xml:space="preserve">  ②点击用户留言。</w:t>
      </w:r>
    </w:p>
    <w:p w:rsidR="00BA346D" w:rsidRDefault="00BA346D" w:rsidP="00BA346D">
      <w:pPr>
        <w:pStyle w:val="a5"/>
      </w:pPr>
      <w:r>
        <w:rPr>
          <w:rFonts w:hint="eastAsia"/>
        </w:rPr>
        <w:tab/>
      </w:r>
      <w:r>
        <w:rPr>
          <w:rFonts w:hint="eastAsia"/>
        </w:rPr>
        <w:tab/>
      </w:r>
      <w:r>
        <w:rPr>
          <w:rFonts w:hint="eastAsia"/>
        </w:rPr>
        <w:tab/>
        <w:t xml:space="preserve">  ③填写留言主题和留言内容。</w:t>
      </w:r>
    </w:p>
    <w:p w:rsidR="00BA346D" w:rsidRDefault="00BA346D" w:rsidP="00BA346D">
      <w:pPr>
        <w:pStyle w:val="a5"/>
      </w:pPr>
      <w:r>
        <w:rPr>
          <w:rFonts w:hint="eastAsia"/>
        </w:rPr>
        <w:tab/>
      </w:r>
      <w:r>
        <w:rPr>
          <w:rFonts w:hint="eastAsia"/>
        </w:rPr>
        <w:tab/>
      </w:r>
      <w:r>
        <w:rPr>
          <w:rFonts w:hint="eastAsia"/>
        </w:rPr>
        <w:tab/>
        <w:t xml:space="preserve">  ④若不成功继续留言。</w:t>
      </w:r>
    </w:p>
    <w:p w:rsidR="00BA346D" w:rsidRDefault="00BA346D" w:rsidP="00BA346D">
      <w:pPr>
        <w:pStyle w:val="a5"/>
      </w:pPr>
      <w:r>
        <w:rPr>
          <w:rFonts w:hint="eastAsia"/>
        </w:rPr>
        <w:t>后置条件：成功留言或选购失败继续留言。</w:t>
      </w:r>
    </w:p>
    <w:p w:rsidR="00BA346D" w:rsidRPr="00533973" w:rsidRDefault="00BA346D" w:rsidP="00BA346D">
      <w:pPr>
        <w:pStyle w:val="a5"/>
      </w:pPr>
      <w:r>
        <w:rPr>
          <w:rFonts w:hint="eastAsia"/>
        </w:rPr>
        <w:t>（5）“修改</w:t>
      </w:r>
      <w:r w:rsidR="000A0378">
        <w:rPr>
          <w:rFonts w:hint="eastAsia"/>
        </w:rPr>
        <w:t>自己的信息”部分的</w:t>
      </w:r>
      <w:r>
        <w:rPr>
          <w:rFonts w:hint="eastAsia"/>
        </w:rPr>
        <w:t>描述</w:t>
      </w:r>
    </w:p>
    <w:p w:rsidR="00BA346D" w:rsidRDefault="00BA346D" w:rsidP="00BA346D">
      <w:pPr>
        <w:pStyle w:val="a5"/>
      </w:pPr>
      <w:r>
        <w:rPr>
          <w:rFonts w:hint="eastAsia"/>
        </w:rPr>
        <w:t>用例名称：修改</w:t>
      </w:r>
      <w:r w:rsidR="000A0378">
        <w:rPr>
          <w:rFonts w:hint="eastAsia"/>
        </w:rPr>
        <w:t>网站</w:t>
      </w:r>
      <w:r w:rsidR="003614F4">
        <w:rPr>
          <w:rFonts w:hint="eastAsia"/>
        </w:rPr>
        <w:t>中个人呢的</w:t>
      </w:r>
      <w:r>
        <w:rPr>
          <w:rFonts w:hint="eastAsia"/>
        </w:rPr>
        <w:t>信息</w:t>
      </w:r>
    </w:p>
    <w:p w:rsidR="00BA346D" w:rsidRDefault="00BA346D" w:rsidP="00BA346D">
      <w:pPr>
        <w:pStyle w:val="a5"/>
      </w:pPr>
      <w:r>
        <w:rPr>
          <w:rFonts w:hint="eastAsia"/>
        </w:rPr>
        <w:t>用例目的：</w:t>
      </w:r>
      <w:r w:rsidR="003614F4">
        <w:rPr>
          <w:rFonts w:hint="eastAsia"/>
        </w:rPr>
        <w:t>使用户能够对自己的信息进行修改和完善</w:t>
      </w:r>
    </w:p>
    <w:p w:rsidR="00BA346D" w:rsidRDefault="00BA346D" w:rsidP="00BA346D">
      <w:pPr>
        <w:pStyle w:val="a5"/>
      </w:pPr>
      <w:r>
        <w:rPr>
          <w:rFonts w:hint="eastAsia"/>
        </w:rPr>
        <w:t>参与者：注册过</w:t>
      </w:r>
      <w:r w:rsidR="003614F4">
        <w:rPr>
          <w:rFonts w:hint="eastAsia"/>
        </w:rPr>
        <w:t>网站并成为会员</w:t>
      </w:r>
      <w:r>
        <w:rPr>
          <w:rFonts w:hint="eastAsia"/>
        </w:rPr>
        <w:t>的用户</w:t>
      </w:r>
    </w:p>
    <w:p w:rsidR="00BA346D" w:rsidRDefault="003614F4" w:rsidP="00BA346D">
      <w:pPr>
        <w:pStyle w:val="a5"/>
      </w:pPr>
      <w:r>
        <w:rPr>
          <w:rFonts w:hint="eastAsia"/>
        </w:rPr>
        <w:t>前置条件：</w:t>
      </w:r>
      <w:r w:rsidR="00BA346D">
        <w:rPr>
          <w:rFonts w:hint="eastAsia"/>
        </w:rPr>
        <w:t>成功进入商品页面。</w:t>
      </w:r>
    </w:p>
    <w:p w:rsidR="00BA346D" w:rsidRPr="00D956AE" w:rsidRDefault="00BA346D" w:rsidP="00BA346D">
      <w:pPr>
        <w:pStyle w:val="a5"/>
      </w:pPr>
      <w:r>
        <w:rPr>
          <w:rFonts w:hint="eastAsia"/>
        </w:rPr>
        <w:t>基本事件流：①登录到用户中心。②点击修改个人信息。 ③填写正确的个人信息。  ④填写完毕点击更改。</w:t>
      </w:r>
      <w:r w:rsidRPr="00D956AE">
        <w:rPr>
          <w:rFonts w:hint="eastAsia"/>
        </w:rPr>
        <w:t>⑤若不成功继续更改。</w:t>
      </w:r>
    </w:p>
    <w:p w:rsidR="00BA346D" w:rsidRDefault="00CC5924" w:rsidP="00BA346D">
      <w:pPr>
        <w:pStyle w:val="a5"/>
      </w:pPr>
      <w:r>
        <w:rPr>
          <w:rFonts w:hint="eastAsia"/>
        </w:rPr>
        <w:t>后置条件：修改</w:t>
      </w:r>
      <w:r w:rsidR="00BA346D">
        <w:rPr>
          <w:rFonts w:hint="eastAsia"/>
        </w:rPr>
        <w:t>信息</w:t>
      </w:r>
      <w:r>
        <w:rPr>
          <w:rFonts w:hint="eastAsia"/>
        </w:rPr>
        <w:t>成功</w:t>
      </w:r>
      <w:r w:rsidR="00BA346D">
        <w:rPr>
          <w:rFonts w:hint="eastAsia"/>
        </w:rPr>
        <w:t>或修改失败继续修改个人信息。</w:t>
      </w:r>
    </w:p>
    <w:p w:rsidR="00BA346D" w:rsidRPr="00BA346D" w:rsidRDefault="00BA346D" w:rsidP="00BA346D">
      <w:pPr>
        <w:pStyle w:val="3"/>
      </w:pPr>
      <w:bookmarkStart w:id="69" w:name="_Toc449989462"/>
      <w:bookmarkStart w:id="70" w:name="_Toc450207242"/>
      <w:r>
        <w:rPr>
          <w:rFonts w:hint="eastAsia"/>
        </w:rPr>
        <w:t>管理员用例描述</w:t>
      </w:r>
      <w:bookmarkEnd w:id="69"/>
      <w:bookmarkEnd w:id="70"/>
    </w:p>
    <w:p w:rsidR="00BA346D" w:rsidRDefault="00BA346D" w:rsidP="00BA346D">
      <w:pPr>
        <w:pStyle w:val="a5"/>
      </w:pPr>
      <w:r>
        <w:t>本网站还设置的有管理员，管理员</w:t>
      </w:r>
      <w:r w:rsidR="00CC5924">
        <w:rPr>
          <w:rFonts w:hint="eastAsia"/>
        </w:rPr>
        <w:t>拥有最高网站管理权限</w:t>
      </w:r>
      <w:r>
        <w:rPr>
          <w:rFonts w:hint="eastAsia"/>
        </w:rPr>
        <w:t>。在特产管理中能</w:t>
      </w:r>
      <w:r w:rsidR="00CC5924">
        <w:t>对用户发布的商品</w:t>
      </w:r>
      <w:r w:rsidR="00CC5924">
        <w:rPr>
          <w:rFonts w:hint="eastAsia"/>
        </w:rPr>
        <w:t>实施</w:t>
      </w:r>
      <w:r>
        <w:t>删除和审核</w:t>
      </w:r>
      <w:r w:rsidR="00CC5924">
        <w:rPr>
          <w:rFonts w:hint="eastAsia"/>
        </w:rPr>
        <w:t>操作</w:t>
      </w:r>
      <w:r>
        <w:t>，</w:t>
      </w:r>
      <w:r>
        <w:rPr>
          <w:rFonts w:hint="eastAsia"/>
        </w:rPr>
        <w:t>同时可以</w:t>
      </w:r>
      <w:r w:rsidR="00CC5924">
        <w:rPr>
          <w:rFonts w:hint="eastAsia"/>
        </w:rPr>
        <w:t>对</w:t>
      </w:r>
      <w:r>
        <w:rPr>
          <w:rFonts w:hint="eastAsia"/>
        </w:rPr>
        <w:t>分类进行</w:t>
      </w:r>
      <w:r w:rsidR="00CC5924">
        <w:rPr>
          <w:rFonts w:hint="eastAsia"/>
        </w:rPr>
        <w:t>增加和删除</w:t>
      </w:r>
      <w:r>
        <w:rPr>
          <w:rFonts w:hint="eastAsia"/>
        </w:rPr>
        <w:t>等操作；在用户管理里可以</w:t>
      </w:r>
      <w:r>
        <w:t>对</w:t>
      </w:r>
      <w:r w:rsidR="00CC5924">
        <w:rPr>
          <w:rFonts w:hint="eastAsia"/>
        </w:rPr>
        <w:t>成员</w:t>
      </w:r>
      <w:r>
        <w:t>进行管理</w:t>
      </w:r>
      <w:r w:rsidR="00CC5924">
        <w:rPr>
          <w:rFonts w:hint="eastAsia"/>
        </w:rPr>
        <w:t>；在订单管理里可以对订单进行管理；在信息管理里对特产资讯、公告、评论、</w:t>
      </w:r>
      <w:r>
        <w:rPr>
          <w:rFonts w:hint="eastAsia"/>
        </w:rPr>
        <w:t>留言等</w:t>
      </w:r>
      <w:r>
        <w:t>进行</w:t>
      </w:r>
      <w:r w:rsidR="003614F4">
        <w:rPr>
          <w:rFonts w:hint="eastAsia"/>
        </w:rPr>
        <w:t>管理操作</w:t>
      </w:r>
      <w:r>
        <w:rPr>
          <w:rFonts w:hint="eastAsia"/>
        </w:rPr>
        <w:t>。</w:t>
      </w:r>
      <w:r>
        <w:t>用例如图3-</w:t>
      </w:r>
      <w:r>
        <w:rPr>
          <w:rFonts w:hint="eastAsia"/>
        </w:rPr>
        <w:t>3</w:t>
      </w:r>
      <w:r>
        <w:t>所示。</w:t>
      </w:r>
    </w:p>
    <w:p w:rsidR="00BA346D" w:rsidRDefault="00031C04" w:rsidP="00BA346D">
      <w:pPr>
        <w:pStyle w:val="affe"/>
      </w:pPr>
      <w:r>
        <w:lastRenderedPageBreak/>
        <w:pict>
          <v:shape id="图片 22" o:spid="_x0000_i1027" type="#_x0000_t75" style="width:165.75pt;height:127.5pt;visibility:visible;mso-wrap-style:square">
            <v:imagedata r:id="rId23" o:title="3"/>
          </v:shape>
        </w:pict>
      </w:r>
    </w:p>
    <w:p w:rsidR="00BA346D" w:rsidRDefault="00BA346D" w:rsidP="00BA346D">
      <w:pPr>
        <w:pStyle w:val="affd"/>
      </w:pPr>
      <w:r>
        <w:t>图3-</w:t>
      </w:r>
      <w:r>
        <w:rPr>
          <w:rFonts w:hint="eastAsia"/>
        </w:rPr>
        <w:t>3</w:t>
      </w:r>
      <w:r>
        <w:t xml:space="preserve">  </w:t>
      </w:r>
      <w:r w:rsidR="003614F4">
        <w:rPr>
          <w:rFonts w:hint="eastAsia"/>
        </w:rPr>
        <w:t>网站</w:t>
      </w:r>
      <w:r>
        <w:t>管理员用例图</w:t>
      </w:r>
    </w:p>
    <w:p w:rsidR="00BA346D" w:rsidRDefault="00BA346D" w:rsidP="00BA346D">
      <w:pPr>
        <w:pStyle w:val="a5"/>
      </w:pPr>
      <w:r>
        <w:rPr>
          <w:rFonts w:hint="eastAsia"/>
        </w:rPr>
        <w:t>（1）“特产管理”</w:t>
      </w:r>
      <w:r w:rsidR="003614F4">
        <w:rPr>
          <w:rFonts w:hint="eastAsia"/>
        </w:rPr>
        <w:t>部分的</w:t>
      </w:r>
      <w:r>
        <w:rPr>
          <w:rFonts w:hint="eastAsia"/>
        </w:rPr>
        <w:t>描述</w:t>
      </w:r>
    </w:p>
    <w:p w:rsidR="00BA346D" w:rsidRDefault="00BA346D" w:rsidP="00BA346D">
      <w:pPr>
        <w:pStyle w:val="a5"/>
      </w:pPr>
      <w:r>
        <w:rPr>
          <w:rFonts w:hint="eastAsia"/>
        </w:rPr>
        <w:t>用例名称：特</w:t>
      </w:r>
      <w:r w:rsidR="003614F4">
        <w:rPr>
          <w:rFonts w:hint="eastAsia"/>
        </w:rPr>
        <w:t>色商品</w:t>
      </w:r>
      <w:r>
        <w:rPr>
          <w:rFonts w:hint="eastAsia"/>
        </w:rPr>
        <w:t>管理</w:t>
      </w:r>
    </w:p>
    <w:p w:rsidR="00BA346D" w:rsidRDefault="00BA346D" w:rsidP="00BA346D">
      <w:pPr>
        <w:pStyle w:val="a5"/>
      </w:pPr>
      <w:r>
        <w:rPr>
          <w:rFonts w:hint="eastAsia"/>
        </w:rPr>
        <w:t>用例目的：</w:t>
      </w:r>
      <w:r w:rsidR="003614F4">
        <w:rPr>
          <w:rFonts w:hint="eastAsia"/>
        </w:rPr>
        <w:t>对网站上的商品进行管理</w:t>
      </w:r>
    </w:p>
    <w:p w:rsidR="00BA346D" w:rsidRDefault="00BA346D" w:rsidP="00BA346D">
      <w:pPr>
        <w:pStyle w:val="a5"/>
      </w:pPr>
      <w:r>
        <w:rPr>
          <w:rFonts w:hint="eastAsia"/>
        </w:rPr>
        <w:t>参与者：</w:t>
      </w:r>
      <w:r w:rsidR="003614F4">
        <w:rPr>
          <w:rFonts w:hint="eastAsia"/>
        </w:rPr>
        <w:t>网站的</w:t>
      </w:r>
      <w:r>
        <w:rPr>
          <w:rFonts w:hint="eastAsia"/>
        </w:rPr>
        <w:t>管理</w:t>
      </w:r>
      <w:r w:rsidR="003614F4">
        <w:rPr>
          <w:rFonts w:hint="eastAsia"/>
        </w:rPr>
        <w:t>人</w:t>
      </w:r>
      <w:r>
        <w:rPr>
          <w:rFonts w:hint="eastAsia"/>
        </w:rPr>
        <w:t>员</w:t>
      </w:r>
    </w:p>
    <w:p w:rsidR="00BA346D" w:rsidRDefault="00BA346D" w:rsidP="00BA346D">
      <w:pPr>
        <w:pStyle w:val="a5"/>
      </w:pPr>
      <w:r>
        <w:rPr>
          <w:rFonts w:hint="eastAsia"/>
        </w:rPr>
        <w:t>前置条件：</w:t>
      </w:r>
      <w:r w:rsidR="003614F4">
        <w:rPr>
          <w:rFonts w:hint="eastAsia"/>
        </w:rPr>
        <w:t>网站的</w:t>
      </w:r>
      <w:r>
        <w:rPr>
          <w:rFonts w:hint="eastAsia"/>
        </w:rPr>
        <w:t>管理员成功</w:t>
      </w:r>
      <w:r w:rsidR="003614F4">
        <w:rPr>
          <w:rFonts w:hint="eastAsia"/>
        </w:rPr>
        <w:t>登录</w:t>
      </w:r>
      <w:r>
        <w:rPr>
          <w:rFonts w:hint="eastAsia"/>
        </w:rPr>
        <w:t>后台</w:t>
      </w:r>
      <w:r w:rsidR="003614F4">
        <w:rPr>
          <w:rFonts w:hint="eastAsia"/>
        </w:rPr>
        <w:t>进行各部分的</w:t>
      </w:r>
      <w:r>
        <w:rPr>
          <w:rFonts w:hint="eastAsia"/>
        </w:rPr>
        <w:t>管理</w:t>
      </w:r>
    </w:p>
    <w:p w:rsidR="00BA346D" w:rsidRDefault="00BA346D" w:rsidP="00BA346D">
      <w:pPr>
        <w:pStyle w:val="a5"/>
      </w:pPr>
      <w:r>
        <w:rPr>
          <w:rFonts w:hint="eastAsia"/>
        </w:rPr>
        <w:t>基本事件流：①登陆进入后台管理页面。</w:t>
      </w:r>
    </w:p>
    <w:p w:rsidR="00BA346D" w:rsidRDefault="00BA346D" w:rsidP="00BA346D">
      <w:pPr>
        <w:pStyle w:val="a5"/>
      </w:pPr>
      <w:r>
        <w:rPr>
          <w:rFonts w:hint="eastAsia"/>
        </w:rPr>
        <w:tab/>
      </w:r>
      <w:r>
        <w:rPr>
          <w:rFonts w:hint="eastAsia"/>
        </w:rPr>
        <w:tab/>
      </w:r>
      <w:r>
        <w:rPr>
          <w:rFonts w:hint="eastAsia"/>
        </w:rPr>
        <w:tab/>
        <w:t xml:space="preserve">  ②选择特产管理点开。 </w:t>
      </w:r>
    </w:p>
    <w:p w:rsidR="00BA346D" w:rsidRDefault="00BA346D" w:rsidP="00BA346D">
      <w:pPr>
        <w:pStyle w:val="a5"/>
      </w:pPr>
      <w:r>
        <w:rPr>
          <w:rFonts w:hint="eastAsia"/>
        </w:rPr>
        <w:tab/>
      </w:r>
      <w:r>
        <w:rPr>
          <w:rFonts w:hint="eastAsia"/>
        </w:rPr>
        <w:tab/>
      </w:r>
      <w:r>
        <w:rPr>
          <w:rFonts w:hint="eastAsia"/>
        </w:rPr>
        <w:tab/>
        <w:t xml:space="preserve">  ③修改商品信息。</w:t>
      </w:r>
    </w:p>
    <w:p w:rsidR="00BA346D" w:rsidRDefault="00BA346D" w:rsidP="00BA346D">
      <w:pPr>
        <w:pStyle w:val="a5"/>
      </w:pPr>
      <w:r>
        <w:rPr>
          <w:rFonts w:hint="eastAsia"/>
        </w:rPr>
        <w:tab/>
      </w:r>
      <w:r>
        <w:rPr>
          <w:rFonts w:hint="eastAsia"/>
        </w:rPr>
        <w:tab/>
      </w:r>
      <w:r>
        <w:rPr>
          <w:rFonts w:hint="eastAsia"/>
        </w:rPr>
        <w:tab/>
        <w:t xml:space="preserve">  ④点击提交，上传成功。</w:t>
      </w:r>
    </w:p>
    <w:p w:rsidR="00BA346D" w:rsidRDefault="003614F4" w:rsidP="00BA346D">
      <w:pPr>
        <w:pStyle w:val="a5"/>
      </w:pPr>
      <w:r>
        <w:rPr>
          <w:rFonts w:hint="eastAsia"/>
        </w:rPr>
        <w:t>后置条件：完成对商品的管理操作</w:t>
      </w:r>
      <w:r w:rsidR="00BA346D">
        <w:rPr>
          <w:rFonts w:hint="eastAsia"/>
        </w:rPr>
        <w:t>。</w:t>
      </w:r>
    </w:p>
    <w:p w:rsidR="00BA346D" w:rsidRDefault="00BA346D" w:rsidP="00BA346D">
      <w:pPr>
        <w:pStyle w:val="a5"/>
      </w:pPr>
      <w:r>
        <w:rPr>
          <w:rFonts w:hint="eastAsia"/>
        </w:rPr>
        <w:t>（2）“用户管理”</w:t>
      </w:r>
      <w:r w:rsidR="003614F4">
        <w:rPr>
          <w:rFonts w:hint="eastAsia"/>
        </w:rPr>
        <w:t>部分的</w:t>
      </w:r>
      <w:r>
        <w:rPr>
          <w:rFonts w:hint="eastAsia"/>
        </w:rPr>
        <w:t>描述</w:t>
      </w:r>
    </w:p>
    <w:p w:rsidR="00BA346D" w:rsidRDefault="00BA346D" w:rsidP="00BA346D">
      <w:pPr>
        <w:pStyle w:val="a5"/>
      </w:pPr>
      <w:r>
        <w:rPr>
          <w:rFonts w:hint="eastAsia"/>
        </w:rPr>
        <w:t>用例名称：</w:t>
      </w:r>
      <w:r w:rsidR="003614F4">
        <w:rPr>
          <w:rFonts w:hint="eastAsia"/>
        </w:rPr>
        <w:t>网站</w:t>
      </w:r>
      <w:r>
        <w:rPr>
          <w:rFonts w:hint="eastAsia"/>
        </w:rPr>
        <w:t>用户</w:t>
      </w:r>
      <w:r w:rsidR="003614F4">
        <w:rPr>
          <w:rFonts w:hint="eastAsia"/>
        </w:rPr>
        <w:t>的</w:t>
      </w:r>
      <w:r>
        <w:rPr>
          <w:rFonts w:hint="eastAsia"/>
        </w:rPr>
        <w:t>管理</w:t>
      </w:r>
    </w:p>
    <w:p w:rsidR="00BA346D" w:rsidRDefault="00BA346D" w:rsidP="00BA346D">
      <w:pPr>
        <w:pStyle w:val="a5"/>
      </w:pPr>
      <w:r>
        <w:rPr>
          <w:rFonts w:hint="eastAsia"/>
        </w:rPr>
        <w:t>用例目的：</w:t>
      </w:r>
      <w:r w:rsidR="00A4231B">
        <w:rPr>
          <w:rFonts w:hint="eastAsia"/>
        </w:rPr>
        <w:t>管理员能对已经</w:t>
      </w:r>
      <w:r>
        <w:rPr>
          <w:rFonts w:hint="eastAsia"/>
        </w:rPr>
        <w:t>注册</w:t>
      </w:r>
      <w:r w:rsidR="00A4231B">
        <w:rPr>
          <w:rFonts w:hint="eastAsia"/>
        </w:rPr>
        <w:t>的</w:t>
      </w:r>
      <w:r>
        <w:rPr>
          <w:rFonts w:hint="eastAsia"/>
        </w:rPr>
        <w:t>帐号</w:t>
      </w:r>
      <w:r w:rsidR="00A4231B">
        <w:rPr>
          <w:rFonts w:hint="eastAsia"/>
        </w:rPr>
        <w:t>进行管理</w:t>
      </w:r>
    </w:p>
    <w:p w:rsidR="00BA346D" w:rsidRDefault="00BA346D" w:rsidP="00BA346D">
      <w:pPr>
        <w:pStyle w:val="a5"/>
      </w:pPr>
      <w:r>
        <w:rPr>
          <w:rFonts w:hint="eastAsia"/>
        </w:rPr>
        <w:t>参与者：</w:t>
      </w:r>
      <w:r w:rsidR="003614F4">
        <w:rPr>
          <w:rFonts w:hint="eastAsia"/>
        </w:rPr>
        <w:t>网站的</w:t>
      </w:r>
      <w:r>
        <w:rPr>
          <w:rFonts w:hint="eastAsia"/>
        </w:rPr>
        <w:t>管理</w:t>
      </w:r>
      <w:r w:rsidR="003614F4">
        <w:rPr>
          <w:rFonts w:hint="eastAsia"/>
        </w:rPr>
        <w:t>人</w:t>
      </w:r>
      <w:r>
        <w:rPr>
          <w:rFonts w:hint="eastAsia"/>
        </w:rPr>
        <w:t>员</w:t>
      </w:r>
    </w:p>
    <w:p w:rsidR="00BA346D" w:rsidRDefault="00BA346D" w:rsidP="00BA346D">
      <w:pPr>
        <w:pStyle w:val="a5"/>
      </w:pPr>
      <w:r>
        <w:rPr>
          <w:rFonts w:hint="eastAsia"/>
        </w:rPr>
        <w:t>前置条件：</w:t>
      </w:r>
      <w:r w:rsidR="00A4231B">
        <w:rPr>
          <w:rFonts w:hint="eastAsia"/>
        </w:rPr>
        <w:t>成功登录</w:t>
      </w:r>
      <w:r>
        <w:rPr>
          <w:rFonts w:hint="eastAsia"/>
        </w:rPr>
        <w:t>后台</w:t>
      </w:r>
      <w:r w:rsidR="00A4231B">
        <w:rPr>
          <w:rFonts w:hint="eastAsia"/>
        </w:rPr>
        <w:t>进行</w:t>
      </w:r>
      <w:r>
        <w:rPr>
          <w:rFonts w:hint="eastAsia"/>
        </w:rPr>
        <w:t>管理</w:t>
      </w:r>
      <w:r w:rsidR="00A4231B">
        <w:rPr>
          <w:rFonts w:hint="eastAsia"/>
        </w:rPr>
        <w:t>操作</w:t>
      </w:r>
    </w:p>
    <w:p w:rsidR="00BA346D" w:rsidRDefault="00BA346D" w:rsidP="00BA346D">
      <w:pPr>
        <w:pStyle w:val="a5"/>
      </w:pPr>
      <w:r>
        <w:rPr>
          <w:rFonts w:hint="eastAsia"/>
        </w:rPr>
        <w:t>基本事件流：①登陆进入后台管理页面。</w:t>
      </w:r>
    </w:p>
    <w:p w:rsidR="00BA346D" w:rsidRDefault="00BA346D" w:rsidP="00BA346D">
      <w:pPr>
        <w:pStyle w:val="a5"/>
      </w:pPr>
      <w:r>
        <w:rPr>
          <w:rFonts w:hint="eastAsia"/>
        </w:rPr>
        <w:tab/>
      </w:r>
      <w:r>
        <w:rPr>
          <w:rFonts w:hint="eastAsia"/>
        </w:rPr>
        <w:tab/>
      </w:r>
      <w:r>
        <w:rPr>
          <w:rFonts w:hint="eastAsia"/>
        </w:rPr>
        <w:tab/>
        <w:t xml:space="preserve">  ②选择用户管理点开。 </w:t>
      </w:r>
    </w:p>
    <w:p w:rsidR="00BA346D" w:rsidRDefault="00BA346D" w:rsidP="00BA346D">
      <w:pPr>
        <w:pStyle w:val="a5"/>
      </w:pPr>
      <w:r>
        <w:rPr>
          <w:rFonts w:hint="eastAsia"/>
        </w:rPr>
        <w:tab/>
      </w:r>
      <w:r>
        <w:rPr>
          <w:rFonts w:hint="eastAsia"/>
        </w:rPr>
        <w:tab/>
      </w:r>
      <w:r>
        <w:rPr>
          <w:rFonts w:hint="eastAsia"/>
        </w:rPr>
        <w:tab/>
        <w:t xml:space="preserve">  ③修改注册账号信息。</w:t>
      </w:r>
    </w:p>
    <w:p w:rsidR="00BA346D" w:rsidRDefault="00BA346D" w:rsidP="00BA346D">
      <w:pPr>
        <w:pStyle w:val="a5"/>
      </w:pPr>
      <w:r>
        <w:rPr>
          <w:rFonts w:hint="eastAsia"/>
        </w:rPr>
        <w:tab/>
      </w:r>
      <w:r>
        <w:rPr>
          <w:rFonts w:hint="eastAsia"/>
        </w:rPr>
        <w:tab/>
      </w:r>
      <w:r>
        <w:rPr>
          <w:rFonts w:hint="eastAsia"/>
        </w:rPr>
        <w:tab/>
        <w:t xml:space="preserve">  ④点击提交，上传成功。</w:t>
      </w:r>
    </w:p>
    <w:p w:rsidR="00BA346D" w:rsidRDefault="00BA346D" w:rsidP="00BA346D">
      <w:pPr>
        <w:pStyle w:val="a5"/>
      </w:pPr>
      <w:r>
        <w:rPr>
          <w:rFonts w:hint="eastAsia"/>
        </w:rPr>
        <w:t>后置条件：完成用户的管理。</w:t>
      </w:r>
    </w:p>
    <w:p w:rsidR="00BA346D" w:rsidRPr="00ED2AC5" w:rsidRDefault="00BA346D" w:rsidP="00BA346D">
      <w:pPr>
        <w:pStyle w:val="a5"/>
      </w:pPr>
      <w:r>
        <w:rPr>
          <w:rFonts w:hint="eastAsia"/>
        </w:rPr>
        <w:t>（3）“订单管理”用例描述</w:t>
      </w:r>
    </w:p>
    <w:p w:rsidR="00BA346D" w:rsidRDefault="00BA346D" w:rsidP="00BA346D">
      <w:pPr>
        <w:pStyle w:val="a5"/>
      </w:pPr>
      <w:r>
        <w:rPr>
          <w:rFonts w:hint="eastAsia"/>
        </w:rPr>
        <w:t>用例名称：</w:t>
      </w:r>
      <w:r w:rsidR="00A4231B">
        <w:rPr>
          <w:rFonts w:hint="eastAsia"/>
        </w:rPr>
        <w:t>对</w:t>
      </w:r>
      <w:r>
        <w:rPr>
          <w:rFonts w:hint="eastAsia"/>
        </w:rPr>
        <w:t>订单</w:t>
      </w:r>
      <w:r w:rsidR="00A4231B">
        <w:rPr>
          <w:rFonts w:hint="eastAsia"/>
        </w:rPr>
        <w:t>实施管理</w:t>
      </w:r>
    </w:p>
    <w:p w:rsidR="00BA346D" w:rsidRDefault="00BA346D" w:rsidP="00BA346D">
      <w:pPr>
        <w:pStyle w:val="a5"/>
      </w:pPr>
      <w:r>
        <w:rPr>
          <w:rFonts w:hint="eastAsia"/>
        </w:rPr>
        <w:t>用例目的：完成</w:t>
      </w:r>
      <w:r w:rsidR="00A4231B">
        <w:rPr>
          <w:rFonts w:hint="eastAsia"/>
        </w:rPr>
        <w:t>对</w:t>
      </w:r>
      <w:r>
        <w:rPr>
          <w:rFonts w:hint="eastAsia"/>
        </w:rPr>
        <w:t>订单</w:t>
      </w:r>
      <w:r w:rsidR="00A4231B">
        <w:rPr>
          <w:rFonts w:hint="eastAsia"/>
        </w:rPr>
        <w:t>的</w:t>
      </w:r>
      <w:r>
        <w:rPr>
          <w:rFonts w:hint="eastAsia"/>
        </w:rPr>
        <w:t>管理</w:t>
      </w:r>
      <w:r w:rsidR="00A4231B">
        <w:rPr>
          <w:rFonts w:hint="eastAsia"/>
        </w:rPr>
        <w:t>操作</w:t>
      </w:r>
    </w:p>
    <w:p w:rsidR="00BA346D" w:rsidRDefault="00BA346D" w:rsidP="00BA346D">
      <w:pPr>
        <w:pStyle w:val="a5"/>
      </w:pPr>
      <w:r>
        <w:rPr>
          <w:rFonts w:hint="eastAsia"/>
        </w:rPr>
        <w:t>参与者：</w:t>
      </w:r>
      <w:r w:rsidR="00A4231B">
        <w:rPr>
          <w:rFonts w:hint="eastAsia"/>
        </w:rPr>
        <w:t>网站的</w:t>
      </w:r>
      <w:r>
        <w:rPr>
          <w:rFonts w:hint="eastAsia"/>
        </w:rPr>
        <w:t>管理</w:t>
      </w:r>
      <w:r w:rsidR="00A4231B">
        <w:rPr>
          <w:rFonts w:hint="eastAsia"/>
        </w:rPr>
        <w:t>人</w:t>
      </w:r>
      <w:r>
        <w:rPr>
          <w:rFonts w:hint="eastAsia"/>
        </w:rPr>
        <w:t>员</w:t>
      </w:r>
    </w:p>
    <w:p w:rsidR="00BA346D" w:rsidRDefault="00BA346D" w:rsidP="00BA346D">
      <w:pPr>
        <w:pStyle w:val="a5"/>
      </w:pPr>
      <w:r>
        <w:rPr>
          <w:rFonts w:hint="eastAsia"/>
        </w:rPr>
        <w:t>前置条件：成功进入后台管理</w:t>
      </w:r>
    </w:p>
    <w:p w:rsidR="00BA346D" w:rsidRDefault="00BA346D" w:rsidP="00BA346D">
      <w:pPr>
        <w:pStyle w:val="a5"/>
      </w:pPr>
      <w:r>
        <w:rPr>
          <w:rFonts w:hint="eastAsia"/>
        </w:rPr>
        <w:t>基本事件流：①登陆进入后台管理页面。</w:t>
      </w:r>
    </w:p>
    <w:p w:rsidR="00BA346D" w:rsidRDefault="00BA346D" w:rsidP="00BA346D">
      <w:pPr>
        <w:pStyle w:val="a5"/>
      </w:pPr>
      <w:r>
        <w:rPr>
          <w:rFonts w:hint="eastAsia"/>
        </w:rPr>
        <w:tab/>
      </w:r>
      <w:r>
        <w:rPr>
          <w:rFonts w:hint="eastAsia"/>
        </w:rPr>
        <w:tab/>
      </w:r>
      <w:r>
        <w:rPr>
          <w:rFonts w:hint="eastAsia"/>
        </w:rPr>
        <w:tab/>
        <w:t xml:space="preserve">  ②进入订单管理，编辑订单状态。</w:t>
      </w:r>
    </w:p>
    <w:p w:rsidR="00BA346D" w:rsidRDefault="00BA346D" w:rsidP="00BA346D">
      <w:pPr>
        <w:pStyle w:val="a5"/>
      </w:pPr>
      <w:r>
        <w:rPr>
          <w:rFonts w:hint="eastAsia"/>
        </w:rPr>
        <w:tab/>
      </w:r>
      <w:r>
        <w:rPr>
          <w:rFonts w:hint="eastAsia"/>
        </w:rPr>
        <w:tab/>
      </w:r>
      <w:r>
        <w:rPr>
          <w:rFonts w:hint="eastAsia"/>
        </w:rPr>
        <w:tab/>
        <w:t xml:space="preserve">  ③点击处理。</w:t>
      </w:r>
    </w:p>
    <w:p w:rsidR="00BA346D" w:rsidRDefault="00BA346D" w:rsidP="00BA346D">
      <w:pPr>
        <w:pStyle w:val="a5"/>
      </w:pPr>
      <w:r>
        <w:rPr>
          <w:rFonts w:hint="eastAsia"/>
        </w:rPr>
        <w:lastRenderedPageBreak/>
        <w:t>后置条件：完成订单处理。</w:t>
      </w:r>
    </w:p>
    <w:p w:rsidR="00BA346D" w:rsidRDefault="00BA346D" w:rsidP="00BA346D">
      <w:pPr>
        <w:pStyle w:val="a5"/>
      </w:pPr>
      <w:r>
        <w:rPr>
          <w:rFonts w:hint="eastAsia"/>
        </w:rPr>
        <w:t>（4）“信息管理”用例描述</w:t>
      </w:r>
    </w:p>
    <w:p w:rsidR="00BA346D" w:rsidRDefault="00BA346D" w:rsidP="00BA346D">
      <w:pPr>
        <w:pStyle w:val="a5"/>
      </w:pPr>
      <w:r>
        <w:rPr>
          <w:rFonts w:hint="eastAsia"/>
        </w:rPr>
        <w:t>用例名称：信息管理</w:t>
      </w:r>
    </w:p>
    <w:p w:rsidR="00BA346D" w:rsidRDefault="00BA346D" w:rsidP="00BA346D">
      <w:pPr>
        <w:pStyle w:val="a5"/>
      </w:pPr>
      <w:r>
        <w:rPr>
          <w:rFonts w:hint="eastAsia"/>
        </w:rPr>
        <w:t>用例目的：管理资讯信息</w:t>
      </w:r>
    </w:p>
    <w:p w:rsidR="00BA346D" w:rsidRDefault="00BA346D" w:rsidP="00BA346D">
      <w:pPr>
        <w:pStyle w:val="a5"/>
      </w:pPr>
      <w:r>
        <w:rPr>
          <w:rFonts w:hint="eastAsia"/>
        </w:rPr>
        <w:t>参与者：管理员</w:t>
      </w:r>
    </w:p>
    <w:p w:rsidR="00BA346D" w:rsidRDefault="00BA346D" w:rsidP="00BA346D">
      <w:pPr>
        <w:pStyle w:val="a5"/>
      </w:pPr>
      <w:r>
        <w:rPr>
          <w:rFonts w:hint="eastAsia"/>
        </w:rPr>
        <w:t>前置条件：管理员成功进入后台管理</w:t>
      </w:r>
    </w:p>
    <w:p w:rsidR="00BA346D" w:rsidRDefault="00BA346D" w:rsidP="00BA346D">
      <w:pPr>
        <w:pStyle w:val="a5"/>
      </w:pPr>
      <w:r>
        <w:rPr>
          <w:rFonts w:hint="eastAsia"/>
        </w:rPr>
        <w:t>基本事件流：①登陆进入后台管理页面。</w:t>
      </w:r>
    </w:p>
    <w:p w:rsidR="00BA346D" w:rsidRDefault="00BA346D" w:rsidP="00BA346D">
      <w:pPr>
        <w:pStyle w:val="a5"/>
      </w:pPr>
      <w:r>
        <w:rPr>
          <w:rFonts w:hint="eastAsia"/>
        </w:rPr>
        <w:tab/>
      </w:r>
      <w:r>
        <w:rPr>
          <w:rFonts w:hint="eastAsia"/>
        </w:rPr>
        <w:tab/>
      </w:r>
      <w:r>
        <w:rPr>
          <w:rFonts w:hint="eastAsia"/>
        </w:rPr>
        <w:tab/>
        <w:t xml:space="preserve">  ②选择信息管理点开。 </w:t>
      </w:r>
    </w:p>
    <w:p w:rsidR="00BA346D" w:rsidRDefault="00BA346D" w:rsidP="00BA346D">
      <w:pPr>
        <w:pStyle w:val="a5"/>
      </w:pPr>
      <w:r>
        <w:rPr>
          <w:rFonts w:hint="eastAsia"/>
        </w:rPr>
        <w:tab/>
      </w:r>
      <w:r>
        <w:rPr>
          <w:rFonts w:hint="eastAsia"/>
        </w:rPr>
        <w:tab/>
      </w:r>
      <w:r>
        <w:rPr>
          <w:rFonts w:hint="eastAsia"/>
        </w:rPr>
        <w:tab/>
        <w:t xml:space="preserve">  ③修改网站资讯信息。</w:t>
      </w:r>
    </w:p>
    <w:p w:rsidR="00BA346D" w:rsidRDefault="00BA346D" w:rsidP="00BA346D">
      <w:pPr>
        <w:pStyle w:val="a5"/>
      </w:pPr>
      <w:r>
        <w:rPr>
          <w:rFonts w:hint="eastAsia"/>
        </w:rPr>
        <w:tab/>
      </w:r>
      <w:r>
        <w:rPr>
          <w:rFonts w:hint="eastAsia"/>
        </w:rPr>
        <w:tab/>
      </w:r>
      <w:r>
        <w:rPr>
          <w:rFonts w:hint="eastAsia"/>
        </w:rPr>
        <w:tab/>
        <w:t xml:space="preserve">  ④点击提交，上传成功。</w:t>
      </w:r>
    </w:p>
    <w:p w:rsidR="00BA346D" w:rsidRDefault="00BA346D" w:rsidP="00BA346D">
      <w:pPr>
        <w:pStyle w:val="a5"/>
      </w:pPr>
      <w:r>
        <w:rPr>
          <w:rFonts w:hint="eastAsia"/>
        </w:rPr>
        <w:t>后置条件：完成网站资讯信息的管理。</w:t>
      </w:r>
    </w:p>
    <w:p w:rsidR="00BA346D" w:rsidRPr="00BA346D" w:rsidRDefault="00BA346D" w:rsidP="00BA346D">
      <w:pPr>
        <w:pStyle w:val="2"/>
      </w:pPr>
      <w:bookmarkStart w:id="71" w:name="_Toc419008167"/>
      <w:bookmarkStart w:id="72" w:name="_Toc449989463"/>
      <w:bookmarkStart w:id="73" w:name="_Toc450207243"/>
      <w:r>
        <w:rPr>
          <w:rFonts w:hint="eastAsia"/>
        </w:rPr>
        <w:t>系统</w:t>
      </w:r>
      <w:r w:rsidRPr="00BA346D">
        <w:t>功能</w:t>
      </w:r>
      <w:r w:rsidRPr="00BA346D">
        <w:rPr>
          <w:rFonts w:hint="eastAsia"/>
        </w:rPr>
        <w:t>分析</w:t>
      </w:r>
      <w:bookmarkEnd w:id="71"/>
      <w:bookmarkEnd w:id="72"/>
      <w:bookmarkEnd w:id="73"/>
    </w:p>
    <w:p w:rsidR="00BA346D" w:rsidRDefault="00BA346D" w:rsidP="00BA346D">
      <w:pPr>
        <w:pStyle w:val="a5"/>
      </w:pPr>
      <w:r>
        <w:rPr>
          <w:rFonts w:hint="eastAsia"/>
        </w:rPr>
        <w:t>由系统的总体任务可以归纳出以下系统的功能。</w:t>
      </w:r>
    </w:p>
    <w:p w:rsidR="00BA346D" w:rsidRDefault="00BA346D" w:rsidP="00BA346D">
      <w:pPr>
        <w:pStyle w:val="a5"/>
      </w:pPr>
      <w:r>
        <w:rPr>
          <w:rFonts w:hint="eastAsia"/>
        </w:rPr>
        <w:t>注册登录：游客在网站注册登录之后可以选购商品、在线评论、在线留言、修改个人信息。</w:t>
      </w:r>
    </w:p>
    <w:p w:rsidR="00BA346D" w:rsidRDefault="00BA346D" w:rsidP="00BA346D">
      <w:pPr>
        <w:pStyle w:val="a5"/>
      </w:pPr>
      <w:r>
        <w:rPr>
          <w:rFonts w:hint="eastAsia"/>
        </w:rPr>
        <w:t>选购商品中：登录帐号之后</w:t>
      </w:r>
      <w:r w:rsidR="00535ABC">
        <w:rPr>
          <w:rFonts w:hint="eastAsia"/>
        </w:rPr>
        <w:t>把商品放入</w:t>
      </w:r>
      <w:r>
        <w:rPr>
          <w:rFonts w:hint="eastAsia"/>
        </w:rPr>
        <w:t>购物车，提交订单完成购物。</w:t>
      </w:r>
    </w:p>
    <w:p w:rsidR="00BA346D" w:rsidRDefault="00BA346D" w:rsidP="00BA346D">
      <w:pPr>
        <w:pStyle w:val="a5"/>
      </w:pPr>
      <w:r>
        <w:rPr>
          <w:rFonts w:hint="eastAsia"/>
        </w:rPr>
        <w:t>修改购物车</w:t>
      </w:r>
      <w:r w:rsidR="00A4231B">
        <w:rPr>
          <w:rFonts w:hint="eastAsia"/>
        </w:rPr>
        <w:t>内信息</w:t>
      </w:r>
      <w:r>
        <w:rPr>
          <w:rFonts w:hint="eastAsia"/>
        </w:rPr>
        <w:t>：</w:t>
      </w:r>
      <w:r w:rsidR="00A4231B">
        <w:rPr>
          <w:rFonts w:hint="eastAsia"/>
        </w:rPr>
        <w:t>对</w:t>
      </w:r>
      <w:r>
        <w:rPr>
          <w:rFonts w:hint="eastAsia"/>
        </w:rPr>
        <w:t>购物车中的商品进行</w:t>
      </w:r>
      <w:r w:rsidR="00A4231B">
        <w:rPr>
          <w:rFonts w:hint="eastAsia"/>
        </w:rPr>
        <w:t>管理</w:t>
      </w:r>
      <w:r w:rsidR="00535ABC">
        <w:rPr>
          <w:rFonts w:hint="eastAsia"/>
        </w:rPr>
        <w:t>操作</w:t>
      </w:r>
      <w:r>
        <w:rPr>
          <w:rFonts w:hint="eastAsia"/>
        </w:rPr>
        <w:t>，直到满意为止。</w:t>
      </w:r>
    </w:p>
    <w:p w:rsidR="00BA346D" w:rsidRDefault="00BA346D" w:rsidP="00BA346D">
      <w:pPr>
        <w:pStyle w:val="a5"/>
      </w:pPr>
      <w:r>
        <w:rPr>
          <w:rFonts w:hint="eastAsia"/>
        </w:rPr>
        <w:t>在线评论：选购商品之后可以对商品进行客观评价。</w:t>
      </w:r>
    </w:p>
    <w:p w:rsidR="00BA346D" w:rsidRDefault="00535ABC" w:rsidP="00BA346D">
      <w:pPr>
        <w:pStyle w:val="a5"/>
      </w:pPr>
      <w:r>
        <w:rPr>
          <w:rFonts w:hint="eastAsia"/>
        </w:rPr>
        <w:t>在线留言：登录帐号，进入</w:t>
      </w:r>
      <w:r w:rsidR="00BA346D">
        <w:rPr>
          <w:rFonts w:hint="eastAsia"/>
        </w:rPr>
        <w:t>网站留言，写下自己的意见建议等想说的话。</w:t>
      </w:r>
    </w:p>
    <w:p w:rsidR="00BA346D" w:rsidRDefault="00BA346D" w:rsidP="00BA346D">
      <w:pPr>
        <w:pStyle w:val="a5"/>
      </w:pPr>
      <w:r>
        <w:rPr>
          <w:rFonts w:hint="eastAsia"/>
        </w:rPr>
        <w:t>修改个人信息：登录帐号之后可以修改个人有关方面的信息资料。</w:t>
      </w:r>
    </w:p>
    <w:p w:rsidR="00BA346D" w:rsidRDefault="00BA346D" w:rsidP="00BA346D">
      <w:pPr>
        <w:pStyle w:val="a5"/>
      </w:pPr>
      <w:r>
        <w:rPr>
          <w:rFonts w:hint="eastAsia"/>
        </w:rPr>
        <w:t>后台管理:管理员登录之后通过后台实现</w:t>
      </w:r>
      <w:r w:rsidR="00535ABC">
        <w:rPr>
          <w:rFonts w:hint="eastAsia"/>
        </w:rPr>
        <w:t>前台信息的管理</w:t>
      </w:r>
      <w:r>
        <w:rPr>
          <w:rFonts w:hint="eastAsia"/>
        </w:rPr>
        <w:t>。</w:t>
      </w:r>
    </w:p>
    <w:p w:rsidR="00BA346D" w:rsidRDefault="00BA346D" w:rsidP="00BA346D">
      <w:pPr>
        <w:pStyle w:val="a5"/>
      </w:pPr>
      <w:r>
        <w:rPr>
          <w:rFonts w:hint="eastAsia"/>
        </w:rPr>
        <w:t>特产管理：管理员登后台点特产管理，能够管理商品类别、添加商品类别、添加特产、修改特产。</w:t>
      </w:r>
    </w:p>
    <w:p w:rsidR="00BA346D" w:rsidRDefault="00535ABC" w:rsidP="00BA346D">
      <w:pPr>
        <w:pStyle w:val="a5"/>
      </w:pPr>
      <w:r>
        <w:rPr>
          <w:rFonts w:hint="eastAsia"/>
        </w:rPr>
        <w:t>用户管理：管理员登录后台的</w:t>
      </w:r>
      <w:r w:rsidR="00BA346D">
        <w:rPr>
          <w:rFonts w:hint="eastAsia"/>
        </w:rPr>
        <w:t>用户管理，可以删除、查看</w:t>
      </w:r>
      <w:r>
        <w:rPr>
          <w:rFonts w:hint="eastAsia"/>
        </w:rPr>
        <w:t>人员</w:t>
      </w:r>
      <w:r w:rsidR="00BA346D">
        <w:rPr>
          <w:rFonts w:hint="eastAsia"/>
        </w:rPr>
        <w:t>等。</w:t>
      </w:r>
    </w:p>
    <w:p w:rsidR="00BA346D" w:rsidRDefault="00BA346D" w:rsidP="00BA346D">
      <w:pPr>
        <w:pStyle w:val="a5"/>
      </w:pPr>
      <w:r>
        <w:rPr>
          <w:rFonts w:hint="eastAsia"/>
        </w:rPr>
        <w:t>订单管理：管理员登录后台点开订单管理，可以进行订单管理</w:t>
      </w:r>
      <w:r w:rsidR="00535ABC">
        <w:rPr>
          <w:rFonts w:hint="eastAsia"/>
        </w:rPr>
        <w:t>和</w:t>
      </w:r>
      <w:r>
        <w:rPr>
          <w:rFonts w:hint="eastAsia"/>
        </w:rPr>
        <w:t>查询等操作。</w:t>
      </w:r>
    </w:p>
    <w:p w:rsidR="00BA346D" w:rsidRDefault="00BA346D" w:rsidP="00BA346D">
      <w:pPr>
        <w:pStyle w:val="a5"/>
      </w:pPr>
      <w:r>
        <w:rPr>
          <w:rFonts w:hint="eastAsia"/>
        </w:rPr>
        <w:t>信息管理：管理员登录后台点</w:t>
      </w:r>
      <w:r w:rsidR="00A4231B">
        <w:rPr>
          <w:rFonts w:hint="eastAsia"/>
        </w:rPr>
        <w:t>击</w:t>
      </w:r>
      <w:r>
        <w:rPr>
          <w:rFonts w:hint="eastAsia"/>
        </w:rPr>
        <w:t>信息管理</w:t>
      </w:r>
      <w:r w:rsidR="00A4231B">
        <w:rPr>
          <w:rFonts w:hint="eastAsia"/>
        </w:rPr>
        <w:t>部分，能对资讯、留言、</w:t>
      </w:r>
      <w:r>
        <w:rPr>
          <w:rFonts w:hint="eastAsia"/>
        </w:rPr>
        <w:t>评论进行管理</w:t>
      </w:r>
      <w:r w:rsidR="00A4231B">
        <w:rPr>
          <w:rFonts w:hint="eastAsia"/>
        </w:rPr>
        <w:t>操作</w:t>
      </w:r>
      <w:r>
        <w:rPr>
          <w:rFonts w:hint="eastAsia"/>
        </w:rPr>
        <w:t>，同时还可以添加资讯、公告等操作。</w:t>
      </w:r>
    </w:p>
    <w:p w:rsidR="00BA346D" w:rsidRPr="00BA346D" w:rsidRDefault="00BA346D" w:rsidP="00BA346D">
      <w:pPr>
        <w:pStyle w:val="2"/>
      </w:pPr>
      <w:bookmarkStart w:id="74" w:name="_Toc355626805"/>
      <w:bookmarkStart w:id="75" w:name="_Toc359435302"/>
      <w:bookmarkStart w:id="76" w:name="_Toc388028927"/>
      <w:bookmarkStart w:id="77" w:name="_Toc449989464"/>
      <w:bookmarkStart w:id="78" w:name="_Toc450207244"/>
      <w:r>
        <w:t>数据</w:t>
      </w:r>
      <w:bookmarkEnd w:id="74"/>
      <w:bookmarkEnd w:id="75"/>
      <w:bookmarkEnd w:id="76"/>
      <w:r w:rsidRPr="00BA346D">
        <w:rPr>
          <w:rFonts w:hint="eastAsia"/>
        </w:rPr>
        <w:t>字典</w:t>
      </w:r>
      <w:bookmarkEnd w:id="77"/>
      <w:bookmarkEnd w:id="78"/>
    </w:p>
    <w:p w:rsidR="00BA346D" w:rsidRDefault="00BA346D" w:rsidP="00BA346D">
      <w:pPr>
        <w:pStyle w:val="a5"/>
      </w:pPr>
      <w:r>
        <w:rPr>
          <w:rFonts w:hint="eastAsia"/>
        </w:rPr>
        <w:t>根据商品订购系统的需求，对应数据需求分析如下：</w:t>
      </w:r>
    </w:p>
    <w:p w:rsidR="00BA346D" w:rsidRDefault="00BA346D" w:rsidP="00BA346D">
      <w:pPr>
        <w:pStyle w:val="a5"/>
      </w:pPr>
      <w:r>
        <w:rPr>
          <w:rFonts w:hint="eastAsia"/>
        </w:rPr>
        <w:t>管理员信息：编号，姓名，密码。</w:t>
      </w:r>
    </w:p>
    <w:p w:rsidR="00BA346D" w:rsidRDefault="00BA346D" w:rsidP="00BA346D">
      <w:pPr>
        <w:pStyle w:val="a5"/>
      </w:pPr>
      <w:r>
        <w:rPr>
          <w:rFonts w:hint="eastAsia"/>
        </w:rPr>
        <w:t>订单信息：订单</w:t>
      </w:r>
      <w:r w:rsidR="00A4231B">
        <w:rPr>
          <w:rFonts w:hint="eastAsia"/>
        </w:rPr>
        <w:t>的编</w:t>
      </w:r>
      <w:r>
        <w:rPr>
          <w:rFonts w:hint="eastAsia"/>
        </w:rPr>
        <w:t>号，会员</w:t>
      </w:r>
      <w:r w:rsidR="00A4231B">
        <w:rPr>
          <w:rFonts w:hint="eastAsia"/>
        </w:rPr>
        <w:t>的</w:t>
      </w:r>
      <w:r>
        <w:rPr>
          <w:rFonts w:hint="eastAsia"/>
        </w:rPr>
        <w:t>名</w:t>
      </w:r>
      <w:r w:rsidR="00A4231B">
        <w:rPr>
          <w:rFonts w:hint="eastAsia"/>
        </w:rPr>
        <w:t>称</w:t>
      </w:r>
      <w:r>
        <w:rPr>
          <w:rFonts w:hint="eastAsia"/>
        </w:rPr>
        <w:t>，</w:t>
      </w:r>
      <w:r w:rsidR="00A4231B">
        <w:rPr>
          <w:rFonts w:hint="eastAsia"/>
        </w:rPr>
        <w:t>收货的</w:t>
      </w:r>
      <w:r>
        <w:rPr>
          <w:rFonts w:hint="eastAsia"/>
        </w:rPr>
        <w:t>地址，</w:t>
      </w:r>
      <w:r w:rsidR="00A4231B">
        <w:rPr>
          <w:rFonts w:hint="eastAsia"/>
        </w:rPr>
        <w:t>支付的</w:t>
      </w:r>
      <w:r>
        <w:rPr>
          <w:rFonts w:hint="eastAsia"/>
        </w:rPr>
        <w:t>方式等。</w:t>
      </w:r>
    </w:p>
    <w:p w:rsidR="00BA346D" w:rsidRDefault="00BA346D" w:rsidP="00BA346D">
      <w:pPr>
        <w:pStyle w:val="a5"/>
      </w:pPr>
      <w:r>
        <w:rPr>
          <w:rFonts w:hint="eastAsia"/>
        </w:rPr>
        <w:t>商品</w:t>
      </w:r>
      <w:r w:rsidR="0039660D">
        <w:rPr>
          <w:rFonts w:hint="eastAsia"/>
        </w:rPr>
        <w:t>所属类</w:t>
      </w:r>
      <w:r>
        <w:rPr>
          <w:rFonts w:hint="eastAsia"/>
        </w:rPr>
        <w:t>：编号，类别名称。</w:t>
      </w:r>
    </w:p>
    <w:p w:rsidR="00BA346D" w:rsidRDefault="00BA346D" w:rsidP="00BA346D">
      <w:pPr>
        <w:pStyle w:val="a5"/>
      </w:pPr>
      <w:r>
        <w:rPr>
          <w:rFonts w:hint="eastAsia"/>
        </w:rPr>
        <w:t>公告信息：编号，标题，内容，时间。</w:t>
      </w:r>
    </w:p>
    <w:p w:rsidR="00BA346D" w:rsidRDefault="00BA346D" w:rsidP="00BA346D">
      <w:pPr>
        <w:pStyle w:val="a5"/>
      </w:pPr>
      <w:r>
        <w:rPr>
          <w:rFonts w:hint="eastAsia"/>
        </w:rPr>
        <w:t>商品信息：编号，名称，简介，添加时间，类别，图片，数量，价格。</w:t>
      </w:r>
    </w:p>
    <w:p w:rsidR="00BA346D" w:rsidRDefault="00BA346D" w:rsidP="00BA346D">
      <w:pPr>
        <w:pStyle w:val="a5"/>
      </w:pPr>
      <w:r>
        <w:rPr>
          <w:rFonts w:hint="eastAsia"/>
        </w:rPr>
        <w:lastRenderedPageBreak/>
        <w:t>用户信息：编号，姓名，密码，电子邮箱，电话，地址。</w:t>
      </w:r>
    </w:p>
    <w:p w:rsidR="00BA346D" w:rsidRPr="00BA346D" w:rsidRDefault="00BA346D" w:rsidP="00BA346D">
      <w:pPr>
        <w:pStyle w:val="1"/>
      </w:pPr>
      <w:bookmarkStart w:id="79" w:name="_Toc419008171"/>
      <w:bookmarkStart w:id="80" w:name="_Toc417914392"/>
      <w:bookmarkStart w:id="81" w:name="_Toc449989465"/>
      <w:bookmarkStart w:id="82" w:name="_Toc450207245"/>
      <w:r>
        <w:rPr>
          <w:rFonts w:hint="eastAsia"/>
        </w:rPr>
        <w:t>系统设计</w:t>
      </w:r>
      <w:bookmarkEnd w:id="79"/>
      <w:bookmarkEnd w:id="80"/>
      <w:bookmarkEnd w:id="81"/>
      <w:bookmarkEnd w:id="82"/>
    </w:p>
    <w:p w:rsidR="00BA346D" w:rsidRDefault="00BA346D" w:rsidP="00BA346D">
      <w:pPr>
        <w:pStyle w:val="a5"/>
      </w:pPr>
      <w:r>
        <w:t>系统设计是</w:t>
      </w:r>
      <w:r>
        <w:rPr>
          <w:rFonts w:hint="eastAsia"/>
        </w:rPr>
        <w:t>所有网站</w:t>
      </w:r>
      <w:r>
        <w:t>开发的核心，在</w:t>
      </w:r>
      <w:r>
        <w:rPr>
          <w:rFonts w:hint="eastAsia"/>
        </w:rPr>
        <w:t>明确了解需求分析</w:t>
      </w:r>
      <w:r>
        <w:t>后，要根据所使用到的各种技术，对系统进行详细的设计。系统设计包括</w:t>
      </w:r>
      <w:r>
        <w:rPr>
          <w:rFonts w:hint="eastAsia"/>
        </w:rPr>
        <w:t>三种设计方式：</w:t>
      </w:r>
      <w:r w:rsidR="00535ABC" w:rsidRPr="00535ABC">
        <w:t>详细设计</w:t>
      </w:r>
      <w:r>
        <w:t>，</w:t>
      </w:r>
      <w:r w:rsidR="00535ABC" w:rsidRPr="00535ABC">
        <w:rPr>
          <w:rFonts w:hint="eastAsia"/>
        </w:rPr>
        <w:t>概要</w:t>
      </w:r>
      <w:r>
        <w:t>设计，数据库设计。</w:t>
      </w:r>
    </w:p>
    <w:p w:rsidR="00BA346D" w:rsidRPr="00BA346D" w:rsidRDefault="00BA346D" w:rsidP="00BA346D">
      <w:pPr>
        <w:pStyle w:val="2"/>
      </w:pPr>
      <w:bookmarkStart w:id="83" w:name="_Toc419008172"/>
      <w:bookmarkStart w:id="84" w:name="_Toc449989466"/>
      <w:bookmarkStart w:id="85" w:name="_Toc450207246"/>
      <w:r>
        <w:rPr>
          <w:rFonts w:hint="eastAsia"/>
        </w:rPr>
        <w:t>概要设计</w:t>
      </w:r>
      <w:bookmarkEnd w:id="83"/>
      <w:bookmarkEnd w:id="84"/>
      <w:bookmarkEnd w:id="85"/>
    </w:p>
    <w:p w:rsidR="00BA346D" w:rsidRPr="00BA346D" w:rsidRDefault="00BA346D" w:rsidP="00BA346D">
      <w:pPr>
        <w:pStyle w:val="3"/>
      </w:pPr>
      <w:bookmarkStart w:id="86" w:name="_Toc449989467"/>
      <w:bookmarkStart w:id="87" w:name="_Toc450207247"/>
      <w:r>
        <w:rPr>
          <w:rFonts w:hint="eastAsia"/>
        </w:rPr>
        <w:t>概述</w:t>
      </w:r>
      <w:bookmarkEnd w:id="86"/>
      <w:bookmarkEnd w:id="87"/>
    </w:p>
    <w:p w:rsidR="00BA346D" w:rsidRDefault="00BA346D" w:rsidP="00BA346D">
      <w:pPr>
        <w:pStyle w:val="a5"/>
      </w:pPr>
      <w:r>
        <w:rPr>
          <w:rFonts w:hint="eastAsia"/>
        </w:rPr>
        <w:t>云南特产网上商城是一个以电子商务和信息展示的互联网平台，它的核心机制是可以发布商品信息让用户在线选购商品，让用户通过资讯频道查看相关讯息。管理员管理管理平台内容及注册用户操作，维持平台运营，广大用户浏览商品信息并选购，从而形成一个操作模块，使平台数据不停流入流出，创造出一种稳定的平衡，并通过网站资讯频道上的最新动态、民族文化、精品工艺、旅游资讯增加对云南的了解。通过用户前台的登录、管理员的后台操作、用户的登录操作为信息进行客</w:t>
      </w:r>
      <w:r w:rsidR="00535ABC">
        <w:rPr>
          <w:rFonts w:hint="eastAsia"/>
        </w:rPr>
        <w:t>观的展示出这些功能的操作流程和设计观念以便更加直观的了解本网站</w:t>
      </w:r>
      <w:r w:rsidR="00535ABC" w:rsidRPr="0037765B">
        <w:rPr>
          <w:rStyle w:val="affc"/>
          <w:rFonts w:hint="eastAsia"/>
        </w:rPr>
        <w:t xml:space="preserve"> </w:t>
      </w:r>
      <w:r w:rsidRPr="0037765B">
        <w:rPr>
          <w:rStyle w:val="affc"/>
          <w:rFonts w:hint="eastAsia"/>
        </w:rPr>
        <w:t>[7]</w:t>
      </w:r>
      <w:r>
        <w:rPr>
          <w:rFonts w:hint="eastAsia"/>
        </w:rPr>
        <w:t>。用户注册后实可以享受特定的功能，可以通过信息内容的提交，使管理员了解用户信息的概况，并通过留言使之了解用户的表达信息和内容，以方便网站进一步改正和升级。</w:t>
      </w:r>
    </w:p>
    <w:p w:rsidR="00BA346D" w:rsidRPr="00BA346D" w:rsidRDefault="00BA346D" w:rsidP="00BA346D">
      <w:pPr>
        <w:pStyle w:val="3"/>
      </w:pPr>
      <w:bookmarkStart w:id="88" w:name="_Toc449989468"/>
      <w:bookmarkStart w:id="89" w:name="_Toc450207248"/>
      <w:r>
        <w:rPr>
          <w:rFonts w:hint="eastAsia"/>
        </w:rPr>
        <w:t>功能模块设计</w:t>
      </w:r>
      <w:bookmarkEnd w:id="88"/>
      <w:bookmarkEnd w:id="89"/>
    </w:p>
    <w:p w:rsidR="00BA346D" w:rsidRDefault="00535ABC" w:rsidP="00BA346D">
      <w:pPr>
        <w:pStyle w:val="a5"/>
      </w:pPr>
      <w:r>
        <w:rPr>
          <w:rFonts w:hint="eastAsia"/>
        </w:rPr>
        <w:t>系统分为两个部分：前台和后台。在前台中，包含用户</w:t>
      </w:r>
      <w:r w:rsidR="00BA346D">
        <w:rPr>
          <w:rFonts w:hint="eastAsia"/>
        </w:rPr>
        <w:t>注册、</w:t>
      </w:r>
      <w:r>
        <w:rPr>
          <w:rFonts w:hint="eastAsia"/>
        </w:rPr>
        <w:t>商品</w:t>
      </w:r>
      <w:r w:rsidR="00BA346D">
        <w:rPr>
          <w:rFonts w:hint="eastAsia"/>
        </w:rPr>
        <w:t>浏览</w:t>
      </w:r>
      <w:r>
        <w:rPr>
          <w:rFonts w:hint="eastAsia"/>
        </w:rPr>
        <w:t>、商品查询</w:t>
      </w:r>
      <w:r w:rsidR="00BA346D">
        <w:rPr>
          <w:rFonts w:hint="eastAsia"/>
        </w:rPr>
        <w:t>、订购商品等</w:t>
      </w:r>
      <w:r w:rsidR="002705EB">
        <w:rPr>
          <w:rFonts w:hint="eastAsia"/>
        </w:rPr>
        <w:t>；后台管理包含：商品信息</w:t>
      </w:r>
      <w:r w:rsidR="00BA346D">
        <w:rPr>
          <w:rFonts w:hint="eastAsia"/>
        </w:rPr>
        <w:t>、会员订单、公告的管理等。网站总体功能设计如下图4</w:t>
      </w:r>
      <w:r w:rsidR="00BA346D">
        <w:t>-1</w:t>
      </w:r>
      <w:r w:rsidR="00BA346D">
        <w:rPr>
          <w:rFonts w:hint="eastAsia"/>
        </w:rPr>
        <w:t>所示。</w:t>
      </w:r>
    </w:p>
    <w:p w:rsidR="00BA346D" w:rsidRDefault="00031C04" w:rsidP="00BA346D">
      <w:pPr>
        <w:pStyle w:val="affe"/>
      </w:pPr>
      <w:r>
        <w:pict>
          <v:shape id="图片 3" o:spid="_x0000_i1028" type="#_x0000_t75" style="width:476.25pt;height:192.75pt;visibility:visible;mso-wrap-style:square">
            <v:imagedata r:id="rId24" o:title=""/>
          </v:shape>
        </w:pict>
      </w:r>
    </w:p>
    <w:p w:rsidR="00BA346D" w:rsidRDefault="00BA346D" w:rsidP="00BA346D">
      <w:pPr>
        <w:pStyle w:val="affd"/>
      </w:pPr>
      <w:r>
        <w:t>图</w:t>
      </w:r>
      <w:r>
        <w:rPr>
          <w:rFonts w:hint="eastAsia"/>
        </w:rPr>
        <w:t>4</w:t>
      </w:r>
      <w:r>
        <w:t>-</w:t>
      </w:r>
      <w:r>
        <w:rPr>
          <w:rFonts w:hint="eastAsia"/>
        </w:rPr>
        <w:t>1</w:t>
      </w:r>
      <w:r>
        <w:t xml:space="preserve">  </w:t>
      </w:r>
      <w:r>
        <w:rPr>
          <w:rFonts w:hint="eastAsia"/>
        </w:rPr>
        <w:t>网站功能设计图</w:t>
      </w:r>
    </w:p>
    <w:p w:rsidR="00BA346D" w:rsidRDefault="00BA346D" w:rsidP="00BA346D">
      <w:pPr>
        <w:pStyle w:val="a5"/>
      </w:pPr>
      <w:r>
        <w:rPr>
          <w:rFonts w:hint="eastAsia"/>
        </w:rPr>
        <w:t>前台管理功能设计如下：</w:t>
      </w:r>
    </w:p>
    <w:p w:rsidR="00BA346D" w:rsidRDefault="00BA346D" w:rsidP="00BA346D">
      <w:pPr>
        <w:pStyle w:val="a5"/>
      </w:pPr>
      <w:r>
        <w:rPr>
          <w:rFonts w:hint="eastAsia"/>
        </w:rPr>
        <w:t>（1）浏览商品：用户能够浏览网站主要商品图片。</w:t>
      </w:r>
    </w:p>
    <w:p w:rsidR="00BA346D" w:rsidRDefault="00BA346D" w:rsidP="00BA346D">
      <w:pPr>
        <w:pStyle w:val="a5"/>
      </w:pPr>
      <w:r>
        <w:rPr>
          <w:rFonts w:hint="eastAsia"/>
        </w:rPr>
        <w:lastRenderedPageBreak/>
        <w:t>（2）查询商品：用户能够查询某类需要的商品。</w:t>
      </w:r>
    </w:p>
    <w:p w:rsidR="00BA346D" w:rsidRDefault="00BA346D" w:rsidP="00BA346D">
      <w:pPr>
        <w:pStyle w:val="a5"/>
      </w:pPr>
      <w:r>
        <w:rPr>
          <w:rFonts w:hint="eastAsia"/>
        </w:rPr>
        <w:t>（3）选购商品：会员能够对需要选购的商品进行网上订购。</w:t>
      </w:r>
    </w:p>
    <w:p w:rsidR="00BA346D" w:rsidRDefault="00BA346D" w:rsidP="00BA346D">
      <w:pPr>
        <w:pStyle w:val="a5"/>
      </w:pPr>
      <w:r>
        <w:rPr>
          <w:rFonts w:hint="eastAsia"/>
        </w:rPr>
        <w:t>（4）购物车：会员可以把想要订购的商品添加到购物车中。</w:t>
      </w:r>
    </w:p>
    <w:p w:rsidR="00BA346D" w:rsidRDefault="00BA346D" w:rsidP="00BA346D">
      <w:pPr>
        <w:pStyle w:val="a5"/>
      </w:pPr>
      <w:r>
        <w:rPr>
          <w:rFonts w:hint="eastAsia"/>
        </w:rPr>
        <w:t>（5）用户中心：用户可以登录用户中心修改个人信息、在线留言。</w:t>
      </w:r>
    </w:p>
    <w:p w:rsidR="00BA346D" w:rsidRDefault="00BA346D" w:rsidP="00BA346D">
      <w:pPr>
        <w:pStyle w:val="a5"/>
      </w:pPr>
      <w:r>
        <w:rPr>
          <w:rFonts w:hint="eastAsia"/>
        </w:rPr>
        <w:t>（6）发表评论：用户登录后可以就某个商品发表评论。</w:t>
      </w:r>
    </w:p>
    <w:p w:rsidR="00BA346D" w:rsidRDefault="00BA346D" w:rsidP="00BA346D">
      <w:pPr>
        <w:pStyle w:val="a5"/>
      </w:pPr>
      <w:r>
        <w:rPr>
          <w:rFonts w:hint="eastAsia"/>
        </w:rPr>
        <w:t>（7）订单查询：用户可以在输入订单号或姓名查询订单。</w:t>
      </w:r>
    </w:p>
    <w:p w:rsidR="00BA346D" w:rsidRDefault="00BA346D" w:rsidP="00BA346D">
      <w:pPr>
        <w:pStyle w:val="a5"/>
      </w:pPr>
      <w:r>
        <w:rPr>
          <w:rFonts w:hint="eastAsia"/>
        </w:rPr>
        <w:t>（8）注册登录：游客可以通过注册登录行使更多权利。</w:t>
      </w:r>
    </w:p>
    <w:p w:rsidR="00BA346D" w:rsidRDefault="00BA346D" w:rsidP="00BA346D">
      <w:pPr>
        <w:pStyle w:val="a5"/>
      </w:pPr>
      <w:r>
        <w:rPr>
          <w:rFonts w:hint="eastAsia"/>
        </w:rPr>
        <w:t>后台管理功能设计如下：</w:t>
      </w:r>
    </w:p>
    <w:p w:rsidR="00BA346D" w:rsidRDefault="00BA346D" w:rsidP="00BA346D">
      <w:pPr>
        <w:pStyle w:val="a5"/>
      </w:pPr>
      <w:r>
        <w:rPr>
          <w:rFonts w:hint="eastAsia"/>
        </w:rPr>
        <w:t>（1）信息</w:t>
      </w:r>
      <w:r w:rsidR="00D77023">
        <w:rPr>
          <w:rFonts w:hint="eastAsia"/>
        </w:rPr>
        <w:t>部分的</w:t>
      </w:r>
      <w:r>
        <w:rPr>
          <w:rFonts w:hint="eastAsia"/>
        </w:rPr>
        <w:t>管理</w:t>
      </w:r>
    </w:p>
    <w:p w:rsidR="00BA346D" w:rsidRDefault="00BA346D" w:rsidP="00BA346D">
      <w:pPr>
        <w:pStyle w:val="a5"/>
      </w:pPr>
      <w:r>
        <w:rPr>
          <w:rFonts w:hint="eastAsia"/>
        </w:rPr>
        <w:t>①特产资讯，</w:t>
      </w:r>
      <w:r w:rsidR="00D77023">
        <w:rPr>
          <w:rFonts w:hint="eastAsia"/>
        </w:rPr>
        <w:t>对</w:t>
      </w:r>
      <w:r>
        <w:rPr>
          <w:rFonts w:hint="eastAsia"/>
        </w:rPr>
        <w:t>资讯</w:t>
      </w:r>
      <w:r w:rsidR="00D77023">
        <w:rPr>
          <w:rFonts w:hint="eastAsia"/>
        </w:rPr>
        <w:t>进行基本操作</w:t>
      </w:r>
      <w:r>
        <w:rPr>
          <w:rFonts w:hint="eastAsia"/>
        </w:rPr>
        <w:t>，包括资讯类别、标题、内容和作者；修改后资讯会自动发布到前台；管理员可以删除资讯。</w:t>
      </w:r>
    </w:p>
    <w:p w:rsidR="00BA346D" w:rsidRDefault="00BA346D" w:rsidP="00BA346D">
      <w:pPr>
        <w:pStyle w:val="a5"/>
      </w:pPr>
      <w:r>
        <w:rPr>
          <w:rFonts w:hint="eastAsia"/>
        </w:rPr>
        <w:t>② 添加资讯，含有选择资讯的分类、资讯的标题、内容以及作者，后台添加之后，该资讯可以自动发布到前台。</w:t>
      </w:r>
    </w:p>
    <w:p w:rsidR="00BA346D" w:rsidRDefault="00BA346D" w:rsidP="00BA346D">
      <w:pPr>
        <w:pStyle w:val="a5"/>
      </w:pPr>
      <w:r>
        <w:rPr>
          <w:rFonts w:hint="eastAsia"/>
        </w:rPr>
        <w:t>③公告的管理，修改和删掉网站公告，包括公告标题和内容，修改后公告会自动发到前台；管理员可以删除公告。</w:t>
      </w:r>
    </w:p>
    <w:p w:rsidR="00BA346D" w:rsidRDefault="002705EB" w:rsidP="00BA346D">
      <w:pPr>
        <w:pStyle w:val="a5"/>
      </w:pPr>
      <w:r>
        <w:rPr>
          <w:rFonts w:hint="eastAsia"/>
        </w:rPr>
        <w:t>④添加公告，包含公告</w:t>
      </w:r>
      <w:r w:rsidR="00BA346D">
        <w:rPr>
          <w:rFonts w:hint="eastAsia"/>
        </w:rPr>
        <w:t>内容</w:t>
      </w:r>
      <w:r>
        <w:rPr>
          <w:rFonts w:hint="eastAsia"/>
        </w:rPr>
        <w:t>和标题两部分；后台添加公告</w:t>
      </w:r>
      <w:r w:rsidR="00BA346D">
        <w:rPr>
          <w:rFonts w:hint="eastAsia"/>
        </w:rPr>
        <w:t>之后，这个公告</w:t>
      </w:r>
      <w:r>
        <w:rPr>
          <w:rFonts w:hint="eastAsia"/>
        </w:rPr>
        <w:t>将会</w:t>
      </w:r>
      <w:r w:rsidR="00BA346D">
        <w:rPr>
          <w:rFonts w:hint="eastAsia"/>
        </w:rPr>
        <w:t>自动发布。</w:t>
      </w:r>
    </w:p>
    <w:p w:rsidR="00BA346D" w:rsidRPr="003C1C60" w:rsidRDefault="002705EB" w:rsidP="00BA346D">
      <w:pPr>
        <w:pStyle w:val="a5"/>
      </w:pPr>
      <w:r>
        <w:rPr>
          <w:rFonts w:hint="eastAsia"/>
        </w:rPr>
        <w:t>⑤留言的管理，查看、删除，包括标题、内容、作者，管理员可</w:t>
      </w:r>
      <w:r w:rsidR="00BA346D">
        <w:rPr>
          <w:rFonts w:hint="eastAsia"/>
        </w:rPr>
        <w:t>删除用户留言。</w:t>
      </w:r>
    </w:p>
    <w:p w:rsidR="00BA346D" w:rsidRDefault="00BA346D" w:rsidP="00BA346D">
      <w:pPr>
        <w:pStyle w:val="a5"/>
      </w:pPr>
      <w:r>
        <w:rPr>
          <w:rFonts w:hint="eastAsia"/>
        </w:rPr>
        <w:t xml:space="preserve">⑥ </w:t>
      </w:r>
      <w:r w:rsidR="00B96F37">
        <w:rPr>
          <w:rFonts w:hint="eastAsia"/>
        </w:rPr>
        <w:t>评论管理，查看、删除评论，包括</w:t>
      </w:r>
      <w:r>
        <w:rPr>
          <w:rFonts w:hint="eastAsia"/>
        </w:rPr>
        <w:t>标题、内容、作者。</w:t>
      </w:r>
    </w:p>
    <w:p w:rsidR="00BA346D" w:rsidRDefault="00BA346D" w:rsidP="00BA346D">
      <w:pPr>
        <w:pStyle w:val="a5"/>
      </w:pPr>
      <w:r>
        <w:rPr>
          <w:rFonts w:hint="eastAsia"/>
        </w:rPr>
        <w:t>（2）特</w:t>
      </w:r>
      <w:r w:rsidR="00F76A0F">
        <w:rPr>
          <w:rFonts w:hint="eastAsia"/>
        </w:rPr>
        <w:t>色商品的</w:t>
      </w:r>
      <w:r>
        <w:rPr>
          <w:rFonts w:hint="eastAsia"/>
        </w:rPr>
        <w:t>管理</w:t>
      </w:r>
      <w:r w:rsidR="00F76A0F">
        <w:rPr>
          <w:rFonts w:hint="eastAsia"/>
        </w:rPr>
        <w:t>操作</w:t>
      </w:r>
    </w:p>
    <w:p w:rsidR="00BA346D" w:rsidRDefault="00BA346D" w:rsidP="00BA346D">
      <w:pPr>
        <w:pStyle w:val="a5"/>
      </w:pPr>
      <w:r>
        <w:rPr>
          <w:rFonts w:hint="eastAsia"/>
        </w:rPr>
        <w:t xml:space="preserve">① </w:t>
      </w:r>
      <w:r w:rsidR="00F76A0F">
        <w:rPr>
          <w:rFonts w:hint="eastAsia"/>
        </w:rPr>
        <w:t>添加特色商品</w:t>
      </w:r>
      <w:r w:rsidR="00B96F37">
        <w:rPr>
          <w:rFonts w:hint="eastAsia"/>
        </w:rPr>
        <w:t>，</w:t>
      </w:r>
      <w:r w:rsidR="00F76A0F">
        <w:rPr>
          <w:rFonts w:hint="eastAsia"/>
        </w:rPr>
        <w:t>网站</w:t>
      </w:r>
      <w:r w:rsidR="00B96F37">
        <w:rPr>
          <w:rFonts w:hint="eastAsia"/>
        </w:rPr>
        <w:t>管理</w:t>
      </w:r>
      <w:r w:rsidR="00F76A0F">
        <w:rPr>
          <w:rFonts w:hint="eastAsia"/>
        </w:rPr>
        <w:t>人</w:t>
      </w:r>
      <w:r w:rsidR="00B96F37">
        <w:rPr>
          <w:rFonts w:hint="eastAsia"/>
        </w:rPr>
        <w:t>员可</w:t>
      </w:r>
      <w:r w:rsidR="00F76A0F">
        <w:rPr>
          <w:rFonts w:hint="eastAsia"/>
        </w:rPr>
        <w:t>上新品，</w:t>
      </w:r>
      <w:r>
        <w:rPr>
          <w:rFonts w:hint="eastAsia"/>
        </w:rPr>
        <w:t>添加之后，前台可随时浏览或者查询到。</w:t>
      </w:r>
    </w:p>
    <w:p w:rsidR="00BA346D" w:rsidRDefault="00A75D64" w:rsidP="00BA346D">
      <w:pPr>
        <w:pStyle w:val="a5"/>
      </w:pPr>
      <w:r>
        <w:rPr>
          <w:rFonts w:hint="eastAsia"/>
        </w:rPr>
        <w:t>②修改特产，</w:t>
      </w:r>
      <w:r w:rsidR="00BA346D">
        <w:rPr>
          <w:rFonts w:hint="eastAsia"/>
        </w:rPr>
        <w:t>管理员能够修改商品信息，商品信息修改之后，前台自动进行更新。</w:t>
      </w:r>
    </w:p>
    <w:p w:rsidR="00BA346D" w:rsidRDefault="00BA346D" w:rsidP="00BA346D">
      <w:pPr>
        <w:pStyle w:val="a5"/>
      </w:pPr>
      <w:r>
        <w:rPr>
          <w:rFonts w:hint="eastAsia"/>
        </w:rPr>
        <w:t>③类别管理，后台管理员能够</w:t>
      </w:r>
      <w:r w:rsidR="00510FA4">
        <w:rPr>
          <w:rFonts w:hint="eastAsia"/>
        </w:rPr>
        <w:t>对其</w:t>
      </w:r>
      <w:r>
        <w:rPr>
          <w:rFonts w:hint="eastAsia"/>
        </w:rPr>
        <w:t>查看、删除。</w:t>
      </w:r>
    </w:p>
    <w:p w:rsidR="00BA346D" w:rsidRDefault="00BA346D" w:rsidP="00BA346D">
      <w:pPr>
        <w:pStyle w:val="a5"/>
      </w:pPr>
      <w:r>
        <w:rPr>
          <w:rFonts w:hint="eastAsia"/>
        </w:rPr>
        <w:t>④添加</w:t>
      </w:r>
      <w:r w:rsidR="00510FA4">
        <w:rPr>
          <w:rFonts w:hint="eastAsia"/>
        </w:rPr>
        <w:t>商品所属</w:t>
      </w:r>
      <w:r>
        <w:rPr>
          <w:rFonts w:hint="eastAsia"/>
        </w:rPr>
        <w:t>类别，</w:t>
      </w:r>
      <w:r w:rsidR="00510FA4">
        <w:rPr>
          <w:rFonts w:hint="eastAsia"/>
        </w:rPr>
        <w:t>添加</w:t>
      </w:r>
      <w:r>
        <w:rPr>
          <w:rFonts w:hint="eastAsia"/>
        </w:rPr>
        <w:t>提交</w:t>
      </w:r>
      <w:r w:rsidR="00510FA4">
        <w:rPr>
          <w:rFonts w:hint="eastAsia"/>
        </w:rPr>
        <w:t>后</w:t>
      </w:r>
      <w:r>
        <w:rPr>
          <w:rFonts w:hint="eastAsia"/>
        </w:rPr>
        <w:t>，前台自动更新。</w:t>
      </w:r>
    </w:p>
    <w:p w:rsidR="00BA346D" w:rsidRDefault="00BA346D" w:rsidP="00BA346D">
      <w:pPr>
        <w:pStyle w:val="a5"/>
      </w:pPr>
      <w:r>
        <w:rPr>
          <w:rFonts w:hint="eastAsia"/>
        </w:rPr>
        <w:t>（3）用户功能</w:t>
      </w:r>
    </w:p>
    <w:p w:rsidR="00BA346D" w:rsidRDefault="00BA346D" w:rsidP="00BA346D">
      <w:pPr>
        <w:pStyle w:val="a5"/>
      </w:pPr>
      <w:r>
        <w:rPr>
          <w:rFonts w:hint="eastAsia"/>
        </w:rPr>
        <w:t>①会员管理，管理员可以查看注册会员注册时间、密码提示、密码提示答案</w:t>
      </w:r>
      <w:r w:rsidR="00510FA4">
        <w:rPr>
          <w:rFonts w:hint="eastAsia"/>
        </w:rPr>
        <w:t>等相关信息</w:t>
      </w:r>
      <w:r>
        <w:rPr>
          <w:rFonts w:hint="eastAsia"/>
        </w:rPr>
        <w:t>；管理员可以删除注册会员。</w:t>
      </w:r>
    </w:p>
    <w:p w:rsidR="00BA346D" w:rsidRDefault="00BA346D" w:rsidP="00BA346D">
      <w:pPr>
        <w:pStyle w:val="a5"/>
      </w:pPr>
      <w:r>
        <w:rPr>
          <w:rFonts w:hint="eastAsia"/>
        </w:rPr>
        <w:t>②</w:t>
      </w:r>
      <w:r w:rsidR="00510FA4">
        <w:rPr>
          <w:rFonts w:hint="eastAsia"/>
        </w:rPr>
        <w:t>网站</w:t>
      </w:r>
      <w:r>
        <w:rPr>
          <w:rFonts w:hint="eastAsia"/>
        </w:rPr>
        <w:t>管理</w:t>
      </w:r>
      <w:r w:rsidR="00510FA4">
        <w:rPr>
          <w:rFonts w:hint="eastAsia"/>
        </w:rPr>
        <w:t>人</w:t>
      </w:r>
      <w:r>
        <w:rPr>
          <w:rFonts w:hint="eastAsia"/>
        </w:rPr>
        <w:t>员</w:t>
      </w:r>
      <w:r w:rsidR="00510FA4">
        <w:rPr>
          <w:rFonts w:hint="eastAsia"/>
        </w:rPr>
        <w:t>的管理</w:t>
      </w:r>
      <w:r>
        <w:rPr>
          <w:rFonts w:hint="eastAsia"/>
        </w:rPr>
        <w:t>。</w:t>
      </w:r>
    </w:p>
    <w:p w:rsidR="00BA346D" w:rsidRDefault="00BA346D" w:rsidP="00BA346D">
      <w:pPr>
        <w:pStyle w:val="a5"/>
      </w:pPr>
      <w:r>
        <w:rPr>
          <w:rFonts w:hint="eastAsia"/>
        </w:rPr>
        <w:t>（4</w:t>
      </w:r>
      <w:r w:rsidR="00510FA4">
        <w:rPr>
          <w:rFonts w:hint="eastAsia"/>
        </w:rPr>
        <w:t>）商品订单的</w:t>
      </w:r>
      <w:r>
        <w:rPr>
          <w:rFonts w:hint="eastAsia"/>
        </w:rPr>
        <w:t>管理</w:t>
      </w:r>
      <w:r w:rsidR="00510FA4">
        <w:rPr>
          <w:rFonts w:hint="eastAsia"/>
        </w:rPr>
        <w:t>操作</w:t>
      </w:r>
    </w:p>
    <w:p w:rsidR="00BA346D" w:rsidRDefault="00A75D64" w:rsidP="00BA346D">
      <w:pPr>
        <w:pStyle w:val="a5"/>
      </w:pPr>
      <w:r>
        <w:rPr>
          <w:rFonts w:hint="eastAsia"/>
        </w:rPr>
        <w:t>①</w:t>
      </w:r>
      <w:r w:rsidR="00510FA4">
        <w:rPr>
          <w:rFonts w:hint="eastAsia"/>
        </w:rPr>
        <w:t>商品</w:t>
      </w:r>
      <w:r>
        <w:rPr>
          <w:rFonts w:hint="eastAsia"/>
        </w:rPr>
        <w:t>订单</w:t>
      </w:r>
      <w:r w:rsidR="00510FA4">
        <w:rPr>
          <w:rFonts w:hint="eastAsia"/>
        </w:rPr>
        <w:t>的</w:t>
      </w:r>
      <w:r>
        <w:rPr>
          <w:rFonts w:hint="eastAsia"/>
        </w:rPr>
        <w:t>管理：</w:t>
      </w:r>
      <w:r w:rsidR="00510FA4">
        <w:rPr>
          <w:rFonts w:hint="eastAsia"/>
        </w:rPr>
        <w:t>订单形成后，</w:t>
      </w:r>
      <w:r w:rsidR="00BA346D">
        <w:rPr>
          <w:rFonts w:hint="eastAsia"/>
        </w:rPr>
        <w:t>管理</w:t>
      </w:r>
      <w:r w:rsidR="00510FA4">
        <w:rPr>
          <w:rFonts w:hint="eastAsia"/>
        </w:rPr>
        <w:t>人</w:t>
      </w:r>
      <w:r w:rsidR="00BA346D">
        <w:rPr>
          <w:rFonts w:hint="eastAsia"/>
        </w:rPr>
        <w:t>员可在</w:t>
      </w:r>
      <w:r>
        <w:rPr>
          <w:rFonts w:hint="eastAsia"/>
        </w:rPr>
        <w:t>合适</w:t>
      </w:r>
      <w:r w:rsidR="00BA346D">
        <w:rPr>
          <w:rFonts w:hint="eastAsia"/>
        </w:rPr>
        <w:t>时间处理该订单。处理订单关键是审核订单。管理员也可以删掉订单。</w:t>
      </w:r>
    </w:p>
    <w:p w:rsidR="00BA346D" w:rsidRDefault="00BA346D" w:rsidP="00BA346D">
      <w:pPr>
        <w:pStyle w:val="a5"/>
      </w:pPr>
      <w:r>
        <w:rPr>
          <w:rFonts w:hint="eastAsia"/>
        </w:rPr>
        <w:t xml:space="preserve">② </w:t>
      </w:r>
      <w:r w:rsidR="00A75D64">
        <w:rPr>
          <w:rFonts w:hint="eastAsia"/>
        </w:rPr>
        <w:t>订单查询：输入下单人姓名和订单号，可查询订单</w:t>
      </w:r>
      <w:r>
        <w:rPr>
          <w:rFonts w:hint="eastAsia"/>
        </w:rPr>
        <w:t>详情。</w:t>
      </w:r>
    </w:p>
    <w:p w:rsidR="00BA346D" w:rsidRPr="00BA346D" w:rsidRDefault="00BA346D" w:rsidP="00BA346D">
      <w:pPr>
        <w:pStyle w:val="2"/>
      </w:pPr>
      <w:bookmarkStart w:id="90" w:name="_Toc419008175"/>
      <w:bookmarkStart w:id="91" w:name="_Toc449989469"/>
      <w:bookmarkStart w:id="92" w:name="_Toc450207249"/>
      <w:r>
        <w:rPr>
          <w:rFonts w:hint="eastAsia"/>
        </w:rPr>
        <w:lastRenderedPageBreak/>
        <w:t>详细</w:t>
      </w:r>
      <w:r w:rsidRPr="00BA346D">
        <w:t>设计</w:t>
      </w:r>
      <w:bookmarkEnd w:id="90"/>
      <w:bookmarkEnd w:id="91"/>
      <w:bookmarkEnd w:id="92"/>
    </w:p>
    <w:p w:rsidR="00BA346D" w:rsidRPr="00BA346D" w:rsidRDefault="00BA346D" w:rsidP="00BA346D">
      <w:pPr>
        <w:pStyle w:val="3"/>
      </w:pPr>
      <w:bookmarkStart w:id="93" w:name="_Toc449989470"/>
      <w:bookmarkStart w:id="94" w:name="_Toc450207250"/>
      <w:bookmarkStart w:id="95" w:name="_Toc417914401"/>
      <w:bookmarkStart w:id="96" w:name="_Toc419008180"/>
      <w:r>
        <w:rPr>
          <w:rFonts w:hint="eastAsia"/>
        </w:rPr>
        <w:t>用户注册流程</w:t>
      </w:r>
      <w:bookmarkEnd w:id="93"/>
      <w:bookmarkEnd w:id="94"/>
    </w:p>
    <w:p w:rsidR="00BA346D" w:rsidRDefault="00BA346D" w:rsidP="00BA346D">
      <w:pPr>
        <w:pStyle w:val="a5"/>
      </w:pPr>
      <w:r>
        <w:rPr>
          <w:rFonts w:hint="eastAsia"/>
        </w:rPr>
        <w:t>（1）模块描述</w:t>
      </w:r>
    </w:p>
    <w:p w:rsidR="00BA346D" w:rsidRDefault="00BA346D" w:rsidP="00BA346D">
      <w:pPr>
        <w:pStyle w:val="a5"/>
      </w:pPr>
      <w:r>
        <w:rPr>
          <w:rFonts w:hint="eastAsia"/>
        </w:rPr>
        <w:t>用户注册模块的主要功能是为用户提供进行个人注册信息服务的模块从而使该用户成为本系统的注册用户。</w:t>
      </w:r>
    </w:p>
    <w:p w:rsidR="00BA346D" w:rsidRDefault="00BA346D" w:rsidP="00BA346D">
      <w:pPr>
        <w:pStyle w:val="a5"/>
      </w:pPr>
      <w:r>
        <w:rPr>
          <w:rFonts w:hint="eastAsia"/>
        </w:rPr>
        <w:t>（2）模块功能</w:t>
      </w:r>
    </w:p>
    <w:p w:rsidR="00BA346D" w:rsidRDefault="00BA346D" w:rsidP="00BA346D">
      <w:pPr>
        <w:pStyle w:val="a5"/>
      </w:pPr>
      <w:r>
        <w:rPr>
          <w:rFonts w:hint="eastAsia"/>
        </w:rPr>
        <w:t>①显示顾客需填写的信息</w:t>
      </w:r>
    </w:p>
    <w:p w:rsidR="00BA346D" w:rsidRDefault="00BA346D" w:rsidP="00BA346D">
      <w:pPr>
        <w:pStyle w:val="a5"/>
      </w:pPr>
      <w:r>
        <w:rPr>
          <w:rFonts w:hint="eastAsia"/>
        </w:rPr>
        <w:t>将用户注册时需要填写的信息项（用户名、密码、重复密码）从而将用户的用户名显示在注册页面上。</w:t>
      </w:r>
    </w:p>
    <w:p w:rsidR="00BA346D" w:rsidRDefault="00BA346D" w:rsidP="00BA346D">
      <w:pPr>
        <w:pStyle w:val="a5"/>
      </w:pPr>
      <w:r>
        <w:rPr>
          <w:rFonts w:hint="eastAsia"/>
        </w:rPr>
        <w:t>②输入注册信息</w:t>
      </w:r>
    </w:p>
    <w:p w:rsidR="00BA346D" w:rsidRDefault="00BA346D" w:rsidP="00BA346D">
      <w:pPr>
        <w:pStyle w:val="a5"/>
      </w:pPr>
      <w:r>
        <w:rPr>
          <w:rFonts w:hint="eastAsia"/>
        </w:rPr>
        <w:t>用户注册页面使用文本框为注册用户提供输入注册信息的接口。</w:t>
      </w:r>
    </w:p>
    <w:p w:rsidR="00BA346D" w:rsidRDefault="00BA346D" w:rsidP="00BA346D">
      <w:pPr>
        <w:pStyle w:val="a5"/>
      </w:pPr>
      <w:r>
        <w:rPr>
          <w:rFonts w:hint="eastAsia"/>
        </w:rPr>
        <w:t>③验证注册信息</w:t>
      </w:r>
    </w:p>
    <w:p w:rsidR="00BA346D" w:rsidRDefault="00BA346D" w:rsidP="00BA346D">
      <w:pPr>
        <w:pStyle w:val="a5"/>
      </w:pPr>
      <w:r>
        <w:rPr>
          <w:rFonts w:hint="eastAsia"/>
        </w:rPr>
        <w:t>该功能会自动检测用户是否输入了需要填写的信息。</w:t>
      </w:r>
    </w:p>
    <w:p w:rsidR="00BA346D" w:rsidRDefault="00BA346D" w:rsidP="00BA346D">
      <w:pPr>
        <w:pStyle w:val="a5"/>
      </w:pPr>
      <w:r>
        <w:rPr>
          <w:rFonts w:hint="eastAsia"/>
        </w:rPr>
        <w:t>④存储注册信息</w:t>
      </w:r>
    </w:p>
    <w:p w:rsidR="00BA346D" w:rsidRDefault="00BA346D" w:rsidP="00BA346D">
      <w:pPr>
        <w:pStyle w:val="a5"/>
      </w:pPr>
      <w:r>
        <w:rPr>
          <w:rFonts w:hint="eastAsia"/>
        </w:rPr>
        <w:t>检测用户填写的注册信息正确无误时，系统会将用户账号、密码存入数据库。</w:t>
      </w:r>
    </w:p>
    <w:p w:rsidR="00BA346D" w:rsidRDefault="00BA346D" w:rsidP="00BA346D">
      <w:pPr>
        <w:pStyle w:val="a5"/>
      </w:pPr>
      <w:r>
        <w:rPr>
          <w:rFonts w:hint="eastAsia"/>
        </w:rPr>
        <w:t>（3）设计方法</w:t>
      </w:r>
    </w:p>
    <w:p w:rsidR="00BA346D" w:rsidRDefault="00BA346D" w:rsidP="00BA346D">
      <w:pPr>
        <w:pStyle w:val="a5"/>
      </w:pPr>
      <w:r>
        <w:rPr>
          <w:rFonts w:hint="eastAsia"/>
        </w:rPr>
        <w:t>通过前台的文本框让用户输入信息，然后通过post表单传值，将用户的信息传到数据库。</w:t>
      </w:r>
    </w:p>
    <w:p w:rsidR="00BA346D" w:rsidRDefault="00BA346D" w:rsidP="00BA346D">
      <w:pPr>
        <w:pStyle w:val="a5"/>
      </w:pPr>
      <w:r>
        <w:rPr>
          <w:rFonts w:hint="eastAsia"/>
        </w:rPr>
        <w:t>（4）流程逻辑</w:t>
      </w:r>
    </w:p>
    <w:p w:rsidR="00BA346D" w:rsidRDefault="00BA346D" w:rsidP="00BA346D">
      <w:pPr>
        <w:pStyle w:val="a5"/>
      </w:pPr>
      <w:r>
        <w:rPr>
          <w:rFonts w:hint="eastAsia"/>
        </w:rPr>
        <w:t>用户注册流程图，如</w:t>
      </w:r>
      <w:r w:rsidR="00510FA4">
        <w:rPr>
          <w:rFonts w:hint="eastAsia"/>
        </w:rPr>
        <w:t>下面</w:t>
      </w:r>
      <w:r>
        <w:rPr>
          <w:rFonts w:hint="eastAsia"/>
        </w:rPr>
        <w:t>图4-2所示:</w:t>
      </w:r>
    </w:p>
    <w:p w:rsidR="00BA346D" w:rsidRDefault="00031C04" w:rsidP="00BA346D">
      <w:pPr>
        <w:pStyle w:val="affe"/>
      </w:pPr>
      <w:r>
        <w:pict>
          <v:shape id="图片 4" o:spid="_x0000_i1029" type="#_x0000_t75" style="width:119.25pt;height:234.75pt;visibility:visible;mso-wrap-style:square">
            <v:imagedata r:id="rId25" o:title=""/>
          </v:shape>
        </w:pict>
      </w:r>
    </w:p>
    <w:p w:rsidR="00BA346D" w:rsidRDefault="00BA346D" w:rsidP="00BA346D">
      <w:pPr>
        <w:pStyle w:val="affd"/>
      </w:pPr>
      <w:r>
        <w:rPr>
          <w:rFonts w:hint="eastAsia"/>
        </w:rPr>
        <w:t>图4-2 用户注册</w:t>
      </w:r>
      <w:r w:rsidR="00510FA4">
        <w:rPr>
          <w:rFonts w:hint="eastAsia"/>
        </w:rPr>
        <w:t>的</w:t>
      </w:r>
      <w:r>
        <w:rPr>
          <w:rFonts w:hint="eastAsia"/>
        </w:rPr>
        <w:t>流程图</w:t>
      </w:r>
    </w:p>
    <w:p w:rsidR="00BA346D" w:rsidRPr="00BA346D" w:rsidRDefault="00BA346D" w:rsidP="00BA346D">
      <w:pPr>
        <w:pStyle w:val="3"/>
      </w:pPr>
      <w:bookmarkStart w:id="97" w:name="_Toc449989471"/>
      <w:bookmarkStart w:id="98" w:name="_Toc450207251"/>
      <w:r>
        <w:rPr>
          <w:rFonts w:hint="eastAsia"/>
        </w:rPr>
        <w:lastRenderedPageBreak/>
        <w:t>用户</w:t>
      </w:r>
      <w:r w:rsidRPr="00BA346D">
        <w:t>登录流程</w:t>
      </w:r>
      <w:bookmarkEnd w:id="97"/>
      <w:bookmarkEnd w:id="98"/>
    </w:p>
    <w:p w:rsidR="00BA346D" w:rsidRDefault="00BA346D" w:rsidP="00BA346D">
      <w:pPr>
        <w:pStyle w:val="a5"/>
      </w:pPr>
      <w:r>
        <w:rPr>
          <w:rFonts w:hint="eastAsia"/>
        </w:rPr>
        <w:t>（1）模块</w:t>
      </w:r>
      <w:r w:rsidR="00DC1724">
        <w:rPr>
          <w:rFonts w:hint="eastAsia"/>
        </w:rPr>
        <w:t>的</w:t>
      </w:r>
      <w:r>
        <w:rPr>
          <w:rFonts w:hint="eastAsia"/>
        </w:rPr>
        <w:t>描述</w:t>
      </w:r>
    </w:p>
    <w:p w:rsidR="00BA346D" w:rsidRDefault="00DC1724" w:rsidP="00BA346D">
      <w:pPr>
        <w:pStyle w:val="a5"/>
      </w:pPr>
      <w:r>
        <w:rPr>
          <w:rFonts w:hint="eastAsia"/>
        </w:rPr>
        <w:t>该模块</w:t>
      </w:r>
      <w:r w:rsidR="00BA346D">
        <w:rPr>
          <w:rFonts w:hint="eastAsia"/>
        </w:rPr>
        <w:t>是用户登录网站之后就可以选购商品、修改个人信息、发表评论、在线留言、修改购物车等操作。</w:t>
      </w:r>
    </w:p>
    <w:p w:rsidR="00BA346D" w:rsidRDefault="00BA346D" w:rsidP="00BA346D">
      <w:pPr>
        <w:pStyle w:val="a5"/>
      </w:pPr>
      <w:r>
        <w:rPr>
          <w:rFonts w:hint="eastAsia"/>
        </w:rPr>
        <w:t>（2）模块功能</w:t>
      </w:r>
    </w:p>
    <w:p w:rsidR="00BA346D" w:rsidRDefault="00BA346D" w:rsidP="00BA346D">
      <w:pPr>
        <w:pStyle w:val="a5"/>
      </w:pPr>
      <w:r>
        <w:rPr>
          <w:rFonts w:hint="eastAsia"/>
        </w:rPr>
        <w:t>①显示顾客需填写的信息</w:t>
      </w:r>
    </w:p>
    <w:p w:rsidR="00BA346D" w:rsidRDefault="00BA346D" w:rsidP="00BA346D">
      <w:pPr>
        <w:pStyle w:val="a5"/>
      </w:pPr>
      <w:r>
        <w:rPr>
          <w:rFonts w:hint="eastAsia"/>
        </w:rPr>
        <w:t>将用户登录时需要填写的信息项（用户名、密码）显示在登录页面上。</w:t>
      </w:r>
    </w:p>
    <w:p w:rsidR="00BA346D" w:rsidRDefault="00BA346D" w:rsidP="00BA346D">
      <w:pPr>
        <w:pStyle w:val="a5"/>
      </w:pPr>
      <w:r>
        <w:rPr>
          <w:rFonts w:hint="eastAsia"/>
        </w:rPr>
        <w:t>②输入帐号信息</w:t>
      </w:r>
    </w:p>
    <w:p w:rsidR="00BA346D" w:rsidRDefault="00BA346D" w:rsidP="00BA346D">
      <w:pPr>
        <w:pStyle w:val="a5"/>
      </w:pPr>
      <w:r>
        <w:rPr>
          <w:rFonts w:hint="eastAsia"/>
        </w:rPr>
        <w:t>用户登录面使用文本框为登录用户提供输入登录信息的接口。</w:t>
      </w:r>
    </w:p>
    <w:p w:rsidR="00BA346D" w:rsidRDefault="00BA346D" w:rsidP="00BA346D">
      <w:pPr>
        <w:pStyle w:val="a5"/>
      </w:pPr>
      <w:r>
        <w:rPr>
          <w:rFonts w:hint="eastAsia"/>
        </w:rPr>
        <w:t>③验证登录信息</w:t>
      </w:r>
    </w:p>
    <w:p w:rsidR="00BA346D" w:rsidRDefault="00BA346D" w:rsidP="00BA346D">
      <w:pPr>
        <w:pStyle w:val="a5"/>
      </w:pPr>
      <w:r>
        <w:rPr>
          <w:rFonts w:hint="eastAsia"/>
        </w:rPr>
        <w:t>该功能会自动检测用户是否输入正确的用户信息。</w:t>
      </w:r>
    </w:p>
    <w:p w:rsidR="00BA346D" w:rsidRDefault="00BA346D" w:rsidP="00BA346D">
      <w:pPr>
        <w:pStyle w:val="a5"/>
      </w:pPr>
      <w:r>
        <w:rPr>
          <w:rFonts w:hint="eastAsia"/>
        </w:rPr>
        <w:t>④登录成功</w:t>
      </w:r>
    </w:p>
    <w:p w:rsidR="00BA346D" w:rsidRDefault="00BA346D" w:rsidP="00BA346D">
      <w:pPr>
        <w:pStyle w:val="a5"/>
      </w:pPr>
      <w:r>
        <w:rPr>
          <w:rFonts w:hint="eastAsia"/>
        </w:rPr>
        <w:t>检测用户填写的信息与数据库中保存的信息匹配无误，则返回登录成功。</w:t>
      </w:r>
    </w:p>
    <w:p w:rsidR="00BA346D" w:rsidRDefault="00BA346D" w:rsidP="00BA346D">
      <w:pPr>
        <w:pStyle w:val="a5"/>
      </w:pPr>
      <w:r>
        <w:rPr>
          <w:rFonts w:hint="eastAsia"/>
        </w:rPr>
        <w:t>（3）设计方法</w:t>
      </w:r>
    </w:p>
    <w:p w:rsidR="00BA346D" w:rsidRDefault="00BA346D" w:rsidP="00BA346D">
      <w:pPr>
        <w:pStyle w:val="a5"/>
      </w:pPr>
      <w:r>
        <w:rPr>
          <w:rFonts w:hint="eastAsia"/>
        </w:rPr>
        <w:t>通过前台的文本框让用户输入信息，然后通过post表单传值，与数据库中保存的用户信息进行对比，完全匹配则登录成功。</w:t>
      </w:r>
    </w:p>
    <w:p w:rsidR="00BA346D" w:rsidRDefault="00BA346D" w:rsidP="00BA346D">
      <w:pPr>
        <w:pStyle w:val="a5"/>
      </w:pPr>
      <w:r>
        <w:rPr>
          <w:rFonts w:hint="eastAsia"/>
        </w:rPr>
        <w:t>（4）流程逻辑</w:t>
      </w:r>
    </w:p>
    <w:p w:rsidR="00BA346D" w:rsidRDefault="00BA346D" w:rsidP="00BA346D">
      <w:pPr>
        <w:pStyle w:val="a5"/>
      </w:pPr>
      <w:r>
        <w:t>用户登录的工作流程图</w:t>
      </w:r>
      <w:r>
        <w:rPr>
          <w:rFonts w:hint="eastAsia"/>
        </w:rPr>
        <w:t>，</w:t>
      </w:r>
      <w:r>
        <w:t>如图</w:t>
      </w:r>
      <w:r>
        <w:rPr>
          <w:rFonts w:hint="eastAsia"/>
        </w:rPr>
        <w:t>4</w:t>
      </w:r>
      <w:r>
        <w:t>-</w:t>
      </w:r>
      <w:r>
        <w:rPr>
          <w:rFonts w:hint="eastAsia"/>
        </w:rPr>
        <w:t>3</w:t>
      </w:r>
      <w:r>
        <w:t>所示。</w:t>
      </w:r>
    </w:p>
    <w:p w:rsidR="00BA346D" w:rsidRDefault="00031C04" w:rsidP="00BA346D">
      <w:pPr>
        <w:pStyle w:val="affe"/>
      </w:pPr>
      <w:r>
        <w:pict>
          <v:shape id="图片 8" o:spid="_x0000_i1030" type="#_x0000_t75" style="width:129pt;height:252.75pt;visibility:visible;mso-wrap-style:square">
            <v:imagedata r:id="rId26" o:title=""/>
          </v:shape>
        </w:pict>
      </w:r>
    </w:p>
    <w:p w:rsidR="00BA346D" w:rsidRDefault="00BA346D" w:rsidP="00BA346D">
      <w:pPr>
        <w:pStyle w:val="affd"/>
      </w:pPr>
      <w:r>
        <w:t>图</w:t>
      </w:r>
      <w:r>
        <w:rPr>
          <w:rFonts w:hint="eastAsia"/>
        </w:rPr>
        <w:t>4</w:t>
      </w:r>
      <w:r>
        <w:t>-</w:t>
      </w:r>
      <w:r>
        <w:rPr>
          <w:rFonts w:hint="eastAsia"/>
        </w:rPr>
        <w:t xml:space="preserve">3 </w:t>
      </w:r>
      <w:r>
        <w:t>用户登录流程图。</w:t>
      </w:r>
    </w:p>
    <w:p w:rsidR="00BA346D" w:rsidRPr="00BA346D" w:rsidRDefault="00BA346D" w:rsidP="00BA346D">
      <w:pPr>
        <w:pStyle w:val="3"/>
      </w:pPr>
      <w:bookmarkStart w:id="99" w:name="_Toc449989472"/>
      <w:bookmarkStart w:id="100" w:name="_Toc450207252"/>
      <w:r w:rsidRPr="00BA346D">
        <w:rPr>
          <w:rFonts w:hint="eastAsia"/>
        </w:rPr>
        <w:t>用户购物流程设计</w:t>
      </w:r>
      <w:bookmarkEnd w:id="99"/>
      <w:bookmarkEnd w:id="100"/>
      <w:r w:rsidRPr="00BA346D">
        <w:rPr>
          <w:rFonts w:hint="eastAsia"/>
        </w:rPr>
        <w:t xml:space="preserve"> </w:t>
      </w:r>
    </w:p>
    <w:p w:rsidR="00BA346D" w:rsidRDefault="00BA346D" w:rsidP="00BA346D">
      <w:pPr>
        <w:pStyle w:val="a5"/>
      </w:pPr>
      <w:r>
        <w:rPr>
          <w:rFonts w:hint="eastAsia"/>
        </w:rPr>
        <w:t>系统实现了查看商品，商品分类，选择商品信息，发表查看评论等功能。网上购物系统的用户选购商品流程图，如图4-4所示。</w:t>
      </w:r>
    </w:p>
    <w:p w:rsidR="00BA346D" w:rsidRDefault="00031C04" w:rsidP="00BA346D">
      <w:pPr>
        <w:pStyle w:val="affe"/>
      </w:pPr>
      <w:r>
        <w:lastRenderedPageBreak/>
        <w:pict>
          <v:shape id="图片 5" o:spid="_x0000_i1031" type="#_x0000_t75" style="width:243pt;height:385.5pt;visibility:visible;mso-wrap-style:square">
            <v:imagedata r:id="rId27" o:title=""/>
          </v:shape>
        </w:pict>
      </w:r>
    </w:p>
    <w:p w:rsidR="00BA346D" w:rsidRDefault="00BA346D" w:rsidP="00BA346D">
      <w:pPr>
        <w:pStyle w:val="affd"/>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rPr>
          <w:rFonts w:hint="eastAsia"/>
        </w:rPr>
        <w:t>–4</w:t>
      </w:r>
      <w:r>
        <w:t>用户购物</w:t>
      </w:r>
      <w:r>
        <w:rPr>
          <w:rFonts w:hint="eastAsia"/>
        </w:rPr>
        <w:t>流程图</w:t>
      </w:r>
    </w:p>
    <w:p w:rsidR="00BA346D" w:rsidRPr="00BA346D" w:rsidRDefault="00BA346D" w:rsidP="00BA346D">
      <w:pPr>
        <w:pStyle w:val="3"/>
      </w:pPr>
      <w:bookmarkStart w:id="101" w:name="_Toc449989473"/>
      <w:bookmarkStart w:id="102" w:name="_Toc450207253"/>
      <w:r>
        <w:rPr>
          <w:rFonts w:hint="eastAsia"/>
        </w:rPr>
        <w:t>购物车修改流程设计</w:t>
      </w:r>
      <w:bookmarkEnd w:id="101"/>
      <w:bookmarkEnd w:id="102"/>
    </w:p>
    <w:p w:rsidR="00BA346D" w:rsidRDefault="00BA346D" w:rsidP="00BA346D">
      <w:pPr>
        <w:pStyle w:val="a5"/>
      </w:pPr>
      <w:r>
        <w:t>(1)模块描述</w:t>
      </w:r>
    </w:p>
    <w:p w:rsidR="00BA346D" w:rsidRDefault="00BA346D" w:rsidP="00BA346D">
      <w:pPr>
        <w:pStyle w:val="a5"/>
      </w:pPr>
      <w:r>
        <w:t>购物车修改模块主要目的是用户发现自己购物车里的东西不是自己想要的东西，需要重新选购商品、增减商品时对已经放进购物车里的商品进行修改调整。本模块的特点是用户可以在修改购物车里的商品数量和品种满足自己的需要求。</w:t>
      </w:r>
    </w:p>
    <w:p w:rsidR="00BA346D" w:rsidRDefault="00BA346D" w:rsidP="00BA346D">
      <w:pPr>
        <w:pStyle w:val="a5"/>
      </w:pPr>
      <w:r>
        <w:t>(2)模块功能</w:t>
      </w:r>
    </w:p>
    <w:p w:rsidR="00BA346D" w:rsidRDefault="00BA346D" w:rsidP="00BA346D">
      <w:pPr>
        <w:pStyle w:val="a5"/>
      </w:pPr>
      <w:r>
        <w:t>修改商品数量:</w:t>
      </w:r>
    </w:p>
    <w:p w:rsidR="00BA346D" w:rsidRDefault="00BA346D" w:rsidP="00BA346D">
      <w:pPr>
        <w:pStyle w:val="a5"/>
      </w:pPr>
      <w:r>
        <w:t>注册用户可以在登录后可以修改商品数量、移除商品、清空购物车等操作。</w:t>
      </w:r>
    </w:p>
    <w:p w:rsidR="00BA346D" w:rsidRDefault="00BA346D" w:rsidP="00BA346D">
      <w:pPr>
        <w:pStyle w:val="a5"/>
      </w:pPr>
      <w:r>
        <w:t>(3)设计方法</w:t>
      </w:r>
    </w:p>
    <w:p w:rsidR="00BA346D" w:rsidRDefault="00BA346D" w:rsidP="00BA346D">
      <w:pPr>
        <w:pStyle w:val="a5"/>
      </w:pPr>
      <w:r>
        <w:t>使用Ajax技术实现整体页面的局部刷新和数据提交。创建WebService方法并使用 ASP.NET AJAX 从脚本中调用此 Web 服务。</w:t>
      </w:r>
    </w:p>
    <w:p w:rsidR="00BA346D" w:rsidRDefault="00BA346D" w:rsidP="00BA346D">
      <w:pPr>
        <w:pStyle w:val="a5"/>
      </w:pPr>
      <w:r>
        <w:t>(4)流程逻辑。修改购物车模块流程</w:t>
      </w:r>
      <w:r>
        <w:rPr>
          <w:rFonts w:hint="eastAsia"/>
        </w:rPr>
        <w:t>图如</w:t>
      </w:r>
      <w:r>
        <w:t>图</w:t>
      </w:r>
      <w:r>
        <w:rPr>
          <w:rFonts w:hint="eastAsia"/>
        </w:rPr>
        <w:t>4</w:t>
      </w:r>
      <w:r>
        <w:t>-</w:t>
      </w:r>
      <w:r>
        <w:rPr>
          <w:rFonts w:hint="eastAsia"/>
        </w:rPr>
        <w:t>5所示。</w:t>
      </w:r>
    </w:p>
    <w:p w:rsidR="00BA346D" w:rsidRDefault="00031C04" w:rsidP="00BA346D">
      <w:pPr>
        <w:pStyle w:val="affe"/>
      </w:pPr>
      <w:r>
        <w:lastRenderedPageBreak/>
        <w:pict>
          <v:shape id="图片 12" o:spid="_x0000_i1032" type="#_x0000_t75" style="width:132pt;height:259.5pt;visibility:visible;mso-wrap-style:square">
            <v:imagedata r:id="rId28" o:title=""/>
          </v:shape>
        </w:pict>
      </w:r>
    </w:p>
    <w:p w:rsidR="00BA346D" w:rsidRDefault="00BA346D" w:rsidP="00BA346D">
      <w:pPr>
        <w:pStyle w:val="affd"/>
      </w:pPr>
      <w:r>
        <w:t>图</w:t>
      </w:r>
      <w:r>
        <w:rPr>
          <w:rFonts w:hint="eastAsia"/>
        </w:rPr>
        <w:t>4</w:t>
      </w:r>
      <w:r>
        <w:t>-</w:t>
      </w:r>
      <w:r>
        <w:rPr>
          <w:rFonts w:hint="eastAsia"/>
        </w:rPr>
        <w:t>5</w:t>
      </w:r>
      <w:r>
        <w:t xml:space="preserve"> 修改购物车流</w:t>
      </w:r>
      <w:r>
        <w:rPr>
          <w:rFonts w:hint="eastAsia"/>
        </w:rPr>
        <w:t>程</w:t>
      </w:r>
      <w:r>
        <w:t>图</w:t>
      </w:r>
    </w:p>
    <w:p w:rsidR="00BA346D" w:rsidRPr="00BA346D" w:rsidRDefault="00BA346D" w:rsidP="00BA346D">
      <w:pPr>
        <w:pStyle w:val="3"/>
      </w:pPr>
      <w:bookmarkStart w:id="103" w:name="_Toc449989474"/>
      <w:bookmarkStart w:id="104" w:name="_Toc450207254"/>
      <w:r w:rsidRPr="00BA346D">
        <w:t>商品评论</w:t>
      </w:r>
      <w:r w:rsidRPr="00BA346D">
        <w:rPr>
          <w:rFonts w:hint="eastAsia"/>
        </w:rPr>
        <w:t>流程</w:t>
      </w:r>
      <w:r w:rsidRPr="00BA346D">
        <w:t>设计</w:t>
      </w:r>
      <w:bookmarkEnd w:id="103"/>
      <w:bookmarkEnd w:id="104"/>
    </w:p>
    <w:p w:rsidR="00BA346D" w:rsidRDefault="00BA346D" w:rsidP="00BA346D">
      <w:pPr>
        <w:pStyle w:val="a5"/>
      </w:pPr>
      <w:r>
        <w:t>(1)模块描述</w:t>
      </w:r>
    </w:p>
    <w:p w:rsidR="00BA346D" w:rsidRDefault="00BA346D" w:rsidP="00BA346D">
      <w:pPr>
        <w:pStyle w:val="a5"/>
      </w:pPr>
      <w:r>
        <w:t>评论模块主要目的是发表评论和显示注册用户发表的评论。本模块的特点是用户可以在商品详情下面进行评论的发表。</w:t>
      </w:r>
    </w:p>
    <w:p w:rsidR="00BA346D" w:rsidRDefault="00BA346D" w:rsidP="00BA346D">
      <w:pPr>
        <w:pStyle w:val="a5"/>
      </w:pPr>
      <w:r>
        <w:t>(2)模块功能</w:t>
      </w:r>
    </w:p>
    <w:p w:rsidR="00BA346D" w:rsidRDefault="00BA346D" w:rsidP="00BA346D">
      <w:pPr>
        <w:pStyle w:val="a5"/>
      </w:pPr>
      <w:r>
        <w:t>显示评论:</w:t>
      </w:r>
    </w:p>
    <w:p w:rsidR="00BA346D" w:rsidRDefault="00BA346D" w:rsidP="00BA346D">
      <w:pPr>
        <w:pStyle w:val="a5"/>
      </w:pPr>
      <w:r>
        <w:t>注册用户发表的评论和管理员的评论以数据控件为载体将数据信息显示在界面上。</w:t>
      </w:r>
    </w:p>
    <w:p w:rsidR="00BA346D" w:rsidRDefault="00BA346D" w:rsidP="00BA346D">
      <w:pPr>
        <w:pStyle w:val="a5"/>
      </w:pPr>
      <w:r>
        <w:t>发表评论:</w:t>
      </w:r>
    </w:p>
    <w:p w:rsidR="00BA346D" w:rsidRDefault="00BA346D" w:rsidP="00BA346D">
      <w:pPr>
        <w:pStyle w:val="a5"/>
      </w:pPr>
      <w:r>
        <w:t>注册用户在登录成功后可以在购买的商品详情下面进行评论的发表。</w:t>
      </w:r>
    </w:p>
    <w:p w:rsidR="00BA346D" w:rsidRDefault="00BA346D" w:rsidP="00BA346D">
      <w:pPr>
        <w:pStyle w:val="a5"/>
      </w:pPr>
      <w:r>
        <w:t>(3)设计方法</w:t>
      </w:r>
    </w:p>
    <w:p w:rsidR="00BA346D" w:rsidRDefault="00BA346D" w:rsidP="00BA346D">
      <w:pPr>
        <w:pStyle w:val="a5"/>
      </w:pPr>
      <w:r>
        <w:t>使用Ajax技术实现整体页面的局部刷新和数据提交。创建WebService方法并使用 ASP.NET AJAX 从脚本中调用此 Web 服务。使用Ajax第三方控件进行评论的回复内容的伸缩</w:t>
      </w:r>
      <w:r w:rsidRPr="0031636C">
        <w:rPr>
          <w:rStyle w:val="affc"/>
        </w:rPr>
        <w:t>[7]</w:t>
      </w:r>
      <w:r>
        <w:t>。</w:t>
      </w:r>
    </w:p>
    <w:p w:rsidR="00BA346D" w:rsidRDefault="00BA346D" w:rsidP="00BA346D">
      <w:pPr>
        <w:pStyle w:val="a5"/>
      </w:pPr>
      <w:r>
        <w:t>(4)流程逻辑</w:t>
      </w:r>
    </w:p>
    <w:p w:rsidR="00BA346D" w:rsidRDefault="00BA346D" w:rsidP="00BA346D">
      <w:pPr>
        <w:pStyle w:val="a5"/>
      </w:pPr>
      <w:r>
        <w:t>商品评论模块流程图</w:t>
      </w:r>
      <w:r>
        <w:rPr>
          <w:rFonts w:hint="eastAsia"/>
        </w:rPr>
        <w:t>如图4</w:t>
      </w:r>
      <w:r>
        <w:t>-</w:t>
      </w:r>
      <w:r>
        <w:rPr>
          <w:rFonts w:hint="eastAsia"/>
        </w:rPr>
        <w:t>6所示。</w:t>
      </w:r>
    </w:p>
    <w:p w:rsidR="00BA346D" w:rsidRDefault="00031C04" w:rsidP="00BA346D">
      <w:pPr>
        <w:pStyle w:val="affe"/>
      </w:pPr>
      <w:r>
        <w:lastRenderedPageBreak/>
        <w:pict>
          <v:shape id="图片 25" o:spid="_x0000_i1033" type="#_x0000_t75" style="width:132.75pt;height:225pt;visibility:visible;mso-wrap-style:square">
            <v:imagedata r:id="rId29" o:title=""/>
          </v:shape>
        </w:pict>
      </w:r>
    </w:p>
    <w:p w:rsidR="00BA346D" w:rsidRDefault="00BA346D" w:rsidP="00BA346D">
      <w:pPr>
        <w:pStyle w:val="affd"/>
      </w:pPr>
      <w:r>
        <w:t>图</w:t>
      </w:r>
      <w:r>
        <w:rPr>
          <w:rFonts w:hint="eastAsia"/>
        </w:rPr>
        <w:t>4</w:t>
      </w:r>
      <w:r>
        <w:t>-</w:t>
      </w:r>
      <w:r>
        <w:rPr>
          <w:rFonts w:hint="eastAsia"/>
        </w:rPr>
        <w:t>6</w:t>
      </w:r>
      <w:r>
        <w:t xml:space="preserve"> 商品评论流程图</w:t>
      </w:r>
    </w:p>
    <w:p w:rsidR="00BA346D" w:rsidRPr="00BA346D" w:rsidRDefault="00BA346D" w:rsidP="00BA346D">
      <w:pPr>
        <w:pStyle w:val="3"/>
      </w:pPr>
      <w:bookmarkStart w:id="105" w:name="_Toc449989475"/>
      <w:bookmarkStart w:id="106" w:name="_Toc450207255"/>
      <w:r>
        <w:rPr>
          <w:rFonts w:hint="eastAsia"/>
        </w:rPr>
        <w:t>订单查询流程设计</w:t>
      </w:r>
      <w:bookmarkEnd w:id="105"/>
      <w:bookmarkEnd w:id="106"/>
    </w:p>
    <w:p w:rsidR="00BA346D" w:rsidRDefault="00BA346D" w:rsidP="00BA346D">
      <w:pPr>
        <w:pStyle w:val="a5"/>
      </w:pPr>
      <w:r>
        <w:t>(1)模块描述</w:t>
      </w:r>
    </w:p>
    <w:p w:rsidR="00BA346D" w:rsidRDefault="00BA346D" w:rsidP="00BA346D">
      <w:pPr>
        <w:pStyle w:val="a5"/>
      </w:pPr>
      <w:r>
        <w:t>订单查询模块主要目的是用户查询已经提交的订单信息。本模块的特点是用户可以在没有登录的情况下查看自己的订单详情。</w:t>
      </w:r>
    </w:p>
    <w:p w:rsidR="00BA346D" w:rsidRDefault="00BA346D" w:rsidP="00BA346D">
      <w:pPr>
        <w:pStyle w:val="a5"/>
      </w:pPr>
      <w:r>
        <w:t>(2)模块功能</w:t>
      </w:r>
    </w:p>
    <w:p w:rsidR="00BA346D" w:rsidRDefault="00BA346D" w:rsidP="00BA346D">
      <w:pPr>
        <w:pStyle w:val="a5"/>
      </w:pPr>
      <w:r>
        <w:t>显示订单信息:</w:t>
      </w:r>
    </w:p>
    <w:p w:rsidR="00BA346D" w:rsidRDefault="00BA346D" w:rsidP="00BA346D">
      <w:pPr>
        <w:pStyle w:val="a5"/>
      </w:pPr>
      <w:r>
        <w:t>注册用户提交订单信息以数据控件为载体将数据信息显示在界面上。</w:t>
      </w:r>
    </w:p>
    <w:p w:rsidR="00BA346D" w:rsidRDefault="00BA346D" w:rsidP="00BA346D">
      <w:pPr>
        <w:pStyle w:val="a5"/>
      </w:pPr>
      <w:r>
        <w:t>订单查询:</w:t>
      </w:r>
    </w:p>
    <w:p w:rsidR="00BA346D" w:rsidRDefault="00BA346D" w:rsidP="00BA346D">
      <w:pPr>
        <w:pStyle w:val="a5"/>
      </w:pPr>
      <w:r>
        <w:t>注册用户在提交订单后不管登录与否都可能查询到自己订单的信息。</w:t>
      </w:r>
    </w:p>
    <w:p w:rsidR="00BA346D" w:rsidRDefault="00BA346D" w:rsidP="00BA346D">
      <w:pPr>
        <w:pStyle w:val="a5"/>
      </w:pPr>
      <w:r>
        <w:t>(3)设计方法</w:t>
      </w:r>
    </w:p>
    <w:p w:rsidR="00BA346D" w:rsidRDefault="00BA346D" w:rsidP="00BA346D">
      <w:pPr>
        <w:pStyle w:val="a5"/>
      </w:pPr>
      <w:r>
        <w:t>使用Ajax技术实现整体页面的局部刷新和数据提交。创建WebService方法并使用 ASP.NET AJAX 从脚本中调用此 Web 服务。使用Ajax第三方控件进行评论的回复内容的伸缩</w:t>
      </w:r>
      <w:r>
        <w:rPr>
          <w:rStyle w:val="affc"/>
        </w:rPr>
        <w:t>[7]</w:t>
      </w:r>
      <w:r>
        <w:t>。</w:t>
      </w:r>
    </w:p>
    <w:p w:rsidR="00BA346D" w:rsidRDefault="00BA346D" w:rsidP="00BA346D">
      <w:pPr>
        <w:pStyle w:val="a5"/>
      </w:pPr>
      <w:r>
        <w:t>(4)流程逻辑</w:t>
      </w:r>
    </w:p>
    <w:p w:rsidR="00BA346D" w:rsidRDefault="00BA346D" w:rsidP="00BA346D">
      <w:pPr>
        <w:pStyle w:val="a5"/>
      </w:pPr>
      <w:r>
        <w:t>订单查询模块流程图</w:t>
      </w:r>
      <w:r>
        <w:rPr>
          <w:rFonts w:hint="eastAsia"/>
        </w:rPr>
        <w:t>如图4</w:t>
      </w:r>
      <w:r>
        <w:t>-</w:t>
      </w:r>
      <w:r>
        <w:rPr>
          <w:rFonts w:hint="eastAsia"/>
        </w:rPr>
        <w:t>7所示。</w:t>
      </w:r>
    </w:p>
    <w:p w:rsidR="00BA346D" w:rsidRDefault="00031C04" w:rsidP="00BA346D">
      <w:pPr>
        <w:pStyle w:val="affe"/>
      </w:pPr>
      <w:r>
        <w:lastRenderedPageBreak/>
        <w:pict>
          <v:shape id="图片 10" o:spid="_x0000_i1034" type="#_x0000_t75" style="width:112.5pt;height:191.25pt;visibility:visible;mso-wrap-style:square">
            <v:imagedata r:id="rId30" o:title=""/>
          </v:shape>
        </w:pict>
      </w:r>
    </w:p>
    <w:p w:rsidR="00BA346D" w:rsidRDefault="00BA346D" w:rsidP="00BA346D">
      <w:pPr>
        <w:pStyle w:val="affd"/>
      </w:pPr>
      <w:r>
        <w:t>图</w:t>
      </w:r>
      <w:r>
        <w:rPr>
          <w:rFonts w:hint="eastAsia"/>
        </w:rPr>
        <w:t>4</w:t>
      </w:r>
      <w:r>
        <w:t>-</w:t>
      </w:r>
      <w:r>
        <w:rPr>
          <w:rFonts w:hint="eastAsia"/>
        </w:rPr>
        <w:t>7</w:t>
      </w:r>
      <w:r>
        <w:t xml:space="preserve"> </w:t>
      </w:r>
      <w:r>
        <w:rPr>
          <w:rFonts w:hint="eastAsia"/>
        </w:rPr>
        <w:t>订单查询</w:t>
      </w:r>
      <w:r>
        <w:t>流程图</w:t>
      </w:r>
    </w:p>
    <w:p w:rsidR="00BA346D" w:rsidRPr="00BA346D" w:rsidRDefault="00BA346D" w:rsidP="00BA346D">
      <w:pPr>
        <w:pStyle w:val="3"/>
      </w:pPr>
      <w:bookmarkStart w:id="107" w:name="_Toc449989476"/>
      <w:bookmarkStart w:id="108" w:name="_Toc450207256"/>
      <w:bookmarkStart w:id="109" w:name="_Toc418325085"/>
      <w:bookmarkStart w:id="110" w:name="_Toc447356184"/>
      <w:bookmarkStart w:id="111" w:name="_Toc417972635"/>
      <w:r w:rsidRPr="00BA346D">
        <w:rPr>
          <w:rFonts w:hint="eastAsia"/>
        </w:rPr>
        <w:t>在线留言流程设计</w:t>
      </w:r>
      <w:bookmarkEnd w:id="107"/>
      <w:bookmarkEnd w:id="108"/>
    </w:p>
    <w:p w:rsidR="00BA346D" w:rsidRDefault="00BA346D" w:rsidP="00BA346D">
      <w:pPr>
        <w:pStyle w:val="a5"/>
      </w:pPr>
      <w:r>
        <w:t>(1)模块描述</w:t>
      </w:r>
    </w:p>
    <w:p w:rsidR="00BA346D" w:rsidRDefault="00BA346D" w:rsidP="00BA346D">
      <w:pPr>
        <w:pStyle w:val="a5"/>
      </w:pPr>
      <w:r>
        <w:rPr>
          <w:rFonts w:hint="eastAsia"/>
        </w:rPr>
        <w:t>在线留言</w:t>
      </w:r>
      <w:r>
        <w:t>主要目的是</w:t>
      </w:r>
      <w:r>
        <w:rPr>
          <w:rFonts w:hint="eastAsia"/>
        </w:rPr>
        <w:t>用户给网站</w:t>
      </w:r>
      <w:r>
        <w:t>发表</w:t>
      </w:r>
      <w:r>
        <w:rPr>
          <w:rFonts w:hint="eastAsia"/>
        </w:rPr>
        <w:t>留言和显示留言用的。</w:t>
      </w:r>
    </w:p>
    <w:p w:rsidR="00BA346D" w:rsidRDefault="00BA346D" w:rsidP="00BA346D">
      <w:pPr>
        <w:pStyle w:val="a5"/>
      </w:pPr>
      <w:r>
        <w:t>(2)模块功能</w:t>
      </w:r>
    </w:p>
    <w:p w:rsidR="00BA346D" w:rsidRDefault="00BA346D" w:rsidP="00BA346D">
      <w:pPr>
        <w:pStyle w:val="a5"/>
      </w:pPr>
      <w:r>
        <w:t>显示</w:t>
      </w:r>
      <w:r>
        <w:rPr>
          <w:rFonts w:hint="eastAsia"/>
        </w:rPr>
        <w:t>留言</w:t>
      </w:r>
      <w:r>
        <w:t>:</w:t>
      </w:r>
    </w:p>
    <w:p w:rsidR="00BA346D" w:rsidRDefault="00BA346D" w:rsidP="00BA346D">
      <w:pPr>
        <w:pStyle w:val="a5"/>
      </w:pPr>
      <w:r>
        <w:t>注册用户发表的</w:t>
      </w:r>
      <w:r>
        <w:rPr>
          <w:rFonts w:hint="eastAsia"/>
        </w:rPr>
        <w:t>留言</w:t>
      </w:r>
      <w:r>
        <w:t>以数据控件为载体将数据信息显示在界面上。</w:t>
      </w:r>
    </w:p>
    <w:p w:rsidR="00BA346D" w:rsidRDefault="00BA346D" w:rsidP="00BA346D">
      <w:pPr>
        <w:pStyle w:val="a5"/>
      </w:pPr>
      <w:r>
        <w:t>发表</w:t>
      </w:r>
      <w:r>
        <w:rPr>
          <w:rFonts w:hint="eastAsia"/>
        </w:rPr>
        <w:t>留言</w:t>
      </w:r>
      <w:r>
        <w:t>:</w:t>
      </w:r>
    </w:p>
    <w:p w:rsidR="00BA346D" w:rsidRDefault="00BA346D" w:rsidP="00BA346D">
      <w:pPr>
        <w:pStyle w:val="a5"/>
      </w:pPr>
      <w:r>
        <w:t>注册用户在登录成功后可以在</w:t>
      </w:r>
      <w:r>
        <w:rPr>
          <w:rFonts w:hint="eastAsia"/>
        </w:rPr>
        <w:t>个人中心里发表在线留言。</w:t>
      </w:r>
    </w:p>
    <w:p w:rsidR="00BA346D" w:rsidRDefault="00BA346D" w:rsidP="00BA346D">
      <w:pPr>
        <w:pStyle w:val="a5"/>
      </w:pPr>
      <w:r>
        <w:t>(3)设计方法</w:t>
      </w:r>
    </w:p>
    <w:p w:rsidR="00BA346D" w:rsidRDefault="00BA346D" w:rsidP="00BA346D">
      <w:pPr>
        <w:pStyle w:val="a5"/>
      </w:pPr>
      <w:r>
        <w:t>使用Ajax技术实现整体页面的局部刷新和数据提交。创建WebService方法并使用 ASP.NET AJAX 从脚本中调用此 Web 服务。使用Ajax第三方控件进行评论的回复内容的伸缩</w:t>
      </w:r>
      <w:r>
        <w:rPr>
          <w:rStyle w:val="affc"/>
        </w:rPr>
        <w:t>[7]</w:t>
      </w:r>
      <w:r>
        <w:t>。</w:t>
      </w:r>
    </w:p>
    <w:p w:rsidR="00BA346D" w:rsidRDefault="00BA346D" w:rsidP="00BA346D">
      <w:pPr>
        <w:pStyle w:val="a5"/>
      </w:pPr>
      <w:r>
        <w:t>(4)流程逻辑</w:t>
      </w:r>
    </w:p>
    <w:p w:rsidR="00BA346D" w:rsidRDefault="00BA346D" w:rsidP="00BA346D">
      <w:pPr>
        <w:pStyle w:val="a5"/>
      </w:pPr>
      <w:r>
        <w:rPr>
          <w:rFonts w:hint="eastAsia"/>
        </w:rPr>
        <w:t>在线留言</w:t>
      </w:r>
      <w:r>
        <w:t>模块流程图</w:t>
      </w:r>
      <w:r>
        <w:rPr>
          <w:rFonts w:hint="eastAsia"/>
        </w:rPr>
        <w:t>如图4</w:t>
      </w:r>
      <w:r>
        <w:t>-</w:t>
      </w:r>
      <w:r>
        <w:rPr>
          <w:rFonts w:hint="eastAsia"/>
        </w:rPr>
        <w:t>8所示。</w:t>
      </w:r>
    </w:p>
    <w:p w:rsidR="00BA346D" w:rsidRDefault="00031C04" w:rsidP="00BA346D">
      <w:pPr>
        <w:pStyle w:val="affe"/>
      </w:pPr>
      <w:r>
        <w:pict>
          <v:shape id="图片 27" o:spid="_x0000_i1035" type="#_x0000_t75" style="width:107.25pt;height:182.25pt;visibility:visible;mso-wrap-style:square">
            <v:imagedata r:id="rId31" o:title=""/>
          </v:shape>
        </w:pict>
      </w:r>
    </w:p>
    <w:p w:rsidR="00BA346D" w:rsidRDefault="00BA346D" w:rsidP="00BA346D">
      <w:pPr>
        <w:pStyle w:val="affd"/>
      </w:pPr>
      <w:r>
        <w:t>图</w:t>
      </w:r>
      <w:r>
        <w:rPr>
          <w:rFonts w:hint="eastAsia"/>
        </w:rPr>
        <w:t>4</w:t>
      </w:r>
      <w:r>
        <w:t>-</w:t>
      </w:r>
      <w:r>
        <w:rPr>
          <w:rFonts w:hint="eastAsia"/>
        </w:rPr>
        <w:t>8</w:t>
      </w:r>
      <w:r>
        <w:t xml:space="preserve"> </w:t>
      </w:r>
      <w:r>
        <w:rPr>
          <w:rFonts w:hint="eastAsia"/>
        </w:rPr>
        <w:t>在线留言</w:t>
      </w:r>
      <w:r>
        <w:t>流程图</w:t>
      </w:r>
    </w:p>
    <w:p w:rsidR="00BA346D" w:rsidRPr="00BA346D" w:rsidRDefault="00BA346D" w:rsidP="00BA346D">
      <w:pPr>
        <w:pStyle w:val="3"/>
      </w:pPr>
      <w:bookmarkStart w:id="112" w:name="_Toc449989477"/>
      <w:bookmarkStart w:id="113" w:name="_Toc450207257"/>
      <w:r w:rsidRPr="00BA346D">
        <w:lastRenderedPageBreak/>
        <w:t>管理员登录流程</w:t>
      </w:r>
      <w:r w:rsidRPr="00BA346D">
        <w:rPr>
          <w:rFonts w:hint="eastAsia"/>
        </w:rPr>
        <w:t>设计</w:t>
      </w:r>
      <w:bookmarkEnd w:id="112"/>
      <w:bookmarkEnd w:id="113"/>
    </w:p>
    <w:p w:rsidR="00BA346D" w:rsidRDefault="00BA346D" w:rsidP="00BA346D">
      <w:pPr>
        <w:pStyle w:val="a5"/>
      </w:pPr>
      <w:r>
        <w:t>第一步：管理员进行登录；</w:t>
      </w:r>
    </w:p>
    <w:p w:rsidR="00BA346D" w:rsidRDefault="00BA346D" w:rsidP="00BA346D">
      <w:pPr>
        <w:pStyle w:val="a5"/>
      </w:pPr>
      <w:r>
        <w:t>第二步：</w:t>
      </w:r>
      <w:r w:rsidR="00DC1724">
        <w:rPr>
          <w:rFonts w:hint="eastAsia"/>
        </w:rPr>
        <w:t>看登录是否成功，不成功重新操作</w:t>
      </w:r>
      <w:r>
        <w:t>；</w:t>
      </w:r>
    </w:p>
    <w:p w:rsidR="00BA346D" w:rsidRDefault="00BA346D" w:rsidP="00BA346D">
      <w:pPr>
        <w:pStyle w:val="a5"/>
      </w:pPr>
      <w:r>
        <w:t>第三步：</w:t>
      </w:r>
      <w:r w:rsidR="00DC1724">
        <w:rPr>
          <w:rFonts w:hint="eastAsia"/>
        </w:rPr>
        <w:t>登录成功</w:t>
      </w:r>
      <w:r>
        <w:t>，管理</w:t>
      </w:r>
      <w:r w:rsidR="00DC1724">
        <w:rPr>
          <w:rFonts w:hint="eastAsia"/>
        </w:rPr>
        <w:t>人</w:t>
      </w:r>
      <w:r>
        <w:t>员</w:t>
      </w:r>
      <w:r>
        <w:rPr>
          <w:rFonts w:hint="eastAsia"/>
        </w:rPr>
        <w:t>可实现</w:t>
      </w:r>
      <w:r>
        <w:t>添加商品、添加商品分类、查看订单、查看留言、</w:t>
      </w:r>
      <w:r w:rsidR="00DC1724">
        <w:t>等</w:t>
      </w:r>
      <w:r>
        <w:t>操作。</w:t>
      </w:r>
    </w:p>
    <w:p w:rsidR="00BA346D" w:rsidRDefault="00BA346D" w:rsidP="00BA346D">
      <w:pPr>
        <w:pStyle w:val="a5"/>
      </w:pPr>
      <w:r>
        <w:t>流程图如图</w:t>
      </w:r>
      <w:r>
        <w:rPr>
          <w:rFonts w:hint="eastAsia"/>
        </w:rPr>
        <w:t>4</w:t>
      </w:r>
      <w:r>
        <w:t>-</w:t>
      </w:r>
      <w:r>
        <w:rPr>
          <w:rFonts w:hint="eastAsia"/>
        </w:rPr>
        <w:t>9</w:t>
      </w:r>
      <w:r>
        <w:t>所示。</w:t>
      </w:r>
    </w:p>
    <w:p w:rsidR="00BA346D" w:rsidRDefault="00031C04" w:rsidP="00BA346D">
      <w:pPr>
        <w:pStyle w:val="affe"/>
      </w:pPr>
      <w:r>
        <w:pict>
          <v:shape id="图片 28" o:spid="_x0000_i1036" type="#_x0000_t75" style="width:148.5pt;height:285pt;visibility:visible;mso-wrap-style:square">
            <v:imagedata r:id="rId32" o:title=""/>
          </v:shape>
        </w:pict>
      </w:r>
    </w:p>
    <w:p w:rsidR="00BA346D" w:rsidRDefault="00BA346D" w:rsidP="00BA346D">
      <w:pPr>
        <w:pStyle w:val="affd"/>
      </w:pPr>
      <w:r>
        <w:t>图</w:t>
      </w:r>
      <w:r>
        <w:rPr>
          <w:rFonts w:hint="eastAsia"/>
        </w:rPr>
        <w:t>4</w:t>
      </w:r>
      <w:r>
        <w:t>-</w:t>
      </w:r>
      <w:r>
        <w:rPr>
          <w:rFonts w:hint="eastAsia"/>
        </w:rPr>
        <w:t xml:space="preserve">9 </w:t>
      </w:r>
      <w:r w:rsidR="00DC1724">
        <w:rPr>
          <w:rFonts w:hint="eastAsia"/>
        </w:rPr>
        <w:t>网站</w:t>
      </w:r>
      <w:r>
        <w:t>管理</w:t>
      </w:r>
      <w:r w:rsidR="00DC1724">
        <w:rPr>
          <w:rFonts w:hint="eastAsia"/>
        </w:rPr>
        <w:t>人</w:t>
      </w:r>
      <w:r>
        <w:t>员登录流程图</w:t>
      </w:r>
    </w:p>
    <w:p w:rsidR="00BA346D" w:rsidRPr="00BA346D" w:rsidRDefault="00BA346D" w:rsidP="00BA346D">
      <w:pPr>
        <w:pStyle w:val="3"/>
      </w:pPr>
      <w:bookmarkStart w:id="114" w:name="_Toc449989478"/>
      <w:bookmarkStart w:id="115" w:name="_Toc450207258"/>
      <w:r>
        <w:rPr>
          <w:rFonts w:hint="eastAsia"/>
        </w:rPr>
        <w:t>特产管理流程设计</w:t>
      </w:r>
      <w:bookmarkEnd w:id="114"/>
      <w:bookmarkEnd w:id="115"/>
    </w:p>
    <w:p w:rsidR="00BA346D" w:rsidRDefault="00BA346D" w:rsidP="00BA346D">
      <w:pPr>
        <w:pStyle w:val="a5"/>
      </w:pPr>
      <w:r>
        <w:t>第一步：管理员</w:t>
      </w:r>
      <w:r>
        <w:rPr>
          <w:rFonts w:hint="eastAsia"/>
        </w:rPr>
        <w:t>登录后台。</w:t>
      </w:r>
    </w:p>
    <w:p w:rsidR="00A75D64" w:rsidRDefault="00BA346D" w:rsidP="00BA346D">
      <w:pPr>
        <w:pStyle w:val="a5"/>
      </w:pPr>
      <w:r>
        <w:t>第二步：</w:t>
      </w:r>
      <w:r>
        <w:rPr>
          <w:rFonts w:hint="eastAsia"/>
        </w:rPr>
        <w:t>管理员点开特产理。在类别管理里可以删除类别；在添加类别里可以添加类别；在添加特产里</w:t>
      </w:r>
      <w:r w:rsidR="00A75D64">
        <w:rPr>
          <w:rFonts w:hint="eastAsia"/>
        </w:rPr>
        <w:t>填写商品的信息并添加新的商品，还可以选择商品类型、</w:t>
      </w:r>
      <w:r>
        <w:rPr>
          <w:rFonts w:hint="eastAsia"/>
        </w:rPr>
        <w:t>等级、是否推荐，并上传商品图片；在修改特产里修改商品信息、删除商品。</w:t>
      </w:r>
    </w:p>
    <w:p w:rsidR="00BA346D" w:rsidRDefault="00BA346D" w:rsidP="00BA346D">
      <w:pPr>
        <w:pStyle w:val="a5"/>
      </w:pPr>
      <w:r>
        <w:t>第三步：</w:t>
      </w:r>
      <w:r>
        <w:rPr>
          <w:rFonts w:hint="eastAsia"/>
        </w:rPr>
        <w:t>管理员可以对信息管理里各项进行操作。</w:t>
      </w:r>
    </w:p>
    <w:p w:rsidR="00BA346D" w:rsidRDefault="00BA346D" w:rsidP="00BA346D">
      <w:pPr>
        <w:pStyle w:val="a5"/>
      </w:pPr>
      <w:r>
        <w:rPr>
          <w:rFonts w:hint="eastAsia"/>
        </w:rPr>
        <w:t>特产管理</w:t>
      </w:r>
      <w:r>
        <w:t>的工作流程图</w:t>
      </w:r>
      <w:r>
        <w:rPr>
          <w:rFonts w:hint="eastAsia"/>
        </w:rPr>
        <w:t>，</w:t>
      </w:r>
      <w:r>
        <w:t>如图</w:t>
      </w:r>
      <w:r>
        <w:rPr>
          <w:rFonts w:hint="eastAsia"/>
        </w:rPr>
        <w:t>4</w:t>
      </w:r>
      <w:r>
        <w:t>-</w:t>
      </w:r>
      <w:r>
        <w:rPr>
          <w:rFonts w:hint="eastAsia"/>
        </w:rPr>
        <w:t>10</w:t>
      </w:r>
      <w:r>
        <w:t>所示。</w:t>
      </w:r>
    </w:p>
    <w:p w:rsidR="00BA346D" w:rsidRDefault="00031C04" w:rsidP="00BA346D">
      <w:pPr>
        <w:pStyle w:val="affe"/>
      </w:pPr>
      <w:r>
        <w:lastRenderedPageBreak/>
        <w:pict>
          <v:shape id="图片 31" o:spid="_x0000_i1037" type="#_x0000_t75" style="width:187.5pt;height:286.5pt;visibility:visible;mso-wrap-style:square">
            <v:imagedata r:id="rId33" o:title=""/>
          </v:shape>
        </w:pict>
      </w:r>
    </w:p>
    <w:p w:rsidR="00BA346D" w:rsidRDefault="00BA346D" w:rsidP="00BA346D">
      <w:pPr>
        <w:pStyle w:val="affd"/>
      </w:pPr>
      <w:r>
        <w:t>图</w:t>
      </w:r>
      <w:r>
        <w:rPr>
          <w:rFonts w:hint="eastAsia"/>
        </w:rPr>
        <w:t>4</w:t>
      </w:r>
      <w:r>
        <w:t>-</w:t>
      </w:r>
      <w:r>
        <w:rPr>
          <w:rFonts w:hint="eastAsia"/>
        </w:rPr>
        <w:t>10 特产管理</w:t>
      </w:r>
      <w:r>
        <w:t>流程图</w:t>
      </w:r>
    </w:p>
    <w:p w:rsidR="00BA346D" w:rsidRPr="00BA346D" w:rsidRDefault="00BA346D" w:rsidP="00BA346D">
      <w:pPr>
        <w:pStyle w:val="3"/>
      </w:pPr>
      <w:bookmarkStart w:id="116" w:name="_Toc449989479"/>
      <w:bookmarkStart w:id="117" w:name="_Toc450207259"/>
      <w:r>
        <w:rPr>
          <w:rFonts w:hint="eastAsia"/>
        </w:rPr>
        <w:t>用户管理流程设计</w:t>
      </w:r>
      <w:bookmarkEnd w:id="116"/>
      <w:bookmarkEnd w:id="117"/>
    </w:p>
    <w:p w:rsidR="00BA346D" w:rsidRDefault="00BA346D" w:rsidP="00BA346D">
      <w:pPr>
        <w:pStyle w:val="a5"/>
      </w:pPr>
      <w:r>
        <w:t>第一步：管理员</w:t>
      </w:r>
      <w:r>
        <w:rPr>
          <w:rFonts w:hint="eastAsia"/>
        </w:rPr>
        <w:t>登录后台</w:t>
      </w:r>
    </w:p>
    <w:p w:rsidR="00A75D64" w:rsidRDefault="00BA346D" w:rsidP="00BA346D">
      <w:pPr>
        <w:pStyle w:val="a5"/>
      </w:pPr>
      <w:r>
        <w:t>第二步：</w:t>
      </w:r>
      <w:r>
        <w:rPr>
          <w:rFonts w:hint="eastAsia"/>
        </w:rPr>
        <w:t>管理员点开用户管理。在会员管理里可以删除用户、冻结帐号，还可以查看用户</w:t>
      </w:r>
      <w:r w:rsidR="00DC1724">
        <w:rPr>
          <w:rFonts w:hint="eastAsia"/>
        </w:rPr>
        <w:t>的</w:t>
      </w:r>
      <w:r>
        <w:rPr>
          <w:rFonts w:hint="eastAsia"/>
        </w:rPr>
        <w:t>注册时间、密码提示、密码提示答案</w:t>
      </w:r>
      <w:r w:rsidR="00DC1724">
        <w:rPr>
          <w:rFonts w:hint="eastAsia"/>
        </w:rPr>
        <w:t>等基本信息；管理人员能修改自己的信息。</w:t>
      </w:r>
    </w:p>
    <w:p w:rsidR="00BA346D" w:rsidRDefault="00BA346D" w:rsidP="00BA346D">
      <w:pPr>
        <w:pStyle w:val="a5"/>
      </w:pPr>
      <w:r>
        <w:t>第三步：</w:t>
      </w:r>
      <w:r>
        <w:rPr>
          <w:rFonts w:hint="eastAsia"/>
        </w:rPr>
        <w:t>管理员可以对信息管理里各项进行操作。</w:t>
      </w:r>
    </w:p>
    <w:p w:rsidR="00BA346D" w:rsidRDefault="00BA346D" w:rsidP="00BA346D">
      <w:pPr>
        <w:pStyle w:val="a5"/>
      </w:pPr>
      <w:r>
        <w:rPr>
          <w:rFonts w:hint="eastAsia"/>
        </w:rPr>
        <w:t>管理员信息管理</w:t>
      </w:r>
      <w:r>
        <w:t>管理的工作流程图</w:t>
      </w:r>
      <w:r>
        <w:rPr>
          <w:rFonts w:hint="eastAsia"/>
        </w:rPr>
        <w:t>，</w:t>
      </w:r>
      <w:r>
        <w:t>如图</w:t>
      </w:r>
      <w:r>
        <w:rPr>
          <w:rFonts w:hint="eastAsia"/>
        </w:rPr>
        <w:t>4</w:t>
      </w:r>
      <w:r>
        <w:t>-</w:t>
      </w:r>
      <w:r>
        <w:rPr>
          <w:rFonts w:hint="eastAsia"/>
        </w:rPr>
        <w:t>11</w:t>
      </w:r>
      <w:r>
        <w:t>所示。</w:t>
      </w:r>
    </w:p>
    <w:p w:rsidR="00BA346D" w:rsidRDefault="00031C04" w:rsidP="00BA346D">
      <w:pPr>
        <w:pStyle w:val="affe"/>
      </w:pPr>
      <w:r>
        <w:pict>
          <v:shape id="图片 34" o:spid="_x0000_i1038" type="#_x0000_t75" style="width:201.75pt;height:213pt;visibility:visible;mso-wrap-style:square">
            <v:imagedata r:id="rId34" o:title=""/>
          </v:shape>
        </w:pict>
      </w:r>
    </w:p>
    <w:p w:rsidR="00BA346D" w:rsidRDefault="00BA346D" w:rsidP="00BA346D">
      <w:pPr>
        <w:pStyle w:val="affd"/>
      </w:pPr>
      <w:r>
        <w:t>图</w:t>
      </w:r>
      <w:r>
        <w:rPr>
          <w:rFonts w:hint="eastAsia"/>
        </w:rPr>
        <w:t>4</w:t>
      </w:r>
      <w:r>
        <w:t>-</w:t>
      </w:r>
      <w:r>
        <w:rPr>
          <w:rFonts w:hint="eastAsia"/>
        </w:rPr>
        <w:t>11 用户管理</w:t>
      </w:r>
      <w:r>
        <w:t>流程图</w:t>
      </w:r>
    </w:p>
    <w:p w:rsidR="00BA346D" w:rsidRPr="00BA346D" w:rsidRDefault="00BA346D" w:rsidP="00BA346D">
      <w:pPr>
        <w:pStyle w:val="3"/>
      </w:pPr>
      <w:bookmarkStart w:id="118" w:name="_Toc449989480"/>
      <w:bookmarkStart w:id="119" w:name="_Toc450207260"/>
      <w:r>
        <w:rPr>
          <w:rFonts w:hint="eastAsia"/>
        </w:rPr>
        <w:lastRenderedPageBreak/>
        <w:t>订单管理流程设计</w:t>
      </w:r>
      <w:bookmarkEnd w:id="118"/>
      <w:bookmarkEnd w:id="119"/>
    </w:p>
    <w:p w:rsidR="00BA346D" w:rsidRDefault="00BA346D" w:rsidP="00BA346D">
      <w:pPr>
        <w:pStyle w:val="a5"/>
      </w:pPr>
      <w:r>
        <w:t>第一步：管理员</w:t>
      </w:r>
      <w:r>
        <w:rPr>
          <w:rFonts w:hint="eastAsia"/>
        </w:rPr>
        <w:t>登录后台</w:t>
      </w:r>
    </w:p>
    <w:p w:rsidR="00BA346D" w:rsidRDefault="00BA346D" w:rsidP="00BA346D">
      <w:pPr>
        <w:pStyle w:val="a5"/>
      </w:pPr>
      <w:r>
        <w:t>第二步：</w:t>
      </w:r>
      <w:r w:rsidR="009B4116">
        <w:rPr>
          <w:rFonts w:hint="eastAsia"/>
        </w:rPr>
        <w:t>管理员点开订单</w:t>
      </w:r>
      <w:r>
        <w:rPr>
          <w:rFonts w:hint="eastAsia"/>
        </w:rPr>
        <w:t>管理。</w:t>
      </w:r>
      <w:r w:rsidR="009B4116">
        <w:rPr>
          <w:rFonts w:hint="eastAsia"/>
        </w:rPr>
        <w:t>能够对订单进行处理。</w:t>
      </w:r>
      <w:r>
        <w:rPr>
          <w:rFonts w:hint="eastAsia"/>
        </w:rPr>
        <w:t>在订单查询里输入订单号和下订单人姓名就可以查找到订单，可以查看订单的详细信息。</w:t>
      </w:r>
    </w:p>
    <w:p w:rsidR="00BA346D" w:rsidRDefault="00BA346D" w:rsidP="00BA346D">
      <w:pPr>
        <w:pStyle w:val="a5"/>
      </w:pPr>
      <w:r>
        <w:t>第三步：</w:t>
      </w:r>
      <w:r>
        <w:rPr>
          <w:rFonts w:hint="eastAsia"/>
        </w:rPr>
        <w:t>管理员能对信息管理里各项进行操作。</w:t>
      </w:r>
    </w:p>
    <w:p w:rsidR="00BA346D" w:rsidRDefault="00BA346D" w:rsidP="00BA346D">
      <w:pPr>
        <w:pStyle w:val="a5"/>
      </w:pPr>
      <w:r>
        <w:rPr>
          <w:rFonts w:hint="eastAsia"/>
        </w:rPr>
        <w:t>管理员信息管理</w:t>
      </w:r>
      <w:r>
        <w:t>管理的工作流程图</w:t>
      </w:r>
      <w:r>
        <w:rPr>
          <w:rFonts w:hint="eastAsia"/>
        </w:rPr>
        <w:t>，</w:t>
      </w:r>
      <w:r>
        <w:t>如图</w:t>
      </w:r>
      <w:r>
        <w:rPr>
          <w:rFonts w:hint="eastAsia"/>
        </w:rPr>
        <w:t>4</w:t>
      </w:r>
      <w:r>
        <w:t>-</w:t>
      </w:r>
      <w:r>
        <w:rPr>
          <w:rFonts w:hint="eastAsia"/>
        </w:rPr>
        <w:t>12</w:t>
      </w:r>
      <w:r>
        <w:t>所示。</w:t>
      </w:r>
    </w:p>
    <w:p w:rsidR="00BA346D" w:rsidRDefault="00031C04" w:rsidP="00BA346D">
      <w:pPr>
        <w:pStyle w:val="affe"/>
      </w:pPr>
      <w:r>
        <w:pict>
          <v:shape id="图片 35" o:spid="_x0000_i1039" type="#_x0000_t75" style="width:218.25pt;height:219.75pt;visibility:visible;mso-wrap-style:square">
            <v:imagedata r:id="rId35" o:title=""/>
          </v:shape>
        </w:pict>
      </w:r>
    </w:p>
    <w:p w:rsidR="00BA346D" w:rsidRDefault="00BA346D" w:rsidP="00BA346D">
      <w:pPr>
        <w:pStyle w:val="affd"/>
      </w:pPr>
      <w:r>
        <w:t>图</w:t>
      </w:r>
      <w:r>
        <w:rPr>
          <w:rFonts w:hint="eastAsia"/>
        </w:rPr>
        <w:t>4</w:t>
      </w:r>
      <w:r>
        <w:t>-</w:t>
      </w:r>
      <w:r>
        <w:rPr>
          <w:rFonts w:hint="eastAsia"/>
        </w:rPr>
        <w:t>12 订单管理</w:t>
      </w:r>
      <w:r>
        <w:t>流程图</w:t>
      </w:r>
    </w:p>
    <w:p w:rsidR="00BA346D" w:rsidRDefault="00BA346D" w:rsidP="00BA346D">
      <w:pPr>
        <w:pStyle w:val="a5"/>
      </w:pPr>
    </w:p>
    <w:p w:rsidR="00BA346D" w:rsidRPr="00BA346D" w:rsidRDefault="00BA346D" w:rsidP="00BA346D">
      <w:pPr>
        <w:pStyle w:val="3"/>
      </w:pPr>
      <w:bookmarkStart w:id="120" w:name="_Toc449989481"/>
      <w:bookmarkStart w:id="121" w:name="_Toc450207261"/>
      <w:r>
        <w:rPr>
          <w:rFonts w:hint="eastAsia"/>
        </w:rPr>
        <w:t>信息管理流程设计</w:t>
      </w:r>
      <w:bookmarkEnd w:id="120"/>
      <w:bookmarkEnd w:id="121"/>
    </w:p>
    <w:p w:rsidR="00BA346D" w:rsidRDefault="00BA346D" w:rsidP="00BA346D">
      <w:pPr>
        <w:pStyle w:val="a5"/>
      </w:pPr>
      <w:r>
        <w:t>第一步：管理员</w:t>
      </w:r>
      <w:r>
        <w:rPr>
          <w:rFonts w:hint="eastAsia"/>
        </w:rPr>
        <w:t>登录后台</w:t>
      </w:r>
    </w:p>
    <w:p w:rsidR="00BA346D" w:rsidRDefault="00BA346D" w:rsidP="00BA346D">
      <w:pPr>
        <w:pStyle w:val="a5"/>
      </w:pPr>
      <w:r>
        <w:t>第二步：</w:t>
      </w:r>
      <w:r>
        <w:rPr>
          <w:rFonts w:hint="eastAsia"/>
        </w:rPr>
        <w:t>管理员点击</w:t>
      </w:r>
      <w:r w:rsidR="009B4116">
        <w:rPr>
          <w:rFonts w:hint="eastAsia"/>
        </w:rPr>
        <w:t>信息管理。在特产资讯里可以增加、修改和删除已经发布的特产资讯；</w:t>
      </w:r>
      <w:r>
        <w:rPr>
          <w:rFonts w:hint="eastAsia"/>
        </w:rPr>
        <w:t>在公告管理里查看、编辑、更改、删除网站已发的公告；</w:t>
      </w:r>
      <w:r w:rsidR="009B4116">
        <w:rPr>
          <w:rFonts w:hint="eastAsia"/>
        </w:rPr>
        <w:t>也可以添加公告。</w:t>
      </w:r>
      <w:r>
        <w:rPr>
          <w:rFonts w:hint="eastAsia"/>
        </w:rPr>
        <w:t>在留言管理里可以可看、删除用户的在线留言，包括留言的时间、留言标题、留言内容、留言用户名等；在评论管理里可以查看、删除用记对某个商品的评论，包括商品名称、评论主题、评论内容、评论时间、评论者名称等。</w:t>
      </w:r>
    </w:p>
    <w:p w:rsidR="00BA346D" w:rsidRDefault="00BA346D" w:rsidP="00BA346D">
      <w:pPr>
        <w:pStyle w:val="a5"/>
      </w:pPr>
      <w:r>
        <w:t>第三步：</w:t>
      </w:r>
      <w:r>
        <w:rPr>
          <w:rFonts w:hint="eastAsia"/>
        </w:rPr>
        <w:t>管理员可以对信息管理里各项进行操作。</w:t>
      </w:r>
    </w:p>
    <w:p w:rsidR="00BA346D" w:rsidRDefault="00BA346D" w:rsidP="00BA346D">
      <w:pPr>
        <w:pStyle w:val="a5"/>
      </w:pPr>
      <w:r>
        <w:rPr>
          <w:rFonts w:hint="eastAsia"/>
        </w:rPr>
        <w:t>信息管理</w:t>
      </w:r>
      <w:r>
        <w:t>管理的工作流程图</w:t>
      </w:r>
      <w:r>
        <w:rPr>
          <w:rFonts w:hint="eastAsia"/>
        </w:rPr>
        <w:t>，</w:t>
      </w:r>
      <w:r>
        <w:t>如图</w:t>
      </w:r>
      <w:r>
        <w:rPr>
          <w:rFonts w:hint="eastAsia"/>
        </w:rPr>
        <w:t>4</w:t>
      </w:r>
      <w:r>
        <w:t>-</w:t>
      </w:r>
      <w:r>
        <w:rPr>
          <w:rFonts w:hint="eastAsia"/>
        </w:rPr>
        <w:t>13</w:t>
      </w:r>
      <w:r>
        <w:t>所示。</w:t>
      </w:r>
    </w:p>
    <w:p w:rsidR="00BA346D" w:rsidRDefault="00031C04" w:rsidP="00BA346D">
      <w:pPr>
        <w:pStyle w:val="affe"/>
      </w:pPr>
      <w:r>
        <w:lastRenderedPageBreak/>
        <w:pict>
          <v:shape id="图片 32" o:spid="_x0000_i1040" type="#_x0000_t75" style="width:177pt;height:349.5pt;visibility:visible;mso-wrap-style:square">
            <v:imagedata r:id="rId36" o:title=""/>
          </v:shape>
        </w:pict>
      </w:r>
    </w:p>
    <w:p w:rsidR="00BA346D" w:rsidRDefault="00BA346D" w:rsidP="00BA346D">
      <w:pPr>
        <w:pStyle w:val="affd"/>
      </w:pPr>
      <w:r>
        <w:t>图</w:t>
      </w:r>
      <w:r>
        <w:rPr>
          <w:rFonts w:hint="eastAsia"/>
        </w:rPr>
        <w:t>4</w:t>
      </w:r>
      <w:r>
        <w:t>-</w:t>
      </w:r>
      <w:r>
        <w:rPr>
          <w:rFonts w:hint="eastAsia"/>
        </w:rPr>
        <w:t>13 信息</w:t>
      </w:r>
      <w:r>
        <w:t>管理流程图</w:t>
      </w:r>
    </w:p>
    <w:p w:rsidR="00BA346D" w:rsidRPr="00BA346D" w:rsidRDefault="00BA346D" w:rsidP="00BA346D">
      <w:pPr>
        <w:pStyle w:val="2"/>
      </w:pPr>
      <w:bookmarkStart w:id="122" w:name="_Toc449989482"/>
      <w:bookmarkStart w:id="123" w:name="_Toc450207262"/>
      <w:r>
        <w:rPr>
          <w:rFonts w:hint="eastAsia"/>
        </w:rPr>
        <w:t>数据库设计</w:t>
      </w:r>
      <w:bookmarkEnd w:id="122"/>
      <w:bookmarkEnd w:id="123"/>
    </w:p>
    <w:p w:rsidR="00BA346D" w:rsidRPr="00BA346D" w:rsidRDefault="00BA346D" w:rsidP="00BA346D">
      <w:pPr>
        <w:pStyle w:val="3"/>
      </w:pPr>
      <w:bookmarkStart w:id="124" w:name="_Toc449989483"/>
      <w:bookmarkStart w:id="125" w:name="_Toc450207263"/>
      <w:r>
        <w:rPr>
          <w:rFonts w:hint="eastAsia"/>
        </w:rPr>
        <w:t>数据库概念设计</w:t>
      </w:r>
      <w:bookmarkEnd w:id="124"/>
      <w:bookmarkEnd w:id="125"/>
    </w:p>
    <w:p w:rsidR="00BA346D" w:rsidRPr="006022CF" w:rsidRDefault="00BA346D" w:rsidP="00BA346D">
      <w:pPr>
        <w:pStyle w:val="a5"/>
        <w:rPr>
          <w:rStyle w:val="affc"/>
        </w:rPr>
      </w:pPr>
      <w:r>
        <w:rPr>
          <w:rFonts w:hint="eastAsia"/>
        </w:rPr>
        <w:t>根据对整体设计与功能需求的分析，得出能够满足用户各种需求的实体属性，以它们之间的关系，为后面的逻辑结构设计提供依据</w:t>
      </w:r>
      <w:r w:rsidRPr="0037765B">
        <w:rPr>
          <w:rStyle w:val="affc"/>
          <w:rFonts w:hint="eastAsia"/>
        </w:rPr>
        <w:t>[8]</w:t>
      </w:r>
      <w:r>
        <w:rPr>
          <w:rFonts w:hint="eastAsia"/>
        </w:rPr>
        <w:t>。</w:t>
      </w:r>
    </w:p>
    <w:p w:rsidR="00BA346D" w:rsidRDefault="00BA346D" w:rsidP="00BA346D">
      <w:pPr>
        <w:pStyle w:val="a5"/>
      </w:pPr>
      <w:r>
        <w:rPr>
          <w:rFonts w:hint="eastAsia"/>
        </w:rPr>
        <w:t>（1）资讯实体的设计</w:t>
      </w:r>
    </w:p>
    <w:p w:rsidR="00BA346D" w:rsidRDefault="00BA346D" w:rsidP="00BA346D">
      <w:pPr>
        <w:pStyle w:val="a5"/>
      </w:pPr>
      <w:r>
        <w:rPr>
          <w:rFonts w:hint="eastAsia"/>
        </w:rPr>
        <w:t>资讯</w:t>
      </w:r>
      <w:r>
        <w:t>实体</w:t>
      </w:r>
      <w:r>
        <w:rPr>
          <w:rFonts w:hint="eastAsia"/>
        </w:rPr>
        <w:t>的</w:t>
      </w:r>
      <w:r>
        <w:t>属性包</w:t>
      </w:r>
      <w:r>
        <w:rPr>
          <w:rFonts w:hint="eastAsia"/>
        </w:rPr>
        <w:t>含ID</w:t>
      </w:r>
      <w:r>
        <w:t>、</w:t>
      </w:r>
      <w:r>
        <w:rPr>
          <w:rFonts w:hint="eastAsia"/>
        </w:rPr>
        <w:t>资讯的分类、资讯的标题、资讯的内容、作者、发布时间</w:t>
      </w:r>
      <w:r>
        <w:t>。通过这些属性可以对这个实体一目了然，方便管理员</w:t>
      </w:r>
      <w:r>
        <w:rPr>
          <w:rFonts w:hint="eastAsia"/>
        </w:rPr>
        <w:t>实施</w:t>
      </w:r>
      <w:r>
        <w:t>管理。</w:t>
      </w:r>
      <w:r>
        <w:rPr>
          <w:rFonts w:hint="eastAsia"/>
        </w:rPr>
        <w:t>资讯</w:t>
      </w:r>
      <w:r>
        <w:t>实体属性如图</w:t>
      </w:r>
      <w:r>
        <w:rPr>
          <w:rFonts w:hint="eastAsia"/>
        </w:rPr>
        <w:t>4</w:t>
      </w:r>
      <w:r>
        <w:t>-</w:t>
      </w:r>
      <w:r>
        <w:rPr>
          <w:rFonts w:hint="eastAsia"/>
        </w:rPr>
        <w:t>14</w:t>
      </w:r>
      <w:r>
        <w:t>所示。</w:t>
      </w:r>
    </w:p>
    <w:p w:rsidR="00BA346D" w:rsidRDefault="00031C04" w:rsidP="00BA346D">
      <w:pPr>
        <w:pStyle w:val="affe"/>
      </w:pPr>
      <w:r>
        <w:pict>
          <v:shape id="图片 36" o:spid="_x0000_i1041" type="#_x0000_t75" style="width:213pt;height:133.5pt;visibility:visible;mso-wrap-style:square">
            <v:imagedata r:id="rId37" o:title=""/>
          </v:shape>
        </w:pict>
      </w:r>
    </w:p>
    <w:p w:rsidR="00BA346D" w:rsidRDefault="00BA346D" w:rsidP="00BA346D">
      <w:pPr>
        <w:pStyle w:val="affd"/>
      </w:pPr>
      <w:r>
        <w:rPr>
          <w:rFonts w:hint="eastAsia"/>
        </w:rPr>
        <w:t>图4-14  资讯实体属性图</w:t>
      </w:r>
    </w:p>
    <w:p w:rsidR="00BA346D" w:rsidRDefault="00BA346D" w:rsidP="00BA346D">
      <w:pPr>
        <w:pStyle w:val="a5"/>
      </w:pPr>
      <w:r>
        <w:rPr>
          <w:rFonts w:hint="eastAsia"/>
        </w:rPr>
        <w:lastRenderedPageBreak/>
        <w:t>（2）管理员实体设计</w:t>
      </w:r>
    </w:p>
    <w:p w:rsidR="00BA346D" w:rsidRDefault="00BA346D" w:rsidP="00BA346D">
      <w:pPr>
        <w:pStyle w:val="a5"/>
      </w:pPr>
      <w:r>
        <w:rPr>
          <w:rFonts w:hint="eastAsia"/>
        </w:rPr>
        <w:t>管理员的实体属性包括ID、帐号、密码。</w:t>
      </w:r>
      <w:r>
        <w:t>通过这些属性可以对这个实体一目了然，方便管理员进行管理。</w:t>
      </w:r>
      <w:r>
        <w:rPr>
          <w:rFonts w:hint="eastAsia"/>
        </w:rPr>
        <w:t>管理员</w:t>
      </w:r>
      <w:r>
        <w:t>实体属性如图</w:t>
      </w:r>
      <w:r>
        <w:rPr>
          <w:rFonts w:hint="eastAsia"/>
        </w:rPr>
        <w:t>4</w:t>
      </w:r>
      <w:r>
        <w:t>-</w:t>
      </w:r>
      <w:r>
        <w:rPr>
          <w:rFonts w:hint="eastAsia"/>
        </w:rPr>
        <w:t>15</w:t>
      </w:r>
      <w:r>
        <w:t>所示</w:t>
      </w:r>
    </w:p>
    <w:p w:rsidR="00BA346D" w:rsidRDefault="00031C04" w:rsidP="00BA346D">
      <w:pPr>
        <w:pStyle w:val="affe"/>
      </w:pPr>
      <w:r>
        <w:pict>
          <v:shape id="图片 37" o:spid="_x0000_i1042" type="#_x0000_t75" style="width:240pt;height:90.75pt;visibility:visible;mso-wrap-style:square">
            <v:imagedata r:id="rId38" o:title=""/>
          </v:shape>
        </w:pict>
      </w:r>
    </w:p>
    <w:p w:rsidR="00BA346D" w:rsidRDefault="00BA346D" w:rsidP="00BA346D">
      <w:pPr>
        <w:pStyle w:val="affd"/>
      </w:pPr>
      <w:r>
        <w:rPr>
          <w:rFonts w:hint="eastAsia"/>
        </w:rPr>
        <w:t>图4-15  管理员实体属性图</w:t>
      </w:r>
    </w:p>
    <w:p w:rsidR="00BA346D" w:rsidRDefault="00BA346D" w:rsidP="00BA346D">
      <w:pPr>
        <w:pStyle w:val="a5"/>
      </w:pPr>
      <w:r>
        <w:rPr>
          <w:rFonts w:hint="eastAsia"/>
        </w:rPr>
        <w:t>（3）订单实体</w:t>
      </w:r>
      <w:r w:rsidR="009B4116">
        <w:rPr>
          <w:rFonts w:hint="eastAsia"/>
        </w:rPr>
        <w:t>属性</w:t>
      </w:r>
      <w:r>
        <w:rPr>
          <w:rFonts w:hint="eastAsia"/>
        </w:rPr>
        <w:t>设计</w:t>
      </w:r>
    </w:p>
    <w:p w:rsidR="00BA346D" w:rsidRDefault="00BA346D" w:rsidP="00BA346D">
      <w:pPr>
        <w:pStyle w:val="a5"/>
      </w:pPr>
      <w:r>
        <w:rPr>
          <w:rFonts w:hint="eastAsia"/>
        </w:rPr>
        <w:t>订单</w:t>
      </w:r>
      <w:r w:rsidR="009B4116">
        <w:rPr>
          <w:rFonts w:hint="eastAsia"/>
        </w:rPr>
        <w:t>的</w:t>
      </w:r>
      <w:r>
        <w:rPr>
          <w:rFonts w:hint="eastAsia"/>
        </w:rPr>
        <w:t>实体属性</w:t>
      </w:r>
      <w:r w:rsidR="009B4116">
        <w:rPr>
          <w:rFonts w:hint="eastAsia"/>
        </w:rPr>
        <w:t>有</w:t>
      </w:r>
      <w:r>
        <w:rPr>
          <w:rFonts w:hint="eastAsia"/>
        </w:rPr>
        <w:t>下单人、金额总数</w:t>
      </w:r>
      <w:r w:rsidR="009B4116">
        <w:rPr>
          <w:rFonts w:hint="eastAsia"/>
        </w:rPr>
        <w:t>等多个部分</w:t>
      </w:r>
      <w:r>
        <w:rPr>
          <w:rFonts w:hint="eastAsia"/>
        </w:rPr>
        <w:t>。</w:t>
      </w:r>
      <w:r>
        <w:t>通过这些属性可以对这个实体一目了然，方便管理</w:t>
      </w:r>
      <w:r w:rsidR="009B4116">
        <w:rPr>
          <w:rFonts w:hint="eastAsia"/>
        </w:rPr>
        <w:t>人</w:t>
      </w:r>
      <w:r w:rsidR="009B4116">
        <w:t>员进行</w:t>
      </w:r>
      <w:r w:rsidR="009B4116">
        <w:rPr>
          <w:rFonts w:hint="eastAsia"/>
        </w:rPr>
        <w:t>订单处理</w:t>
      </w:r>
      <w:r>
        <w:t>。如图</w:t>
      </w:r>
      <w:r>
        <w:rPr>
          <w:rFonts w:hint="eastAsia"/>
        </w:rPr>
        <w:t>4</w:t>
      </w:r>
      <w:r>
        <w:t>-</w:t>
      </w:r>
      <w:r>
        <w:rPr>
          <w:rFonts w:hint="eastAsia"/>
        </w:rPr>
        <w:t>16</w:t>
      </w:r>
      <w:r>
        <w:t>所示</w:t>
      </w:r>
      <w:r>
        <w:rPr>
          <w:rFonts w:hint="eastAsia"/>
        </w:rPr>
        <w:t>。</w:t>
      </w:r>
    </w:p>
    <w:p w:rsidR="00BA346D" w:rsidRDefault="00031C04" w:rsidP="00BA346D">
      <w:pPr>
        <w:pStyle w:val="affe"/>
      </w:pPr>
      <w:r>
        <w:pict>
          <v:shape id="图片 6" o:spid="_x0000_i1043" type="#_x0000_t75" style="width:215.25pt;height:160.5pt;visibility:visible;mso-wrap-style:square">
            <v:imagedata r:id="rId39" o:title=""/>
          </v:shape>
        </w:pict>
      </w:r>
    </w:p>
    <w:p w:rsidR="00BA346D" w:rsidRDefault="00BA346D" w:rsidP="00BA346D">
      <w:pPr>
        <w:pStyle w:val="affd"/>
      </w:pPr>
      <w:r>
        <w:rPr>
          <w:rFonts w:hint="eastAsia"/>
        </w:rPr>
        <w:t>图4-16  订单实体图</w:t>
      </w:r>
    </w:p>
    <w:p w:rsidR="00BA346D" w:rsidRDefault="00BA346D" w:rsidP="00BA346D">
      <w:pPr>
        <w:pStyle w:val="a5"/>
      </w:pPr>
      <w:r>
        <w:rPr>
          <w:rFonts w:hint="eastAsia"/>
        </w:rPr>
        <w:t>（4）公告实体</w:t>
      </w:r>
      <w:r w:rsidR="009B4116">
        <w:rPr>
          <w:rFonts w:hint="eastAsia"/>
        </w:rPr>
        <w:t>属性</w:t>
      </w:r>
      <w:r>
        <w:rPr>
          <w:rFonts w:hint="eastAsia"/>
        </w:rPr>
        <w:t>设计</w:t>
      </w:r>
    </w:p>
    <w:p w:rsidR="00BA346D" w:rsidRDefault="00BA346D" w:rsidP="00BA346D">
      <w:pPr>
        <w:pStyle w:val="a5"/>
      </w:pPr>
      <w:r>
        <w:rPr>
          <w:rFonts w:hint="eastAsia"/>
        </w:rPr>
        <w:t>公告实体属性</w:t>
      </w:r>
      <w:r w:rsidR="009B4116">
        <w:rPr>
          <w:rFonts w:hint="eastAsia"/>
        </w:rPr>
        <w:t>有四部分</w:t>
      </w:r>
      <w:r>
        <w:rPr>
          <w:rFonts w:hint="eastAsia"/>
        </w:rPr>
        <w:t>。</w:t>
      </w:r>
      <w:r>
        <w:t>通过这些属性可以对这个实体一目了然，方便管理员进行管理。</w:t>
      </w:r>
      <w:r>
        <w:rPr>
          <w:rFonts w:hint="eastAsia"/>
        </w:rPr>
        <w:t>公告</w:t>
      </w:r>
      <w:r>
        <w:t>实体属性如图</w:t>
      </w:r>
      <w:r>
        <w:rPr>
          <w:rFonts w:hint="eastAsia"/>
        </w:rPr>
        <w:t>4</w:t>
      </w:r>
      <w:r>
        <w:t>-</w:t>
      </w:r>
      <w:r>
        <w:rPr>
          <w:rFonts w:hint="eastAsia"/>
        </w:rPr>
        <w:t>17</w:t>
      </w:r>
      <w:r>
        <w:t>所示</w:t>
      </w:r>
      <w:r>
        <w:rPr>
          <w:rFonts w:hint="eastAsia"/>
        </w:rPr>
        <w:t>。</w:t>
      </w:r>
    </w:p>
    <w:p w:rsidR="00BA346D" w:rsidRDefault="00031C04" w:rsidP="00BA346D">
      <w:pPr>
        <w:pStyle w:val="affe"/>
      </w:pPr>
      <w:r>
        <w:pict>
          <v:shape id="图片 7" o:spid="_x0000_i1044" type="#_x0000_t75" style="width:183.75pt;height:114.75pt;visibility:visible;mso-wrap-style:square">
            <v:imagedata r:id="rId40" o:title=""/>
          </v:shape>
        </w:pict>
      </w:r>
    </w:p>
    <w:p w:rsidR="00BA346D" w:rsidRDefault="00BA346D" w:rsidP="00BA346D">
      <w:pPr>
        <w:pStyle w:val="affd"/>
      </w:pPr>
      <w:r>
        <w:rPr>
          <w:rFonts w:hint="eastAsia"/>
        </w:rPr>
        <w:t>图4-17  订单实体属性图</w:t>
      </w:r>
    </w:p>
    <w:p w:rsidR="00BA346D" w:rsidRDefault="00BA346D" w:rsidP="00BA346D">
      <w:pPr>
        <w:pStyle w:val="a5"/>
      </w:pPr>
      <w:r>
        <w:rPr>
          <w:rFonts w:hint="eastAsia"/>
        </w:rPr>
        <w:t>（5）留言实体</w:t>
      </w:r>
      <w:r w:rsidR="009B4116">
        <w:rPr>
          <w:rFonts w:hint="eastAsia"/>
        </w:rPr>
        <w:t>属性</w:t>
      </w:r>
      <w:r>
        <w:rPr>
          <w:rFonts w:hint="eastAsia"/>
        </w:rPr>
        <w:t>设计</w:t>
      </w:r>
    </w:p>
    <w:p w:rsidR="00BA346D" w:rsidRDefault="00BA346D" w:rsidP="00BA346D">
      <w:pPr>
        <w:pStyle w:val="a5"/>
      </w:pPr>
      <w:r>
        <w:rPr>
          <w:rFonts w:hint="eastAsia"/>
        </w:rPr>
        <w:t>留言实体属性</w:t>
      </w:r>
      <w:r w:rsidR="009B4116">
        <w:rPr>
          <w:rFonts w:hint="eastAsia"/>
        </w:rPr>
        <w:t>有五部分</w:t>
      </w:r>
      <w:r>
        <w:rPr>
          <w:rFonts w:hint="eastAsia"/>
        </w:rPr>
        <w:t>。</w:t>
      </w:r>
      <w:r>
        <w:t>通过这些属性可以对这个实体一目了然，方便管理员进行管理。</w:t>
      </w:r>
      <w:r>
        <w:rPr>
          <w:rFonts w:hint="eastAsia"/>
        </w:rPr>
        <w:t>留言</w:t>
      </w:r>
      <w:r>
        <w:t>实体属性如图</w:t>
      </w:r>
      <w:r>
        <w:rPr>
          <w:rFonts w:hint="eastAsia"/>
        </w:rPr>
        <w:t>4</w:t>
      </w:r>
      <w:r>
        <w:t>-</w:t>
      </w:r>
      <w:r>
        <w:rPr>
          <w:rFonts w:hint="eastAsia"/>
        </w:rPr>
        <w:t>18</w:t>
      </w:r>
      <w:r>
        <w:t>所示</w:t>
      </w:r>
      <w:r>
        <w:rPr>
          <w:rFonts w:hint="eastAsia"/>
        </w:rPr>
        <w:t>。</w:t>
      </w:r>
    </w:p>
    <w:p w:rsidR="00BA346D" w:rsidRDefault="00031C04" w:rsidP="00BA346D">
      <w:pPr>
        <w:pStyle w:val="affe"/>
      </w:pPr>
      <w:r>
        <w:lastRenderedPageBreak/>
        <w:pict>
          <v:shape id="图片 9" o:spid="_x0000_i1045" type="#_x0000_t75" style="width:204.75pt;height:128.25pt;visibility:visible;mso-wrap-style:square">
            <v:imagedata r:id="rId41" o:title=""/>
          </v:shape>
        </w:pict>
      </w:r>
    </w:p>
    <w:p w:rsidR="00BA346D" w:rsidRDefault="00BA346D" w:rsidP="00BA346D">
      <w:pPr>
        <w:pStyle w:val="affd"/>
      </w:pPr>
      <w:r>
        <w:rPr>
          <w:rFonts w:hint="eastAsia"/>
        </w:rPr>
        <w:t>图4-18  留言实体属性图</w:t>
      </w:r>
    </w:p>
    <w:p w:rsidR="00BA346D" w:rsidRDefault="00BA346D" w:rsidP="00BA346D">
      <w:pPr>
        <w:pStyle w:val="a5"/>
      </w:pPr>
      <w:r>
        <w:rPr>
          <w:rFonts w:hint="eastAsia"/>
        </w:rPr>
        <w:t>（6）友情链接实体设计</w:t>
      </w:r>
    </w:p>
    <w:p w:rsidR="00BA346D" w:rsidRDefault="00BA346D" w:rsidP="00BA346D">
      <w:pPr>
        <w:pStyle w:val="a5"/>
      </w:pPr>
      <w:r>
        <w:rPr>
          <w:rFonts w:hint="eastAsia"/>
        </w:rPr>
        <w:t>友情链接实体属性包括ID、网站名字、链接。</w:t>
      </w:r>
      <w:r>
        <w:t>通过这些属性可以对这个实体一目了然，方便管理员进行管理。</w:t>
      </w:r>
      <w:r>
        <w:rPr>
          <w:rFonts w:hint="eastAsia"/>
        </w:rPr>
        <w:t>友情链接</w:t>
      </w:r>
      <w:r>
        <w:t>实体属性如图</w:t>
      </w:r>
      <w:r>
        <w:rPr>
          <w:rFonts w:hint="eastAsia"/>
        </w:rPr>
        <w:t>4</w:t>
      </w:r>
      <w:r>
        <w:t>-</w:t>
      </w:r>
      <w:r>
        <w:rPr>
          <w:rFonts w:hint="eastAsia"/>
        </w:rPr>
        <w:t>19</w:t>
      </w:r>
      <w:r>
        <w:t>所示</w:t>
      </w:r>
      <w:r>
        <w:rPr>
          <w:rFonts w:hint="eastAsia"/>
        </w:rPr>
        <w:t>。</w:t>
      </w:r>
    </w:p>
    <w:p w:rsidR="00BA346D" w:rsidRDefault="00031C04" w:rsidP="00BA346D">
      <w:pPr>
        <w:pStyle w:val="affe"/>
      </w:pPr>
      <w:r>
        <w:pict>
          <v:shape id="图片 11" o:spid="_x0000_i1046" type="#_x0000_t75" style="width:205.5pt;height:77.25pt;visibility:visible;mso-wrap-style:square">
            <v:imagedata r:id="rId42" o:title=""/>
          </v:shape>
        </w:pict>
      </w:r>
    </w:p>
    <w:p w:rsidR="00BA346D" w:rsidRDefault="00BA346D" w:rsidP="00BA346D">
      <w:pPr>
        <w:pStyle w:val="affd"/>
      </w:pPr>
      <w:r>
        <w:rPr>
          <w:rFonts w:hint="eastAsia"/>
        </w:rPr>
        <w:t>图4-19  友情链接实体属性图</w:t>
      </w:r>
    </w:p>
    <w:p w:rsidR="00BA346D" w:rsidRDefault="00BA346D" w:rsidP="00BA346D">
      <w:pPr>
        <w:pStyle w:val="a5"/>
      </w:pPr>
      <w:r>
        <w:rPr>
          <w:rFonts w:hint="eastAsia"/>
        </w:rPr>
        <w:t>（7）评论实体设计</w:t>
      </w:r>
    </w:p>
    <w:p w:rsidR="00BA346D" w:rsidRDefault="00BA346D" w:rsidP="00BA346D">
      <w:pPr>
        <w:pStyle w:val="a5"/>
      </w:pPr>
      <w:r>
        <w:rPr>
          <w:rFonts w:hint="eastAsia"/>
        </w:rPr>
        <w:t>评论实体属性包含ID、商品ID、用户名、评论内容评论内容、评论标题、发布时间。</w:t>
      </w:r>
      <w:r>
        <w:t>通过这些属性可以对这个实体一目了然，方便管理员进行管理。</w:t>
      </w:r>
      <w:r>
        <w:rPr>
          <w:rFonts w:hint="eastAsia"/>
        </w:rPr>
        <w:t>评论</w:t>
      </w:r>
      <w:r>
        <w:t>实体属性如图</w:t>
      </w:r>
      <w:r>
        <w:rPr>
          <w:rFonts w:hint="eastAsia"/>
        </w:rPr>
        <w:t>4</w:t>
      </w:r>
      <w:r>
        <w:t>-</w:t>
      </w:r>
      <w:r>
        <w:rPr>
          <w:rFonts w:hint="eastAsia"/>
        </w:rPr>
        <w:t>20</w:t>
      </w:r>
      <w:r>
        <w:t>所示</w:t>
      </w:r>
      <w:r>
        <w:rPr>
          <w:rFonts w:hint="eastAsia"/>
        </w:rPr>
        <w:t>。</w:t>
      </w:r>
    </w:p>
    <w:p w:rsidR="00BA346D" w:rsidRDefault="00031C04" w:rsidP="00BA346D">
      <w:pPr>
        <w:pStyle w:val="affe"/>
      </w:pPr>
      <w:r>
        <w:pict>
          <v:shape id="图片 13" o:spid="_x0000_i1047" type="#_x0000_t75" style="width:209.25pt;height:131.25pt;visibility:visible;mso-wrap-style:square">
            <v:imagedata r:id="rId43" o:title=""/>
          </v:shape>
        </w:pict>
      </w:r>
    </w:p>
    <w:p w:rsidR="00BA346D" w:rsidRDefault="00BA346D" w:rsidP="00BA346D">
      <w:pPr>
        <w:pStyle w:val="affd"/>
      </w:pPr>
      <w:r>
        <w:rPr>
          <w:rFonts w:hint="eastAsia"/>
        </w:rPr>
        <w:t>图4-20  评论实体属性图</w:t>
      </w:r>
    </w:p>
    <w:p w:rsidR="00BA346D" w:rsidRDefault="00BA346D" w:rsidP="00BA346D">
      <w:pPr>
        <w:pStyle w:val="a5"/>
      </w:pPr>
      <w:r>
        <w:rPr>
          <w:rFonts w:hint="eastAsia"/>
        </w:rPr>
        <w:t>（8）商品实体</w:t>
      </w:r>
      <w:r w:rsidR="009B4116">
        <w:rPr>
          <w:rFonts w:hint="eastAsia"/>
        </w:rPr>
        <w:t>属性</w:t>
      </w:r>
      <w:r>
        <w:rPr>
          <w:rFonts w:hint="eastAsia"/>
        </w:rPr>
        <w:t>设计</w:t>
      </w:r>
    </w:p>
    <w:p w:rsidR="00BA346D" w:rsidRDefault="00BA346D" w:rsidP="00BA346D">
      <w:pPr>
        <w:pStyle w:val="a5"/>
      </w:pPr>
      <w:r>
        <w:rPr>
          <w:rFonts w:hint="eastAsia"/>
        </w:rPr>
        <w:t>商品实体的属性</w:t>
      </w:r>
      <w:r w:rsidR="009B4116">
        <w:rPr>
          <w:rFonts w:hint="eastAsia"/>
        </w:rPr>
        <w:t>由好几部分组成</w:t>
      </w:r>
      <w:r>
        <w:rPr>
          <w:rFonts w:hint="eastAsia"/>
        </w:rPr>
        <w:t>。</w:t>
      </w:r>
      <w:r>
        <w:t>通过这些属性可以对这个实体一目了然，方便管理员</w:t>
      </w:r>
      <w:r>
        <w:rPr>
          <w:rFonts w:hint="eastAsia"/>
        </w:rPr>
        <w:t>实施</w:t>
      </w:r>
      <w:r>
        <w:t>管理。</w:t>
      </w:r>
      <w:r>
        <w:rPr>
          <w:rFonts w:hint="eastAsia"/>
        </w:rPr>
        <w:t>商品</w:t>
      </w:r>
      <w:r>
        <w:t>实体属性如图</w:t>
      </w:r>
      <w:r>
        <w:rPr>
          <w:rFonts w:hint="eastAsia"/>
        </w:rPr>
        <w:t>4</w:t>
      </w:r>
      <w:r>
        <w:t>-</w:t>
      </w:r>
      <w:r>
        <w:rPr>
          <w:rFonts w:hint="eastAsia"/>
        </w:rPr>
        <w:t>21</w:t>
      </w:r>
      <w:r>
        <w:t>所示</w:t>
      </w:r>
      <w:r>
        <w:rPr>
          <w:rFonts w:hint="eastAsia"/>
        </w:rPr>
        <w:t>。</w:t>
      </w:r>
    </w:p>
    <w:p w:rsidR="00BA346D" w:rsidRDefault="00031C04" w:rsidP="00BA346D">
      <w:pPr>
        <w:pStyle w:val="affe"/>
      </w:pPr>
      <w:r>
        <w:lastRenderedPageBreak/>
        <w:pict>
          <v:shape id="图片 14" o:spid="_x0000_i1048" type="#_x0000_t75" style="width:215.25pt;height:160.5pt;visibility:visible;mso-wrap-style:square">
            <v:imagedata r:id="rId44" o:title=""/>
          </v:shape>
        </w:pict>
      </w:r>
    </w:p>
    <w:p w:rsidR="00BA346D" w:rsidRDefault="00BA346D" w:rsidP="00BA346D">
      <w:pPr>
        <w:pStyle w:val="affd"/>
      </w:pPr>
      <w:r>
        <w:rPr>
          <w:rFonts w:hint="eastAsia"/>
        </w:rPr>
        <w:t>图4-21  商品实体属性图</w:t>
      </w:r>
    </w:p>
    <w:p w:rsidR="00BA346D" w:rsidRDefault="00BA346D" w:rsidP="00BA346D">
      <w:pPr>
        <w:pStyle w:val="a5"/>
      </w:pPr>
      <w:r>
        <w:rPr>
          <w:rFonts w:hint="eastAsia"/>
        </w:rPr>
        <w:t>（9）分类实体设计</w:t>
      </w:r>
    </w:p>
    <w:p w:rsidR="00BA346D" w:rsidRDefault="00BA346D" w:rsidP="00BA346D">
      <w:pPr>
        <w:pStyle w:val="a5"/>
      </w:pPr>
      <w:r>
        <w:rPr>
          <w:rFonts w:hint="eastAsia"/>
        </w:rPr>
        <w:t>分类实体属性包括ID、分类名称。</w:t>
      </w:r>
      <w:r>
        <w:t>通过这些属性可以对这个实体一目了然，方便管理员</w:t>
      </w:r>
      <w:r>
        <w:rPr>
          <w:rFonts w:hint="eastAsia"/>
        </w:rPr>
        <w:t>实施</w:t>
      </w:r>
      <w:r>
        <w:t>管理。</w:t>
      </w:r>
      <w:r>
        <w:rPr>
          <w:rFonts w:hint="eastAsia"/>
        </w:rPr>
        <w:t>分类</w:t>
      </w:r>
      <w:r>
        <w:t>实体属性如图</w:t>
      </w:r>
      <w:r>
        <w:rPr>
          <w:rFonts w:hint="eastAsia"/>
        </w:rPr>
        <w:t>4</w:t>
      </w:r>
      <w:r>
        <w:t>-</w:t>
      </w:r>
      <w:r>
        <w:rPr>
          <w:rFonts w:hint="eastAsia"/>
        </w:rPr>
        <w:t>22</w:t>
      </w:r>
      <w:r>
        <w:t>所示</w:t>
      </w:r>
      <w:r>
        <w:rPr>
          <w:rFonts w:hint="eastAsia"/>
        </w:rPr>
        <w:t>。</w:t>
      </w:r>
    </w:p>
    <w:p w:rsidR="00BA346D" w:rsidRDefault="00031C04" w:rsidP="00BA346D">
      <w:pPr>
        <w:pStyle w:val="affe"/>
      </w:pPr>
      <w:r>
        <w:pict>
          <v:shape id="图片 15" o:spid="_x0000_i1049" type="#_x0000_t75" style="width:125.25pt;height:85.5pt;visibility:visible;mso-wrap-style:square">
            <v:imagedata r:id="rId45" o:title=""/>
          </v:shape>
        </w:pict>
      </w:r>
    </w:p>
    <w:p w:rsidR="00BA346D" w:rsidRDefault="00BA346D" w:rsidP="00BA346D">
      <w:pPr>
        <w:pStyle w:val="affd"/>
      </w:pPr>
      <w:r>
        <w:rPr>
          <w:rFonts w:hint="eastAsia"/>
        </w:rPr>
        <w:t>图4-22  分类实体属性图</w:t>
      </w:r>
    </w:p>
    <w:p w:rsidR="00BA346D" w:rsidRDefault="00BA346D" w:rsidP="00BA346D">
      <w:pPr>
        <w:pStyle w:val="a5"/>
      </w:pPr>
      <w:r>
        <w:rPr>
          <w:rFonts w:hint="eastAsia"/>
        </w:rPr>
        <w:t>（10）用户实体设计</w:t>
      </w:r>
    </w:p>
    <w:p w:rsidR="00BA346D" w:rsidRDefault="009B4116" w:rsidP="00BA346D">
      <w:pPr>
        <w:pStyle w:val="a5"/>
      </w:pPr>
      <w:r>
        <w:rPr>
          <w:rFonts w:hint="eastAsia"/>
        </w:rPr>
        <w:t>用户实体属性有</w:t>
      </w:r>
      <w:r w:rsidR="00BA346D">
        <w:rPr>
          <w:rFonts w:hint="eastAsia"/>
        </w:rPr>
        <w:t>真实姓名</w:t>
      </w:r>
      <w:r>
        <w:rPr>
          <w:rFonts w:hint="eastAsia"/>
        </w:rPr>
        <w:t>等多部分</w:t>
      </w:r>
      <w:r w:rsidR="00BA346D">
        <w:rPr>
          <w:rFonts w:hint="eastAsia"/>
        </w:rPr>
        <w:t>。</w:t>
      </w:r>
      <w:r w:rsidR="00BA346D">
        <w:t>通过这些属性可以对这个实体一目了然，方便管理员进行管理。</w:t>
      </w:r>
      <w:r w:rsidR="00BA346D">
        <w:rPr>
          <w:rFonts w:hint="eastAsia"/>
        </w:rPr>
        <w:t>用户</w:t>
      </w:r>
      <w:r w:rsidR="00BA346D">
        <w:t>实体属性如图</w:t>
      </w:r>
      <w:r w:rsidR="00BA346D">
        <w:rPr>
          <w:rFonts w:hint="eastAsia"/>
        </w:rPr>
        <w:t>4</w:t>
      </w:r>
      <w:r w:rsidR="00BA346D">
        <w:t>-</w:t>
      </w:r>
      <w:r w:rsidR="00BA346D">
        <w:rPr>
          <w:rFonts w:hint="eastAsia"/>
        </w:rPr>
        <w:t>23</w:t>
      </w:r>
      <w:r w:rsidR="00BA346D">
        <w:t>所示</w:t>
      </w:r>
      <w:r w:rsidR="00BA346D">
        <w:rPr>
          <w:rFonts w:hint="eastAsia"/>
        </w:rPr>
        <w:t>。</w:t>
      </w:r>
    </w:p>
    <w:p w:rsidR="00BA346D" w:rsidRDefault="00031C04" w:rsidP="00BA346D">
      <w:pPr>
        <w:pStyle w:val="affe"/>
      </w:pPr>
      <w:r>
        <w:pict>
          <v:shape id="图片 16" o:spid="_x0000_i1050" type="#_x0000_t75" style="width:198.75pt;height:148.5pt;visibility:visible;mso-wrap-style:square">
            <v:imagedata r:id="rId46" o:title=""/>
          </v:shape>
        </w:pict>
      </w:r>
    </w:p>
    <w:p w:rsidR="00BA346D" w:rsidRDefault="00BA346D" w:rsidP="00BA346D">
      <w:pPr>
        <w:pStyle w:val="affd"/>
      </w:pPr>
      <w:r>
        <w:rPr>
          <w:rFonts w:hint="eastAsia"/>
        </w:rPr>
        <w:t>图4-23  用户实体属性图</w:t>
      </w:r>
    </w:p>
    <w:p w:rsidR="00BA346D" w:rsidRDefault="00BA346D" w:rsidP="00BA346D">
      <w:pPr>
        <w:pStyle w:val="a5"/>
      </w:pPr>
      <w:r>
        <w:rPr>
          <w:rFonts w:hint="eastAsia"/>
        </w:rPr>
        <w:t>（11）系统E-R图</w:t>
      </w:r>
    </w:p>
    <w:p w:rsidR="00BA346D" w:rsidRDefault="00BA346D" w:rsidP="00BA346D">
      <w:pPr>
        <w:pStyle w:val="a5"/>
      </w:pPr>
      <w:r>
        <w:t>用户信息、订单、商品、商品分类、评价、公告之间联系E-R图，此图用于描述系统实体之间关系用。如图</w:t>
      </w:r>
      <w:r>
        <w:rPr>
          <w:rFonts w:hint="eastAsia"/>
        </w:rPr>
        <w:t>4-24所示。</w:t>
      </w:r>
    </w:p>
    <w:p w:rsidR="00BA346D" w:rsidRDefault="00031C04" w:rsidP="00BA346D">
      <w:pPr>
        <w:pStyle w:val="affe"/>
      </w:pPr>
      <w:r>
        <w:lastRenderedPageBreak/>
        <w:pict>
          <v:shape id="图片 17" o:spid="_x0000_i1051" type="#_x0000_t75" style="width:319.5pt;height:3in;visibility:visible;mso-wrap-style:square">
            <v:imagedata r:id="rId47" o:title=""/>
          </v:shape>
        </w:pict>
      </w:r>
    </w:p>
    <w:p w:rsidR="00BA346D" w:rsidRDefault="00BA346D" w:rsidP="00BA346D">
      <w:pPr>
        <w:pStyle w:val="affd"/>
      </w:pPr>
      <w:r>
        <w:t>图</w:t>
      </w:r>
      <w:r>
        <w:rPr>
          <w:rFonts w:hint="eastAsia"/>
        </w:rPr>
        <w:t>4</w:t>
      </w:r>
      <w:r>
        <w:t>-</w:t>
      </w:r>
      <w:r>
        <w:rPr>
          <w:rFonts w:hint="eastAsia"/>
        </w:rPr>
        <w:t>24</w:t>
      </w:r>
      <w:r>
        <w:t xml:space="preserve"> 系统E-R图</w:t>
      </w:r>
    </w:p>
    <w:p w:rsidR="00BA346D" w:rsidRDefault="00BA346D" w:rsidP="00BA346D">
      <w:pPr>
        <w:pStyle w:val="a5"/>
      </w:pPr>
      <w:r>
        <w:t>管理员与商品之间有</w:t>
      </w:r>
      <w:r>
        <w:rPr>
          <w:rFonts w:hint="eastAsia"/>
        </w:rPr>
        <w:t>“发布”联系，是“一对多”关系。</w:t>
      </w:r>
    </w:p>
    <w:p w:rsidR="00BA346D" w:rsidRDefault="00BA346D" w:rsidP="00BA346D">
      <w:pPr>
        <w:pStyle w:val="a5"/>
      </w:pPr>
      <w:r>
        <w:rPr>
          <w:rFonts w:hint="eastAsia"/>
        </w:rPr>
        <w:t>用户与评论之间有“查看”联系，是“一对多”关系。</w:t>
      </w:r>
    </w:p>
    <w:p w:rsidR="00BA346D" w:rsidRDefault="00BA346D" w:rsidP="00BA346D">
      <w:pPr>
        <w:pStyle w:val="a5"/>
      </w:pPr>
      <w:r>
        <w:rPr>
          <w:rFonts w:hint="eastAsia"/>
        </w:rPr>
        <w:t>订单与商品之间有“选择”联系，是“多对多”关系。</w:t>
      </w:r>
    </w:p>
    <w:p w:rsidR="00BA346D" w:rsidRDefault="00BA346D" w:rsidP="00BA346D">
      <w:pPr>
        <w:pStyle w:val="a5"/>
      </w:pPr>
      <w:r>
        <w:rPr>
          <w:rFonts w:hint="eastAsia"/>
        </w:rPr>
        <w:t>用户与商品之间有“下单”联系，是“一对多”关系。</w:t>
      </w:r>
    </w:p>
    <w:p w:rsidR="00BA346D" w:rsidRPr="00BA346D" w:rsidRDefault="00BA346D" w:rsidP="00BA346D">
      <w:pPr>
        <w:pStyle w:val="3"/>
      </w:pPr>
      <w:bookmarkStart w:id="126" w:name="_Toc449989484"/>
      <w:bookmarkStart w:id="127" w:name="_Toc450207264"/>
      <w:r>
        <w:rPr>
          <w:rFonts w:hint="eastAsia"/>
        </w:rPr>
        <w:t>数据库逻辑设计</w:t>
      </w:r>
      <w:bookmarkEnd w:id="126"/>
      <w:bookmarkEnd w:id="127"/>
    </w:p>
    <w:p w:rsidR="00BA346D" w:rsidRPr="00CC2A00" w:rsidRDefault="00BA346D" w:rsidP="00BA346D">
      <w:pPr>
        <w:pStyle w:val="a5"/>
        <w:rPr>
          <w:rStyle w:val="affc"/>
        </w:rPr>
      </w:pPr>
      <w:r>
        <w:rPr>
          <w:rFonts w:hint="eastAsia"/>
        </w:rPr>
        <w:t>根据系统的数据分析和数据库的概念设计可以得到数据库的逻辑设计，其中第一个字段为表的关键字。</w:t>
      </w:r>
    </w:p>
    <w:p w:rsidR="00BA346D" w:rsidRDefault="00BA346D" w:rsidP="00BA346D">
      <w:pPr>
        <w:pStyle w:val="a5"/>
      </w:pPr>
      <w:r>
        <w:rPr>
          <w:rFonts w:hint="eastAsia"/>
        </w:rPr>
        <w:t>管理员信息（编号，姓名，密码）。</w:t>
      </w:r>
    </w:p>
    <w:p w:rsidR="00BA346D" w:rsidRDefault="00BA346D" w:rsidP="00BA346D">
      <w:pPr>
        <w:pStyle w:val="a5"/>
      </w:pPr>
      <w:r>
        <w:rPr>
          <w:rFonts w:hint="eastAsia"/>
        </w:rPr>
        <w:t>订单信息（订单号，会员名，地址，付款方式，下单时间等）。</w:t>
      </w:r>
    </w:p>
    <w:p w:rsidR="00BA346D" w:rsidRDefault="00BA346D" w:rsidP="00BA346D">
      <w:pPr>
        <w:pStyle w:val="a5"/>
      </w:pPr>
      <w:r>
        <w:rPr>
          <w:rFonts w:hint="eastAsia"/>
        </w:rPr>
        <w:t>商品类别（编号，类别名称）。</w:t>
      </w:r>
    </w:p>
    <w:p w:rsidR="00BA346D" w:rsidRDefault="00BA346D" w:rsidP="00BA346D">
      <w:pPr>
        <w:pStyle w:val="a5"/>
      </w:pPr>
      <w:r>
        <w:rPr>
          <w:rFonts w:hint="eastAsia"/>
        </w:rPr>
        <w:t>商品信息（编号，名称，简介，添加时间，类别，图片，数量，价格）。</w:t>
      </w:r>
    </w:p>
    <w:p w:rsidR="00BA346D" w:rsidRDefault="00BA346D" w:rsidP="00BA346D">
      <w:pPr>
        <w:pStyle w:val="a5"/>
      </w:pPr>
      <w:r>
        <w:rPr>
          <w:rFonts w:hint="eastAsia"/>
        </w:rPr>
        <w:t>用户信息（编号，姓名，密码，电子邮箱，电话，地址）。</w:t>
      </w:r>
    </w:p>
    <w:p w:rsidR="00BA346D" w:rsidRDefault="00BA346D" w:rsidP="00BA346D">
      <w:pPr>
        <w:pStyle w:val="a5"/>
      </w:pPr>
      <w:r>
        <w:rPr>
          <w:rFonts w:hint="eastAsia"/>
        </w:rPr>
        <w:t>公告信息（编号，标题，内容，时间）。</w:t>
      </w:r>
    </w:p>
    <w:p w:rsidR="00BA346D" w:rsidRDefault="00BA346D" w:rsidP="00BA346D">
      <w:pPr>
        <w:pStyle w:val="a5"/>
      </w:pPr>
      <w:r>
        <w:rPr>
          <w:rFonts w:hint="eastAsia"/>
        </w:rPr>
        <w:t>评论信息（编号，用户名，商品编号，评论标题，评论内容，发布时间）。</w:t>
      </w:r>
    </w:p>
    <w:p w:rsidR="00BA346D" w:rsidRDefault="00BA346D" w:rsidP="00BA346D">
      <w:pPr>
        <w:pStyle w:val="a5"/>
      </w:pPr>
      <w:r>
        <w:rPr>
          <w:rFonts w:hint="eastAsia"/>
        </w:rPr>
        <w:t>留言信息（编号，用户名，留言标题，留言内容，发布时间）。</w:t>
      </w:r>
    </w:p>
    <w:p w:rsidR="00BA346D" w:rsidRDefault="00BA346D" w:rsidP="00BA346D">
      <w:pPr>
        <w:pStyle w:val="a5"/>
      </w:pPr>
      <w:r>
        <w:rPr>
          <w:rFonts w:hint="eastAsia"/>
        </w:rPr>
        <w:t>资讯信息（编号，资讯分类，资讯标题，资讯内容，作者，发布时间）。</w:t>
      </w:r>
    </w:p>
    <w:p w:rsidR="00BA346D" w:rsidRPr="00BA346D" w:rsidRDefault="00BA346D" w:rsidP="00BA346D">
      <w:pPr>
        <w:pStyle w:val="3"/>
      </w:pPr>
      <w:bookmarkStart w:id="128" w:name="_Toc449989485"/>
      <w:bookmarkStart w:id="129" w:name="_Toc450207265"/>
      <w:r>
        <w:rPr>
          <w:rFonts w:hint="eastAsia"/>
        </w:rPr>
        <w:t>数据库物理设计</w:t>
      </w:r>
      <w:bookmarkEnd w:id="128"/>
      <w:bookmarkEnd w:id="129"/>
    </w:p>
    <w:p w:rsidR="00BA346D" w:rsidRDefault="00BA346D" w:rsidP="00BA346D">
      <w:pPr>
        <w:pStyle w:val="a5"/>
      </w:pPr>
      <w:r>
        <w:rPr>
          <w:rFonts w:hint="eastAsia"/>
        </w:rPr>
        <w:t>由于网上购物系统的数据存放在数据中心的数据库里，所以数据表的设计</w:t>
      </w:r>
      <w:r w:rsidR="009B4116">
        <w:rPr>
          <w:rFonts w:hint="eastAsia"/>
        </w:rPr>
        <w:t>是比较重要的</w:t>
      </w:r>
      <w:r>
        <w:rPr>
          <w:rFonts w:hint="eastAsia"/>
        </w:rPr>
        <w:t>。根据要求，在mysql数据库设计了多张数据库表，来完成相关的数据的存储</w:t>
      </w:r>
      <w:r>
        <w:rPr>
          <w:rStyle w:val="affc"/>
          <w:rFonts w:hint="eastAsia"/>
        </w:rPr>
        <w:t>[8</w:t>
      </w:r>
      <w:r w:rsidRPr="0037765B">
        <w:rPr>
          <w:rStyle w:val="affc"/>
          <w:rFonts w:hint="eastAsia"/>
        </w:rPr>
        <w:t>]</w:t>
      </w:r>
      <w:r>
        <w:rPr>
          <w:rFonts w:hint="eastAsia"/>
        </w:rPr>
        <w:t>。这个数据库有</w:t>
      </w:r>
      <w:hyperlink r:id="rId48" w:history="1">
        <w:r>
          <w:t>job_news</w:t>
        </w:r>
      </w:hyperlink>
      <w:r>
        <w:rPr>
          <w:rFonts w:hint="eastAsia"/>
        </w:rPr>
        <w:t>、</w:t>
      </w:r>
      <w:hyperlink r:id="rId49" w:history="1">
        <w:r>
          <w:t>tb_admin</w:t>
        </w:r>
      </w:hyperlink>
      <w:r>
        <w:rPr>
          <w:rFonts w:hint="eastAsia"/>
        </w:rPr>
        <w:t>、</w:t>
      </w:r>
      <w:hyperlink r:id="rId50" w:tooltip="浏览:  (1 行数)" w:history="1">
        <w:r>
          <w:t>tb_dingdan</w:t>
        </w:r>
      </w:hyperlink>
      <w:r>
        <w:rPr>
          <w:rFonts w:hint="eastAsia"/>
        </w:rPr>
        <w:t>、</w:t>
      </w:r>
      <w:hyperlink r:id="rId51" w:tooltip="浏览:  (1 行数)" w:history="1">
        <w:r>
          <w:t>tb_gonggao</w:t>
        </w:r>
      </w:hyperlink>
      <w:r>
        <w:rPr>
          <w:rFonts w:hint="eastAsia"/>
        </w:rPr>
        <w:t>、</w:t>
      </w:r>
      <w:hyperlink r:id="rId52" w:tooltip="浏览:  (3 行数)" w:history="1">
        <w:r>
          <w:t>tb_leaveword</w:t>
        </w:r>
      </w:hyperlink>
      <w:r>
        <w:rPr>
          <w:rFonts w:hint="eastAsia"/>
        </w:rPr>
        <w:t>、</w:t>
      </w:r>
      <w:hyperlink r:id="rId53" w:tooltip="浏览:  (2 行数)" w:history="1">
        <w:r>
          <w:t>tb_links</w:t>
        </w:r>
      </w:hyperlink>
      <w:r>
        <w:rPr>
          <w:rFonts w:hint="eastAsia"/>
        </w:rPr>
        <w:t>、</w:t>
      </w:r>
      <w:hyperlink r:id="rId54" w:tooltip="浏览:  (1 行数)" w:history="1">
        <w:r>
          <w:t>tb_pingjia</w:t>
        </w:r>
      </w:hyperlink>
      <w:r>
        <w:rPr>
          <w:rFonts w:hint="eastAsia"/>
        </w:rPr>
        <w:t>、</w:t>
      </w:r>
      <w:hyperlink r:id="rId55" w:tooltip="浏览:  (14 行数)" w:history="1">
        <w:r>
          <w:t>tb_shangpin</w:t>
        </w:r>
      </w:hyperlink>
      <w:r>
        <w:rPr>
          <w:rFonts w:hint="eastAsia"/>
        </w:rPr>
        <w:t>、</w:t>
      </w:r>
      <w:hyperlink r:id="rId56" w:tooltip="浏览:  (6 行数)" w:history="1">
        <w:r>
          <w:t>tb_type</w:t>
        </w:r>
      </w:hyperlink>
      <w:r>
        <w:rPr>
          <w:rFonts w:hint="eastAsia"/>
        </w:rPr>
        <w:t>、</w:t>
      </w:r>
      <w:hyperlink r:id="rId57" w:tooltip="浏览:  (3 行数)" w:history="1">
        <w:r>
          <w:t>tb_user</w:t>
        </w:r>
      </w:hyperlink>
      <w:r>
        <w:rPr>
          <w:rFonts w:hint="eastAsia"/>
        </w:rPr>
        <w:t>等十个表组成。数据库中确定的信息表部分信息如下：</w:t>
      </w:r>
    </w:p>
    <w:p w:rsidR="00BA346D" w:rsidRDefault="00BA346D" w:rsidP="00BA346D">
      <w:pPr>
        <w:pStyle w:val="a5"/>
      </w:pPr>
      <w:r>
        <w:rPr>
          <w:rFonts w:hint="eastAsia"/>
        </w:rPr>
        <w:lastRenderedPageBreak/>
        <w:t>（1）资讯信息表包含</w:t>
      </w:r>
      <w:r w:rsidR="00A025EB">
        <w:rPr>
          <w:rFonts w:hint="eastAsia"/>
        </w:rPr>
        <w:t>6个部分。</w:t>
      </w:r>
      <w:r>
        <w:rPr>
          <w:rFonts w:hint="eastAsia"/>
        </w:rPr>
        <w:t>资讯信息表</w:t>
      </w:r>
      <w:hyperlink r:id="rId58" w:history="1">
        <w:r>
          <w:t>job_news</w:t>
        </w:r>
      </w:hyperlink>
      <w:r>
        <w:rPr>
          <w:rFonts w:hint="eastAsia"/>
        </w:rPr>
        <w:t>。如表4-1所示。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sidRPr="00BA346D">
        <w:t>1</w:t>
      </w:r>
      <w:r>
        <w:fldChar w:fldCharType="end"/>
      </w:r>
      <w:r w:rsidRPr="00B73608">
        <w:rPr>
          <w:rFonts w:hint="eastAsia"/>
        </w:rPr>
        <w:t>资讯信息表（job_news）</w:t>
      </w:r>
    </w:p>
    <w:tbl>
      <w:tblPr>
        <w:tblW w:w="800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494"/>
        <w:gridCol w:w="1843"/>
        <w:gridCol w:w="1123"/>
        <w:gridCol w:w="927"/>
        <w:gridCol w:w="1447"/>
      </w:tblGrid>
      <w:tr w:rsidR="00697822" w:rsidRPr="00C74485" w:rsidTr="00A025EB">
        <w:trPr>
          <w:tblHeader/>
          <w:jc w:val="center"/>
        </w:trPr>
        <w:tc>
          <w:tcPr>
            <w:tcW w:w="1166" w:type="dxa"/>
            <w:shd w:val="clear" w:color="auto" w:fill="auto"/>
          </w:tcPr>
          <w:p w:rsidR="00BA346D" w:rsidRPr="00683972" w:rsidRDefault="00BA346D" w:rsidP="00AD6AD5">
            <w:pPr>
              <w:pStyle w:val="aff7"/>
            </w:pPr>
            <w:r w:rsidRPr="00683972">
              <w:t>字段</w:t>
            </w:r>
          </w:p>
        </w:tc>
        <w:tc>
          <w:tcPr>
            <w:tcW w:w="1494" w:type="dxa"/>
            <w:shd w:val="clear" w:color="auto" w:fill="auto"/>
          </w:tcPr>
          <w:p w:rsidR="00BA346D" w:rsidRPr="00683972" w:rsidRDefault="00BA346D" w:rsidP="00AD6AD5">
            <w:pPr>
              <w:pStyle w:val="aff7"/>
            </w:pPr>
            <w:r w:rsidRPr="00683972">
              <w:t>类型</w:t>
            </w:r>
          </w:p>
        </w:tc>
        <w:tc>
          <w:tcPr>
            <w:tcW w:w="1843" w:type="dxa"/>
            <w:shd w:val="clear" w:color="auto" w:fill="auto"/>
          </w:tcPr>
          <w:p w:rsidR="00BA346D" w:rsidRPr="00683972" w:rsidRDefault="00BA346D" w:rsidP="00AD6AD5">
            <w:pPr>
              <w:pStyle w:val="aff7"/>
            </w:pPr>
            <w:r w:rsidRPr="00683972">
              <w:t>整理</w:t>
            </w:r>
          </w:p>
        </w:tc>
        <w:tc>
          <w:tcPr>
            <w:tcW w:w="1123" w:type="dxa"/>
            <w:shd w:val="clear" w:color="auto" w:fill="auto"/>
          </w:tcPr>
          <w:p w:rsidR="00BA346D" w:rsidRPr="00683972" w:rsidRDefault="00BA346D" w:rsidP="00AD6AD5">
            <w:pPr>
              <w:pStyle w:val="aff7"/>
            </w:pPr>
            <w:r w:rsidRPr="00683972">
              <w:rPr>
                <w:rFonts w:hint="eastAsia"/>
              </w:rPr>
              <w:t>允许为</w:t>
            </w:r>
            <w:r w:rsidRPr="00683972">
              <w:t>空</w:t>
            </w:r>
          </w:p>
        </w:tc>
        <w:tc>
          <w:tcPr>
            <w:tcW w:w="927" w:type="dxa"/>
            <w:shd w:val="clear" w:color="auto" w:fill="auto"/>
          </w:tcPr>
          <w:p w:rsidR="00BA346D" w:rsidRPr="00683972" w:rsidRDefault="00BA346D" w:rsidP="00AD6AD5">
            <w:pPr>
              <w:pStyle w:val="aff7"/>
            </w:pPr>
            <w:r w:rsidRPr="00683972">
              <w:t>默认</w:t>
            </w:r>
          </w:p>
        </w:tc>
        <w:tc>
          <w:tcPr>
            <w:tcW w:w="1447" w:type="dxa"/>
            <w:shd w:val="clear" w:color="auto" w:fill="auto"/>
          </w:tcPr>
          <w:p w:rsidR="00BA346D" w:rsidRPr="00683972" w:rsidRDefault="00BA346D" w:rsidP="00AD6AD5">
            <w:pPr>
              <w:pStyle w:val="aff7"/>
            </w:pPr>
            <w:r w:rsidRPr="00683972">
              <w:rPr>
                <w:rFonts w:hint="eastAsia"/>
              </w:rPr>
              <w:t>说明</w:t>
            </w:r>
          </w:p>
        </w:tc>
      </w:tr>
      <w:tr w:rsidR="00697822" w:rsidRPr="00C74485" w:rsidTr="00A025EB">
        <w:trPr>
          <w:tblHeader/>
          <w:jc w:val="center"/>
        </w:trPr>
        <w:tc>
          <w:tcPr>
            <w:tcW w:w="1166" w:type="dxa"/>
            <w:shd w:val="clear" w:color="auto" w:fill="auto"/>
          </w:tcPr>
          <w:p w:rsidR="00BA346D" w:rsidRPr="00683972" w:rsidRDefault="00BA346D" w:rsidP="00AD6AD5">
            <w:pPr>
              <w:pStyle w:val="aff8"/>
            </w:pPr>
            <w:r w:rsidRPr="00683972">
              <w:t>id</w:t>
            </w:r>
          </w:p>
        </w:tc>
        <w:tc>
          <w:tcPr>
            <w:tcW w:w="1494" w:type="dxa"/>
            <w:shd w:val="clear" w:color="auto" w:fill="auto"/>
          </w:tcPr>
          <w:p w:rsidR="00BA346D" w:rsidRPr="00683972" w:rsidRDefault="00BA346D" w:rsidP="00AD6AD5">
            <w:pPr>
              <w:pStyle w:val="aff8"/>
            </w:pPr>
            <w:r w:rsidRPr="00683972">
              <w:t>int(11)</w:t>
            </w:r>
          </w:p>
        </w:tc>
        <w:tc>
          <w:tcPr>
            <w:tcW w:w="1843" w:type="dxa"/>
            <w:shd w:val="clear" w:color="auto" w:fill="auto"/>
          </w:tcPr>
          <w:p w:rsidR="00BA346D" w:rsidRPr="00683972" w:rsidRDefault="00BA346D" w:rsidP="00AD6AD5">
            <w:pPr>
              <w:pStyle w:val="aff8"/>
            </w:pPr>
          </w:p>
        </w:tc>
        <w:tc>
          <w:tcPr>
            <w:tcW w:w="1123" w:type="dxa"/>
            <w:shd w:val="clear" w:color="auto" w:fill="auto"/>
          </w:tcPr>
          <w:p w:rsidR="00BA346D" w:rsidRPr="00BA346D" w:rsidRDefault="00BA346D" w:rsidP="00AD6AD5">
            <w:pPr>
              <w:pStyle w:val="aff8"/>
            </w:pPr>
            <w:r>
              <w:t>否</w:t>
            </w:r>
          </w:p>
        </w:tc>
        <w:tc>
          <w:tcPr>
            <w:tcW w:w="927" w:type="dxa"/>
            <w:shd w:val="clear" w:color="auto" w:fill="auto"/>
          </w:tcPr>
          <w:p w:rsidR="00BA346D" w:rsidRPr="00BA346D" w:rsidRDefault="00BA346D" w:rsidP="00AD6AD5">
            <w:pPr>
              <w:pStyle w:val="aff8"/>
            </w:pPr>
            <w:r>
              <w:t>无</w:t>
            </w:r>
          </w:p>
        </w:tc>
        <w:tc>
          <w:tcPr>
            <w:tcW w:w="1447" w:type="dxa"/>
            <w:shd w:val="clear" w:color="auto" w:fill="auto"/>
          </w:tcPr>
          <w:p w:rsidR="00BA346D" w:rsidRPr="00BA346D" w:rsidRDefault="00BA346D" w:rsidP="00AD6AD5">
            <w:pPr>
              <w:pStyle w:val="aff8"/>
            </w:pPr>
            <w:r>
              <w:rPr>
                <w:rFonts w:hint="eastAsia"/>
              </w:rPr>
              <w:t xml:space="preserve">主键ID </w:t>
            </w:r>
          </w:p>
        </w:tc>
      </w:tr>
      <w:tr w:rsidR="00697822" w:rsidRPr="00C74485" w:rsidTr="00A025EB">
        <w:trPr>
          <w:tblHeader/>
          <w:jc w:val="center"/>
        </w:trPr>
        <w:tc>
          <w:tcPr>
            <w:tcW w:w="1166" w:type="dxa"/>
            <w:shd w:val="clear" w:color="auto" w:fill="auto"/>
          </w:tcPr>
          <w:p w:rsidR="00BA346D" w:rsidRPr="00BA346D" w:rsidRDefault="00BA346D" w:rsidP="00AD6AD5">
            <w:pPr>
              <w:pStyle w:val="aff8"/>
            </w:pPr>
            <w:r>
              <w:t>lei</w:t>
            </w:r>
          </w:p>
        </w:tc>
        <w:tc>
          <w:tcPr>
            <w:tcW w:w="1494" w:type="dxa"/>
            <w:shd w:val="clear" w:color="auto" w:fill="auto"/>
          </w:tcPr>
          <w:p w:rsidR="00BA346D" w:rsidRPr="00BA346D" w:rsidRDefault="0061552D" w:rsidP="00AD6AD5">
            <w:pPr>
              <w:pStyle w:val="aff8"/>
            </w:pPr>
            <w:r>
              <w:t>varchar(</w:t>
            </w:r>
            <w:r>
              <w:rPr>
                <w:rFonts w:hint="eastAsia"/>
              </w:rPr>
              <w:t>120</w:t>
            </w:r>
            <w:r w:rsidR="00BA346D">
              <w:t>)</w:t>
            </w:r>
          </w:p>
        </w:tc>
        <w:tc>
          <w:tcPr>
            <w:tcW w:w="1843" w:type="dxa"/>
            <w:shd w:val="clear" w:color="auto" w:fill="auto"/>
          </w:tcPr>
          <w:p w:rsidR="00BA346D" w:rsidRPr="00BA346D" w:rsidRDefault="00BA346D" w:rsidP="00AD6AD5">
            <w:pPr>
              <w:pStyle w:val="aff8"/>
            </w:pPr>
            <w:r>
              <w:t>gbk_chinese_ci</w:t>
            </w:r>
          </w:p>
        </w:tc>
        <w:tc>
          <w:tcPr>
            <w:tcW w:w="1123" w:type="dxa"/>
            <w:shd w:val="clear" w:color="auto" w:fill="auto"/>
          </w:tcPr>
          <w:p w:rsidR="00BA346D" w:rsidRPr="00BA346D" w:rsidRDefault="00BA346D" w:rsidP="00AD6AD5">
            <w:pPr>
              <w:pStyle w:val="aff8"/>
            </w:pPr>
            <w:r>
              <w:t>否</w:t>
            </w:r>
          </w:p>
        </w:tc>
        <w:tc>
          <w:tcPr>
            <w:tcW w:w="927" w:type="dxa"/>
            <w:shd w:val="clear" w:color="auto" w:fill="auto"/>
          </w:tcPr>
          <w:p w:rsidR="00BA346D" w:rsidRPr="00BA346D" w:rsidRDefault="00BA346D" w:rsidP="00AD6AD5">
            <w:pPr>
              <w:pStyle w:val="aff8"/>
            </w:pPr>
            <w:r>
              <w:t>无</w:t>
            </w:r>
          </w:p>
        </w:tc>
        <w:tc>
          <w:tcPr>
            <w:tcW w:w="1447" w:type="dxa"/>
            <w:shd w:val="clear" w:color="auto" w:fill="auto"/>
          </w:tcPr>
          <w:p w:rsidR="00BA346D" w:rsidRPr="00BA346D" w:rsidRDefault="00BA346D" w:rsidP="00AD6AD5">
            <w:pPr>
              <w:pStyle w:val="aff8"/>
            </w:pPr>
            <w:r>
              <w:rPr>
                <w:rFonts w:hint="eastAsia"/>
              </w:rPr>
              <w:t>资讯</w:t>
            </w:r>
            <w:r w:rsidR="00A025EB">
              <w:rPr>
                <w:rFonts w:hint="eastAsia"/>
              </w:rPr>
              <w:t>的</w:t>
            </w:r>
            <w:r>
              <w:rPr>
                <w:rFonts w:hint="eastAsia"/>
              </w:rPr>
              <w:t>分类</w:t>
            </w:r>
          </w:p>
        </w:tc>
      </w:tr>
      <w:tr w:rsidR="00697822" w:rsidRPr="00C74485" w:rsidTr="00A025EB">
        <w:trPr>
          <w:tblHeader/>
          <w:jc w:val="center"/>
        </w:trPr>
        <w:tc>
          <w:tcPr>
            <w:tcW w:w="1166" w:type="dxa"/>
            <w:shd w:val="clear" w:color="auto" w:fill="auto"/>
          </w:tcPr>
          <w:p w:rsidR="00BA346D" w:rsidRPr="00BA346D" w:rsidRDefault="00BA346D" w:rsidP="00AD6AD5">
            <w:pPr>
              <w:pStyle w:val="aff8"/>
            </w:pPr>
            <w:r>
              <w:t>title</w:t>
            </w:r>
          </w:p>
        </w:tc>
        <w:tc>
          <w:tcPr>
            <w:tcW w:w="1494" w:type="dxa"/>
            <w:shd w:val="clear" w:color="auto" w:fill="auto"/>
          </w:tcPr>
          <w:p w:rsidR="00BA346D" w:rsidRPr="00BA346D" w:rsidRDefault="0061552D" w:rsidP="00AD6AD5">
            <w:pPr>
              <w:pStyle w:val="aff8"/>
            </w:pPr>
            <w:r>
              <w:t>varchar(</w:t>
            </w:r>
            <w:r>
              <w:rPr>
                <w:rFonts w:hint="eastAsia"/>
              </w:rPr>
              <w:t>12</w:t>
            </w:r>
            <w:r w:rsidR="00BA346D">
              <w:t>0)</w:t>
            </w:r>
          </w:p>
        </w:tc>
        <w:tc>
          <w:tcPr>
            <w:tcW w:w="1843" w:type="dxa"/>
            <w:shd w:val="clear" w:color="auto" w:fill="auto"/>
          </w:tcPr>
          <w:p w:rsidR="00BA346D" w:rsidRPr="00BA346D" w:rsidRDefault="00BA346D" w:rsidP="00AD6AD5">
            <w:pPr>
              <w:pStyle w:val="aff8"/>
            </w:pPr>
            <w:r>
              <w:t>gbk_chinese_ci</w:t>
            </w:r>
          </w:p>
        </w:tc>
        <w:tc>
          <w:tcPr>
            <w:tcW w:w="1123" w:type="dxa"/>
            <w:shd w:val="clear" w:color="auto" w:fill="auto"/>
          </w:tcPr>
          <w:p w:rsidR="00BA346D" w:rsidRPr="00BA346D" w:rsidRDefault="00BA346D" w:rsidP="00AD6AD5">
            <w:pPr>
              <w:pStyle w:val="aff8"/>
            </w:pPr>
            <w:r>
              <w:t>否</w:t>
            </w:r>
          </w:p>
        </w:tc>
        <w:tc>
          <w:tcPr>
            <w:tcW w:w="927" w:type="dxa"/>
            <w:shd w:val="clear" w:color="auto" w:fill="auto"/>
          </w:tcPr>
          <w:p w:rsidR="00BA346D" w:rsidRPr="00BA346D" w:rsidRDefault="00BA346D" w:rsidP="00AD6AD5">
            <w:pPr>
              <w:pStyle w:val="aff8"/>
            </w:pPr>
            <w:r>
              <w:t>无</w:t>
            </w:r>
          </w:p>
        </w:tc>
        <w:tc>
          <w:tcPr>
            <w:tcW w:w="1447" w:type="dxa"/>
            <w:shd w:val="clear" w:color="auto" w:fill="auto"/>
          </w:tcPr>
          <w:p w:rsidR="00BA346D" w:rsidRPr="00BA346D" w:rsidRDefault="009B5683" w:rsidP="00AD6AD5">
            <w:pPr>
              <w:pStyle w:val="aff8"/>
            </w:pPr>
            <w:r>
              <w:rPr>
                <w:rFonts w:hint="eastAsia"/>
              </w:rPr>
              <w:t>资讯的题目</w:t>
            </w:r>
          </w:p>
        </w:tc>
      </w:tr>
      <w:tr w:rsidR="00697822" w:rsidRPr="00C74485" w:rsidTr="00A025EB">
        <w:trPr>
          <w:tblHeader/>
          <w:jc w:val="center"/>
        </w:trPr>
        <w:tc>
          <w:tcPr>
            <w:tcW w:w="1166" w:type="dxa"/>
            <w:shd w:val="clear" w:color="auto" w:fill="auto"/>
          </w:tcPr>
          <w:p w:rsidR="00BA346D" w:rsidRPr="00BA346D" w:rsidRDefault="00BA346D" w:rsidP="00AD6AD5">
            <w:pPr>
              <w:pStyle w:val="aff8"/>
            </w:pPr>
            <w:r>
              <w:t>content</w:t>
            </w:r>
          </w:p>
        </w:tc>
        <w:tc>
          <w:tcPr>
            <w:tcW w:w="1494" w:type="dxa"/>
            <w:shd w:val="clear" w:color="auto" w:fill="auto"/>
          </w:tcPr>
          <w:p w:rsidR="00BA346D" w:rsidRPr="00BA346D" w:rsidRDefault="00BA346D" w:rsidP="00AD6AD5">
            <w:pPr>
              <w:pStyle w:val="aff8"/>
            </w:pPr>
            <w:r>
              <w:t>text</w:t>
            </w:r>
          </w:p>
        </w:tc>
        <w:tc>
          <w:tcPr>
            <w:tcW w:w="1843" w:type="dxa"/>
            <w:shd w:val="clear" w:color="auto" w:fill="auto"/>
          </w:tcPr>
          <w:p w:rsidR="00BA346D" w:rsidRPr="00BA346D" w:rsidRDefault="00BA346D" w:rsidP="00AD6AD5">
            <w:pPr>
              <w:pStyle w:val="aff8"/>
            </w:pPr>
            <w:r>
              <w:t>gbk_chinese_ci</w:t>
            </w:r>
          </w:p>
        </w:tc>
        <w:tc>
          <w:tcPr>
            <w:tcW w:w="1123" w:type="dxa"/>
            <w:shd w:val="clear" w:color="auto" w:fill="auto"/>
          </w:tcPr>
          <w:p w:rsidR="00BA346D" w:rsidRPr="00BA346D" w:rsidRDefault="00BA346D" w:rsidP="00AD6AD5">
            <w:pPr>
              <w:pStyle w:val="aff8"/>
            </w:pPr>
            <w:r>
              <w:t>是</w:t>
            </w:r>
          </w:p>
        </w:tc>
        <w:tc>
          <w:tcPr>
            <w:tcW w:w="927" w:type="dxa"/>
            <w:shd w:val="clear" w:color="auto" w:fill="auto"/>
          </w:tcPr>
          <w:p w:rsidR="00BA346D" w:rsidRPr="00BA346D" w:rsidRDefault="00BA346D" w:rsidP="00AD6AD5">
            <w:pPr>
              <w:pStyle w:val="aff8"/>
            </w:pPr>
            <w:r>
              <w:t>NULL</w:t>
            </w:r>
          </w:p>
        </w:tc>
        <w:tc>
          <w:tcPr>
            <w:tcW w:w="1447" w:type="dxa"/>
            <w:shd w:val="clear" w:color="auto" w:fill="auto"/>
          </w:tcPr>
          <w:p w:rsidR="00BA346D" w:rsidRPr="00BA346D" w:rsidRDefault="009B5683" w:rsidP="00AD6AD5">
            <w:pPr>
              <w:pStyle w:val="aff8"/>
            </w:pPr>
            <w:r>
              <w:rPr>
                <w:rFonts w:hint="eastAsia"/>
              </w:rPr>
              <w:t>资讯详情</w:t>
            </w:r>
          </w:p>
        </w:tc>
      </w:tr>
      <w:tr w:rsidR="00697822" w:rsidRPr="00C74485" w:rsidTr="00A025EB">
        <w:trPr>
          <w:tblHeader/>
          <w:jc w:val="center"/>
        </w:trPr>
        <w:tc>
          <w:tcPr>
            <w:tcW w:w="1166" w:type="dxa"/>
            <w:shd w:val="clear" w:color="auto" w:fill="auto"/>
          </w:tcPr>
          <w:p w:rsidR="00BA346D" w:rsidRPr="00BA346D" w:rsidRDefault="00BA346D" w:rsidP="00AD6AD5">
            <w:pPr>
              <w:pStyle w:val="aff8"/>
            </w:pPr>
            <w:r>
              <w:t>create</w:t>
            </w:r>
          </w:p>
        </w:tc>
        <w:tc>
          <w:tcPr>
            <w:tcW w:w="1494" w:type="dxa"/>
            <w:shd w:val="clear" w:color="auto" w:fill="auto"/>
          </w:tcPr>
          <w:p w:rsidR="00BA346D" w:rsidRPr="00BA346D" w:rsidRDefault="0061552D" w:rsidP="00AD6AD5">
            <w:pPr>
              <w:pStyle w:val="aff8"/>
            </w:pPr>
            <w:r>
              <w:t>varchar(</w:t>
            </w:r>
            <w:r>
              <w:rPr>
                <w:rFonts w:hint="eastAsia"/>
              </w:rPr>
              <w:t>120</w:t>
            </w:r>
            <w:r w:rsidR="00BA346D">
              <w:t>)</w:t>
            </w:r>
          </w:p>
        </w:tc>
        <w:tc>
          <w:tcPr>
            <w:tcW w:w="1843" w:type="dxa"/>
            <w:shd w:val="clear" w:color="auto" w:fill="auto"/>
          </w:tcPr>
          <w:p w:rsidR="00BA346D" w:rsidRPr="00BA346D" w:rsidRDefault="00BA346D" w:rsidP="00AD6AD5">
            <w:pPr>
              <w:pStyle w:val="aff8"/>
            </w:pPr>
            <w:r>
              <w:t>gbk_chinese_ci</w:t>
            </w:r>
          </w:p>
        </w:tc>
        <w:tc>
          <w:tcPr>
            <w:tcW w:w="1123" w:type="dxa"/>
            <w:shd w:val="clear" w:color="auto" w:fill="auto"/>
          </w:tcPr>
          <w:p w:rsidR="00BA346D" w:rsidRPr="00BA346D" w:rsidRDefault="00BA346D" w:rsidP="00AD6AD5">
            <w:pPr>
              <w:pStyle w:val="aff8"/>
            </w:pPr>
            <w:r>
              <w:t>否</w:t>
            </w:r>
          </w:p>
        </w:tc>
        <w:tc>
          <w:tcPr>
            <w:tcW w:w="927" w:type="dxa"/>
            <w:shd w:val="clear" w:color="auto" w:fill="auto"/>
          </w:tcPr>
          <w:p w:rsidR="00BA346D" w:rsidRPr="00BA346D" w:rsidRDefault="00BA346D" w:rsidP="00AD6AD5">
            <w:pPr>
              <w:pStyle w:val="aff8"/>
            </w:pPr>
            <w:r>
              <w:t>无</w:t>
            </w:r>
          </w:p>
        </w:tc>
        <w:tc>
          <w:tcPr>
            <w:tcW w:w="1447" w:type="dxa"/>
            <w:shd w:val="clear" w:color="auto" w:fill="auto"/>
          </w:tcPr>
          <w:p w:rsidR="00BA346D" w:rsidRPr="00BA346D" w:rsidRDefault="00BA346D" w:rsidP="00AD6AD5">
            <w:pPr>
              <w:pStyle w:val="aff8"/>
            </w:pPr>
            <w:r>
              <w:rPr>
                <w:rFonts w:hint="eastAsia"/>
              </w:rPr>
              <w:t>发布者</w:t>
            </w:r>
          </w:p>
        </w:tc>
      </w:tr>
      <w:tr w:rsidR="00697822" w:rsidRPr="00C74485" w:rsidTr="00A025EB">
        <w:trPr>
          <w:tblHeader/>
          <w:jc w:val="center"/>
        </w:trPr>
        <w:tc>
          <w:tcPr>
            <w:tcW w:w="1166" w:type="dxa"/>
            <w:shd w:val="clear" w:color="auto" w:fill="auto"/>
          </w:tcPr>
          <w:p w:rsidR="00BA346D" w:rsidRPr="00BA346D" w:rsidRDefault="00BA346D" w:rsidP="00AD6AD5">
            <w:pPr>
              <w:pStyle w:val="aff8"/>
            </w:pPr>
            <w:r>
              <w:t>date</w:t>
            </w:r>
          </w:p>
        </w:tc>
        <w:tc>
          <w:tcPr>
            <w:tcW w:w="1494" w:type="dxa"/>
            <w:shd w:val="clear" w:color="auto" w:fill="auto"/>
          </w:tcPr>
          <w:p w:rsidR="00BA346D" w:rsidRPr="00BA346D" w:rsidRDefault="00BA346D" w:rsidP="00AD6AD5">
            <w:pPr>
              <w:pStyle w:val="aff8"/>
            </w:pPr>
            <w:r>
              <w:t>datetime</w:t>
            </w:r>
          </w:p>
        </w:tc>
        <w:tc>
          <w:tcPr>
            <w:tcW w:w="1843" w:type="dxa"/>
            <w:shd w:val="clear" w:color="auto" w:fill="auto"/>
          </w:tcPr>
          <w:p w:rsidR="00BA346D" w:rsidRDefault="00BA346D" w:rsidP="00AD6AD5">
            <w:pPr>
              <w:pStyle w:val="aff8"/>
            </w:pPr>
          </w:p>
        </w:tc>
        <w:tc>
          <w:tcPr>
            <w:tcW w:w="1123" w:type="dxa"/>
            <w:shd w:val="clear" w:color="auto" w:fill="auto"/>
          </w:tcPr>
          <w:p w:rsidR="00BA346D" w:rsidRPr="00BA346D" w:rsidRDefault="00BA346D" w:rsidP="00AD6AD5">
            <w:pPr>
              <w:pStyle w:val="aff8"/>
            </w:pPr>
            <w:r>
              <w:t>否</w:t>
            </w:r>
          </w:p>
        </w:tc>
        <w:tc>
          <w:tcPr>
            <w:tcW w:w="927" w:type="dxa"/>
            <w:shd w:val="clear" w:color="auto" w:fill="auto"/>
          </w:tcPr>
          <w:p w:rsidR="00BA346D" w:rsidRPr="00BA346D" w:rsidRDefault="00BA346D" w:rsidP="00AD6AD5">
            <w:pPr>
              <w:pStyle w:val="aff8"/>
            </w:pPr>
            <w:r>
              <w:t>无</w:t>
            </w:r>
          </w:p>
        </w:tc>
        <w:tc>
          <w:tcPr>
            <w:tcW w:w="1447" w:type="dxa"/>
            <w:shd w:val="clear" w:color="auto" w:fill="auto"/>
          </w:tcPr>
          <w:p w:rsidR="00BA346D" w:rsidRPr="00BA346D" w:rsidRDefault="00BA346D" w:rsidP="00AD6AD5">
            <w:pPr>
              <w:pStyle w:val="aff8"/>
            </w:pPr>
            <w:r>
              <w:rPr>
                <w:rFonts w:hint="eastAsia"/>
              </w:rPr>
              <w:t>发布时间</w:t>
            </w:r>
          </w:p>
        </w:tc>
      </w:tr>
    </w:tbl>
    <w:p w:rsidR="00BA346D" w:rsidRDefault="00BA346D" w:rsidP="00BA346D">
      <w:pPr>
        <w:pStyle w:val="a5"/>
      </w:pPr>
      <w:r>
        <w:rPr>
          <w:rFonts w:hint="eastAsia"/>
        </w:rPr>
        <w:t>（2）</w:t>
      </w:r>
      <w:r w:rsidR="009B5683">
        <w:rPr>
          <w:rFonts w:hint="eastAsia"/>
        </w:rPr>
        <w:t>网站</w:t>
      </w:r>
      <w:r>
        <w:rPr>
          <w:rFonts w:hint="eastAsia"/>
        </w:rPr>
        <w:t>管理</w:t>
      </w:r>
      <w:r w:rsidR="009B5683">
        <w:rPr>
          <w:rFonts w:hint="eastAsia"/>
        </w:rPr>
        <w:t>人</w:t>
      </w:r>
      <w:r>
        <w:rPr>
          <w:rFonts w:hint="eastAsia"/>
        </w:rPr>
        <w:t>员信息表</w:t>
      </w:r>
      <w:r w:rsidR="009B5683">
        <w:rPr>
          <w:rFonts w:hint="eastAsia"/>
        </w:rPr>
        <w:t>包含名字，编号和密码。</w:t>
      </w:r>
    </w:p>
    <w:p w:rsidR="00BA346D" w:rsidRDefault="009B5683" w:rsidP="00BA346D">
      <w:pPr>
        <w:pStyle w:val="a5"/>
      </w:pPr>
      <w:r>
        <w:rPr>
          <w:rFonts w:hint="eastAsia"/>
        </w:rPr>
        <w:t>网站</w:t>
      </w:r>
      <w:r w:rsidR="00BA346D">
        <w:rPr>
          <w:rFonts w:hint="eastAsia"/>
        </w:rPr>
        <w:t>管理</w:t>
      </w:r>
      <w:r>
        <w:rPr>
          <w:rFonts w:hint="eastAsia"/>
        </w:rPr>
        <w:t>人</w:t>
      </w:r>
      <w:r w:rsidR="00BA346D">
        <w:rPr>
          <w:rFonts w:hint="eastAsia"/>
        </w:rPr>
        <w:t>员信息表tb_admin，如表4-2所示。</w:t>
      </w:r>
      <w:bookmarkStart w:id="130" w:name="_GoBack"/>
      <w:bookmarkEnd w:id="130"/>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–2</w:t>
      </w:r>
      <w:r w:rsidRPr="00326A76">
        <w:rPr>
          <w:rFonts w:hint="eastAsia"/>
        </w:rPr>
        <w:t>管理员信息表（tb_admin）</w:t>
      </w:r>
      <w:r>
        <w:t xml:space="preserve"> </w:t>
      </w:r>
    </w:p>
    <w:tbl>
      <w:tblPr>
        <w:tblW w:w="800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387"/>
        <w:gridCol w:w="1843"/>
        <w:gridCol w:w="1199"/>
        <w:gridCol w:w="1134"/>
        <w:gridCol w:w="1240"/>
      </w:tblGrid>
      <w:tr w:rsidR="00697822" w:rsidRPr="00C74485" w:rsidTr="00AD6AD5">
        <w:trPr>
          <w:tblHeader/>
          <w:jc w:val="center"/>
        </w:trPr>
        <w:tc>
          <w:tcPr>
            <w:tcW w:w="1197" w:type="dxa"/>
            <w:shd w:val="clear" w:color="auto" w:fill="auto"/>
          </w:tcPr>
          <w:p w:rsidR="00BA346D" w:rsidRPr="00BA346D" w:rsidRDefault="00BA346D" w:rsidP="00AD6AD5">
            <w:pPr>
              <w:pStyle w:val="aff7"/>
            </w:pPr>
            <w:r>
              <w:t>字段</w:t>
            </w:r>
          </w:p>
        </w:tc>
        <w:tc>
          <w:tcPr>
            <w:tcW w:w="1387" w:type="dxa"/>
            <w:shd w:val="clear" w:color="auto" w:fill="auto"/>
          </w:tcPr>
          <w:p w:rsidR="00BA346D" w:rsidRPr="00BA346D" w:rsidRDefault="00BA346D" w:rsidP="00AD6AD5">
            <w:pPr>
              <w:pStyle w:val="aff7"/>
            </w:pPr>
            <w:r>
              <w:t>类型</w:t>
            </w:r>
          </w:p>
        </w:tc>
        <w:tc>
          <w:tcPr>
            <w:tcW w:w="1843" w:type="dxa"/>
            <w:shd w:val="clear" w:color="auto" w:fill="auto"/>
          </w:tcPr>
          <w:p w:rsidR="00BA346D" w:rsidRPr="00BA346D" w:rsidRDefault="00BA346D" w:rsidP="00AD6AD5">
            <w:pPr>
              <w:pStyle w:val="aff7"/>
            </w:pPr>
            <w:r>
              <w:t>整理</w:t>
            </w:r>
          </w:p>
        </w:tc>
        <w:tc>
          <w:tcPr>
            <w:tcW w:w="1199" w:type="dxa"/>
            <w:shd w:val="clear" w:color="auto" w:fill="auto"/>
          </w:tcPr>
          <w:p w:rsidR="00BA346D" w:rsidRPr="00BA346D" w:rsidRDefault="00BA346D" w:rsidP="00AD6AD5">
            <w:pPr>
              <w:pStyle w:val="aff7"/>
            </w:pPr>
            <w:r>
              <w:rPr>
                <w:rFonts w:hint="eastAsia"/>
              </w:rPr>
              <w:t>允许为</w:t>
            </w:r>
            <w:r w:rsidRPr="00BA346D">
              <w:t>空</w:t>
            </w:r>
          </w:p>
        </w:tc>
        <w:tc>
          <w:tcPr>
            <w:tcW w:w="1134" w:type="dxa"/>
            <w:shd w:val="clear" w:color="auto" w:fill="auto"/>
          </w:tcPr>
          <w:p w:rsidR="00BA346D" w:rsidRPr="00BA346D" w:rsidRDefault="00BA346D" w:rsidP="00AD6AD5">
            <w:pPr>
              <w:pStyle w:val="aff7"/>
            </w:pPr>
            <w:r>
              <w:t>默认</w:t>
            </w:r>
          </w:p>
        </w:tc>
        <w:tc>
          <w:tcPr>
            <w:tcW w:w="1240" w:type="dxa"/>
            <w:shd w:val="clear" w:color="auto" w:fill="auto"/>
          </w:tcPr>
          <w:p w:rsidR="00BA346D" w:rsidRPr="00BA346D" w:rsidRDefault="00BA346D" w:rsidP="00AD6AD5">
            <w:pPr>
              <w:pStyle w:val="aff7"/>
            </w:pPr>
            <w:r>
              <w:rPr>
                <w:rFonts w:hint="eastAsia"/>
              </w:rPr>
              <w:t>说明</w:t>
            </w:r>
          </w:p>
        </w:tc>
      </w:tr>
      <w:tr w:rsidR="00697822" w:rsidRPr="00C74485" w:rsidTr="00AD6AD5">
        <w:trPr>
          <w:tblHeader/>
          <w:jc w:val="center"/>
        </w:trPr>
        <w:tc>
          <w:tcPr>
            <w:tcW w:w="1197" w:type="dxa"/>
            <w:shd w:val="clear" w:color="auto" w:fill="auto"/>
          </w:tcPr>
          <w:p w:rsidR="00BA346D" w:rsidRPr="00BA346D" w:rsidRDefault="00BA346D" w:rsidP="00834006">
            <w:pPr>
              <w:pStyle w:val="aff8"/>
            </w:pPr>
            <w:r>
              <w:t>admin_id</w:t>
            </w:r>
          </w:p>
        </w:tc>
        <w:tc>
          <w:tcPr>
            <w:tcW w:w="1387"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199" w:type="dxa"/>
            <w:shd w:val="clear" w:color="auto" w:fill="auto"/>
          </w:tcPr>
          <w:p w:rsidR="00BA346D" w:rsidRPr="00BA346D" w:rsidRDefault="00BA346D" w:rsidP="00834006">
            <w:pPr>
              <w:pStyle w:val="aff8"/>
            </w:pPr>
            <w:r>
              <w:t>否</w:t>
            </w:r>
          </w:p>
        </w:tc>
        <w:tc>
          <w:tcPr>
            <w:tcW w:w="1134" w:type="dxa"/>
            <w:shd w:val="clear" w:color="auto" w:fill="auto"/>
          </w:tcPr>
          <w:p w:rsidR="00BA346D" w:rsidRPr="00BA346D" w:rsidRDefault="00BA346D" w:rsidP="00834006">
            <w:pPr>
              <w:pStyle w:val="aff8"/>
            </w:pPr>
            <w:r>
              <w:t>无</w:t>
            </w:r>
          </w:p>
        </w:tc>
        <w:tc>
          <w:tcPr>
            <w:tcW w:w="1240" w:type="dxa"/>
            <w:shd w:val="clear" w:color="auto" w:fill="auto"/>
          </w:tcPr>
          <w:p w:rsidR="00BA346D" w:rsidRPr="00BA346D" w:rsidRDefault="00BA346D" w:rsidP="00834006">
            <w:pPr>
              <w:pStyle w:val="aff8"/>
            </w:pPr>
            <w:r>
              <w:t>管理员</w:t>
            </w:r>
            <w:r w:rsidRPr="00BA346D">
              <w:rPr>
                <w:rFonts w:hint="eastAsia"/>
              </w:rPr>
              <w:t>ID</w:t>
            </w:r>
          </w:p>
        </w:tc>
      </w:tr>
      <w:tr w:rsidR="00697822" w:rsidRPr="00C74485" w:rsidTr="00AD6AD5">
        <w:trPr>
          <w:trHeight w:val="297"/>
          <w:tblHeader/>
          <w:jc w:val="center"/>
        </w:trPr>
        <w:tc>
          <w:tcPr>
            <w:tcW w:w="1197" w:type="dxa"/>
            <w:shd w:val="clear" w:color="auto" w:fill="auto"/>
          </w:tcPr>
          <w:p w:rsidR="00BA346D" w:rsidRPr="00BA346D" w:rsidRDefault="00BA346D" w:rsidP="00834006">
            <w:pPr>
              <w:pStyle w:val="aff8"/>
            </w:pPr>
            <w:r>
              <w:t>web_admin</w:t>
            </w:r>
          </w:p>
        </w:tc>
        <w:tc>
          <w:tcPr>
            <w:tcW w:w="1387" w:type="dxa"/>
            <w:shd w:val="clear" w:color="auto" w:fill="auto"/>
          </w:tcPr>
          <w:p w:rsidR="00BA346D" w:rsidRPr="00BA346D" w:rsidRDefault="0061552D" w:rsidP="00834006">
            <w:pPr>
              <w:pStyle w:val="aff8"/>
            </w:pPr>
            <w:r>
              <w:t>varchar(</w:t>
            </w:r>
            <w:r>
              <w:rPr>
                <w:rFonts w:hint="eastAsia"/>
              </w:rPr>
              <w:t>6</w:t>
            </w:r>
            <w:r w:rsidR="00BA346D">
              <w:t>0)</w:t>
            </w:r>
          </w:p>
        </w:tc>
        <w:tc>
          <w:tcPr>
            <w:tcW w:w="1843" w:type="dxa"/>
            <w:shd w:val="clear" w:color="auto" w:fill="auto"/>
          </w:tcPr>
          <w:p w:rsidR="00BA346D" w:rsidRPr="00BA346D" w:rsidRDefault="0061552D" w:rsidP="00834006">
            <w:pPr>
              <w:pStyle w:val="aff8"/>
            </w:pPr>
            <w:r w:rsidRPr="0061552D">
              <w:t>utf8_unicode</w:t>
            </w:r>
          </w:p>
        </w:tc>
        <w:tc>
          <w:tcPr>
            <w:tcW w:w="1199"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240" w:type="dxa"/>
            <w:shd w:val="clear" w:color="auto" w:fill="auto"/>
          </w:tcPr>
          <w:p w:rsidR="00BA346D" w:rsidRPr="00BA346D" w:rsidRDefault="00BA346D" w:rsidP="00834006">
            <w:pPr>
              <w:pStyle w:val="aff8"/>
            </w:pPr>
            <w:r>
              <w:t>账号</w:t>
            </w:r>
          </w:p>
        </w:tc>
      </w:tr>
      <w:tr w:rsidR="00697822" w:rsidTr="00AD6AD5">
        <w:trPr>
          <w:tblHeader/>
          <w:jc w:val="center"/>
        </w:trPr>
        <w:tc>
          <w:tcPr>
            <w:tcW w:w="1197" w:type="dxa"/>
            <w:shd w:val="clear" w:color="auto" w:fill="auto"/>
          </w:tcPr>
          <w:p w:rsidR="00BA346D" w:rsidRPr="00BA346D" w:rsidRDefault="00BA346D" w:rsidP="00834006">
            <w:pPr>
              <w:pStyle w:val="aff8"/>
            </w:pPr>
            <w:r>
              <w:t>password</w:t>
            </w:r>
          </w:p>
        </w:tc>
        <w:tc>
          <w:tcPr>
            <w:tcW w:w="1387" w:type="dxa"/>
            <w:shd w:val="clear" w:color="auto" w:fill="auto"/>
          </w:tcPr>
          <w:p w:rsidR="00BA346D" w:rsidRPr="00BA346D" w:rsidRDefault="0061552D" w:rsidP="00834006">
            <w:pPr>
              <w:pStyle w:val="aff8"/>
            </w:pPr>
            <w:r>
              <w:t>varchar(</w:t>
            </w:r>
            <w:r>
              <w:rPr>
                <w:rFonts w:hint="eastAsia"/>
              </w:rPr>
              <w:t>6</w:t>
            </w:r>
            <w:r w:rsidR="00BA346D">
              <w:t>0)</w:t>
            </w:r>
          </w:p>
        </w:tc>
        <w:tc>
          <w:tcPr>
            <w:tcW w:w="1843" w:type="dxa"/>
            <w:shd w:val="clear" w:color="auto" w:fill="auto"/>
          </w:tcPr>
          <w:p w:rsidR="00BA346D" w:rsidRPr="00BA346D" w:rsidRDefault="0061552D" w:rsidP="00834006">
            <w:pPr>
              <w:pStyle w:val="aff8"/>
            </w:pPr>
            <w:r w:rsidRPr="0061552D">
              <w:t>utf8_unicode</w:t>
            </w:r>
          </w:p>
        </w:tc>
        <w:tc>
          <w:tcPr>
            <w:tcW w:w="1199"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240" w:type="dxa"/>
            <w:shd w:val="clear" w:color="auto" w:fill="auto"/>
          </w:tcPr>
          <w:p w:rsidR="00BA346D" w:rsidRPr="00BA346D" w:rsidRDefault="00BA346D" w:rsidP="00834006">
            <w:pPr>
              <w:pStyle w:val="aff8"/>
            </w:pPr>
            <w:r>
              <w:t>密码</w:t>
            </w:r>
          </w:p>
        </w:tc>
      </w:tr>
    </w:tbl>
    <w:p w:rsidR="00BA346D" w:rsidRDefault="00BA346D" w:rsidP="00BA346D">
      <w:pPr>
        <w:pStyle w:val="a5"/>
      </w:pPr>
      <w:r>
        <w:rPr>
          <w:rFonts w:hint="eastAsia"/>
        </w:rPr>
        <w:t>（3）订单信息数据表包括电子邮箱，留言，留言时间，下单人等</w:t>
      </w:r>
      <w:r w:rsidR="009B5683">
        <w:rPr>
          <w:rFonts w:hint="eastAsia"/>
        </w:rPr>
        <w:t>多部分</w:t>
      </w:r>
      <w:r>
        <w:rPr>
          <w:rFonts w:hint="eastAsia"/>
        </w:rPr>
        <w:t>。</w:t>
      </w:r>
    </w:p>
    <w:p w:rsidR="00BA346D" w:rsidRDefault="00BA346D" w:rsidP="00BA346D">
      <w:pPr>
        <w:pStyle w:val="a5"/>
      </w:pPr>
      <w:r>
        <w:rPr>
          <w:rFonts w:hint="eastAsia"/>
        </w:rPr>
        <w:t>订单信息表</w:t>
      </w:r>
      <w:r>
        <w:t>tb_dingdan</w:t>
      </w:r>
      <w:r>
        <w:rPr>
          <w:rFonts w:hint="eastAsia"/>
        </w:rPr>
        <w:t>，表结构如表4-3所示。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–3</w:t>
      </w:r>
      <w:r w:rsidRPr="0018138A">
        <w:rPr>
          <w:rFonts w:hint="eastAsia"/>
        </w:rPr>
        <w:t xml:space="preserve"> 订单信息表（tb_dingdan）</w:t>
      </w:r>
    </w:p>
    <w:tbl>
      <w:tblPr>
        <w:tblW w:w="814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491"/>
        <w:gridCol w:w="1842"/>
        <w:gridCol w:w="1276"/>
        <w:gridCol w:w="851"/>
        <w:gridCol w:w="1378"/>
      </w:tblGrid>
      <w:tr w:rsidR="00697822" w:rsidTr="009B5683">
        <w:trPr>
          <w:tblHeader/>
          <w:jc w:val="center"/>
        </w:trPr>
        <w:tc>
          <w:tcPr>
            <w:tcW w:w="1309" w:type="dxa"/>
            <w:shd w:val="clear" w:color="auto" w:fill="auto"/>
          </w:tcPr>
          <w:p w:rsidR="00BA346D" w:rsidRPr="00BA346D" w:rsidRDefault="00BA346D" w:rsidP="00AD6AD5">
            <w:pPr>
              <w:pStyle w:val="aff7"/>
            </w:pPr>
            <w:r>
              <w:t>字段</w:t>
            </w:r>
          </w:p>
        </w:tc>
        <w:tc>
          <w:tcPr>
            <w:tcW w:w="1491" w:type="dxa"/>
            <w:shd w:val="clear" w:color="auto" w:fill="auto"/>
          </w:tcPr>
          <w:p w:rsidR="00BA346D" w:rsidRPr="00BA346D" w:rsidRDefault="00BA346D" w:rsidP="00AD6AD5">
            <w:pPr>
              <w:pStyle w:val="aff7"/>
            </w:pPr>
            <w:r>
              <w:t>类型</w:t>
            </w:r>
          </w:p>
        </w:tc>
        <w:tc>
          <w:tcPr>
            <w:tcW w:w="1842" w:type="dxa"/>
            <w:shd w:val="clear" w:color="auto" w:fill="auto"/>
          </w:tcPr>
          <w:p w:rsidR="00BA346D" w:rsidRPr="00BA346D" w:rsidRDefault="00BA346D" w:rsidP="00AD6AD5">
            <w:pPr>
              <w:pStyle w:val="aff7"/>
            </w:pPr>
            <w:r>
              <w:t>整理</w:t>
            </w:r>
          </w:p>
        </w:tc>
        <w:tc>
          <w:tcPr>
            <w:tcW w:w="1276" w:type="dxa"/>
            <w:shd w:val="clear" w:color="auto" w:fill="auto"/>
          </w:tcPr>
          <w:p w:rsidR="00BA346D" w:rsidRPr="00BA346D" w:rsidRDefault="00BA346D" w:rsidP="00AD6AD5">
            <w:pPr>
              <w:pStyle w:val="aff7"/>
            </w:pPr>
            <w:r>
              <w:rPr>
                <w:rFonts w:hint="eastAsia"/>
              </w:rPr>
              <w:t>允许为</w:t>
            </w:r>
            <w:r w:rsidRPr="00BA346D">
              <w:t>空</w:t>
            </w:r>
          </w:p>
        </w:tc>
        <w:tc>
          <w:tcPr>
            <w:tcW w:w="851" w:type="dxa"/>
            <w:shd w:val="clear" w:color="auto" w:fill="auto"/>
          </w:tcPr>
          <w:p w:rsidR="00BA346D" w:rsidRPr="00BA346D" w:rsidRDefault="00BA346D" w:rsidP="00AD6AD5">
            <w:pPr>
              <w:pStyle w:val="aff7"/>
            </w:pPr>
            <w:r>
              <w:t>默认</w:t>
            </w:r>
          </w:p>
        </w:tc>
        <w:tc>
          <w:tcPr>
            <w:tcW w:w="1378" w:type="dxa"/>
            <w:shd w:val="clear" w:color="auto" w:fill="auto"/>
          </w:tcPr>
          <w:p w:rsidR="00BA346D" w:rsidRPr="00BA346D" w:rsidRDefault="00BA346D" w:rsidP="00AD6AD5">
            <w:pPr>
              <w:pStyle w:val="aff7"/>
            </w:pPr>
            <w:r>
              <w:t>说明</w:t>
            </w:r>
          </w:p>
        </w:tc>
      </w:tr>
      <w:tr w:rsidR="00697822" w:rsidTr="009B5683">
        <w:trPr>
          <w:tblHeader/>
          <w:jc w:val="center"/>
        </w:trPr>
        <w:tc>
          <w:tcPr>
            <w:tcW w:w="1309" w:type="dxa"/>
            <w:shd w:val="clear" w:color="auto" w:fill="auto"/>
          </w:tcPr>
          <w:p w:rsidR="00BA346D" w:rsidRPr="00BA346D" w:rsidRDefault="00BA346D" w:rsidP="00834006">
            <w:pPr>
              <w:pStyle w:val="aff8"/>
            </w:pPr>
            <w:r>
              <w:t>id</w:t>
            </w:r>
          </w:p>
        </w:tc>
        <w:tc>
          <w:tcPr>
            <w:tcW w:w="1491" w:type="dxa"/>
            <w:shd w:val="clear" w:color="auto" w:fill="auto"/>
          </w:tcPr>
          <w:p w:rsidR="00BA346D" w:rsidRPr="00BA346D" w:rsidRDefault="00BA346D" w:rsidP="00834006">
            <w:pPr>
              <w:pStyle w:val="aff8"/>
            </w:pPr>
            <w:r>
              <w:t>int(4)</w:t>
            </w:r>
          </w:p>
        </w:tc>
        <w:tc>
          <w:tcPr>
            <w:tcW w:w="1842" w:type="dxa"/>
            <w:shd w:val="clear" w:color="auto" w:fill="auto"/>
          </w:tcPr>
          <w:p w:rsidR="00BA346D" w:rsidRDefault="00BA346D" w:rsidP="00834006">
            <w:pPr>
              <w:pStyle w:val="aff8"/>
            </w:pPr>
          </w:p>
        </w:tc>
        <w:tc>
          <w:tcPr>
            <w:tcW w:w="1276" w:type="dxa"/>
            <w:shd w:val="clear" w:color="auto" w:fill="auto"/>
          </w:tcPr>
          <w:p w:rsidR="00BA346D" w:rsidRPr="00BA346D" w:rsidRDefault="00BA346D" w:rsidP="00834006">
            <w:pPr>
              <w:pStyle w:val="aff8"/>
            </w:pPr>
            <w:r>
              <w:t>否</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主键ID</w:t>
            </w:r>
            <w:r w:rsidRPr="00BA346D">
              <w:rPr>
                <w:rFonts w:hint="eastAsia"/>
              </w:rPr>
              <w:t xml:space="preserve"> </w:t>
            </w:r>
          </w:p>
        </w:tc>
      </w:tr>
      <w:tr w:rsidR="00697822" w:rsidTr="009B5683">
        <w:trPr>
          <w:tblHeader/>
          <w:jc w:val="center"/>
        </w:trPr>
        <w:tc>
          <w:tcPr>
            <w:tcW w:w="1309" w:type="dxa"/>
            <w:shd w:val="clear" w:color="auto" w:fill="auto"/>
          </w:tcPr>
          <w:p w:rsidR="00BA346D" w:rsidRPr="00BA346D" w:rsidRDefault="00BA346D" w:rsidP="00834006">
            <w:pPr>
              <w:pStyle w:val="aff8"/>
            </w:pPr>
            <w:r>
              <w:t>dingdanhao</w:t>
            </w:r>
          </w:p>
        </w:tc>
        <w:tc>
          <w:tcPr>
            <w:tcW w:w="1491" w:type="dxa"/>
            <w:shd w:val="clear" w:color="auto" w:fill="auto"/>
          </w:tcPr>
          <w:p w:rsidR="00BA346D" w:rsidRPr="00BA346D" w:rsidRDefault="0061552D" w:rsidP="00834006">
            <w:pPr>
              <w:pStyle w:val="aff8"/>
            </w:pPr>
            <w:r>
              <w:t>varchar(1</w:t>
            </w:r>
            <w:r>
              <w:rPr>
                <w:rFonts w:hint="eastAsia"/>
              </w:rPr>
              <w:t>80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rPr>
                <w:rFonts w:hint="eastAsia"/>
              </w:rPr>
              <w:t>订单号</w:t>
            </w:r>
          </w:p>
        </w:tc>
      </w:tr>
      <w:tr w:rsidR="00697822" w:rsidTr="009B5683">
        <w:trPr>
          <w:tblHeader/>
          <w:jc w:val="center"/>
        </w:trPr>
        <w:tc>
          <w:tcPr>
            <w:tcW w:w="1309" w:type="dxa"/>
            <w:shd w:val="clear" w:color="auto" w:fill="auto"/>
          </w:tcPr>
          <w:p w:rsidR="00BA346D" w:rsidRPr="00BA346D" w:rsidRDefault="00BA346D" w:rsidP="00834006">
            <w:pPr>
              <w:pStyle w:val="aff8"/>
            </w:pPr>
            <w:r>
              <w:t>spc</w:t>
            </w:r>
          </w:p>
        </w:tc>
        <w:tc>
          <w:tcPr>
            <w:tcW w:w="1491" w:type="dxa"/>
            <w:shd w:val="clear" w:color="auto" w:fill="auto"/>
          </w:tcPr>
          <w:p w:rsidR="00BA346D" w:rsidRPr="00BA346D" w:rsidRDefault="0061552D" w:rsidP="00834006">
            <w:pPr>
              <w:pStyle w:val="aff8"/>
            </w:pPr>
            <w:r>
              <w:t>varchar(1</w:t>
            </w:r>
            <w:r>
              <w:rPr>
                <w:rFonts w:hint="eastAsia"/>
              </w:rPr>
              <w:t>80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Default="00BA346D" w:rsidP="00834006">
            <w:pPr>
              <w:pStyle w:val="aff8"/>
            </w:pPr>
          </w:p>
        </w:tc>
      </w:tr>
      <w:tr w:rsidR="00697822" w:rsidTr="009B5683">
        <w:trPr>
          <w:tblHeader/>
          <w:jc w:val="center"/>
        </w:trPr>
        <w:tc>
          <w:tcPr>
            <w:tcW w:w="1309" w:type="dxa"/>
            <w:shd w:val="clear" w:color="auto" w:fill="auto"/>
          </w:tcPr>
          <w:p w:rsidR="00BA346D" w:rsidRPr="00BA346D" w:rsidRDefault="00BA346D" w:rsidP="00834006">
            <w:pPr>
              <w:pStyle w:val="aff8"/>
            </w:pPr>
            <w:r>
              <w:t>slc</w:t>
            </w:r>
          </w:p>
        </w:tc>
        <w:tc>
          <w:tcPr>
            <w:tcW w:w="1491" w:type="dxa"/>
            <w:shd w:val="clear" w:color="auto" w:fill="auto"/>
          </w:tcPr>
          <w:p w:rsidR="00BA346D" w:rsidRPr="00BA346D" w:rsidRDefault="0061552D" w:rsidP="00834006">
            <w:pPr>
              <w:pStyle w:val="aff8"/>
            </w:pPr>
            <w:r>
              <w:t>varchar(1</w:t>
            </w:r>
            <w:r>
              <w:rPr>
                <w:rFonts w:hint="eastAsia"/>
              </w:rPr>
              <w:t>80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Default="00BA346D" w:rsidP="00834006">
            <w:pPr>
              <w:pStyle w:val="aff8"/>
            </w:pPr>
          </w:p>
        </w:tc>
      </w:tr>
      <w:tr w:rsidR="00697822" w:rsidTr="009B5683">
        <w:trPr>
          <w:tblHeader/>
          <w:jc w:val="center"/>
        </w:trPr>
        <w:tc>
          <w:tcPr>
            <w:tcW w:w="1309" w:type="dxa"/>
            <w:shd w:val="clear" w:color="auto" w:fill="auto"/>
          </w:tcPr>
          <w:p w:rsidR="00BA346D" w:rsidRPr="00BA346D" w:rsidRDefault="00BA346D" w:rsidP="00834006">
            <w:pPr>
              <w:pStyle w:val="aff8"/>
            </w:pPr>
            <w:r>
              <w:t>shouhuoren</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61552D" w:rsidP="00834006">
            <w:pPr>
              <w:pStyle w:val="aff8"/>
            </w:pPr>
            <w:r>
              <w:t>收</w:t>
            </w:r>
            <w:r>
              <w:rPr>
                <w:rFonts w:hint="eastAsia"/>
              </w:rPr>
              <w:t>件</w:t>
            </w:r>
            <w:r w:rsidR="00BA346D">
              <w:t>人</w:t>
            </w:r>
          </w:p>
        </w:tc>
      </w:tr>
      <w:tr w:rsidR="00697822" w:rsidTr="009B5683">
        <w:trPr>
          <w:tblHeader/>
          <w:jc w:val="center"/>
        </w:trPr>
        <w:tc>
          <w:tcPr>
            <w:tcW w:w="1309" w:type="dxa"/>
            <w:shd w:val="clear" w:color="auto" w:fill="auto"/>
          </w:tcPr>
          <w:p w:rsidR="00BA346D" w:rsidRPr="00BA346D" w:rsidRDefault="00BA346D" w:rsidP="00834006">
            <w:pPr>
              <w:pStyle w:val="aff8"/>
            </w:pPr>
            <w:r>
              <w:t>sex</w:t>
            </w:r>
          </w:p>
        </w:tc>
        <w:tc>
          <w:tcPr>
            <w:tcW w:w="1491" w:type="dxa"/>
            <w:shd w:val="clear" w:color="auto" w:fill="auto"/>
          </w:tcPr>
          <w:p w:rsidR="00BA346D" w:rsidRPr="00BA346D" w:rsidRDefault="00BA346D" w:rsidP="00834006">
            <w:pPr>
              <w:pStyle w:val="aff8"/>
            </w:pPr>
            <w:r>
              <w:t>varchar(2)</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性别</w:t>
            </w:r>
          </w:p>
        </w:tc>
      </w:tr>
      <w:tr w:rsidR="00697822" w:rsidTr="009B5683">
        <w:trPr>
          <w:tblHeader/>
          <w:jc w:val="center"/>
        </w:trPr>
        <w:tc>
          <w:tcPr>
            <w:tcW w:w="1309" w:type="dxa"/>
            <w:shd w:val="clear" w:color="auto" w:fill="auto"/>
          </w:tcPr>
          <w:p w:rsidR="00BA346D" w:rsidRPr="00BA346D" w:rsidRDefault="00BA346D" w:rsidP="00834006">
            <w:pPr>
              <w:pStyle w:val="aff8"/>
            </w:pPr>
            <w:r>
              <w:t>dizhi</w:t>
            </w:r>
          </w:p>
        </w:tc>
        <w:tc>
          <w:tcPr>
            <w:tcW w:w="1491" w:type="dxa"/>
            <w:shd w:val="clear" w:color="auto" w:fill="auto"/>
          </w:tcPr>
          <w:p w:rsidR="00BA346D" w:rsidRPr="00BA346D" w:rsidRDefault="0061552D" w:rsidP="00834006">
            <w:pPr>
              <w:pStyle w:val="aff8"/>
            </w:pPr>
            <w:r>
              <w:t>varchar(1</w:t>
            </w:r>
            <w:r>
              <w:rPr>
                <w:rFonts w:hint="eastAsia"/>
              </w:rPr>
              <w:t>80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9B5683" w:rsidP="00834006">
            <w:pPr>
              <w:pStyle w:val="aff8"/>
            </w:pPr>
            <w:r>
              <w:rPr>
                <w:rFonts w:hint="eastAsia"/>
              </w:rPr>
              <w:t>收获地址</w:t>
            </w:r>
          </w:p>
        </w:tc>
      </w:tr>
      <w:tr w:rsidR="00697822" w:rsidTr="009B5683">
        <w:trPr>
          <w:tblHeader/>
          <w:jc w:val="center"/>
        </w:trPr>
        <w:tc>
          <w:tcPr>
            <w:tcW w:w="1309" w:type="dxa"/>
            <w:shd w:val="clear" w:color="auto" w:fill="auto"/>
          </w:tcPr>
          <w:p w:rsidR="00BA346D" w:rsidRPr="00BA346D" w:rsidRDefault="00BA346D" w:rsidP="00834006">
            <w:pPr>
              <w:pStyle w:val="aff8"/>
            </w:pPr>
            <w:r>
              <w:t>youbian</w:t>
            </w:r>
          </w:p>
        </w:tc>
        <w:tc>
          <w:tcPr>
            <w:tcW w:w="1491" w:type="dxa"/>
            <w:shd w:val="clear" w:color="auto" w:fill="auto"/>
          </w:tcPr>
          <w:p w:rsidR="00BA346D" w:rsidRPr="00BA346D" w:rsidRDefault="00BA346D" w:rsidP="00834006">
            <w:pPr>
              <w:pStyle w:val="aff8"/>
            </w:pPr>
            <w:r>
              <w:t>varchar(10)</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邮</w:t>
            </w:r>
            <w:r w:rsidR="0061552D">
              <w:rPr>
                <w:rFonts w:hint="eastAsia"/>
              </w:rPr>
              <w:t>政编码</w:t>
            </w:r>
          </w:p>
        </w:tc>
      </w:tr>
      <w:tr w:rsidR="00697822" w:rsidTr="009B5683">
        <w:trPr>
          <w:tblHeader/>
          <w:jc w:val="center"/>
        </w:trPr>
        <w:tc>
          <w:tcPr>
            <w:tcW w:w="1309" w:type="dxa"/>
            <w:shd w:val="clear" w:color="auto" w:fill="auto"/>
          </w:tcPr>
          <w:p w:rsidR="00BA346D" w:rsidRPr="00BA346D" w:rsidRDefault="00BA346D" w:rsidP="00834006">
            <w:pPr>
              <w:pStyle w:val="aff8"/>
            </w:pPr>
            <w:r>
              <w:t>tel</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61552D" w:rsidP="00834006">
            <w:pPr>
              <w:pStyle w:val="aff8"/>
            </w:pPr>
            <w:r>
              <w:rPr>
                <w:rFonts w:hint="eastAsia"/>
              </w:rPr>
              <w:t>手机</w:t>
            </w:r>
          </w:p>
        </w:tc>
      </w:tr>
      <w:tr w:rsidR="00697822" w:rsidTr="009B5683">
        <w:trPr>
          <w:tblHeader/>
          <w:jc w:val="center"/>
        </w:trPr>
        <w:tc>
          <w:tcPr>
            <w:tcW w:w="1309" w:type="dxa"/>
            <w:shd w:val="clear" w:color="auto" w:fill="auto"/>
          </w:tcPr>
          <w:p w:rsidR="00BA346D" w:rsidRPr="00BA346D" w:rsidRDefault="00BA346D" w:rsidP="00834006">
            <w:pPr>
              <w:pStyle w:val="aff8"/>
            </w:pPr>
            <w:r>
              <w:t>email</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61552D" w:rsidP="00834006">
            <w:pPr>
              <w:pStyle w:val="aff8"/>
            </w:pPr>
            <w:r>
              <w:rPr>
                <w:rFonts w:hint="eastAsia"/>
              </w:rPr>
              <w:t>Email</w:t>
            </w:r>
          </w:p>
        </w:tc>
      </w:tr>
      <w:tr w:rsidR="00697822" w:rsidTr="009B5683">
        <w:trPr>
          <w:tblHeader/>
          <w:jc w:val="center"/>
        </w:trPr>
        <w:tc>
          <w:tcPr>
            <w:tcW w:w="1309" w:type="dxa"/>
            <w:shd w:val="clear" w:color="auto" w:fill="auto"/>
          </w:tcPr>
          <w:p w:rsidR="00BA346D" w:rsidRPr="00BA346D" w:rsidRDefault="00BA346D" w:rsidP="00834006">
            <w:pPr>
              <w:pStyle w:val="aff8"/>
            </w:pPr>
            <w:r>
              <w:t>shff</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rPr>
                <w:rFonts w:hint="eastAsia"/>
              </w:rPr>
              <w:t>证</w:t>
            </w:r>
            <w:r w:rsidR="0061552D">
              <w:rPr>
                <w:rFonts w:hint="eastAsia"/>
              </w:rPr>
              <w:t>件</w:t>
            </w:r>
            <w:r>
              <w:rPr>
                <w:rFonts w:hint="eastAsia"/>
              </w:rPr>
              <w:t>号</w:t>
            </w:r>
          </w:p>
        </w:tc>
      </w:tr>
      <w:tr w:rsidR="00697822" w:rsidTr="009B5683">
        <w:trPr>
          <w:tblHeader/>
          <w:jc w:val="center"/>
        </w:trPr>
        <w:tc>
          <w:tcPr>
            <w:tcW w:w="1309" w:type="dxa"/>
            <w:shd w:val="clear" w:color="auto" w:fill="auto"/>
          </w:tcPr>
          <w:p w:rsidR="00BA346D" w:rsidRPr="00BA346D" w:rsidRDefault="00BA346D" w:rsidP="00834006">
            <w:pPr>
              <w:pStyle w:val="aff8"/>
            </w:pPr>
            <w:r>
              <w:t>zfff</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61552D" w:rsidP="00834006">
            <w:pPr>
              <w:pStyle w:val="aff8"/>
            </w:pPr>
            <w:r>
              <w:rPr>
                <w:rFonts w:hint="eastAsia"/>
              </w:rPr>
              <w:t>付款</w:t>
            </w:r>
            <w:r w:rsidR="00BA346D">
              <w:rPr>
                <w:rFonts w:hint="eastAsia"/>
              </w:rPr>
              <w:t>方式</w:t>
            </w:r>
          </w:p>
        </w:tc>
      </w:tr>
      <w:tr w:rsidR="00697822" w:rsidTr="009B5683">
        <w:trPr>
          <w:tblHeader/>
          <w:jc w:val="center"/>
        </w:trPr>
        <w:tc>
          <w:tcPr>
            <w:tcW w:w="1309" w:type="dxa"/>
            <w:shd w:val="clear" w:color="auto" w:fill="auto"/>
          </w:tcPr>
          <w:p w:rsidR="00BA346D" w:rsidRPr="00BA346D" w:rsidRDefault="00BA346D" w:rsidP="00834006">
            <w:pPr>
              <w:pStyle w:val="aff8"/>
            </w:pPr>
            <w:r>
              <w:t>leaveword</w:t>
            </w:r>
          </w:p>
        </w:tc>
        <w:tc>
          <w:tcPr>
            <w:tcW w:w="1491" w:type="dxa"/>
            <w:shd w:val="clear" w:color="auto" w:fill="auto"/>
          </w:tcPr>
          <w:p w:rsidR="00BA346D" w:rsidRPr="00BA346D" w:rsidRDefault="00BA346D" w:rsidP="00834006">
            <w:pPr>
              <w:pStyle w:val="aff8"/>
            </w:pPr>
            <w:r>
              <w:t>mediumtext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留言</w:t>
            </w:r>
          </w:p>
        </w:tc>
      </w:tr>
      <w:tr w:rsidR="00697822" w:rsidTr="009B5683">
        <w:trPr>
          <w:tblHeader/>
          <w:jc w:val="center"/>
        </w:trPr>
        <w:tc>
          <w:tcPr>
            <w:tcW w:w="1309" w:type="dxa"/>
            <w:shd w:val="clear" w:color="auto" w:fill="auto"/>
          </w:tcPr>
          <w:p w:rsidR="00BA346D" w:rsidRPr="00BA346D" w:rsidRDefault="00BA346D" w:rsidP="00834006">
            <w:pPr>
              <w:pStyle w:val="aff8"/>
            </w:pPr>
            <w:r>
              <w:t>time</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留言</w:t>
            </w:r>
            <w:r w:rsidR="009B5683">
              <w:rPr>
                <w:rFonts w:hint="eastAsia"/>
              </w:rPr>
              <w:t>的</w:t>
            </w:r>
            <w:r>
              <w:t>时间</w:t>
            </w:r>
          </w:p>
        </w:tc>
      </w:tr>
      <w:tr w:rsidR="00697822" w:rsidTr="009B5683">
        <w:trPr>
          <w:tblHeader/>
          <w:jc w:val="center"/>
        </w:trPr>
        <w:tc>
          <w:tcPr>
            <w:tcW w:w="1309" w:type="dxa"/>
            <w:shd w:val="clear" w:color="auto" w:fill="auto"/>
          </w:tcPr>
          <w:p w:rsidR="00BA346D" w:rsidRPr="00BA346D" w:rsidRDefault="00BA346D" w:rsidP="00834006">
            <w:pPr>
              <w:pStyle w:val="aff8"/>
            </w:pPr>
            <w:r>
              <w:t>xiadanren</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F21BC1" w:rsidP="00834006">
            <w:pPr>
              <w:pStyle w:val="aff8"/>
            </w:pPr>
            <w:r>
              <w:rPr>
                <w:rFonts w:hint="eastAsia"/>
              </w:rPr>
              <w:t>购买者</w:t>
            </w:r>
          </w:p>
        </w:tc>
      </w:tr>
      <w:tr w:rsidR="00697822" w:rsidTr="009B5683">
        <w:trPr>
          <w:tblHeader/>
          <w:jc w:val="center"/>
        </w:trPr>
        <w:tc>
          <w:tcPr>
            <w:tcW w:w="1309" w:type="dxa"/>
            <w:shd w:val="clear" w:color="auto" w:fill="auto"/>
          </w:tcPr>
          <w:p w:rsidR="00BA346D" w:rsidRPr="00BA346D" w:rsidRDefault="00BA346D" w:rsidP="00834006">
            <w:pPr>
              <w:pStyle w:val="aff8"/>
            </w:pPr>
            <w:r>
              <w:t>zt</w:t>
            </w:r>
          </w:p>
        </w:tc>
        <w:tc>
          <w:tcPr>
            <w:tcW w:w="1491" w:type="dxa"/>
            <w:shd w:val="clear" w:color="auto" w:fill="auto"/>
          </w:tcPr>
          <w:p w:rsidR="00BA346D" w:rsidRPr="00BA346D" w:rsidRDefault="0061552D" w:rsidP="00834006">
            <w:pPr>
              <w:pStyle w:val="aff8"/>
            </w:pPr>
            <w:r>
              <w:t>varchar(</w:t>
            </w:r>
            <w:r>
              <w:rPr>
                <w:rFonts w:hint="eastAsia"/>
              </w:rPr>
              <w:t>65</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BA346D" w:rsidP="00834006">
            <w:pPr>
              <w:pStyle w:val="aff8"/>
            </w:pPr>
            <w:r>
              <w:t>状态</w:t>
            </w:r>
          </w:p>
        </w:tc>
      </w:tr>
      <w:tr w:rsidR="00697822" w:rsidTr="009B5683">
        <w:trPr>
          <w:tblHeader/>
          <w:jc w:val="center"/>
        </w:trPr>
        <w:tc>
          <w:tcPr>
            <w:tcW w:w="1309" w:type="dxa"/>
            <w:shd w:val="clear" w:color="auto" w:fill="auto"/>
          </w:tcPr>
          <w:p w:rsidR="00BA346D" w:rsidRPr="00BA346D" w:rsidRDefault="00BA346D" w:rsidP="00834006">
            <w:pPr>
              <w:pStyle w:val="aff8"/>
            </w:pPr>
            <w:r>
              <w:t>total</w:t>
            </w:r>
          </w:p>
        </w:tc>
        <w:tc>
          <w:tcPr>
            <w:tcW w:w="1491" w:type="dxa"/>
            <w:shd w:val="clear" w:color="auto" w:fill="auto"/>
          </w:tcPr>
          <w:p w:rsidR="00BA346D" w:rsidRPr="00BA346D" w:rsidRDefault="0061552D" w:rsidP="00834006">
            <w:pPr>
              <w:pStyle w:val="aff8"/>
            </w:pPr>
            <w:r>
              <w:t>varchar(</w:t>
            </w:r>
            <w:r>
              <w:rPr>
                <w:rFonts w:hint="eastAsia"/>
              </w:rPr>
              <w:t>40</w:t>
            </w:r>
            <w:r w:rsidR="00BA346D">
              <w:t>)</w:t>
            </w:r>
          </w:p>
        </w:tc>
        <w:tc>
          <w:tcPr>
            <w:tcW w:w="1842" w:type="dxa"/>
            <w:shd w:val="clear" w:color="auto" w:fill="auto"/>
          </w:tcPr>
          <w:p w:rsidR="00BA346D" w:rsidRPr="00BA346D" w:rsidRDefault="0061552D" w:rsidP="00834006">
            <w:pPr>
              <w:pStyle w:val="aff8"/>
            </w:pPr>
            <w:r w:rsidRPr="0061552D">
              <w:t>utf8_unicode</w:t>
            </w:r>
          </w:p>
        </w:tc>
        <w:tc>
          <w:tcPr>
            <w:tcW w:w="1276"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78" w:type="dxa"/>
            <w:shd w:val="clear" w:color="auto" w:fill="auto"/>
          </w:tcPr>
          <w:p w:rsidR="00BA346D" w:rsidRPr="00BA346D" w:rsidRDefault="009B5683" w:rsidP="00834006">
            <w:pPr>
              <w:pStyle w:val="aff8"/>
            </w:pPr>
            <w:r>
              <w:rPr>
                <w:rFonts w:hint="eastAsia"/>
              </w:rPr>
              <w:t>金</w:t>
            </w:r>
            <w:r w:rsidR="00BA346D">
              <w:rPr>
                <w:rFonts w:hint="eastAsia"/>
              </w:rPr>
              <w:t>额</w:t>
            </w:r>
          </w:p>
        </w:tc>
      </w:tr>
    </w:tbl>
    <w:p w:rsidR="00BA346D" w:rsidRDefault="00BA346D" w:rsidP="00100CE2">
      <w:pPr>
        <w:pStyle w:val="a5"/>
      </w:pPr>
      <w:r>
        <w:rPr>
          <w:rFonts w:hint="eastAsia"/>
        </w:rPr>
        <w:t>（4）公告信息表包括用户ID,公告标题，公告内容，发布时间等。</w:t>
      </w:r>
    </w:p>
    <w:p w:rsidR="00BA346D" w:rsidRDefault="00BA346D" w:rsidP="00BA346D">
      <w:pPr>
        <w:pStyle w:val="a5"/>
      </w:pPr>
      <w:r>
        <w:rPr>
          <w:rFonts w:hint="eastAsia"/>
        </w:rPr>
        <w:t>公告信息表</w:t>
      </w:r>
      <w:r>
        <w:t>tb_gonggao</w:t>
      </w:r>
      <w:r>
        <w:rPr>
          <w:rFonts w:hint="eastAsia"/>
        </w:rPr>
        <w:t>，表结构如表4-4所示。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–4</w:t>
      </w:r>
      <w:r w:rsidRPr="002B2069">
        <w:rPr>
          <w:rFonts w:hint="eastAsia"/>
        </w:rPr>
        <w:t>公告信息表（tb_gonggao）</w:t>
      </w:r>
    </w:p>
    <w:tbl>
      <w:tblPr>
        <w:tblW w:w="809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544"/>
        <w:gridCol w:w="1858"/>
        <w:gridCol w:w="1275"/>
        <w:gridCol w:w="993"/>
        <w:gridCol w:w="1350"/>
      </w:tblGrid>
      <w:tr w:rsidR="00697822" w:rsidTr="003D570B">
        <w:trPr>
          <w:tblHeader/>
          <w:jc w:val="center"/>
        </w:trPr>
        <w:tc>
          <w:tcPr>
            <w:tcW w:w="1071" w:type="dxa"/>
            <w:shd w:val="clear" w:color="auto" w:fill="auto"/>
          </w:tcPr>
          <w:p w:rsidR="00BA346D" w:rsidRPr="00BA346D" w:rsidRDefault="00BA346D" w:rsidP="00AD6AD5">
            <w:pPr>
              <w:pStyle w:val="aff7"/>
            </w:pPr>
            <w:r>
              <w:t>字段</w:t>
            </w:r>
          </w:p>
        </w:tc>
        <w:tc>
          <w:tcPr>
            <w:tcW w:w="1544" w:type="dxa"/>
            <w:shd w:val="clear" w:color="auto" w:fill="auto"/>
          </w:tcPr>
          <w:p w:rsidR="00BA346D" w:rsidRPr="00BA346D" w:rsidRDefault="00BA346D" w:rsidP="00AD6AD5">
            <w:pPr>
              <w:pStyle w:val="aff7"/>
            </w:pPr>
            <w:r>
              <w:t>类型</w:t>
            </w:r>
          </w:p>
        </w:tc>
        <w:tc>
          <w:tcPr>
            <w:tcW w:w="1858" w:type="dxa"/>
            <w:shd w:val="clear" w:color="auto" w:fill="auto"/>
          </w:tcPr>
          <w:p w:rsidR="00BA346D" w:rsidRPr="00BA346D" w:rsidRDefault="00BA346D" w:rsidP="00AD6AD5">
            <w:pPr>
              <w:pStyle w:val="aff7"/>
            </w:pPr>
            <w:r>
              <w:t>整理</w:t>
            </w:r>
          </w:p>
        </w:tc>
        <w:tc>
          <w:tcPr>
            <w:tcW w:w="1275" w:type="dxa"/>
            <w:shd w:val="clear" w:color="auto" w:fill="auto"/>
          </w:tcPr>
          <w:p w:rsidR="00BA346D" w:rsidRPr="00BA346D" w:rsidRDefault="00BA346D" w:rsidP="00AD6AD5">
            <w:pPr>
              <w:pStyle w:val="aff7"/>
            </w:pPr>
            <w:r>
              <w:rPr>
                <w:rFonts w:hint="eastAsia"/>
              </w:rPr>
              <w:t>允许为</w:t>
            </w:r>
            <w:r w:rsidRPr="00BA346D">
              <w:t>空</w:t>
            </w:r>
          </w:p>
        </w:tc>
        <w:tc>
          <w:tcPr>
            <w:tcW w:w="993" w:type="dxa"/>
            <w:shd w:val="clear" w:color="auto" w:fill="auto"/>
          </w:tcPr>
          <w:p w:rsidR="00BA346D" w:rsidRPr="00BA346D" w:rsidRDefault="00BA346D" w:rsidP="00AD6AD5">
            <w:pPr>
              <w:pStyle w:val="aff7"/>
            </w:pPr>
            <w:r>
              <w:t>默认</w:t>
            </w:r>
          </w:p>
        </w:tc>
        <w:tc>
          <w:tcPr>
            <w:tcW w:w="1350" w:type="dxa"/>
            <w:shd w:val="clear" w:color="auto" w:fill="auto"/>
          </w:tcPr>
          <w:p w:rsidR="00BA346D" w:rsidRPr="00BA346D" w:rsidRDefault="00BA346D" w:rsidP="00AD6AD5">
            <w:pPr>
              <w:pStyle w:val="aff7"/>
            </w:pPr>
            <w:r>
              <w:rPr>
                <w:rFonts w:hint="eastAsia"/>
              </w:rPr>
              <w:t>说明</w:t>
            </w:r>
          </w:p>
        </w:tc>
      </w:tr>
      <w:tr w:rsidR="00697822" w:rsidTr="003D570B">
        <w:trPr>
          <w:tblHeader/>
          <w:jc w:val="center"/>
        </w:trPr>
        <w:tc>
          <w:tcPr>
            <w:tcW w:w="1071" w:type="dxa"/>
            <w:shd w:val="clear" w:color="auto" w:fill="auto"/>
          </w:tcPr>
          <w:p w:rsidR="00BA346D" w:rsidRPr="00BA346D" w:rsidRDefault="00BA346D" w:rsidP="00834006">
            <w:pPr>
              <w:pStyle w:val="aff8"/>
            </w:pPr>
            <w:r>
              <w:t>id</w:t>
            </w:r>
          </w:p>
        </w:tc>
        <w:tc>
          <w:tcPr>
            <w:tcW w:w="1544" w:type="dxa"/>
            <w:shd w:val="clear" w:color="auto" w:fill="auto"/>
          </w:tcPr>
          <w:p w:rsidR="00BA346D" w:rsidRPr="00BA346D" w:rsidRDefault="00BA346D" w:rsidP="00834006">
            <w:pPr>
              <w:pStyle w:val="aff8"/>
            </w:pPr>
            <w:r>
              <w:t>int(4)</w:t>
            </w:r>
          </w:p>
        </w:tc>
        <w:tc>
          <w:tcPr>
            <w:tcW w:w="1858" w:type="dxa"/>
            <w:shd w:val="clear" w:color="auto" w:fill="auto"/>
          </w:tcPr>
          <w:p w:rsidR="00BA346D" w:rsidRDefault="00BA346D" w:rsidP="00834006">
            <w:pPr>
              <w:pStyle w:val="aff8"/>
            </w:pPr>
          </w:p>
        </w:tc>
        <w:tc>
          <w:tcPr>
            <w:tcW w:w="1275" w:type="dxa"/>
            <w:shd w:val="clear" w:color="auto" w:fill="auto"/>
          </w:tcPr>
          <w:p w:rsidR="00BA346D" w:rsidRPr="00BA346D" w:rsidRDefault="00BA346D" w:rsidP="00834006">
            <w:pPr>
              <w:pStyle w:val="aff8"/>
            </w:pPr>
            <w:r>
              <w:t>否</w:t>
            </w:r>
          </w:p>
        </w:tc>
        <w:tc>
          <w:tcPr>
            <w:tcW w:w="993" w:type="dxa"/>
            <w:shd w:val="clear" w:color="auto" w:fill="auto"/>
          </w:tcPr>
          <w:p w:rsidR="00BA346D" w:rsidRPr="00BA346D" w:rsidRDefault="00BA346D" w:rsidP="00834006">
            <w:pPr>
              <w:pStyle w:val="aff8"/>
            </w:pPr>
            <w:r>
              <w:t>无</w:t>
            </w:r>
          </w:p>
        </w:tc>
        <w:tc>
          <w:tcPr>
            <w:tcW w:w="1350" w:type="dxa"/>
            <w:shd w:val="clear" w:color="auto" w:fill="auto"/>
          </w:tcPr>
          <w:p w:rsidR="00BA346D" w:rsidRPr="00BA346D" w:rsidRDefault="00BA346D" w:rsidP="00834006">
            <w:pPr>
              <w:pStyle w:val="aff8"/>
            </w:pPr>
            <w:r>
              <w:t>ID</w:t>
            </w:r>
            <w:r w:rsidRPr="00BA346D">
              <w:rPr>
                <w:rFonts w:hint="eastAsia"/>
              </w:rPr>
              <w:t xml:space="preserve"> </w:t>
            </w:r>
          </w:p>
        </w:tc>
      </w:tr>
      <w:tr w:rsidR="00697822" w:rsidTr="003D570B">
        <w:trPr>
          <w:tblHeader/>
          <w:jc w:val="center"/>
        </w:trPr>
        <w:tc>
          <w:tcPr>
            <w:tcW w:w="1071" w:type="dxa"/>
            <w:shd w:val="clear" w:color="auto" w:fill="auto"/>
          </w:tcPr>
          <w:p w:rsidR="00BA346D" w:rsidRPr="00BA346D" w:rsidRDefault="00BA346D" w:rsidP="00834006">
            <w:pPr>
              <w:pStyle w:val="aff8"/>
            </w:pPr>
            <w:r>
              <w:t>title</w:t>
            </w:r>
          </w:p>
        </w:tc>
        <w:tc>
          <w:tcPr>
            <w:tcW w:w="1544" w:type="dxa"/>
            <w:shd w:val="clear" w:color="auto" w:fill="auto"/>
          </w:tcPr>
          <w:p w:rsidR="00BA346D" w:rsidRPr="00BA346D" w:rsidRDefault="00F21BC1" w:rsidP="00834006">
            <w:pPr>
              <w:pStyle w:val="aff8"/>
            </w:pPr>
            <w:r>
              <w:t>varchar(</w:t>
            </w:r>
            <w:r>
              <w:rPr>
                <w:rFonts w:hint="eastAsia"/>
              </w:rPr>
              <w:t>180</w:t>
            </w:r>
            <w:r w:rsidR="00BA346D">
              <w:t>)</w:t>
            </w:r>
          </w:p>
        </w:tc>
        <w:tc>
          <w:tcPr>
            <w:tcW w:w="1858" w:type="dxa"/>
            <w:shd w:val="clear" w:color="auto" w:fill="auto"/>
          </w:tcPr>
          <w:p w:rsidR="00BA346D" w:rsidRPr="00BA346D" w:rsidRDefault="00F21BC1" w:rsidP="00834006">
            <w:pPr>
              <w:pStyle w:val="aff8"/>
            </w:pPr>
            <w:r w:rsidRPr="00F21BC1">
              <w:t>utf8_unicode</w:t>
            </w:r>
          </w:p>
        </w:tc>
        <w:tc>
          <w:tcPr>
            <w:tcW w:w="1275"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0" w:type="dxa"/>
            <w:shd w:val="clear" w:color="auto" w:fill="auto"/>
          </w:tcPr>
          <w:p w:rsidR="00BA346D" w:rsidRPr="00BA346D" w:rsidRDefault="00F21BC1" w:rsidP="00834006">
            <w:pPr>
              <w:pStyle w:val="aff8"/>
            </w:pPr>
            <w:r>
              <w:rPr>
                <w:rFonts w:hint="eastAsia"/>
              </w:rPr>
              <w:t>公告</w:t>
            </w:r>
            <w:r w:rsidR="00BA346D">
              <w:rPr>
                <w:rFonts w:hint="eastAsia"/>
              </w:rPr>
              <w:t>题</w:t>
            </w:r>
            <w:r>
              <w:rPr>
                <w:rFonts w:hint="eastAsia"/>
              </w:rPr>
              <w:t>目</w:t>
            </w:r>
          </w:p>
        </w:tc>
      </w:tr>
      <w:tr w:rsidR="00697822" w:rsidTr="003D570B">
        <w:trPr>
          <w:tblHeader/>
          <w:jc w:val="center"/>
        </w:trPr>
        <w:tc>
          <w:tcPr>
            <w:tcW w:w="1071" w:type="dxa"/>
            <w:shd w:val="clear" w:color="auto" w:fill="auto"/>
          </w:tcPr>
          <w:p w:rsidR="00BA346D" w:rsidRPr="00BA346D" w:rsidRDefault="00BA346D" w:rsidP="00834006">
            <w:pPr>
              <w:pStyle w:val="aff8"/>
            </w:pPr>
            <w:r>
              <w:t>content</w:t>
            </w:r>
          </w:p>
        </w:tc>
        <w:tc>
          <w:tcPr>
            <w:tcW w:w="1544" w:type="dxa"/>
            <w:shd w:val="clear" w:color="auto" w:fill="auto"/>
          </w:tcPr>
          <w:p w:rsidR="00BA346D" w:rsidRPr="00BA346D" w:rsidRDefault="00BA346D" w:rsidP="00834006">
            <w:pPr>
              <w:pStyle w:val="aff8"/>
            </w:pPr>
            <w:r>
              <w:t>text</w:t>
            </w:r>
          </w:p>
        </w:tc>
        <w:tc>
          <w:tcPr>
            <w:tcW w:w="1858" w:type="dxa"/>
            <w:shd w:val="clear" w:color="auto" w:fill="auto"/>
          </w:tcPr>
          <w:p w:rsidR="00BA346D" w:rsidRPr="00BA346D" w:rsidRDefault="00F21BC1" w:rsidP="00834006">
            <w:pPr>
              <w:pStyle w:val="aff8"/>
            </w:pPr>
            <w:r w:rsidRPr="00F21BC1">
              <w:t>utf8_unicode</w:t>
            </w:r>
          </w:p>
        </w:tc>
        <w:tc>
          <w:tcPr>
            <w:tcW w:w="1275"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0" w:type="dxa"/>
            <w:shd w:val="clear" w:color="auto" w:fill="auto"/>
          </w:tcPr>
          <w:p w:rsidR="00BA346D" w:rsidRPr="00BA346D" w:rsidRDefault="00F21BC1" w:rsidP="00834006">
            <w:pPr>
              <w:pStyle w:val="aff8"/>
            </w:pPr>
            <w:r>
              <w:t>公告</w:t>
            </w:r>
            <w:r>
              <w:rPr>
                <w:rFonts w:hint="eastAsia"/>
              </w:rPr>
              <w:t>详情</w:t>
            </w:r>
          </w:p>
        </w:tc>
      </w:tr>
      <w:tr w:rsidR="00697822" w:rsidTr="003D570B">
        <w:trPr>
          <w:tblHeader/>
          <w:jc w:val="center"/>
        </w:trPr>
        <w:tc>
          <w:tcPr>
            <w:tcW w:w="1071" w:type="dxa"/>
            <w:shd w:val="clear" w:color="auto" w:fill="auto"/>
          </w:tcPr>
          <w:p w:rsidR="00BA346D" w:rsidRPr="00BA346D" w:rsidRDefault="00BA346D" w:rsidP="00834006">
            <w:pPr>
              <w:pStyle w:val="aff8"/>
            </w:pPr>
            <w:r>
              <w:t>time</w:t>
            </w:r>
          </w:p>
        </w:tc>
        <w:tc>
          <w:tcPr>
            <w:tcW w:w="1544" w:type="dxa"/>
            <w:shd w:val="clear" w:color="auto" w:fill="auto"/>
          </w:tcPr>
          <w:p w:rsidR="00BA346D" w:rsidRPr="00BA346D" w:rsidRDefault="00F21BC1" w:rsidP="00834006">
            <w:pPr>
              <w:pStyle w:val="aff8"/>
            </w:pPr>
            <w:r>
              <w:t>varchar(</w:t>
            </w:r>
            <w:r>
              <w:rPr>
                <w:rFonts w:hint="eastAsia"/>
              </w:rPr>
              <w:t>65</w:t>
            </w:r>
            <w:r w:rsidR="00BA346D">
              <w:t>)</w:t>
            </w:r>
          </w:p>
        </w:tc>
        <w:tc>
          <w:tcPr>
            <w:tcW w:w="1858" w:type="dxa"/>
            <w:shd w:val="clear" w:color="auto" w:fill="auto"/>
          </w:tcPr>
          <w:p w:rsidR="00BA346D" w:rsidRPr="00BA346D" w:rsidRDefault="00F21BC1" w:rsidP="00834006">
            <w:pPr>
              <w:pStyle w:val="aff8"/>
            </w:pPr>
            <w:r w:rsidRPr="00F21BC1">
              <w:t>utf8_unicode</w:t>
            </w:r>
          </w:p>
        </w:tc>
        <w:tc>
          <w:tcPr>
            <w:tcW w:w="1275"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0" w:type="dxa"/>
            <w:shd w:val="clear" w:color="auto" w:fill="auto"/>
          </w:tcPr>
          <w:p w:rsidR="00BA346D" w:rsidRPr="00BA346D" w:rsidRDefault="00F21BC1" w:rsidP="00834006">
            <w:pPr>
              <w:pStyle w:val="aff8"/>
            </w:pPr>
            <w:r>
              <w:rPr>
                <w:rFonts w:hint="eastAsia"/>
              </w:rPr>
              <w:t>公告</w:t>
            </w:r>
            <w:r w:rsidR="00BA346D">
              <w:t>时间</w:t>
            </w:r>
          </w:p>
        </w:tc>
      </w:tr>
    </w:tbl>
    <w:p w:rsidR="00BA346D" w:rsidRDefault="00BA346D" w:rsidP="009B5683">
      <w:pPr>
        <w:pStyle w:val="a5"/>
      </w:pPr>
      <w:r>
        <w:rPr>
          <w:rFonts w:hint="eastAsia"/>
        </w:rPr>
        <w:lastRenderedPageBreak/>
        <w:t>（5）留言信息表</w:t>
      </w:r>
      <w:r>
        <w:t>tb_leaveword</w:t>
      </w:r>
      <w:r>
        <w:rPr>
          <w:rFonts w:hint="eastAsia"/>
        </w:rPr>
        <w:t>，表结构</w:t>
      </w:r>
      <w:r>
        <w:t>如表</w:t>
      </w:r>
      <w:r>
        <w:rPr>
          <w:rFonts w:hint="eastAsia"/>
        </w:rPr>
        <w:t>4-5所示。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–5</w:t>
      </w:r>
      <w:r w:rsidRPr="00155787">
        <w:rPr>
          <w:rFonts w:hint="eastAsia"/>
        </w:rPr>
        <w:t>留言信息表（tb_leaveword）</w:t>
      </w:r>
    </w:p>
    <w:tbl>
      <w:tblPr>
        <w:tblW w:w="815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59"/>
        <w:gridCol w:w="1843"/>
        <w:gridCol w:w="1276"/>
        <w:gridCol w:w="1134"/>
        <w:gridCol w:w="1381"/>
      </w:tblGrid>
      <w:tr w:rsidR="00697822" w:rsidTr="003D570B">
        <w:trPr>
          <w:tblHeader/>
          <w:jc w:val="center"/>
        </w:trPr>
        <w:tc>
          <w:tcPr>
            <w:tcW w:w="959" w:type="dxa"/>
            <w:shd w:val="clear" w:color="auto" w:fill="auto"/>
          </w:tcPr>
          <w:p w:rsidR="00BA346D" w:rsidRPr="00BA346D" w:rsidRDefault="00BA346D" w:rsidP="00AD6AD5">
            <w:pPr>
              <w:pStyle w:val="aff7"/>
            </w:pPr>
            <w:r>
              <w:t>字段</w:t>
            </w:r>
          </w:p>
        </w:tc>
        <w:tc>
          <w:tcPr>
            <w:tcW w:w="1559" w:type="dxa"/>
            <w:shd w:val="clear" w:color="auto" w:fill="auto"/>
          </w:tcPr>
          <w:p w:rsidR="00BA346D" w:rsidRPr="00BA346D" w:rsidRDefault="00BA346D" w:rsidP="00AD6AD5">
            <w:pPr>
              <w:pStyle w:val="aff7"/>
            </w:pPr>
            <w:r>
              <w:t>类型</w:t>
            </w:r>
          </w:p>
        </w:tc>
        <w:tc>
          <w:tcPr>
            <w:tcW w:w="1843" w:type="dxa"/>
            <w:shd w:val="clear" w:color="auto" w:fill="auto"/>
          </w:tcPr>
          <w:p w:rsidR="00BA346D" w:rsidRPr="00BA346D" w:rsidRDefault="00BA346D" w:rsidP="00AD6AD5">
            <w:pPr>
              <w:pStyle w:val="aff7"/>
            </w:pPr>
            <w:r>
              <w:t>整理</w:t>
            </w:r>
          </w:p>
        </w:tc>
        <w:tc>
          <w:tcPr>
            <w:tcW w:w="1276" w:type="dxa"/>
            <w:shd w:val="clear" w:color="auto" w:fill="auto"/>
          </w:tcPr>
          <w:p w:rsidR="00BA346D" w:rsidRPr="00BA346D" w:rsidRDefault="00BA346D" w:rsidP="00AD6AD5">
            <w:pPr>
              <w:pStyle w:val="aff7"/>
            </w:pPr>
            <w:r>
              <w:rPr>
                <w:rFonts w:hint="eastAsia"/>
              </w:rPr>
              <w:t>允许为</w:t>
            </w:r>
            <w:r w:rsidRPr="00BA346D">
              <w:t>空</w:t>
            </w:r>
          </w:p>
        </w:tc>
        <w:tc>
          <w:tcPr>
            <w:tcW w:w="1134" w:type="dxa"/>
            <w:shd w:val="clear" w:color="auto" w:fill="auto"/>
          </w:tcPr>
          <w:p w:rsidR="00BA346D" w:rsidRPr="00BA346D" w:rsidRDefault="00BA346D" w:rsidP="00AD6AD5">
            <w:pPr>
              <w:pStyle w:val="aff7"/>
            </w:pPr>
            <w:r>
              <w:t>默认</w:t>
            </w:r>
          </w:p>
        </w:tc>
        <w:tc>
          <w:tcPr>
            <w:tcW w:w="1381" w:type="dxa"/>
            <w:shd w:val="clear" w:color="auto" w:fill="auto"/>
          </w:tcPr>
          <w:p w:rsidR="00BA346D" w:rsidRPr="00BA346D" w:rsidRDefault="00BA346D" w:rsidP="00AD6AD5">
            <w:pPr>
              <w:pStyle w:val="aff7"/>
            </w:pPr>
            <w:r>
              <w:rPr>
                <w:rFonts w:hint="eastAsia"/>
              </w:rPr>
              <w:t>说明</w:t>
            </w:r>
          </w:p>
        </w:tc>
      </w:tr>
      <w:tr w:rsidR="00697822" w:rsidTr="003D570B">
        <w:trPr>
          <w:tblHeader/>
          <w:jc w:val="center"/>
        </w:trPr>
        <w:tc>
          <w:tcPr>
            <w:tcW w:w="959" w:type="dxa"/>
            <w:shd w:val="clear" w:color="auto" w:fill="auto"/>
          </w:tcPr>
          <w:p w:rsidR="00BA346D" w:rsidRPr="00BA346D" w:rsidRDefault="00BA346D" w:rsidP="00834006">
            <w:pPr>
              <w:pStyle w:val="aff8"/>
            </w:pPr>
            <w:r>
              <w:t>id</w:t>
            </w:r>
          </w:p>
        </w:tc>
        <w:tc>
          <w:tcPr>
            <w:tcW w:w="1559"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276" w:type="dxa"/>
            <w:shd w:val="clear" w:color="auto" w:fill="auto"/>
          </w:tcPr>
          <w:p w:rsidR="00BA346D" w:rsidRPr="00BA346D" w:rsidRDefault="00BA346D" w:rsidP="00834006">
            <w:pPr>
              <w:pStyle w:val="aff8"/>
            </w:pPr>
            <w:r>
              <w:t>否</w:t>
            </w:r>
          </w:p>
        </w:tc>
        <w:tc>
          <w:tcPr>
            <w:tcW w:w="1134" w:type="dxa"/>
            <w:shd w:val="clear" w:color="auto" w:fill="auto"/>
          </w:tcPr>
          <w:p w:rsidR="00BA346D" w:rsidRPr="00BA346D" w:rsidRDefault="00BA346D" w:rsidP="00834006">
            <w:pPr>
              <w:pStyle w:val="aff8"/>
            </w:pPr>
            <w:r>
              <w:t>无</w:t>
            </w:r>
          </w:p>
        </w:tc>
        <w:tc>
          <w:tcPr>
            <w:tcW w:w="1381" w:type="dxa"/>
            <w:shd w:val="clear" w:color="auto" w:fill="auto"/>
          </w:tcPr>
          <w:p w:rsidR="00BA346D" w:rsidRPr="00BA346D" w:rsidRDefault="00BA346D" w:rsidP="00834006">
            <w:pPr>
              <w:pStyle w:val="aff8"/>
            </w:pPr>
            <w:r>
              <w:t>主键ID</w:t>
            </w:r>
            <w:r w:rsidRPr="00BA346D">
              <w:rPr>
                <w:rFonts w:hint="eastAsia"/>
              </w:rPr>
              <w:t xml:space="preserve"> </w:t>
            </w:r>
          </w:p>
        </w:tc>
      </w:tr>
      <w:tr w:rsidR="00697822" w:rsidTr="003D570B">
        <w:trPr>
          <w:tblHeader/>
          <w:jc w:val="center"/>
        </w:trPr>
        <w:tc>
          <w:tcPr>
            <w:tcW w:w="959" w:type="dxa"/>
            <w:shd w:val="clear" w:color="auto" w:fill="auto"/>
          </w:tcPr>
          <w:p w:rsidR="00BA346D" w:rsidRPr="00BA346D" w:rsidRDefault="00BA346D" w:rsidP="00834006">
            <w:pPr>
              <w:pStyle w:val="aff8"/>
            </w:pPr>
            <w:r>
              <w:t>userid</w:t>
            </w:r>
          </w:p>
        </w:tc>
        <w:tc>
          <w:tcPr>
            <w:tcW w:w="1559"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276"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BA346D" w:rsidP="00834006">
            <w:pPr>
              <w:pStyle w:val="aff8"/>
            </w:pPr>
            <w:r>
              <w:rPr>
                <w:rFonts w:hint="eastAsia"/>
              </w:rPr>
              <w:t>用户名</w:t>
            </w:r>
          </w:p>
        </w:tc>
      </w:tr>
      <w:tr w:rsidR="00697822" w:rsidTr="003D570B">
        <w:trPr>
          <w:tblHeader/>
          <w:jc w:val="center"/>
        </w:trPr>
        <w:tc>
          <w:tcPr>
            <w:tcW w:w="959" w:type="dxa"/>
            <w:shd w:val="clear" w:color="auto" w:fill="auto"/>
          </w:tcPr>
          <w:p w:rsidR="00BA346D" w:rsidRPr="00BA346D" w:rsidRDefault="00BA346D" w:rsidP="00834006">
            <w:pPr>
              <w:pStyle w:val="aff8"/>
            </w:pPr>
            <w:r>
              <w:t>title</w:t>
            </w:r>
          </w:p>
        </w:tc>
        <w:tc>
          <w:tcPr>
            <w:tcW w:w="1559" w:type="dxa"/>
            <w:shd w:val="clear" w:color="auto" w:fill="auto"/>
          </w:tcPr>
          <w:p w:rsidR="00BA346D" w:rsidRPr="00BA346D" w:rsidRDefault="00F21BC1" w:rsidP="00834006">
            <w:pPr>
              <w:pStyle w:val="aff8"/>
            </w:pPr>
            <w:r>
              <w:t>varchar(</w:t>
            </w:r>
            <w:r>
              <w:rPr>
                <w:rFonts w:hint="eastAsia"/>
              </w:rPr>
              <w:t>180</w:t>
            </w:r>
            <w:r w:rsidR="00BA346D">
              <w:t>)</w:t>
            </w:r>
          </w:p>
        </w:tc>
        <w:tc>
          <w:tcPr>
            <w:tcW w:w="1843"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BA346D" w:rsidP="00834006">
            <w:pPr>
              <w:pStyle w:val="aff8"/>
            </w:pPr>
            <w:r>
              <w:t>标题</w:t>
            </w:r>
          </w:p>
        </w:tc>
      </w:tr>
      <w:tr w:rsidR="00697822" w:rsidTr="003D570B">
        <w:trPr>
          <w:tblHeader/>
          <w:jc w:val="center"/>
        </w:trPr>
        <w:tc>
          <w:tcPr>
            <w:tcW w:w="959" w:type="dxa"/>
            <w:shd w:val="clear" w:color="auto" w:fill="auto"/>
          </w:tcPr>
          <w:p w:rsidR="00BA346D" w:rsidRPr="00BA346D" w:rsidRDefault="00BA346D" w:rsidP="00834006">
            <w:pPr>
              <w:pStyle w:val="aff8"/>
            </w:pPr>
            <w:r>
              <w:t>content</w:t>
            </w:r>
          </w:p>
        </w:tc>
        <w:tc>
          <w:tcPr>
            <w:tcW w:w="1559" w:type="dxa"/>
            <w:shd w:val="clear" w:color="auto" w:fill="auto"/>
          </w:tcPr>
          <w:p w:rsidR="00BA346D" w:rsidRPr="00BA346D" w:rsidRDefault="00BA346D" w:rsidP="00834006">
            <w:pPr>
              <w:pStyle w:val="aff8"/>
            </w:pPr>
            <w:r>
              <w:t>text</w:t>
            </w:r>
          </w:p>
        </w:tc>
        <w:tc>
          <w:tcPr>
            <w:tcW w:w="1843"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9B5683" w:rsidP="00834006">
            <w:pPr>
              <w:pStyle w:val="aff8"/>
            </w:pPr>
            <w:r>
              <w:rPr>
                <w:rFonts w:hint="eastAsia"/>
              </w:rPr>
              <w:t>留言内容</w:t>
            </w:r>
          </w:p>
        </w:tc>
      </w:tr>
      <w:tr w:rsidR="00697822" w:rsidTr="003D570B">
        <w:trPr>
          <w:tblHeader/>
          <w:jc w:val="center"/>
        </w:trPr>
        <w:tc>
          <w:tcPr>
            <w:tcW w:w="959" w:type="dxa"/>
            <w:shd w:val="clear" w:color="auto" w:fill="auto"/>
          </w:tcPr>
          <w:p w:rsidR="00BA346D" w:rsidRPr="00BA346D" w:rsidRDefault="00BA346D" w:rsidP="00834006">
            <w:pPr>
              <w:pStyle w:val="aff8"/>
            </w:pPr>
            <w:r>
              <w:t>time</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843"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1134"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9B5683" w:rsidP="00834006">
            <w:pPr>
              <w:pStyle w:val="aff8"/>
            </w:pPr>
            <w:r>
              <w:rPr>
                <w:rFonts w:hint="eastAsia"/>
              </w:rPr>
              <w:t>留言的</w:t>
            </w:r>
            <w:r w:rsidR="00BA346D">
              <w:t>时间</w:t>
            </w:r>
          </w:p>
        </w:tc>
      </w:tr>
    </w:tbl>
    <w:p w:rsidR="00BA346D" w:rsidRDefault="00BA346D" w:rsidP="00BA346D">
      <w:pPr>
        <w:pStyle w:val="a5"/>
      </w:pPr>
      <w:r>
        <w:rPr>
          <w:rFonts w:hint="eastAsia"/>
        </w:rPr>
        <w:t>（6）友情链接表包括主键ID ,链接名称，链接等。</w:t>
      </w:r>
    </w:p>
    <w:p w:rsidR="00BA346D" w:rsidRDefault="00BA346D" w:rsidP="00BA346D">
      <w:pPr>
        <w:pStyle w:val="a5"/>
      </w:pPr>
      <w:r>
        <w:t>友情链接表tb_links</w:t>
      </w:r>
      <w:r>
        <w:rPr>
          <w:rFonts w:hint="eastAsia"/>
        </w:rPr>
        <w:t>，表结构</w:t>
      </w:r>
      <w:r>
        <w:t>如表</w:t>
      </w:r>
      <w:r>
        <w:rPr>
          <w:rFonts w:hint="eastAsia"/>
        </w:rPr>
        <w:t>4-6所示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–6</w:t>
      </w:r>
      <w:r w:rsidRPr="00B0793D">
        <w:rPr>
          <w:rFonts w:hint="eastAsia"/>
        </w:rPr>
        <w:t>友情链接表（tb_links）</w:t>
      </w:r>
    </w:p>
    <w:tbl>
      <w:tblPr>
        <w:tblW w:w="815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59"/>
        <w:gridCol w:w="1701"/>
        <w:gridCol w:w="1276"/>
        <w:gridCol w:w="1134"/>
        <w:gridCol w:w="1381"/>
      </w:tblGrid>
      <w:tr w:rsidR="00697822" w:rsidTr="003D570B">
        <w:trPr>
          <w:tblHeader/>
          <w:jc w:val="center"/>
        </w:trPr>
        <w:tc>
          <w:tcPr>
            <w:tcW w:w="1101" w:type="dxa"/>
            <w:shd w:val="clear" w:color="auto" w:fill="auto"/>
          </w:tcPr>
          <w:p w:rsidR="00BA346D" w:rsidRPr="00BA346D" w:rsidRDefault="00BA346D" w:rsidP="00AD6AD5">
            <w:pPr>
              <w:pStyle w:val="aff7"/>
            </w:pPr>
            <w:r>
              <w:t>字段</w:t>
            </w:r>
          </w:p>
        </w:tc>
        <w:tc>
          <w:tcPr>
            <w:tcW w:w="1559" w:type="dxa"/>
            <w:shd w:val="clear" w:color="auto" w:fill="auto"/>
          </w:tcPr>
          <w:p w:rsidR="00BA346D" w:rsidRPr="00BA346D" w:rsidRDefault="00BA346D" w:rsidP="00AD6AD5">
            <w:pPr>
              <w:pStyle w:val="aff7"/>
            </w:pPr>
            <w:r>
              <w:t>类型</w:t>
            </w:r>
          </w:p>
        </w:tc>
        <w:tc>
          <w:tcPr>
            <w:tcW w:w="1701" w:type="dxa"/>
            <w:shd w:val="clear" w:color="auto" w:fill="auto"/>
          </w:tcPr>
          <w:p w:rsidR="00BA346D" w:rsidRPr="00BA346D" w:rsidRDefault="00BA346D" w:rsidP="00AD6AD5">
            <w:pPr>
              <w:pStyle w:val="aff7"/>
            </w:pPr>
            <w:r>
              <w:t>整理</w:t>
            </w:r>
          </w:p>
        </w:tc>
        <w:tc>
          <w:tcPr>
            <w:tcW w:w="1276" w:type="dxa"/>
            <w:shd w:val="clear" w:color="auto" w:fill="auto"/>
          </w:tcPr>
          <w:p w:rsidR="00BA346D" w:rsidRPr="00BA346D" w:rsidRDefault="00BA346D" w:rsidP="00AD6AD5">
            <w:pPr>
              <w:pStyle w:val="aff7"/>
            </w:pPr>
            <w:r>
              <w:rPr>
                <w:rFonts w:hint="eastAsia"/>
              </w:rPr>
              <w:t>允许为</w:t>
            </w:r>
            <w:r w:rsidRPr="00BA346D">
              <w:t>空</w:t>
            </w:r>
          </w:p>
        </w:tc>
        <w:tc>
          <w:tcPr>
            <w:tcW w:w="1134" w:type="dxa"/>
            <w:shd w:val="clear" w:color="auto" w:fill="auto"/>
          </w:tcPr>
          <w:p w:rsidR="00BA346D" w:rsidRPr="00BA346D" w:rsidRDefault="00BA346D" w:rsidP="00AD6AD5">
            <w:pPr>
              <w:pStyle w:val="aff7"/>
            </w:pPr>
            <w:r>
              <w:t>默认</w:t>
            </w:r>
          </w:p>
        </w:tc>
        <w:tc>
          <w:tcPr>
            <w:tcW w:w="1381" w:type="dxa"/>
            <w:shd w:val="clear" w:color="auto" w:fill="auto"/>
          </w:tcPr>
          <w:p w:rsidR="00BA346D" w:rsidRPr="00BA346D" w:rsidRDefault="00BA346D" w:rsidP="00AD6AD5">
            <w:pPr>
              <w:pStyle w:val="aff7"/>
            </w:pPr>
            <w:r>
              <w:rPr>
                <w:rFonts w:hint="eastAsia"/>
              </w:rPr>
              <w:t>说明</w:t>
            </w:r>
          </w:p>
        </w:tc>
      </w:tr>
      <w:tr w:rsidR="00697822" w:rsidTr="003D570B">
        <w:trPr>
          <w:tblHeader/>
          <w:jc w:val="center"/>
        </w:trPr>
        <w:tc>
          <w:tcPr>
            <w:tcW w:w="1101" w:type="dxa"/>
            <w:shd w:val="clear" w:color="auto" w:fill="auto"/>
          </w:tcPr>
          <w:p w:rsidR="00BA346D" w:rsidRPr="00BA346D" w:rsidRDefault="00BA346D" w:rsidP="00834006">
            <w:pPr>
              <w:pStyle w:val="aff8"/>
            </w:pPr>
            <w:r>
              <w:t>id</w:t>
            </w:r>
            <w:r>
              <w:tab/>
            </w:r>
          </w:p>
        </w:tc>
        <w:tc>
          <w:tcPr>
            <w:tcW w:w="1559" w:type="dxa"/>
            <w:shd w:val="clear" w:color="auto" w:fill="auto"/>
          </w:tcPr>
          <w:p w:rsidR="00BA346D" w:rsidRPr="00BA346D" w:rsidRDefault="00BA346D" w:rsidP="00834006">
            <w:pPr>
              <w:pStyle w:val="aff8"/>
            </w:pPr>
            <w:r>
              <w:t>int(4)</w:t>
            </w:r>
          </w:p>
        </w:tc>
        <w:tc>
          <w:tcPr>
            <w:tcW w:w="1701" w:type="dxa"/>
            <w:shd w:val="clear" w:color="auto" w:fill="auto"/>
          </w:tcPr>
          <w:p w:rsidR="00BA346D" w:rsidRDefault="00BA346D" w:rsidP="00834006">
            <w:pPr>
              <w:pStyle w:val="aff8"/>
            </w:pPr>
          </w:p>
        </w:tc>
        <w:tc>
          <w:tcPr>
            <w:tcW w:w="1276" w:type="dxa"/>
            <w:shd w:val="clear" w:color="auto" w:fill="auto"/>
          </w:tcPr>
          <w:p w:rsidR="00BA346D" w:rsidRPr="00BA346D" w:rsidRDefault="00BA346D" w:rsidP="00834006">
            <w:pPr>
              <w:pStyle w:val="aff8"/>
            </w:pPr>
            <w:r>
              <w:t>否</w:t>
            </w:r>
          </w:p>
        </w:tc>
        <w:tc>
          <w:tcPr>
            <w:tcW w:w="1134" w:type="dxa"/>
            <w:shd w:val="clear" w:color="auto" w:fill="auto"/>
          </w:tcPr>
          <w:p w:rsidR="00BA346D" w:rsidRPr="00BA346D" w:rsidRDefault="00BA346D" w:rsidP="00834006">
            <w:pPr>
              <w:pStyle w:val="aff8"/>
            </w:pPr>
            <w:r>
              <w:t>无</w:t>
            </w:r>
          </w:p>
        </w:tc>
        <w:tc>
          <w:tcPr>
            <w:tcW w:w="1381" w:type="dxa"/>
            <w:shd w:val="clear" w:color="auto" w:fill="auto"/>
          </w:tcPr>
          <w:p w:rsidR="00BA346D" w:rsidRPr="00BA346D" w:rsidRDefault="00BA346D" w:rsidP="00834006">
            <w:pPr>
              <w:pStyle w:val="aff8"/>
            </w:pPr>
            <w:r>
              <w:t>主键ID</w:t>
            </w:r>
            <w:r w:rsidRPr="00BA346D">
              <w:rPr>
                <w:rFonts w:hint="eastAsia"/>
              </w:rPr>
              <w:t xml:space="preserve"> </w:t>
            </w:r>
          </w:p>
        </w:tc>
      </w:tr>
      <w:tr w:rsidR="00697822" w:rsidTr="003D570B">
        <w:trPr>
          <w:tblHeader/>
          <w:jc w:val="center"/>
        </w:trPr>
        <w:tc>
          <w:tcPr>
            <w:tcW w:w="1101" w:type="dxa"/>
            <w:shd w:val="clear" w:color="auto" w:fill="auto"/>
          </w:tcPr>
          <w:p w:rsidR="00BA346D" w:rsidRPr="00BA346D" w:rsidRDefault="00BA346D" w:rsidP="00834006">
            <w:pPr>
              <w:pStyle w:val="aff8"/>
            </w:pPr>
            <w:r>
              <w:t>linkname</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否</w:t>
            </w:r>
          </w:p>
        </w:tc>
        <w:tc>
          <w:tcPr>
            <w:tcW w:w="1134" w:type="dxa"/>
            <w:shd w:val="clear" w:color="auto" w:fill="auto"/>
          </w:tcPr>
          <w:p w:rsidR="00BA346D" w:rsidRPr="00BA346D" w:rsidRDefault="00BA346D" w:rsidP="00834006">
            <w:pPr>
              <w:pStyle w:val="aff8"/>
            </w:pPr>
            <w:r>
              <w:t>无</w:t>
            </w:r>
          </w:p>
        </w:tc>
        <w:tc>
          <w:tcPr>
            <w:tcW w:w="1381" w:type="dxa"/>
            <w:shd w:val="clear" w:color="auto" w:fill="auto"/>
          </w:tcPr>
          <w:p w:rsidR="00BA346D" w:rsidRPr="00BA346D" w:rsidRDefault="00BA346D" w:rsidP="00834006">
            <w:pPr>
              <w:pStyle w:val="aff8"/>
            </w:pPr>
            <w:r>
              <w:rPr>
                <w:rFonts w:hint="eastAsia"/>
              </w:rPr>
              <w:t>链接</w:t>
            </w:r>
            <w:r w:rsidR="009B5683">
              <w:rPr>
                <w:rFonts w:hint="eastAsia"/>
              </w:rPr>
              <w:t>的名字</w:t>
            </w:r>
          </w:p>
        </w:tc>
      </w:tr>
      <w:tr w:rsidR="00697822" w:rsidTr="003D570B">
        <w:trPr>
          <w:tblHeader/>
          <w:jc w:val="center"/>
        </w:trPr>
        <w:tc>
          <w:tcPr>
            <w:tcW w:w="1101" w:type="dxa"/>
            <w:shd w:val="clear" w:color="auto" w:fill="auto"/>
          </w:tcPr>
          <w:p w:rsidR="00BA346D" w:rsidRPr="00BA346D" w:rsidRDefault="00BA346D" w:rsidP="00834006">
            <w:pPr>
              <w:pStyle w:val="aff8"/>
            </w:pPr>
            <w:r>
              <w:t>linkurl</w:t>
            </w:r>
          </w:p>
        </w:tc>
        <w:tc>
          <w:tcPr>
            <w:tcW w:w="1559" w:type="dxa"/>
            <w:shd w:val="clear" w:color="auto" w:fill="auto"/>
          </w:tcPr>
          <w:p w:rsidR="00BA346D" w:rsidRPr="00BA346D" w:rsidRDefault="00BA346D" w:rsidP="00834006">
            <w:pPr>
              <w:pStyle w:val="aff8"/>
            </w:pPr>
            <w:r>
              <w:t>varchar(100)</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否</w:t>
            </w:r>
          </w:p>
        </w:tc>
        <w:tc>
          <w:tcPr>
            <w:tcW w:w="1134" w:type="dxa"/>
            <w:shd w:val="clear" w:color="auto" w:fill="auto"/>
          </w:tcPr>
          <w:p w:rsidR="00BA346D" w:rsidRPr="00BA346D" w:rsidRDefault="00BA346D" w:rsidP="00834006">
            <w:pPr>
              <w:pStyle w:val="aff8"/>
            </w:pPr>
            <w:r>
              <w:t>无</w:t>
            </w:r>
          </w:p>
        </w:tc>
        <w:tc>
          <w:tcPr>
            <w:tcW w:w="1381" w:type="dxa"/>
            <w:shd w:val="clear" w:color="auto" w:fill="auto"/>
          </w:tcPr>
          <w:p w:rsidR="00BA346D" w:rsidRPr="00BA346D" w:rsidRDefault="00BA346D" w:rsidP="00834006">
            <w:pPr>
              <w:pStyle w:val="aff8"/>
            </w:pPr>
            <w:r>
              <w:t>链接</w:t>
            </w:r>
          </w:p>
        </w:tc>
      </w:tr>
    </w:tbl>
    <w:p w:rsidR="00BA346D" w:rsidRDefault="00BA346D" w:rsidP="00BA346D">
      <w:pPr>
        <w:pStyle w:val="a5"/>
      </w:pPr>
      <w:r>
        <w:rPr>
          <w:rFonts w:hint="eastAsia"/>
        </w:rPr>
        <w:t>（7）</w:t>
      </w:r>
      <w:r>
        <w:t>商品评价表包括以下字段：主键ID</w:t>
      </w:r>
      <w:r>
        <w:rPr>
          <w:rFonts w:hint="eastAsia"/>
        </w:rPr>
        <w:t xml:space="preserve"> 、商品ID、用户名、评价标题、评价内容、评价时间。商品评价表</w:t>
      </w:r>
      <w:hyperlink r:id="rId59" w:tooltip="浏览:  (1 行数)" w:history="1">
        <w:r>
          <w:t>tb_pingjia</w:t>
        </w:r>
      </w:hyperlink>
      <w:r>
        <w:rPr>
          <w:rFonts w:hint="eastAsia"/>
        </w:rPr>
        <w:t>，表结构</w:t>
      </w:r>
      <w:r>
        <w:t>如表</w:t>
      </w:r>
      <w:r>
        <w:rPr>
          <w:rFonts w:hint="eastAsia"/>
        </w:rPr>
        <w:t>4</w:t>
      </w:r>
      <w:r>
        <w:t>-</w:t>
      </w:r>
      <w:r>
        <w:rPr>
          <w:rFonts w:hint="eastAsia"/>
        </w:rPr>
        <w:t>7</w:t>
      </w:r>
      <w:r>
        <w:t>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–7</w:t>
      </w:r>
      <w:r w:rsidRPr="00724F17">
        <w:rPr>
          <w:rFonts w:hint="eastAsia"/>
        </w:rPr>
        <w:t>商品评价表（tb_pingjia）</w:t>
      </w:r>
    </w:p>
    <w:tbl>
      <w:tblPr>
        <w:tblW w:w="815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1559"/>
        <w:gridCol w:w="1417"/>
        <w:gridCol w:w="993"/>
        <w:gridCol w:w="1381"/>
      </w:tblGrid>
      <w:tr w:rsidR="00697822" w:rsidTr="003D570B">
        <w:trPr>
          <w:tblHeader/>
          <w:jc w:val="center"/>
        </w:trPr>
        <w:tc>
          <w:tcPr>
            <w:tcW w:w="1242" w:type="dxa"/>
            <w:shd w:val="clear" w:color="auto" w:fill="auto"/>
          </w:tcPr>
          <w:p w:rsidR="00BA346D" w:rsidRPr="00BA346D" w:rsidRDefault="00BA346D" w:rsidP="00AD6AD5">
            <w:pPr>
              <w:pStyle w:val="aff7"/>
            </w:pPr>
            <w:r>
              <w:t>字段</w:t>
            </w:r>
          </w:p>
        </w:tc>
        <w:tc>
          <w:tcPr>
            <w:tcW w:w="1560" w:type="dxa"/>
            <w:shd w:val="clear" w:color="auto" w:fill="auto"/>
          </w:tcPr>
          <w:p w:rsidR="00BA346D" w:rsidRPr="00BA346D" w:rsidRDefault="00BA346D" w:rsidP="00AD6AD5">
            <w:pPr>
              <w:pStyle w:val="aff7"/>
            </w:pPr>
            <w:r>
              <w:t>类型</w:t>
            </w:r>
          </w:p>
        </w:tc>
        <w:tc>
          <w:tcPr>
            <w:tcW w:w="1559" w:type="dxa"/>
            <w:shd w:val="clear" w:color="auto" w:fill="auto"/>
          </w:tcPr>
          <w:p w:rsidR="00BA346D" w:rsidRPr="00BA346D" w:rsidRDefault="00BA346D" w:rsidP="00AD6AD5">
            <w:pPr>
              <w:pStyle w:val="aff7"/>
            </w:pPr>
            <w:r>
              <w:t>整理</w:t>
            </w:r>
          </w:p>
        </w:tc>
        <w:tc>
          <w:tcPr>
            <w:tcW w:w="1417" w:type="dxa"/>
            <w:shd w:val="clear" w:color="auto" w:fill="auto"/>
          </w:tcPr>
          <w:p w:rsidR="00BA346D" w:rsidRPr="00BA346D" w:rsidRDefault="00BA346D" w:rsidP="00AD6AD5">
            <w:pPr>
              <w:pStyle w:val="aff7"/>
            </w:pPr>
            <w:r>
              <w:rPr>
                <w:rFonts w:hint="eastAsia"/>
              </w:rPr>
              <w:t>允许为</w:t>
            </w:r>
            <w:r w:rsidRPr="00BA346D">
              <w:t>空</w:t>
            </w:r>
          </w:p>
        </w:tc>
        <w:tc>
          <w:tcPr>
            <w:tcW w:w="993" w:type="dxa"/>
            <w:shd w:val="clear" w:color="auto" w:fill="auto"/>
          </w:tcPr>
          <w:p w:rsidR="00BA346D" w:rsidRPr="00BA346D" w:rsidRDefault="00BA346D" w:rsidP="00AD6AD5">
            <w:pPr>
              <w:pStyle w:val="aff7"/>
            </w:pPr>
            <w:r>
              <w:t>默认</w:t>
            </w:r>
          </w:p>
        </w:tc>
        <w:tc>
          <w:tcPr>
            <w:tcW w:w="1381" w:type="dxa"/>
            <w:shd w:val="clear" w:color="auto" w:fill="auto"/>
          </w:tcPr>
          <w:p w:rsidR="00BA346D" w:rsidRPr="00BA346D" w:rsidRDefault="00BA346D" w:rsidP="00AD6AD5">
            <w:pPr>
              <w:pStyle w:val="aff7"/>
            </w:pPr>
            <w:r>
              <w:rPr>
                <w:rFonts w:hint="eastAsia"/>
              </w:rPr>
              <w:t>说明</w:t>
            </w:r>
          </w:p>
        </w:tc>
      </w:tr>
      <w:tr w:rsidR="00697822" w:rsidTr="003D570B">
        <w:trPr>
          <w:tblHeader/>
          <w:jc w:val="center"/>
        </w:trPr>
        <w:tc>
          <w:tcPr>
            <w:tcW w:w="1242" w:type="dxa"/>
            <w:shd w:val="clear" w:color="auto" w:fill="auto"/>
          </w:tcPr>
          <w:p w:rsidR="00BA346D" w:rsidRPr="00BA346D" w:rsidRDefault="00BA346D" w:rsidP="00834006">
            <w:pPr>
              <w:pStyle w:val="aff8"/>
            </w:pPr>
            <w:r>
              <w:t>id</w:t>
            </w:r>
          </w:p>
        </w:tc>
        <w:tc>
          <w:tcPr>
            <w:tcW w:w="1560" w:type="dxa"/>
            <w:shd w:val="clear" w:color="auto" w:fill="auto"/>
          </w:tcPr>
          <w:p w:rsidR="00BA346D" w:rsidRPr="00BA346D" w:rsidRDefault="00BA346D" w:rsidP="00834006">
            <w:pPr>
              <w:pStyle w:val="aff8"/>
            </w:pPr>
            <w:r>
              <w:t>int(4)</w:t>
            </w:r>
          </w:p>
        </w:tc>
        <w:tc>
          <w:tcPr>
            <w:tcW w:w="1559" w:type="dxa"/>
            <w:shd w:val="clear" w:color="auto" w:fill="auto"/>
          </w:tcPr>
          <w:p w:rsidR="00BA346D" w:rsidRDefault="00BA346D" w:rsidP="00834006">
            <w:pPr>
              <w:pStyle w:val="aff8"/>
            </w:pPr>
          </w:p>
        </w:tc>
        <w:tc>
          <w:tcPr>
            <w:tcW w:w="1417" w:type="dxa"/>
            <w:shd w:val="clear" w:color="auto" w:fill="auto"/>
          </w:tcPr>
          <w:p w:rsidR="00BA346D" w:rsidRPr="00BA346D" w:rsidRDefault="00BA346D" w:rsidP="00834006">
            <w:pPr>
              <w:pStyle w:val="aff8"/>
            </w:pPr>
            <w:r>
              <w:t>否</w:t>
            </w:r>
          </w:p>
        </w:tc>
        <w:tc>
          <w:tcPr>
            <w:tcW w:w="993" w:type="dxa"/>
            <w:shd w:val="clear" w:color="auto" w:fill="auto"/>
          </w:tcPr>
          <w:p w:rsidR="00BA346D" w:rsidRPr="00BA346D" w:rsidRDefault="00BA346D" w:rsidP="00834006">
            <w:pPr>
              <w:pStyle w:val="aff8"/>
            </w:pPr>
            <w:r>
              <w:t>无</w:t>
            </w:r>
          </w:p>
        </w:tc>
        <w:tc>
          <w:tcPr>
            <w:tcW w:w="1381" w:type="dxa"/>
            <w:shd w:val="clear" w:color="auto" w:fill="auto"/>
          </w:tcPr>
          <w:p w:rsidR="00BA346D" w:rsidRPr="00BA346D" w:rsidRDefault="00BA346D" w:rsidP="00834006">
            <w:pPr>
              <w:pStyle w:val="aff8"/>
            </w:pPr>
            <w:r>
              <w:t>主键ID</w:t>
            </w:r>
            <w:r w:rsidRPr="00BA346D">
              <w:rPr>
                <w:rFonts w:hint="eastAsia"/>
              </w:rPr>
              <w:t xml:space="preserve"> </w:t>
            </w:r>
          </w:p>
        </w:tc>
      </w:tr>
      <w:tr w:rsidR="00697822" w:rsidTr="003D570B">
        <w:trPr>
          <w:tblHeader/>
          <w:jc w:val="center"/>
        </w:trPr>
        <w:tc>
          <w:tcPr>
            <w:tcW w:w="1242" w:type="dxa"/>
            <w:shd w:val="clear" w:color="auto" w:fill="auto"/>
          </w:tcPr>
          <w:p w:rsidR="00BA346D" w:rsidRPr="00BA346D" w:rsidRDefault="00BA346D" w:rsidP="00834006">
            <w:pPr>
              <w:pStyle w:val="aff8"/>
            </w:pPr>
            <w:r>
              <w:t>userid</w:t>
            </w:r>
          </w:p>
        </w:tc>
        <w:tc>
          <w:tcPr>
            <w:tcW w:w="1560" w:type="dxa"/>
            <w:shd w:val="clear" w:color="auto" w:fill="auto"/>
          </w:tcPr>
          <w:p w:rsidR="00BA346D" w:rsidRPr="00BA346D" w:rsidRDefault="00BA346D" w:rsidP="00834006">
            <w:pPr>
              <w:pStyle w:val="aff8"/>
            </w:pPr>
            <w:r>
              <w:t>int(4)</w:t>
            </w:r>
          </w:p>
        </w:tc>
        <w:tc>
          <w:tcPr>
            <w:tcW w:w="1559" w:type="dxa"/>
            <w:shd w:val="clear" w:color="auto" w:fill="auto"/>
          </w:tcPr>
          <w:p w:rsidR="00BA346D" w:rsidRDefault="00BA346D" w:rsidP="00834006">
            <w:pPr>
              <w:pStyle w:val="aff8"/>
            </w:pPr>
          </w:p>
        </w:tc>
        <w:tc>
          <w:tcPr>
            <w:tcW w:w="1417"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BA346D" w:rsidP="00834006">
            <w:pPr>
              <w:pStyle w:val="aff8"/>
            </w:pPr>
            <w:r>
              <w:rPr>
                <w:rFonts w:hint="eastAsia"/>
              </w:rPr>
              <w:t>用户名称</w:t>
            </w:r>
          </w:p>
        </w:tc>
      </w:tr>
      <w:tr w:rsidR="00697822" w:rsidTr="003D570B">
        <w:trPr>
          <w:tblHeader/>
          <w:jc w:val="center"/>
        </w:trPr>
        <w:tc>
          <w:tcPr>
            <w:tcW w:w="1242" w:type="dxa"/>
            <w:shd w:val="clear" w:color="auto" w:fill="auto"/>
          </w:tcPr>
          <w:p w:rsidR="00BA346D" w:rsidRPr="00BA346D" w:rsidRDefault="00BA346D" w:rsidP="00834006">
            <w:pPr>
              <w:pStyle w:val="aff8"/>
            </w:pPr>
            <w:r>
              <w:t>spid</w:t>
            </w:r>
          </w:p>
        </w:tc>
        <w:tc>
          <w:tcPr>
            <w:tcW w:w="1560" w:type="dxa"/>
            <w:shd w:val="clear" w:color="auto" w:fill="auto"/>
          </w:tcPr>
          <w:p w:rsidR="00BA346D" w:rsidRPr="00BA346D" w:rsidRDefault="00BA346D" w:rsidP="00834006">
            <w:pPr>
              <w:pStyle w:val="aff8"/>
            </w:pPr>
            <w:r>
              <w:t>int(4)</w:t>
            </w:r>
          </w:p>
        </w:tc>
        <w:tc>
          <w:tcPr>
            <w:tcW w:w="1559" w:type="dxa"/>
            <w:shd w:val="clear" w:color="auto" w:fill="auto"/>
          </w:tcPr>
          <w:p w:rsidR="00BA346D" w:rsidRDefault="00BA346D" w:rsidP="00834006">
            <w:pPr>
              <w:pStyle w:val="aff8"/>
            </w:pPr>
          </w:p>
        </w:tc>
        <w:tc>
          <w:tcPr>
            <w:tcW w:w="1417"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BA346D" w:rsidP="00834006">
            <w:pPr>
              <w:pStyle w:val="aff8"/>
            </w:pPr>
            <w:r>
              <w:t>商品</w:t>
            </w:r>
            <w:r w:rsidRPr="00BA346D">
              <w:rPr>
                <w:rFonts w:hint="eastAsia"/>
              </w:rPr>
              <w:t>ID</w:t>
            </w:r>
          </w:p>
        </w:tc>
      </w:tr>
      <w:tr w:rsidR="00697822" w:rsidTr="003D570B">
        <w:trPr>
          <w:tblHeader/>
          <w:jc w:val="center"/>
        </w:trPr>
        <w:tc>
          <w:tcPr>
            <w:tcW w:w="1242" w:type="dxa"/>
            <w:shd w:val="clear" w:color="auto" w:fill="auto"/>
          </w:tcPr>
          <w:p w:rsidR="00BA346D" w:rsidRPr="00BA346D" w:rsidRDefault="00BA346D" w:rsidP="00834006">
            <w:pPr>
              <w:pStyle w:val="aff8"/>
            </w:pPr>
            <w:r>
              <w:t>title</w:t>
            </w:r>
          </w:p>
        </w:tc>
        <w:tc>
          <w:tcPr>
            <w:tcW w:w="1560" w:type="dxa"/>
            <w:shd w:val="clear" w:color="auto" w:fill="auto"/>
          </w:tcPr>
          <w:p w:rsidR="00BA346D" w:rsidRPr="00BA346D" w:rsidRDefault="00F21BC1" w:rsidP="00834006">
            <w:pPr>
              <w:pStyle w:val="aff8"/>
            </w:pPr>
            <w:r>
              <w:t>varchar(</w:t>
            </w:r>
            <w:r>
              <w:rPr>
                <w:rFonts w:hint="eastAsia"/>
              </w:rPr>
              <w:t>180</w:t>
            </w:r>
            <w:r w:rsidR="00BA346D">
              <w:t>)</w:t>
            </w:r>
          </w:p>
        </w:tc>
        <w:tc>
          <w:tcPr>
            <w:tcW w:w="1559" w:type="dxa"/>
            <w:shd w:val="clear" w:color="auto" w:fill="auto"/>
          </w:tcPr>
          <w:p w:rsidR="00BA346D" w:rsidRPr="00BA346D" w:rsidRDefault="00F21BC1" w:rsidP="00834006">
            <w:pPr>
              <w:pStyle w:val="aff8"/>
            </w:pPr>
            <w:r w:rsidRPr="00F21BC1">
              <w:t>utf8_unicode</w:t>
            </w:r>
          </w:p>
        </w:tc>
        <w:tc>
          <w:tcPr>
            <w:tcW w:w="1417"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9B5683" w:rsidP="00834006">
            <w:pPr>
              <w:pStyle w:val="aff8"/>
            </w:pPr>
            <w:r>
              <w:t>评价</w:t>
            </w:r>
            <w:r>
              <w:rPr>
                <w:rFonts w:hint="eastAsia"/>
              </w:rPr>
              <w:t>题目</w:t>
            </w:r>
          </w:p>
        </w:tc>
      </w:tr>
      <w:tr w:rsidR="00697822" w:rsidTr="003D570B">
        <w:trPr>
          <w:tblHeader/>
          <w:jc w:val="center"/>
        </w:trPr>
        <w:tc>
          <w:tcPr>
            <w:tcW w:w="1242" w:type="dxa"/>
            <w:shd w:val="clear" w:color="auto" w:fill="auto"/>
          </w:tcPr>
          <w:p w:rsidR="00BA346D" w:rsidRPr="00BA346D" w:rsidRDefault="00BA346D" w:rsidP="00834006">
            <w:pPr>
              <w:pStyle w:val="aff8"/>
            </w:pPr>
            <w:r>
              <w:t>content</w:t>
            </w:r>
          </w:p>
        </w:tc>
        <w:tc>
          <w:tcPr>
            <w:tcW w:w="1560" w:type="dxa"/>
            <w:shd w:val="clear" w:color="auto" w:fill="auto"/>
          </w:tcPr>
          <w:p w:rsidR="00BA346D" w:rsidRPr="00BA346D" w:rsidRDefault="00BA346D" w:rsidP="00834006">
            <w:pPr>
              <w:pStyle w:val="aff8"/>
            </w:pPr>
            <w:r>
              <w:t>text</w:t>
            </w:r>
          </w:p>
        </w:tc>
        <w:tc>
          <w:tcPr>
            <w:tcW w:w="1559" w:type="dxa"/>
            <w:shd w:val="clear" w:color="auto" w:fill="auto"/>
          </w:tcPr>
          <w:p w:rsidR="00BA346D" w:rsidRPr="00BA346D" w:rsidRDefault="00F21BC1" w:rsidP="00834006">
            <w:pPr>
              <w:pStyle w:val="aff8"/>
            </w:pPr>
            <w:r w:rsidRPr="00F21BC1">
              <w:t>utf8_unicode</w:t>
            </w:r>
          </w:p>
        </w:tc>
        <w:tc>
          <w:tcPr>
            <w:tcW w:w="1417"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81" w:type="dxa"/>
            <w:shd w:val="clear" w:color="auto" w:fill="auto"/>
          </w:tcPr>
          <w:p w:rsidR="00BA346D" w:rsidRPr="00BA346D" w:rsidRDefault="009B5683" w:rsidP="00834006">
            <w:pPr>
              <w:pStyle w:val="aff8"/>
            </w:pPr>
            <w:r>
              <w:t>评价</w:t>
            </w:r>
            <w:r>
              <w:rPr>
                <w:rFonts w:hint="eastAsia"/>
              </w:rPr>
              <w:t>详情</w:t>
            </w:r>
          </w:p>
        </w:tc>
      </w:tr>
      <w:tr w:rsidR="00697822" w:rsidTr="003D570B">
        <w:trPr>
          <w:tblHeader/>
          <w:jc w:val="center"/>
        </w:trPr>
        <w:tc>
          <w:tcPr>
            <w:tcW w:w="1242" w:type="dxa"/>
            <w:shd w:val="clear" w:color="auto" w:fill="auto"/>
          </w:tcPr>
          <w:p w:rsidR="00BA346D" w:rsidRPr="00BA346D" w:rsidRDefault="00BA346D" w:rsidP="00834006">
            <w:pPr>
              <w:pStyle w:val="aff8"/>
            </w:pPr>
            <w:r>
              <w:t>time</w:t>
            </w:r>
          </w:p>
        </w:tc>
        <w:tc>
          <w:tcPr>
            <w:tcW w:w="1560"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F21BC1" w:rsidP="00834006">
            <w:pPr>
              <w:pStyle w:val="aff8"/>
            </w:pPr>
            <w:r w:rsidRPr="00F21BC1">
              <w:t>utf8_unicode</w:t>
            </w:r>
          </w:p>
        </w:tc>
        <w:tc>
          <w:tcPr>
            <w:tcW w:w="1417" w:type="dxa"/>
            <w:shd w:val="clear" w:color="auto" w:fill="auto"/>
          </w:tcPr>
          <w:p w:rsidR="00BA346D" w:rsidRPr="00BA346D" w:rsidRDefault="00BA346D" w:rsidP="00834006">
            <w:pPr>
              <w:pStyle w:val="aff8"/>
            </w:pPr>
            <w:r>
              <w:t>否</w:t>
            </w:r>
          </w:p>
        </w:tc>
        <w:tc>
          <w:tcPr>
            <w:tcW w:w="993" w:type="dxa"/>
            <w:shd w:val="clear" w:color="auto" w:fill="auto"/>
          </w:tcPr>
          <w:p w:rsidR="00BA346D" w:rsidRDefault="00BA346D" w:rsidP="00834006">
            <w:pPr>
              <w:pStyle w:val="aff8"/>
            </w:pPr>
          </w:p>
        </w:tc>
        <w:tc>
          <w:tcPr>
            <w:tcW w:w="1381" w:type="dxa"/>
            <w:shd w:val="clear" w:color="auto" w:fill="auto"/>
          </w:tcPr>
          <w:p w:rsidR="00BA346D" w:rsidRPr="00BA346D" w:rsidRDefault="00BA346D" w:rsidP="00834006">
            <w:pPr>
              <w:pStyle w:val="aff8"/>
            </w:pPr>
            <w:r>
              <w:t>评价时间</w:t>
            </w:r>
          </w:p>
        </w:tc>
      </w:tr>
    </w:tbl>
    <w:p w:rsidR="00BA346D" w:rsidRDefault="00BA346D" w:rsidP="00BA346D">
      <w:pPr>
        <w:pStyle w:val="a5"/>
      </w:pPr>
      <w:r>
        <w:rPr>
          <w:rFonts w:hint="eastAsia"/>
        </w:rPr>
        <w:t>（8）商品分类包括商品ID,分类名称，描述，标题等。</w:t>
      </w:r>
    </w:p>
    <w:p w:rsidR="00BA346D" w:rsidRDefault="00BA346D" w:rsidP="00BA346D">
      <w:pPr>
        <w:pStyle w:val="a5"/>
      </w:pPr>
      <w:r>
        <w:rPr>
          <w:rFonts w:hint="eastAsia"/>
        </w:rPr>
        <w:t>商品分类信息表</w:t>
      </w:r>
      <w:r>
        <w:t>tb_type</w:t>
      </w:r>
      <w:r>
        <w:rPr>
          <w:rFonts w:hint="eastAsia"/>
        </w:rPr>
        <w:t>，</w:t>
      </w:r>
      <w:r>
        <w:t>表结构如表</w:t>
      </w:r>
      <w:r>
        <w:rPr>
          <w:rFonts w:hint="eastAsia"/>
        </w:rPr>
        <w:t>4-8所示。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105E1D">
        <w:t>4</w:t>
      </w:r>
      <w:r>
        <w:fldChar w:fldCharType="end"/>
      </w:r>
      <w:r>
        <w:rPr>
          <w:rFonts w:hint="eastAsia"/>
        </w:rPr>
        <w:t>–8</w:t>
      </w:r>
      <w:r w:rsidRPr="00096256">
        <w:rPr>
          <w:rFonts w:hint="eastAsia"/>
        </w:rPr>
        <w:t>商品分类信息表（tb_type）</w:t>
      </w:r>
    </w:p>
    <w:tbl>
      <w:tblPr>
        <w:tblW w:w="808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85"/>
        <w:gridCol w:w="1627"/>
        <w:gridCol w:w="1701"/>
        <w:gridCol w:w="1276"/>
        <w:gridCol w:w="992"/>
        <w:gridCol w:w="1208"/>
      </w:tblGrid>
      <w:tr w:rsidR="00697822" w:rsidTr="003D570B">
        <w:trPr>
          <w:tblHeader/>
          <w:jc w:val="center"/>
        </w:trPr>
        <w:tc>
          <w:tcPr>
            <w:tcW w:w="1285" w:type="dxa"/>
            <w:shd w:val="clear" w:color="auto" w:fill="auto"/>
          </w:tcPr>
          <w:p w:rsidR="00BA346D" w:rsidRPr="00BA346D" w:rsidRDefault="00BA346D" w:rsidP="00AD6AD5">
            <w:pPr>
              <w:pStyle w:val="aff7"/>
            </w:pPr>
            <w:r>
              <w:t>字段</w:t>
            </w:r>
          </w:p>
        </w:tc>
        <w:tc>
          <w:tcPr>
            <w:tcW w:w="1627" w:type="dxa"/>
            <w:shd w:val="clear" w:color="auto" w:fill="auto"/>
          </w:tcPr>
          <w:p w:rsidR="00BA346D" w:rsidRPr="00BA346D" w:rsidRDefault="00BA346D" w:rsidP="00AD6AD5">
            <w:pPr>
              <w:pStyle w:val="aff7"/>
            </w:pPr>
            <w:r>
              <w:t>类型</w:t>
            </w:r>
          </w:p>
        </w:tc>
        <w:tc>
          <w:tcPr>
            <w:tcW w:w="1701" w:type="dxa"/>
            <w:shd w:val="clear" w:color="auto" w:fill="auto"/>
          </w:tcPr>
          <w:p w:rsidR="00BA346D" w:rsidRPr="00BA346D" w:rsidRDefault="00BA346D" w:rsidP="00AD6AD5">
            <w:pPr>
              <w:pStyle w:val="aff7"/>
            </w:pPr>
            <w:r>
              <w:t>整理</w:t>
            </w:r>
          </w:p>
        </w:tc>
        <w:tc>
          <w:tcPr>
            <w:tcW w:w="1276" w:type="dxa"/>
            <w:shd w:val="clear" w:color="auto" w:fill="auto"/>
          </w:tcPr>
          <w:p w:rsidR="00BA346D" w:rsidRPr="00BA346D" w:rsidRDefault="00BA346D" w:rsidP="00AD6AD5">
            <w:pPr>
              <w:pStyle w:val="aff7"/>
            </w:pPr>
            <w:r>
              <w:rPr>
                <w:rFonts w:hint="eastAsia"/>
              </w:rPr>
              <w:t>允许为</w:t>
            </w:r>
            <w:r w:rsidRPr="00BA346D">
              <w:t>空</w:t>
            </w:r>
          </w:p>
        </w:tc>
        <w:tc>
          <w:tcPr>
            <w:tcW w:w="992" w:type="dxa"/>
            <w:shd w:val="clear" w:color="auto" w:fill="auto"/>
          </w:tcPr>
          <w:p w:rsidR="00BA346D" w:rsidRPr="00BA346D" w:rsidRDefault="00BA346D" w:rsidP="00AD6AD5">
            <w:pPr>
              <w:pStyle w:val="aff7"/>
            </w:pPr>
            <w:r>
              <w:t>默认</w:t>
            </w:r>
          </w:p>
        </w:tc>
        <w:tc>
          <w:tcPr>
            <w:tcW w:w="1208" w:type="dxa"/>
            <w:shd w:val="clear" w:color="auto" w:fill="auto"/>
          </w:tcPr>
          <w:p w:rsidR="00BA346D" w:rsidRPr="00BA346D" w:rsidRDefault="00BA346D" w:rsidP="00AD6AD5">
            <w:pPr>
              <w:pStyle w:val="aff7"/>
            </w:pPr>
            <w:r>
              <w:rPr>
                <w:rFonts w:hint="eastAsia"/>
              </w:rPr>
              <w:t>说明</w:t>
            </w:r>
          </w:p>
        </w:tc>
      </w:tr>
      <w:tr w:rsidR="00697822" w:rsidTr="003D570B">
        <w:trPr>
          <w:tblHeader/>
          <w:jc w:val="center"/>
        </w:trPr>
        <w:tc>
          <w:tcPr>
            <w:tcW w:w="1285" w:type="dxa"/>
            <w:shd w:val="clear" w:color="auto" w:fill="auto"/>
          </w:tcPr>
          <w:p w:rsidR="00BA346D" w:rsidRPr="00BA346D" w:rsidRDefault="00BA346D" w:rsidP="00834006">
            <w:pPr>
              <w:pStyle w:val="aff8"/>
            </w:pPr>
            <w:r>
              <w:t>id</w:t>
            </w:r>
          </w:p>
        </w:tc>
        <w:tc>
          <w:tcPr>
            <w:tcW w:w="1627" w:type="dxa"/>
            <w:shd w:val="clear" w:color="auto" w:fill="auto"/>
          </w:tcPr>
          <w:p w:rsidR="00BA346D" w:rsidRPr="00BA346D" w:rsidRDefault="00BA346D" w:rsidP="00834006">
            <w:pPr>
              <w:pStyle w:val="aff8"/>
            </w:pPr>
            <w:r>
              <w:t>int(4)</w:t>
            </w:r>
          </w:p>
        </w:tc>
        <w:tc>
          <w:tcPr>
            <w:tcW w:w="1701" w:type="dxa"/>
            <w:shd w:val="clear" w:color="auto" w:fill="auto"/>
          </w:tcPr>
          <w:p w:rsidR="00BA346D" w:rsidRDefault="00BA346D" w:rsidP="00834006">
            <w:pPr>
              <w:pStyle w:val="aff8"/>
            </w:pPr>
          </w:p>
        </w:tc>
        <w:tc>
          <w:tcPr>
            <w:tcW w:w="1276" w:type="dxa"/>
            <w:shd w:val="clear" w:color="auto" w:fill="auto"/>
          </w:tcPr>
          <w:p w:rsidR="00BA346D" w:rsidRPr="00BA346D" w:rsidRDefault="00BA346D" w:rsidP="00834006">
            <w:pPr>
              <w:pStyle w:val="aff8"/>
            </w:pPr>
            <w:r>
              <w:t>否</w:t>
            </w:r>
          </w:p>
        </w:tc>
        <w:tc>
          <w:tcPr>
            <w:tcW w:w="992" w:type="dxa"/>
            <w:shd w:val="clear" w:color="auto" w:fill="auto"/>
          </w:tcPr>
          <w:p w:rsidR="00BA346D" w:rsidRPr="00BA346D" w:rsidRDefault="00BA346D" w:rsidP="00834006">
            <w:pPr>
              <w:pStyle w:val="aff8"/>
            </w:pPr>
            <w:r>
              <w:t>无</w:t>
            </w:r>
          </w:p>
        </w:tc>
        <w:tc>
          <w:tcPr>
            <w:tcW w:w="1208" w:type="dxa"/>
            <w:shd w:val="clear" w:color="auto" w:fill="auto"/>
          </w:tcPr>
          <w:p w:rsidR="00BA346D" w:rsidRPr="00BA346D" w:rsidRDefault="00BA346D" w:rsidP="00834006">
            <w:pPr>
              <w:pStyle w:val="aff8"/>
            </w:pPr>
            <w:r>
              <w:rPr>
                <w:rFonts w:hint="eastAsia"/>
              </w:rPr>
              <w:t>商品ID</w:t>
            </w:r>
          </w:p>
        </w:tc>
      </w:tr>
      <w:tr w:rsidR="00697822" w:rsidTr="003D570B">
        <w:trPr>
          <w:tblHeader/>
          <w:jc w:val="center"/>
        </w:trPr>
        <w:tc>
          <w:tcPr>
            <w:tcW w:w="1285" w:type="dxa"/>
            <w:shd w:val="clear" w:color="auto" w:fill="auto"/>
          </w:tcPr>
          <w:p w:rsidR="00BA346D" w:rsidRPr="00BA346D" w:rsidRDefault="00BA346D" w:rsidP="00834006">
            <w:pPr>
              <w:pStyle w:val="aff8"/>
            </w:pPr>
            <w:r>
              <w:rPr>
                <w:rFonts w:hint="eastAsia"/>
              </w:rPr>
              <w:t>typename</w:t>
            </w:r>
          </w:p>
        </w:tc>
        <w:tc>
          <w:tcPr>
            <w:tcW w:w="1627" w:type="dxa"/>
            <w:shd w:val="clear" w:color="auto" w:fill="auto"/>
          </w:tcPr>
          <w:p w:rsidR="00BA346D" w:rsidRPr="00BA346D" w:rsidRDefault="00BA346D" w:rsidP="00834006">
            <w:pPr>
              <w:pStyle w:val="aff8"/>
            </w:pPr>
            <w:r>
              <w:t>varchar(100)</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992" w:type="dxa"/>
            <w:shd w:val="clear" w:color="auto" w:fill="auto"/>
          </w:tcPr>
          <w:p w:rsidR="00BA346D" w:rsidRPr="00BA346D" w:rsidRDefault="00BA346D" w:rsidP="00834006">
            <w:pPr>
              <w:pStyle w:val="aff8"/>
            </w:pPr>
            <w:r>
              <w:t>NULL</w:t>
            </w:r>
          </w:p>
        </w:tc>
        <w:tc>
          <w:tcPr>
            <w:tcW w:w="1208" w:type="dxa"/>
            <w:shd w:val="clear" w:color="auto" w:fill="auto"/>
          </w:tcPr>
          <w:p w:rsidR="00BA346D" w:rsidRPr="00BA346D" w:rsidRDefault="00BA346D" w:rsidP="00834006">
            <w:pPr>
              <w:pStyle w:val="aff8"/>
            </w:pPr>
            <w:r>
              <w:rPr>
                <w:rFonts w:hint="eastAsia"/>
              </w:rPr>
              <w:t>分类名称</w:t>
            </w:r>
          </w:p>
        </w:tc>
      </w:tr>
      <w:tr w:rsidR="00697822" w:rsidTr="003D570B">
        <w:trPr>
          <w:tblHeader/>
          <w:jc w:val="center"/>
        </w:trPr>
        <w:tc>
          <w:tcPr>
            <w:tcW w:w="1285" w:type="dxa"/>
            <w:shd w:val="clear" w:color="auto" w:fill="auto"/>
          </w:tcPr>
          <w:p w:rsidR="00BA346D" w:rsidRPr="00BA346D" w:rsidRDefault="00BA346D" w:rsidP="00834006">
            <w:pPr>
              <w:pStyle w:val="aff8"/>
            </w:pPr>
            <w:r>
              <w:t>descript</w:t>
            </w:r>
          </w:p>
        </w:tc>
        <w:tc>
          <w:tcPr>
            <w:tcW w:w="1627" w:type="dxa"/>
            <w:shd w:val="clear" w:color="auto" w:fill="auto"/>
          </w:tcPr>
          <w:p w:rsidR="00BA346D" w:rsidRPr="00BA346D" w:rsidRDefault="00BA346D" w:rsidP="00834006">
            <w:pPr>
              <w:pStyle w:val="aff8"/>
            </w:pPr>
            <w:r>
              <w:t>varchar(400)</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992" w:type="dxa"/>
            <w:shd w:val="clear" w:color="auto" w:fill="auto"/>
          </w:tcPr>
          <w:p w:rsidR="00BA346D" w:rsidRPr="00BA346D" w:rsidRDefault="00BA346D" w:rsidP="00834006">
            <w:pPr>
              <w:pStyle w:val="aff8"/>
            </w:pPr>
            <w:r>
              <w:t>NULL</w:t>
            </w:r>
          </w:p>
        </w:tc>
        <w:tc>
          <w:tcPr>
            <w:tcW w:w="1208" w:type="dxa"/>
            <w:shd w:val="clear" w:color="auto" w:fill="auto"/>
          </w:tcPr>
          <w:p w:rsidR="00BA346D" w:rsidRPr="00BA346D" w:rsidRDefault="00BA346D" w:rsidP="00834006">
            <w:pPr>
              <w:pStyle w:val="aff8"/>
            </w:pPr>
            <w:r>
              <w:rPr>
                <w:rFonts w:hint="eastAsia"/>
              </w:rPr>
              <w:t xml:space="preserve">描述 </w:t>
            </w:r>
          </w:p>
        </w:tc>
      </w:tr>
      <w:tr w:rsidR="00697822" w:rsidTr="003D570B">
        <w:trPr>
          <w:tblHeader/>
          <w:jc w:val="center"/>
        </w:trPr>
        <w:tc>
          <w:tcPr>
            <w:tcW w:w="1285" w:type="dxa"/>
            <w:shd w:val="clear" w:color="auto" w:fill="auto"/>
          </w:tcPr>
          <w:p w:rsidR="00BA346D" w:rsidRPr="00BA346D" w:rsidRDefault="00BA346D" w:rsidP="00834006">
            <w:pPr>
              <w:pStyle w:val="aff8"/>
            </w:pPr>
            <w:r>
              <w:t>meta</w:t>
            </w:r>
          </w:p>
        </w:tc>
        <w:tc>
          <w:tcPr>
            <w:tcW w:w="1627" w:type="dxa"/>
            <w:shd w:val="clear" w:color="auto" w:fill="auto"/>
          </w:tcPr>
          <w:p w:rsidR="00BA346D" w:rsidRPr="00BA346D" w:rsidRDefault="00BA346D" w:rsidP="00834006">
            <w:pPr>
              <w:pStyle w:val="aff8"/>
            </w:pPr>
            <w:r>
              <w:t>varchar(400)</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992" w:type="dxa"/>
            <w:shd w:val="clear" w:color="auto" w:fill="auto"/>
          </w:tcPr>
          <w:p w:rsidR="00BA346D" w:rsidRPr="00BA346D" w:rsidRDefault="00BA346D" w:rsidP="00834006">
            <w:pPr>
              <w:pStyle w:val="aff8"/>
            </w:pPr>
            <w:r>
              <w:t>NULL</w:t>
            </w:r>
          </w:p>
        </w:tc>
        <w:tc>
          <w:tcPr>
            <w:tcW w:w="1208" w:type="dxa"/>
            <w:shd w:val="clear" w:color="auto" w:fill="auto"/>
          </w:tcPr>
          <w:p w:rsidR="00BA346D" w:rsidRDefault="00BA346D" w:rsidP="00834006">
            <w:pPr>
              <w:pStyle w:val="aff8"/>
            </w:pPr>
          </w:p>
        </w:tc>
      </w:tr>
      <w:tr w:rsidR="00697822" w:rsidTr="003D570B">
        <w:trPr>
          <w:tblHeader/>
          <w:jc w:val="center"/>
        </w:trPr>
        <w:tc>
          <w:tcPr>
            <w:tcW w:w="1285" w:type="dxa"/>
            <w:shd w:val="clear" w:color="auto" w:fill="auto"/>
          </w:tcPr>
          <w:p w:rsidR="00BA346D" w:rsidRPr="00BA346D" w:rsidRDefault="00BA346D" w:rsidP="00834006">
            <w:pPr>
              <w:pStyle w:val="aff8"/>
            </w:pPr>
            <w:r>
              <w:t>title</w:t>
            </w:r>
          </w:p>
        </w:tc>
        <w:tc>
          <w:tcPr>
            <w:tcW w:w="1627" w:type="dxa"/>
            <w:shd w:val="clear" w:color="auto" w:fill="auto"/>
          </w:tcPr>
          <w:p w:rsidR="00BA346D" w:rsidRPr="00BA346D" w:rsidRDefault="00BA346D" w:rsidP="00834006">
            <w:pPr>
              <w:pStyle w:val="aff8"/>
            </w:pPr>
            <w:r>
              <w:t>varchar(400)</w:t>
            </w:r>
          </w:p>
        </w:tc>
        <w:tc>
          <w:tcPr>
            <w:tcW w:w="1701" w:type="dxa"/>
            <w:shd w:val="clear" w:color="auto" w:fill="auto"/>
          </w:tcPr>
          <w:p w:rsidR="00BA346D" w:rsidRPr="00BA346D" w:rsidRDefault="00F21BC1" w:rsidP="00834006">
            <w:pPr>
              <w:pStyle w:val="aff8"/>
            </w:pPr>
            <w:r w:rsidRPr="00F21BC1">
              <w:t>utf8_unicode</w:t>
            </w:r>
          </w:p>
        </w:tc>
        <w:tc>
          <w:tcPr>
            <w:tcW w:w="1276" w:type="dxa"/>
            <w:shd w:val="clear" w:color="auto" w:fill="auto"/>
          </w:tcPr>
          <w:p w:rsidR="00BA346D" w:rsidRPr="00BA346D" w:rsidRDefault="00BA346D" w:rsidP="00834006">
            <w:pPr>
              <w:pStyle w:val="aff8"/>
            </w:pPr>
            <w:r>
              <w:t>是</w:t>
            </w:r>
          </w:p>
        </w:tc>
        <w:tc>
          <w:tcPr>
            <w:tcW w:w="992" w:type="dxa"/>
            <w:shd w:val="clear" w:color="auto" w:fill="auto"/>
          </w:tcPr>
          <w:p w:rsidR="00BA346D" w:rsidRPr="00BA346D" w:rsidRDefault="00BA346D" w:rsidP="00834006">
            <w:pPr>
              <w:pStyle w:val="aff8"/>
            </w:pPr>
            <w:r>
              <w:t>NULL</w:t>
            </w:r>
          </w:p>
        </w:tc>
        <w:tc>
          <w:tcPr>
            <w:tcW w:w="1208" w:type="dxa"/>
            <w:shd w:val="clear" w:color="auto" w:fill="auto"/>
          </w:tcPr>
          <w:p w:rsidR="00BA346D" w:rsidRPr="00BA346D" w:rsidRDefault="00BA346D" w:rsidP="00834006">
            <w:pPr>
              <w:pStyle w:val="aff8"/>
            </w:pPr>
            <w:r>
              <w:t>标题</w:t>
            </w:r>
          </w:p>
        </w:tc>
      </w:tr>
    </w:tbl>
    <w:p w:rsidR="00BA346D" w:rsidRDefault="00BA346D" w:rsidP="009B5683">
      <w:pPr>
        <w:pStyle w:val="a5"/>
      </w:pPr>
      <w:r>
        <w:rPr>
          <w:rFonts w:hint="eastAsia"/>
        </w:rPr>
        <w:t>（9）</w:t>
      </w:r>
      <w:r w:rsidR="009B5683">
        <w:rPr>
          <w:rFonts w:hint="eastAsia"/>
        </w:rPr>
        <w:t>出售商品的</w:t>
      </w:r>
      <w:r>
        <w:rPr>
          <w:rFonts w:hint="eastAsia"/>
        </w:rPr>
        <w:t>信息表</w:t>
      </w:r>
      <w:r>
        <w:t>tb_shangpin</w:t>
      </w:r>
      <w:r>
        <w:rPr>
          <w:rFonts w:hint="eastAsia"/>
        </w:rPr>
        <w:t>，表结构如表4-9所示。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–9</w:t>
      </w:r>
      <w:r w:rsidRPr="001B278C">
        <w:rPr>
          <w:rFonts w:hint="eastAsia"/>
        </w:rPr>
        <w:t>商品信息表（tb_shangpin）</w:t>
      </w:r>
    </w:p>
    <w:tbl>
      <w:tblPr>
        <w:tblW w:w="809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02"/>
        <w:gridCol w:w="1612"/>
        <w:gridCol w:w="1843"/>
        <w:gridCol w:w="1134"/>
        <w:gridCol w:w="851"/>
        <w:gridCol w:w="1351"/>
      </w:tblGrid>
      <w:tr w:rsidR="00697822" w:rsidTr="008071D4">
        <w:trPr>
          <w:tblHeader/>
          <w:jc w:val="center"/>
        </w:trPr>
        <w:tc>
          <w:tcPr>
            <w:tcW w:w="1302" w:type="dxa"/>
            <w:shd w:val="clear" w:color="auto" w:fill="auto"/>
          </w:tcPr>
          <w:p w:rsidR="00BA346D" w:rsidRPr="00BA346D" w:rsidRDefault="00BA346D" w:rsidP="00AD6AD5">
            <w:pPr>
              <w:pStyle w:val="aff7"/>
            </w:pPr>
            <w:r>
              <w:t>字段</w:t>
            </w:r>
          </w:p>
        </w:tc>
        <w:tc>
          <w:tcPr>
            <w:tcW w:w="1612" w:type="dxa"/>
            <w:shd w:val="clear" w:color="auto" w:fill="auto"/>
          </w:tcPr>
          <w:p w:rsidR="00BA346D" w:rsidRPr="00BA346D" w:rsidRDefault="00BA346D" w:rsidP="00AD6AD5">
            <w:pPr>
              <w:pStyle w:val="aff7"/>
            </w:pPr>
            <w:r>
              <w:t>类型</w:t>
            </w:r>
          </w:p>
        </w:tc>
        <w:tc>
          <w:tcPr>
            <w:tcW w:w="1843" w:type="dxa"/>
            <w:shd w:val="clear" w:color="auto" w:fill="auto"/>
          </w:tcPr>
          <w:p w:rsidR="00BA346D" w:rsidRPr="00BA346D" w:rsidRDefault="00BA346D" w:rsidP="00AD6AD5">
            <w:pPr>
              <w:pStyle w:val="aff7"/>
            </w:pPr>
            <w:r>
              <w:t>整理</w:t>
            </w:r>
          </w:p>
        </w:tc>
        <w:tc>
          <w:tcPr>
            <w:tcW w:w="1134" w:type="dxa"/>
            <w:shd w:val="clear" w:color="auto" w:fill="auto"/>
          </w:tcPr>
          <w:p w:rsidR="00BA346D" w:rsidRPr="00BA346D" w:rsidRDefault="00BA346D" w:rsidP="00AD6AD5">
            <w:pPr>
              <w:pStyle w:val="aff7"/>
            </w:pPr>
            <w:r>
              <w:rPr>
                <w:rFonts w:hint="eastAsia"/>
              </w:rPr>
              <w:t>允许为</w:t>
            </w:r>
            <w:r w:rsidRPr="00BA346D">
              <w:t>空</w:t>
            </w:r>
          </w:p>
        </w:tc>
        <w:tc>
          <w:tcPr>
            <w:tcW w:w="851" w:type="dxa"/>
            <w:shd w:val="clear" w:color="auto" w:fill="auto"/>
          </w:tcPr>
          <w:p w:rsidR="00BA346D" w:rsidRPr="00BA346D" w:rsidRDefault="00BA346D" w:rsidP="00AD6AD5">
            <w:pPr>
              <w:pStyle w:val="aff7"/>
            </w:pPr>
            <w:r>
              <w:t>默认</w:t>
            </w:r>
          </w:p>
        </w:tc>
        <w:tc>
          <w:tcPr>
            <w:tcW w:w="1351" w:type="dxa"/>
            <w:shd w:val="clear" w:color="auto" w:fill="auto"/>
          </w:tcPr>
          <w:p w:rsidR="00BA346D" w:rsidRPr="00BA346D" w:rsidRDefault="00BA346D" w:rsidP="00AD6AD5">
            <w:pPr>
              <w:pStyle w:val="aff7"/>
            </w:pPr>
            <w:r>
              <w:rPr>
                <w:rFonts w:hint="eastAsia"/>
              </w:rPr>
              <w:t>说明</w:t>
            </w:r>
          </w:p>
        </w:tc>
      </w:tr>
      <w:tr w:rsidR="00697822" w:rsidTr="008071D4">
        <w:trPr>
          <w:tblHeader/>
          <w:jc w:val="center"/>
        </w:trPr>
        <w:tc>
          <w:tcPr>
            <w:tcW w:w="1302" w:type="dxa"/>
            <w:shd w:val="clear" w:color="auto" w:fill="auto"/>
          </w:tcPr>
          <w:p w:rsidR="00BA346D" w:rsidRPr="00BA346D" w:rsidRDefault="00BA346D" w:rsidP="00834006">
            <w:pPr>
              <w:pStyle w:val="aff8"/>
            </w:pPr>
            <w:r>
              <w:t>id</w:t>
            </w:r>
          </w:p>
        </w:tc>
        <w:tc>
          <w:tcPr>
            <w:tcW w:w="1612"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否</w:t>
            </w:r>
          </w:p>
        </w:tc>
        <w:tc>
          <w:tcPr>
            <w:tcW w:w="851" w:type="dxa"/>
            <w:shd w:val="clear" w:color="auto" w:fill="auto"/>
          </w:tcPr>
          <w:p w:rsidR="00BA346D" w:rsidRPr="00BA346D" w:rsidRDefault="00BA346D" w:rsidP="00834006">
            <w:pPr>
              <w:pStyle w:val="aff8"/>
            </w:pPr>
            <w:r>
              <w:t>无</w:t>
            </w:r>
          </w:p>
        </w:tc>
        <w:tc>
          <w:tcPr>
            <w:tcW w:w="1351" w:type="dxa"/>
            <w:shd w:val="clear" w:color="auto" w:fill="auto"/>
          </w:tcPr>
          <w:p w:rsidR="00BA346D" w:rsidRPr="00BA346D" w:rsidRDefault="00BA346D" w:rsidP="00834006">
            <w:pPr>
              <w:pStyle w:val="aff8"/>
            </w:pPr>
            <w:r>
              <w:rPr>
                <w:rFonts w:hint="eastAsia"/>
              </w:rPr>
              <w:t>商品</w:t>
            </w:r>
            <w:r w:rsidR="009B5683">
              <w:rPr>
                <w:rFonts w:hint="eastAsia"/>
              </w:rPr>
              <w:t>的</w:t>
            </w:r>
            <w:r>
              <w:rPr>
                <w:rFonts w:hint="eastAsia"/>
              </w:rPr>
              <w:t>ID</w:t>
            </w:r>
          </w:p>
        </w:tc>
      </w:tr>
      <w:tr w:rsidR="00697822" w:rsidTr="008071D4">
        <w:trPr>
          <w:tblHeader/>
          <w:jc w:val="center"/>
        </w:trPr>
        <w:tc>
          <w:tcPr>
            <w:tcW w:w="1302" w:type="dxa"/>
            <w:shd w:val="clear" w:color="auto" w:fill="auto"/>
          </w:tcPr>
          <w:p w:rsidR="00BA346D" w:rsidRPr="00BA346D" w:rsidRDefault="00BA346D" w:rsidP="00834006">
            <w:pPr>
              <w:pStyle w:val="aff8"/>
            </w:pPr>
            <w:r>
              <w:t>mingcheng</w:t>
            </w:r>
          </w:p>
        </w:tc>
        <w:tc>
          <w:tcPr>
            <w:tcW w:w="1612" w:type="dxa"/>
            <w:shd w:val="clear" w:color="auto" w:fill="auto"/>
          </w:tcPr>
          <w:p w:rsidR="00BA346D" w:rsidRPr="00BA346D" w:rsidRDefault="00F21BC1" w:rsidP="00834006">
            <w:pPr>
              <w:pStyle w:val="aff8"/>
            </w:pPr>
            <w:r>
              <w:t>varchar(</w:t>
            </w:r>
            <w:r>
              <w:rPr>
                <w:rFonts w:hint="eastAsia"/>
              </w:rPr>
              <w:t>40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9B5683" w:rsidP="00834006">
            <w:pPr>
              <w:pStyle w:val="aff8"/>
            </w:pPr>
            <w:r>
              <w:rPr>
                <w:rFonts w:hint="eastAsia"/>
              </w:rPr>
              <w:t>商品</w:t>
            </w:r>
            <w:r w:rsidR="00BA346D">
              <w:t>名称</w:t>
            </w:r>
          </w:p>
        </w:tc>
      </w:tr>
      <w:tr w:rsidR="00697822" w:rsidTr="008071D4">
        <w:trPr>
          <w:tblHeader/>
          <w:jc w:val="center"/>
        </w:trPr>
        <w:tc>
          <w:tcPr>
            <w:tcW w:w="1302" w:type="dxa"/>
            <w:shd w:val="clear" w:color="auto" w:fill="auto"/>
          </w:tcPr>
          <w:p w:rsidR="00BA346D" w:rsidRPr="00BA346D" w:rsidRDefault="00BA346D" w:rsidP="00834006">
            <w:pPr>
              <w:pStyle w:val="aff8"/>
            </w:pPr>
            <w:r>
              <w:t>jianjie</w:t>
            </w:r>
          </w:p>
        </w:tc>
        <w:tc>
          <w:tcPr>
            <w:tcW w:w="1612" w:type="dxa"/>
            <w:shd w:val="clear" w:color="auto" w:fill="auto"/>
          </w:tcPr>
          <w:p w:rsidR="00BA346D" w:rsidRPr="00BA346D" w:rsidRDefault="00BA346D" w:rsidP="00834006">
            <w:pPr>
              <w:pStyle w:val="aff8"/>
            </w:pPr>
            <w:r>
              <w:t>mediumtext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9B5683" w:rsidP="00834006">
            <w:pPr>
              <w:pStyle w:val="aff8"/>
            </w:pPr>
            <w:r>
              <w:rPr>
                <w:rFonts w:hint="eastAsia"/>
              </w:rPr>
              <w:t>商品介绍</w:t>
            </w:r>
          </w:p>
        </w:tc>
      </w:tr>
      <w:tr w:rsidR="00697822" w:rsidTr="008071D4">
        <w:trPr>
          <w:tblHeader/>
          <w:jc w:val="center"/>
        </w:trPr>
        <w:tc>
          <w:tcPr>
            <w:tcW w:w="1302" w:type="dxa"/>
            <w:shd w:val="clear" w:color="auto" w:fill="auto"/>
          </w:tcPr>
          <w:p w:rsidR="00BA346D" w:rsidRPr="00BA346D" w:rsidRDefault="00BA346D" w:rsidP="00834006">
            <w:pPr>
              <w:pStyle w:val="aff8"/>
            </w:pPr>
            <w:r>
              <w:t>dengji</w:t>
            </w:r>
          </w:p>
        </w:tc>
        <w:tc>
          <w:tcPr>
            <w:tcW w:w="1612" w:type="dxa"/>
            <w:shd w:val="clear" w:color="auto" w:fill="auto"/>
          </w:tcPr>
          <w:p w:rsidR="00BA346D" w:rsidRPr="00BA346D" w:rsidRDefault="00BA346D" w:rsidP="00834006">
            <w:pPr>
              <w:pStyle w:val="aff8"/>
            </w:pPr>
            <w:r>
              <w:t>varchar(5)</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9B5683" w:rsidP="00834006">
            <w:pPr>
              <w:pStyle w:val="aff8"/>
            </w:pPr>
            <w:r>
              <w:rPr>
                <w:rFonts w:hint="eastAsia"/>
              </w:rPr>
              <w:t>商品</w:t>
            </w:r>
            <w:r w:rsidR="00BA346D">
              <w:t>等级</w:t>
            </w:r>
            <w:r w:rsidR="00BA346D" w:rsidRPr="00BA346D">
              <w:rPr>
                <w:rFonts w:hint="eastAsia"/>
              </w:rPr>
              <w:t xml:space="preserve"> </w:t>
            </w:r>
          </w:p>
        </w:tc>
      </w:tr>
      <w:tr w:rsidR="00697822" w:rsidTr="008071D4">
        <w:trPr>
          <w:tblHeader/>
          <w:jc w:val="center"/>
        </w:trPr>
        <w:tc>
          <w:tcPr>
            <w:tcW w:w="1302" w:type="dxa"/>
            <w:shd w:val="clear" w:color="auto" w:fill="auto"/>
          </w:tcPr>
          <w:p w:rsidR="00BA346D" w:rsidRPr="00BA346D" w:rsidRDefault="00BA346D" w:rsidP="00834006">
            <w:pPr>
              <w:pStyle w:val="aff8"/>
            </w:pPr>
            <w:r>
              <w:t>xinghao</w:t>
            </w:r>
          </w:p>
        </w:tc>
        <w:tc>
          <w:tcPr>
            <w:tcW w:w="1612" w:type="dxa"/>
            <w:shd w:val="clear" w:color="auto" w:fill="auto"/>
          </w:tcPr>
          <w:p w:rsidR="00BA346D" w:rsidRPr="00BA346D" w:rsidRDefault="00F21BC1" w:rsidP="00834006">
            <w:pPr>
              <w:pStyle w:val="aff8"/>
            </w:pPr>
            <w:r>
              <w:t>varchar(</w:t>
            </w:r>
            <w:r>
              <w:rPr>
                <w:rFonts w:hint="eastAsia"/>
              </w:rPr>
              <w:t>40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9B5683" w:rsidP="00834006">
            <w:pPr>
              <w:pStyle w:val="aff8"/>
            </w:pPr>
            <w:r>
              <w:rPr>
                <w:rFonts w:hint="eastAsia"/>
              </w:rPr>
              <w:t>商品</w:t>
            </w:r>
            <w:r w:rsidR="00BA346D">
              <w:t>型号</w:t>
            </w:r>
          </w:p>
        </w:tc>
      </w:tr>
      <w:tr w:rsidR="00697822" w:rsidTr="008071D4">
        <w:trPr>
          <w:tblHeader/>
          <w:jc w:val="center"/>
        </w:trPr>
        <w:tc>
          <w:tcPr>
            <w:tcW w:w="1302" w:type="dxa"/>
            <w:shd w:val="clear" w:color="auto" w:fill="auto"/>
          </w:tcPr>
          <w:p w:rsidR="00BA346D" w:rsidRPr="00BA346D" w:rsidRDefault="00BA346D" w:rsidP="00834006">
            <w:pPr>
              <w:pStyle w:val="aff8"/>
            </w:pPr>
            <w:r>
              <w:t>tupian</w:t>
            </w:r>
          </w:p>
        </w:tc>
        <w:tc>
          <w:tcPr>
            <w:tcW w:w="1612" w:type="dxa"/>
            <w:shd w:val="clear" w:color="auto" w:fill="auto"/>
          </w:tcPr>
          <w:p w:rsidR="00BA346D" w:rsidRPr="00BA346D" w:rsidRDefault="00F21BC1" w:rsidP="00834006">
            <w:pPr>
              <w:pStyle w:val="aff8"/>
            </w:pPr>
            <w:r>
              <w:t>varchar(</w:t>
            </w:r>
            <w:r>
              <w:rPr>
                <w:rFonts w:hint="eastAsia"/>
              </w:rPr>
              <w:t>180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商品展示图</w:t>
            </w:r>
          </w:p>
        </w:tc>
      </w:tr>
      <w:tr w:rsidR="00697822" w:rsidTr="008071D4">
        <w:trPr>
          <w:tblHeader/>
          <w:jc w:val="center"/>
        </w:trPr>
        <w:tc>
          <w:tcPr>
            <w:tcW w:w="1302" w:type="dxa"/>
            <w:shd w:val="clear" w:color="auto" w:fill="auto"/>
          </w:tcPr>
          <w:p w:rsidR="00BA346D" w:rsidRPr="00BA346D" w:rsidRDefault="00BA346D" w:rsidP="00834006">
            <w:pPr>
              <w:pStyle w:val="aff8"/>
            </w:pPr>
            <w:r>
              <w:t>shuliang</w:t>
            </w:r>
          </w:p>
        </w:tc>
        <w:tc>
          <w:tcPr>
            <w:tcW w:w="1612" w:type="dxa"/>
            <w:shd w:val="clear" w:color="auto" w:fill="auto"/>
          </w:tcPr>
          <w:p w:rsidR="00BA346D" w:rsidRPr="00BA346D" w:rsidRDefault="008071D4" w:rsidP="00834006">
            <w:pPr>
              <w:pStyle w:val="aff8"/>
            </w:pPr>
            <w:r>
              <w:t>int(</w:t>
            </w:r>
            <w:r>
              <w:rPr>
                <w:rFonts w:hint="eastAsia"/>
              </w:rPr>
              <w:t>4</w:t>
            </w:r>
            <w:r w:rsidR="00BA346D">
              <w:t>)</w:t>
            </w:r>
          </w:p>
        </w:tc>
        <w:tc>
          <w:tcPr>
            <w:tcW w:w="1843"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商品数量</w:t>
            </w:r>
          </w:p>
        </w:tc>
      </w:tr>
      <w:tr w:rsidR="00697822" w:rsidTr="008071D4">
        <w:trPr>
          <w:tblHeader/>
          <w:jc w:val="center"/>
        </w:trPr>
        <w:tc>
          <w:tcPr>
            <w:tcW w:w="1302" w:type="dxa"/>
            <w:shd w:val="clear" w:color="auto" w:fill="auto"/>
          </w:tcPr>
          <w:p w:rsidR="00BA346D" w:rsidRPr="00BA346D" w:rsidRDefault="00BA346D" w:rsidP="00834006">
            <w:pPr>
              <w:pStyle w:val="aff8"/>
            </w:pPr>
            <w:r>
              <w:t>cishu</w:t>
            </w:r>
          </w:p>
        </w:tc>
        <w:tc>
          <w:tcPr>
            <w:tcW w:w="1612" w:type="dxa"/>
            <w:shd w:val="clear" w:color="auto" w:fill="auto"/>
          </w:tcPr>
          <w:p w:rsidR="00BA346D" w:rsidRPr="00BA346D" w:rsidRDefault="008071D4" w:rsidP="00834006">
            <w:pPr>
              <w:pStyle w:val="aff8"/>
            </w:pPr>
            <w:r>
              <w:t>int(</w:t>
            </w:r>
            <w:r>
              <w:rPr>
                <w:rFonts w:hint="eastAsia"/>
              </w:rPr>
              <w:t>4</w:t>
            </w:r>
            <w:r w:rsidR="00BA346D">
              <w:t>)</w:t>
            </w:r>
          </w:p>
        </w:tc>
        <w:tc>
          <w:tcPr>
            <w:tcW w:w="1843"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浏览</w:t>
            </w:r>
            <w:r w:rsidR="00BA346D">
              <w:t>次数</w:t>
            </w:r>
          </w:p>
        </w:tc>
      </w:tr>
      <w:tr w:rsidR="00697822" w:rsidTr="008071D4">
        <w:trPr>
          <w:tblHeader/>
          <w:jc w:val="center"/>
        </w:trPr>
        <w:tc>
          <w:tcPr>
            <w:tcW w:w="1302" w:type="dxa"/>
            <w:shd w:val="clear" w:color="auto" w:fill="auto"/>
          </w:tcPr>
          <w:p w:rsidR="00BA346D" w:rsidRPr="00BA346D" w:rsidRDefault="00BA346D" w:rsidP="00834006">
            <w:pPr>
              <w:pStyle w:val="aff8"/>
            </w:pPr>
            <w:r>
              <w:lastRenderedPageBreak/>
              <w:t>tuijian</w:t>
            </w:r>
          </w:p>
        </w:tc>
        <w:tc>
          <w:tcPr>
            <w:tcW w:w="1612"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w:t>
            </w:r>
            <w:r w:rsidR="00BA346D">
              <w:t>推荐</w:t>
            </w:r>
          </w:p>
        </w:tc>
      </w:tr>
      <w:tr w:rsidR="00697822" w:rsidTr="008071D4">
        <w:trPr>
          <w:tblHeader/>
          <w:jc w:val="center"/>
        </w:trPr>
        <w:tc>
          <w:tcPr>
            <w:tcW w:w="1302" w:type="dxa"/>
            <w:shd w:val="clear" w:color="auto" w:fill="auto"/>
          </w:tcPr>
          <w:p w:rsidR="00BA346D" w:rsidRPr="00BA346D" w:rsidRDefault="00BA346D" w:rsidP="00834006">
            <w:pPr>
              <w:pStyle w:val="aff8"/>
            </w:pPr>
            <w:r>
              <w:t>typeid</w:t>
            </w:r>
          </w:p>
        </w:tc>
        <w:tc>
          <w:tcPr>
            <w:tcW w:w="1612" w:type="dxa"/>
            <w:shd w:val="clear" w:color="auto" w:fill="auto"/>
          </w:tcPr>
          <w:p w:rsidR="00BA346D" w:rsidRPr="00BA346D" w:rsidRDefault="00BA346D" w:rsidP="00834006">
            <w:pPr>
              <w:pStyle w:val="aff8"/>
            </w:pPr>
            <w:r>
              <w:t>int(4)</w:t>
            </w:r>
          </w:p>
        </w:tc>
        <w:tc>
          <w:tcPr>
            <w:tcW w:w="1843"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商品的</w:t>
            </w:r>
            <w:r w:rsidR="00BA346D">
              <w:t>分类</w:t>
            </w:r>
          </w:p>
        </w:tc>
      </w:tr>
      <w:tr w:rsidR="00697822" w:rsidTr="008071D4">
        <w:trPr>
          <w:tblHeader/>
          <w:jc w:val="center"/>
        </w:trPr>
        <w:tc>
          <w:tcPr>
            <w:tcW w:w="1302" w:type="dxa"/>
            <w:shd w:val="clear" w:color="auto" w:fill="auto"/>
          </w:tcPr>
          <w:p w:rsidR="00BA346D" w:rsidRPr="00BA346D" w:rsidRDefault="00BA346D" w:rsidP="00834006">
            <w:pPr>
              <w:pStyle w:val="aff8"/>
            </w:pPr>
            <w:r>
              <w:t>huiyuanjia</w:t>
            </w:r>
          </w:p>
        </w:tc>
        <w:tc>
          <w:tcPr>
            <w:tcW w:w="1612" w:type="dxa"/>
            <w:shd w:val="clear" w:color="auto" w:fill="auto"/>
          </w:tcPr>
          <w:p w:rsidR="00BA346D" w:rsidRPr="00BA346D" w:rsidRDefault="00F21BC1" w:rsidP="00834006">
            <w:pPr>
              <w:pStyle w:val="aff8"/>
            </w:pPr>
            <w:r>
              <w:t>varchar(</w:t>
            </w:r>
            <w:r>
              <w:rPr>
                <w:rFonts w:hint="eastAsia"/>
              </w:rPr>
              <w:t>40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w:t>
            </w:r>
            <w:r w:rsidR="00BA346D">
              <w:t>会员价</w:t>
            </w:r>
          </w:p>
        </w:tc>
      </w:tr>
      <w:tr w:rsidR="00697822" w:rsidTr="008071D4">
        <w:trPr>
          <w:tblHeader/>
          <w:jc w:val="center"/>
        </w:trPr>
        <w:tc>
          <w:tcPr>
            <w:tcW w:w="1302" w:type="dxa"/>
            <w:shd w:val="clear" w:color="auto" w:fill="auto"/>
          </w:tcPr>
          <w:p w:rsidR="00BA346D" w:rsidRPr="00BA346D" w:rsidRDefault="00BA346D" w:rsidP="00834006">
            <w:pPr>
              <w:pStyle w:val="aff8"/>
            </w:pPr>
            <w:r>
              <w:t>shichangjia</w:t>
            </w:r>
          </w:p>
        </w:tc>
        <w:tc>
          <w:tcPr>
            <w:tcW w:w="1612" w:type="dxa"/>
            <w:shd w:val="clear" w:color="auto" w:fill="auto"/>
          </w:tcPr>
          <w:p w:rsidR="00BA346D" w:rsidRPr="00BA346D" w:rsidRDefault="00F21BC1" w:rsidP="00834006">
            <w:pPr>
              <w:pStyle w:val="aff8"/>
            </w:pPr>
            <w:r>
              <w:t>varchar(</w:t>
            </w:r>
            <w:r>
              <w:rPr>
                <w:rFonts w:hint="eastAsia"/>
              </w:rPr>
              <w:t>40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w:t>
            </w:r>
            <w:r w:rsidR="00BA346D">
              <w:t>市场价</w:t>
            </w:r>
          </w:p>
        </w:tc>
      </w:tr>
      <w:tr w:rsidR="00697822" w:rsidTr="008071D4">
        <w:trPr>
          <w:tblHeader/>
          <w:jc w:val="center"/>
        </w:trPr>
        <w:tc>
          <w:tcPr>
            <w:tcW w:w="1302" w:type="dxa"/>
            <w:shd w:val="clear" w:color="auto" w:fill="auto"/>
          </w:tcPr>
          <w:p w:rsidR="00BA346D" w:rsidRPr="00BA346D" w:rsidRDefault="00BA346D" w:rsidP="00834006">
            <w:pPr>
              <w:pStyle w:val="aff8"/>
            </w:pPr>
            <w:r>
              <w:t>pinpai</w:t>
            </w:r>
          </w:p>
        </w:tc>
        <w:tc>
          <w:tcPr>
            <w:tcW w:w="1612" w:type="dxa"/>
            <w:shd w:val="clear" w:color="auto" w:fill="auto"/>
          </w:tcPr>
          <w:p w:rsidR="00BA346D" w:rsidRPr="00BA346D" w:rsidRDefault="00F21BC1" w:rsidP="00834006">
            <w:pPr>
              <w:pStyle w:val="aff8"/>
            </w:pPr>
            <w:r>
              <w:t>varchar(</w:t>
            </w:r>
            <w:r>
              <w:rPr>
                <w:rFonts w:hint="eastAsia"/>
              </w:rPr>
              <w:t>40</w:t>
            </w:r>
            <w:r w:rsidR="00BA346D">
              <w:t>)</w:t>
            </w:r>
          </w:p>
        </w:tc>
        <w:tc>
          <w:tcPr>
            <w:tcW w:w="1843" w:type="dxa"/>
            <w:shd w:val="clear" w:color="auto" w:fill="auto"/>
          </w:tcPr>
          <w:p w:rsidR="00BA346D" w:rsidRPr="00BA346D" w:rsidRDefault="00F21BC1" w:rsidP="00834006">
            <w:pPr>
              <w:pStyle w:val="aff8"/>
            </w:pPr>
            <w:r w:rsidRPr="00F21BC1">
              <w:t>utf8_unicode</w:t>
            </w:r>
          </w:p>
        </w:tc>
        <w:tc>
          <w:tcPr>
            <w:tcW w:w="1134" w:type="dxa"/>
            <w:shd w:val="clear" w:color="auto" w:fill="auto"/>
          </w:tcPr>
          <w:p w:rsidR="00BA346D" w:rsidRPr="00BA346D" w:rsidRDefault="00BA346D" w:rsidP="00834006">
            <w:pPr>
              <w:pStyle w:val="aff8"/>
            </w:pPr>
            <w:r>
              <w:t>是</w:t>
            </w:r>
          </w:p>
        </w:tc>
        <w:tc>
          <w:tcPr>
            <w:tcW w:w="851" w:type="dxa"/>
            <w:shd w:val="clear" w:color="auto" w:fill="auto"/>
          </w:tcPr>
          <w:p w:rsidR="00BA346D" w:rsidRPr="00BA346D" w:rsidRDefault="00BA346D" w:rsidP="00834006">
            <w:pPr>
              <w:pStyle w:val="aff8"/>
            </w:pPr>
            <w:r>
              <w:t>NULL</w:t>
            </w:r>
          </w:p>
        </w:tc>
        <w:tc>
          <w:tcPr>
            <w:tcW w:w="1351" w:type="dxa"/>
            <w:shd w:val="clear" w:color="auto" w:fill="auto"/>
          </w:tcPr>
          <w:p w:rsidR="00BA346D" w:rsidRPr="00BA346D" w:rsidRDefault="008071D4" w:rsidP="00834006">
            <w:pPr>
              <w:pStyle w:val="aff8"/>
            </w:pPr>
            <w:r>
              <w:rPr>
                <w:rFonts w:hint="eastAsia"/>
              </w:rPr>
              <w:t>商品品牌</w:t>
            </w:r>
          </w:p>
        </w:tc>
      </w:tr>
    </w:tbl>
    <w:p w:rsidR="00BA346D" w:rsidRDefault="00BA346D" w:rsidP="008071D4">
      <w:pPr>
        <w:pStyle w:val="a5"/>
      </w:pPr>
      <w:r>
        <w:rPr>
          <w:rFonts w:hint="eastAsia"/>
        </w:rPr>
        <w:t>（10）用户信息表</w:t>
      </w:r>
      <w:r>
        <w:t>tb_user</w:t>
      </w:r>
      <w:r>
        <w:rPr>
          <w:rFonts w:hint="eastAsia"/>
        </w:rPr>
        <w:t>，表结构如表4-10所示。</w:t>
      </w:r>
    </w:p>
    <w:p w:rsidR="00BA346D" w:rsidRDefault="00BA346D" w:rsidP="00BA346D">
      <w:pPr>
        <w:pStyle w:val="affd"/>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Pr="00BA346D">
        <w:t>4</w:t>
      </w:r>
      <w:r>
        <w:fldChar w:fldCharType="end"/>
      </w:r>
      <w:r>
        <w:rPr>
          <w:rFonts w:hint="eastAsia"/>
        </w:rPr>
        <w:t>–10</w:t>
      </w:r>
      <w:r w:rsidRPr="005B46AC">
        <w:rPr>
          <w:rFonts w:hint="eastAsia"/>
        </w:rPr>
        <w:t>用户信息表（tb_user）</w:t>
      </w:r>
    </w:p>
    <w:tbl>
      <w:tblPr>
        <w:tblW w:w="809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00"/>
        <w:gridCol w:w="1559"/>
        <w:gridCol w:w="1559"/>
        <w:gridCol w:w="1134"/>
        <w:gridCol w:w="993"/>
        <w:gridCol w:w="1354"/>
      </w:tblGrid>
      <w:tr w:rsidR="00697822" w:rsidTr="008071D4">
        <w:trPr>
          <w:tblHeader/>
          <w:jc w:val="center"/>
        </w:trPr>
        <w:tc>
          <w:tcPr>
            <w:tcW w:w="1500" w:type="dxa"/>
            <w:shd w:val="clear" w:color="auto" w:fill="auto"/>
          </w:tcPr>
          <w:p w:rsidR="00BA346D" w:rsidRPr="00BA346D" w:rsidRDefault="00BA346D" w:rsidP="00AD6AD5">
            <w:pPr>
              <w:pStyle w:val="aff7"/>
            </w:pPr>
            <w:r>
              <w:t>字段</w:t>
            </w:r>
          </w:p>
        </w:tc>
        <w:tc>
          <w:tcPr>
            <w:tcW w:w="1559" w:type="dxa"/>
            <w:shd w:val="clear" w:color="auto" w:fill="auto"/>
          </w:tcPr>
          <w:p w:rsidR="00BA346D" w:rsidRPr="00BA346D" w:rsidRDefault="00BA346D" w:rsidP="00AD6AD5">
            <w:pPr>
              <w:pStyle w:val="aff7"/>
            </w:pPr>
            <w:r>
              <w:t>类型</w:t>
            </w:r>
          </w:p>
        </w:tc>
        <w:tc>
          <w:tcPr>
            <w:tcW w:w="1559" w:type="dxa"/>
            <w:shd w:val="clear" w:color="auto" w:fill="auto"/>
          </w:tcPr>
          <w:p w:rsidR="00BA346D" w:rsidRPr="00BA346D" w:rsidRDefault="00BA346D" w:rsidP="00AD6AD5">
            <w:pPr>
              <w:pStyle w:val="aff7"/>
            </w:pPr>
            <w:r>
              <w:t>整理</w:t>
            </w:r>
          </w:p>
        </w:tc>
        <w:tc>
          <w:tcPr>
            <w:tcW w:w="1134" w:type="dxa"/>
            <w:shd w:val="clear" w:color="auto" w:fill="auto"/>
          </w:tcPr>
          <w:p w:rsidR="00BA346D" w:rsidRPr="00BA346D" w:rsidRDefault="00BA346D" w:rsidP="00AD6AD5">
            <w:pPr>
              <w:pStyle w:val="aff7"/>
            </w:pPr>
            <w:r>
              <w:rPr>
                <w:rFonts w:hint="eastAsia"/>
              </w:rPr>
              <w:t>允许为</w:t>
            </w:r>
            <w:r w:rsidRPr="00BA346D">
              <w:t>空</w:t>
            </w:r>
          </w:p>
        </w:tc>
        <w:tc>
          <w:tcPr>
            <w:tcW w:w="993" w:type="dxa"/>
            <w:shd w:val="clear" w:color="auto" w:fill="auto"/>
          </w:tcPr>
          <w:p w:rsidR="00BA346D" w:rsidRPr="00BA346D" w:rsidRDefault="00BA346D" w:rsidP="00AD6AD5">
            <w:pPr>
              <w:pStyle w:val="aff7"/>
            </w:pPr>
            <w:r>
              <w:t>默认</w:t>
            </w:r>
          </w:p>
        </w:tc>
        <w:tc>
          <w:tcPr>
            <w:tcW w:w="1354" w:type="dxa"/>
            <w:shd w:val="clear" w:color="auto" w:fill="auto"/>
          </w:tcPr>
          <w:p w:rsidR="00BA346D" w:rsidRPr="00BA346D" w:rsidRDefault="00BA346D" w:rsidP="00AD6AD5">
            <w:pPr>
              <w:pStyle w:val="aff7"/>
            </w:pPr>
            <w:r>
              <w:rPr>
                <w:rFonts w:hint="eastAsia"/>
              </w:rPr>
              <w:t>说明</w:t>
            </w:r>
          </w:p>
        </w:tc>
      </w:tr>
      <w:tr w:rsidR="00697822" w:rsidTr="008071D4">
        <w:trPr>
          <w:tblHeader/>
          <w:jc w:val="center"/>
        </w:trPr>
        <w:tc>
          <w:tcPr>
            <w:tcW w:w="1500" w:type="dxa"/>
            <w:shd w:val="clear" w:color="auto" w:fill="auto"/>
          </w:tcPr>
          <w:p w:rsidR="00BA346D" w:rsidRPr="00BA346D" w:rsidRDefault="00BA346D" w:rsidP="00834006">
            <w:pPr>
              <w:pStyle w:val="aff8"/>
            </w:pPr>
            <w:r>
              <w:t>member_id</w:t>
            </w:r>
          </w:p>
        </w:tc>
        <w:tc>
          <w:tcPr>
            <w:tcW w:w="1559" w:type="dxa"/>
            <w:shd w:val="clear" w:color="auto" w:fill="auto"/>
          </w:tcPr>
          <w:p w:rsidR="00BA346D" w:rsidRPr="00BA346D" w:rsidRDefault="00BA346D" w:rsidP="00834006">
            <w:pPr>
              <w:pStyle w:val="aff8"/>
            </w:pPr>
            <w:r>
              <w:t>int(4)</w:t>
            </w:r>
          </w:p>
        </w:tc>
        <w:tc>
          <w:tcPr>
            <w:tcW w:w="1559"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否</w:t>
            </w:r>
          </w:p>
        </w:tc>
        <w:tc>
          <w:tcPr>
            <w:tcW w:w="993" w:type="dxa"/>
            <w:shd w:val="clear" w:color="auto" w:fill="auto"/>
          </w:tcPr>
          <w:p w:rsidR="00BA346D" w:rsidRPr="00BA346D" w:rsidRDefault="00BA346D" w:rsidP="00834006">
            <w:pPr>
              <w:pStyle w:val="aff8"/>
            </w:pPr>
            <w:r>
              <w:t>无</w:t>
            </w:r>
          </w:p>
        </w:tc>
        <w:tc>
          <w:tcPr>
            <w:tcW w:w="1354" w:type="dxa"/>
            <w:shd w:val="clear" w:color="auto" w:fill="auto"/>
          </w:tcPr>
          <w:p w:rsidR="00BA346D" w:rsidRPr="00BA346D" w:rsidRDefault="00BA346D" w:rsidP="00834006">
            <w:pPr>
              <w:pStyle w:val="aff8"/>
            </w:pPr>
            <w:r>
              <w:rPr>
                <w:rFonts w:hint="eastAsia"/>
              </w:rPr>
              <w:t>ID</w:t>
            </w:r>
          </w:p>
        </w:tc>
      </w:tr>
      <w:tr w:rsidR="00697822" w:rsidTr="008071D4">
        <w:trPr>
          <w:tblHeader/>
          <w:jc w:val="center"/>
        </w:trPr>
        <w:tc>
          <w:tcPr>
            <w:tcW w:w="1500" w:type="dxa"/>
            <w:shd w:val="clear" w:color="auto" w:fill="auto"/>
          </w:tcPr>
          <w:p w:rsidR="00BA346D" w:rsidRPr="00BA346D" w:rsidRDefault="00BA346D" w:rsidP="00834006">
            <w:pPr>
              <w:pStyle w:val="aff8"/>
            </w:pPr>
            <w:r>
              <w:t>userid</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用户</w:t>
            </w:r>
            <w:r w:rsidRPr="00BA346D">
              <w:rPr>
                <w:rFonts w:hint="eastAsia"/>
              </w:rPr>
              <w:t>ID</w:t>
            </w:r>
          </w:p>
        </w:tc>
      </w:tr>
      <w:tr w:rsidR="00697822" w:rsidTr="008071D4">
        <w:trPr>
          <w:tblHeader/>
          <w:jc w:val="center"/>
        </w:trPr>
        <w:tc>
          <w:tcPr>
            <w:tcW w:w="1500" w:type="dxa"/>
            <w:shd w:val="clear" w:color="auto" w:fill="auto"/>
          </w:tcPr>
          <w:p w:rsidR="00BA346D" w:rsidRPr="00BA346D" w:rsidRDefault="00BA346D" w:rsidP="00834006">
            <w:pPr>
              <w:pStyle w:val="aff8"/>
            </w:pPr>
            <w:r>
              <w:t>password</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密码</w:t>
            </w:r>
          </w:p>
        </w:tc>
      </w:tr>
      <w:tr w:rsidR="00697822" w:rsidTr="008071D4">
        <w:trPr>
          <w:tblHeader/>
          <w:jc w:val="center"/>
        </w:trPr>
        <w:tc>
          <w:tcPr>
            <w:tcW w:w="1500" w:type="dxa"/>
            <w:shd w:val="clear" w:color="auto" w:fill="auto"/>
          </w:tcPr>
          <w:p w:rsidR="00BA346D" w:rsidRPr="00BA346D" w:rsidRDefault="00BA346D" w:rsidP="00834006">
            <w:pPr>
              <w:pStyle w:val="aff8"/>
            </w:pPr>
            <w:r>
              <w:t>email</w:t>
            </w:r>
          </w:p>
        </w:tc>
        <w:tc>
          <w:tcPr>
            <w:tcW w:w="1559" w:type="dxa"/>
            <w:shd w:val="clear" w:color="auto" w:fill="auto"/>
          </w:tcPr>
          <w:p w:rsidR="00BA346D" w:rsidRPr="00BA346D" w:rsidRDefault="00F21BC1" w:rsidP="00834006">
            <w:pPr>
              <w:pStyle w:val="aff8"/>
            </w:pPr>
            <w:r>
              <w:t>varchar(65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电子邮件</w:t>
            </w:r>
          </w:p>
        </w:tc>
      </w:tr>
      <w:tr w:rsidR="00697822" w:rsidTr="008071D4">
        <w:trPr>
          <w:tblHeader/>
          <w:jc w:val="center"/>
        </w:trPr>
        <w:tc>
          <w:tcPr>
            <w:tcW w:w="1500" w:type="dxa"/>
            <w:shd w:val="clear" w:color="auto" w:fill="auto"/>
          </w:tcPr>
          <w:p w:rsidR="00BA346D" w:rsidRPr="00BA346D" w:rsidRDefault="00BA346D" w:rsidP="00834006">
            <w:pPr>
              <w:pStyle w:val="aff8"/>
            </w:pPr>
            <w:r>
              <w:t>grade</w:t>
            </w:r>
          </w:p>
        </w:tc>
        <w:tc>
          <w:tcPr>
            <w:tcW w:w="1559" w:type="dxa"/>
            <w:shd w:val="clear" w:color="auto" w:fill="auto"/>
          </w:tcPr>
          <w:p w:rsidR="00BA346D" w:rsidRPr="00BA346D" w:rsidRDefault="00BA346D" w:rsidP="00834006">
            <w:pPr>
              <w:pStyle w:val="aff8"/>
            </w:pPr>
            <w:r>
              <w:t>tinyint(2)</w:t>
            </w:r>
          </w:p>
        </w:tc>
        <w:tc>
          <w:tcPr>
            <w:tcW w:w="1559"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否</w:t>
            </w:r>
          </w:p>
        </w:tc>
        <w:tc>
          <w:tcPr>
            <w:tcW w:w="993" w:type="dxa"/>
            <w:shd w:val="clear" w:color="auto" w:fill="auto"/>
          </w:tcPr>
          <w:p w:rsidR="00BA346D" w:rsidRPr="00BA346D" w:rsidRDefault="00BA346D" w:rsidP="00834006">
            <w:pPr>
              <w:pStyle w:val="aff8"/>
            </w:pPr>
            <w:r>
              <w:t>无</w:t>
            </w:r>
          </w:p>
        </w:tc>
        <w:tc>
          <w:tcPr>
            <w:tcW w:w="1354" w:type="dxa"/>
            <w:shd w:val="clear" w:color="auto" w:fill="auto"/>
          </w:tcPr>
          <w:p w:rsidR="00BA346D" w:rsidRPr="00BA346D" w:rsidRDefault="00BA346D" w:rsidP="00834006">
            <w:pPr>
              <w:pStyle w:val="aff8"/>
            </w:pPr>
            <w:r>
              <w:t>等级</w:t>
            </w:r>
          </w:p>
        </w:tc>
      </w:tr>
      <w:tr w:rsidR="00697822" w:rsidTr="008071D4">
        <w:trPr>
          <w:tblHeader/>
          <w:jc w:val="center"/>
        </w:trPr>
        <w:tc>
          <w:tcPr>
            <w:tcW w:w="1500" w:type="dxa"/>
            <w:shd w:val="clear" w:color="auto" w:fill="auto"/>
          </w:tcPr>
          <w:p w:rsidR="00BA346D" w:rsidRPr="00BA346D" w:rsidRDefault="00BA346D" w:rsidP="00834006">
            <w:pPr>
              <w:pStyle w:val="aff8"/>
            </w:pPr>
            <w:r>
              <w:t>create_date</w:t>
            </w:r>
          </w:p>
        </w:tc>
        <w:tc>
          <w:tcPr>
            <w:tcW w:w="1559" w:type="dxa"/>
            <w:shd w:val="clear" w:color="auto" w:fill="auto"/>
          </w:tcPr>
          <w:p w:rsidR="00BA346D" w:rsidRPr="00BA346D" w:rsidRDefault="00BA346D" w:rsidP="00834006">
            <w:pPr>
              <w:pStyle w:val="aff8"/>
            </w:pPr>
            <w:r>
              <w:t>datetime</w:t>
            </w:r>
          </w:p>
        </w:tc>
        <w:tc>
          <w:tcPr>
            <w:tcW w:w="1559"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注册日期</w:t>
            </w:r>
          </w:p>
        </w:tc>
      </w:tr>
      <w:tr w:rsidR="00697822" w:rsidTr="008071D4">
        <w:trPr>
          <w:tblHeader/>
          <w:jc w:val="center"/>
        </w:trPr>
        <w:tc>
          <w:tcPr>
            <w:tcW w:w="1500" w:type="dxa"/>
            <w:shd w:val="clear" w:color="auto" w:fill="auto"/>
          </w:tcPr>
          <w:p w:rsidR="00BA346D" w:rsidRPr="00BA346D" w:rsidRDefault="00BA346D" w:rsidP="00834006">
            <w:pPr>
              <w:pStyle w:val="aff8"/>
            </w:pPr>
            <w:r>
              <w:t>amount</w:t>
            </w:r>
          </w:p>
        </w:tc>
        <w:tc>
          <w:tcPr>
            <w:tcW w:w="1559" w:type="dxa"/>
            <w:shd w:val="clear" w:color="auto" w:fill="auto"/>
          </w:tcPr>
          <w:p w:rsidR="00BA346D" w:rsidRPr="00BA346D" w:rsidRDefault="00BA346D" w:rsidP="00834006">
            <w:pPr>
              <w:pStyle w:val="aff8"/>
            </w:pPr>
            <w:r>
              <w:t>int(4)</w:t>
            </w:r>
          </w:p>
        </w:tc>
        <w:tc>
          <w:tcPr>
            <w:tcW w:w="1559" w:type="dxa"/>
            <w:shd w:val="clear" w:color="auto" w:fill="auto"/>
          </w:tcPr>
          <w:p w:rsidR="00BA346D" w:rsidRDefault="00BA346D" w:rsidP="00834006">
            <w:pPr>
              <w:pStyle w:val="aff8"/>
            </w:pPr>
          </w:p>
        </w:tc>
        <w:tc>
          <w:tcPr>
            <w:tcW w:w="1134" w:type="dxa"/>
            <w:shd w:val="clear" w:color="auto" w:fill="auto"/>
          </w:tcPr>
          <w:p w:rsidR="00BA346D" w:rsidRPr="00BA346D" w:rsidRDefault="00BA346D" w:rsidP="00834006">
            <w:pPr>
              <w:pStyle w:val="aff8"/>
            </w:pPr>
            <w:r>
              <w:t>否</w:t>
            </w:r>
          </w:p>
        </w:tc>
        <w:tc>
          <w:tcPr>
            <w:tcW w:w="993" w:type="dxa"/>
            <w:shd w:val="clear" w:color="auto" w:fill="auto"/>
          </w:tcPr>
          <w:p w:rsidR="00BA346D" w:rsidRPr="00BA346D" w:rsidRDefault="00BA346D" w:rsidP="00834006">
            <w:pPr>
              <w:pStyle w:val="aff8"/>
            </w:pPr>
            <w:r>
              <w:t>0</w:t>
            </w:r>
          </w:p>
        </w:tc>
        <w:tc>
          <w:tcPr>
            <w:tcW w:w="1354" w:type="dxa"/>
            <w:shd w:val="clear" w:color="auto" w:fill="auto"/>
          </w:tcPr>
          <w:p w:rsidR="00BA346D" w:rsidRDefault="00BA346D" w:rsidP="00834006">
            <w:pPr>
              <w:pStyle w:val="aff8"/>
            </w:pPr>
          </w:p>
        </w:tc>
      </w:tr>
      <w:tr w:rsidR="00697822" w:rsidTr="008071D4">
        <w:trPr>
          <w:tblHeader/>
          <w:jc w:val="center"/>
        </w:trPr>
        <w:tc>
          <w:tcPr>
            <w:tcW w:w="1500" w:type="dxa"/>
            <w:shd w:val="clear" w:color="auto" w:fill="auto"/>
          </w:tcPr>
          <w:p w:rsidR="00BA346D" w:rsidRPr="00BA346D" w:rsidRDefault="00BA346D" w:rsidP="00834006">
            <w:pPr>
              <w:pStyle w:val="aff8"/>
            </w:pPr>
            <w:r>
              <w:t>name</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8071D4" w:rsidP="00834006">
            <w:pPr>
              <w:pStyle w:val="aff8"/>
            </w:pPr>
            <w:r>
              <w:rPr>
                <w:rFonts w:hint="eastAsia"/>
              </w:rPr>
              <w:t>名字</w:t>
            </w:r>
          </w:p>
        </w:tc>
      </w:tr>
      <w:tr w:rsidR="00697822" w:rsidTr="008071D4">
        <w:trPr>
          <w:tblHeader/>
          <w:jc w:val="center"/>
        </w:trPr>
        <w:tc>
          <w:tcPr>
            <w:tcW w:w="1500" w:type="dxa"/>
            <w:shd w:val="clear" w:color="auto" w:fill="auto"/>
          </w:tcPr>
          <w:p w:rsidR="00BA346D" w:rsidRPr="00BA346D" w:rsidRDefault="00BA346D" w:rsidP="00834006">
            <w:pPr>
              <w:pStyle w:val="aff8"/>
            </w:pPr>
            <w:r>
              <w:t>sex</w:t>
            </w:r>
          </w:p>
        </w:tc>
        <w:tc>
          <w:tcPr>
            <w:tcW w:w="1559" w:type="dxa"/>
            <w:shd w:val="clear" w:color="auto" w:fill="auto"/>
          </w:tcPr>
          <w:p w:rsidR="00BA346D" w:rsidRPr="00BA346D" w:rsidRDefault="00F21BC1" w:rsidP="00834006">
            <w:pPr>
              <w:pStyle w:val="aff8"/>
            </w:pPr>
            <w:r>
              <w:t>varchar(</w:t>
            </w:r>
            <w:r>
              <w:rPr>
                <w:rFonts w:hint="eastAsia"/>
              </w:rPr>
              <w:t>60</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性别</w:t>
            </w:r>
          </w:p>
        </w:tc>
      </w:tr>
      <w:tr w:rsidR="00697822" w:rsidTr="008071D4">
        <w:trPr>
          <w:tblHeader/>
          <w:jc w:val="center"/>
        </w:trPr>
        <w:tc>
          <w:tcPr>
            <w:tcW w:w="1500" w:type="dxa"/>
            <w:shd w:val="clear" w:color="auto" w:fill="auto"/>
          </w:tcPr>
          <w:p w:rsidR="00BA346D" w:rsidRPr="00BA346D" w:rsidRDefault="00BA346D" w:rsidP="00834006">
            <w:pPr>
              <w:pStyle w:val="aff8"/>
            </w:pPr>
            <w:r>
              <w:t>tel</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电话</w:t>
            </w:r>
          </w:p>
        </w:tc>
      </w:tr>
      <w:tr w:rsidR="00697822" w:rsidTr="008071D4">
        <w:trPr>
          <w:tblHeader/>
          <w:jc w:val="center"/>
        </w:trPr>
        <w:tc>
          <w:tcPr>
            <w:tcW w:w="1500" w:type="dxa"/>
            <w:shd w:val="clear" w:color="auto" w:fill="auto"/>
          </w:tcPr>
          <w:p w:rsidR="00BA346D" w:rsidRPr="00BA346D" w:rsidRDefault="00BA346D" w:rsidP="00834006">
            <w:pPr>
              <w:pStyle w:val="aff8"/>
            </w:pPr>
            <w:r>
              <w:t>postcode</w:t>
            </w:r>
          </w:p>
        </w:tc>
        <w:tc>
          <w:tcPr>
            <w:tcW w:w="1559" w:type="dxa"/>
            <w:shd w:val="clear" w:color="auto" w:fill="auto"/>
          </w:tcPr>
          <w:p w:rsidR="00BA346D" w:rsidRPr="00BA346D" w:rsidRDefault="00F21BC1" w:rsidP="00834006">
            <w:pPr>
              <w:pStyle w:val="aff8"/>
            </w:pPr>
            <w:r>
              <w:t>varchar(</w:t>
            </w:r>
            <w:r>
              <w:rPr>
                <w:rFonts w:hint="eastAsia"/>
              </w:rPr>
              <w:t>65</w:t>
            </w:r>
            <w:r w:rsidR="00BA346D">
              <w:t>)</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Default="00BA346D" w:rsidP="00834006">
            <w:pPr>
              <w:pStyle w:val="aff8"/>
            </w:pPr>
          </w:p>
        </w:tc>
      </w:tr>
      <w:tr w:rsidR="00697822" w:rsidTr="008071D4">
        <w:trPr>
          <w:tblHeader/>
          <w:jc w:val="center"/>
        </w:trPr>
        <w:tc>
          <w:tcPr>
            <w:tcW w:w="1500" w:type="dxa"/>
            <w:shd w:val="clear" w:color="auto" w:fill="auto"/>
          </w:tcPr>
          <w:p w:rsidR="00BA346D" w:rsidRPr="00BA346D" w:rsidRDefault="00BA346D" w:rsidP="00834006">
            <w:pPr>
              <w:pStyle w:val="aff8"/>
            </w:pPr>
            <w:r>
              <w:t>post_address</w:t>
            </w:r>
          </w:p>
        </w:tc>
        <w:tc>
          <w:tcPr>
            <w:tcW w:w="1559" w:type="dxa"/>
            <w:shd w:val="clear" w:color="auto" w:fill="auto"/>
          </w:tcPr>
          <w:p w:rsidR="00BA346D" w:rsidRPr="00BA346D" w:rsidRDefault="00BA346D" w:rsidP="00834006">
            <w:pPr>
              <w:pStyle w:val="aff8"/>
            </w:pPr>
            <w:r>
              <w:t>varchar(100)</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Pr="00BA346D" w:rsidRDefault="00BA346D" w:rsidP="00834006">
            <w:pPr>
              <w:pStyle w:val="aff8"/>
            </w:pPr>
            <w:r>
              <w:t>发货</w:t>
            </w:r>
            <w:r w:rsidR="008071D4">
              <w:rPr>
                <w:rFonts w:hint="eastAsia"/>
              </w:rPr>
              <w:t>的</w:t>
            </w:r>
            <w:r>
              <w:t>地址</w:t>
            </w:r>
          </w:p>
        </w:tc>
      </w:tr>
      <w:tr w:rsidR="00697822" w:rsidTr="008071D4">
        <w:trPr>
          <w:tblHeader/>
          <w:jc w:val="center"/>
        </w:trPr>
        <w:tc>
          <w:tcPr>
            <w:tcW w:w="1500" w:type="dxa"/>
            <w:shd w:val="clear" w:color="auto" w:fill="auto"/>
          </w:tcPr>
          <w:p w:rsidR="00BA346D" w:rsidRPr="00BA346D" w:rsidRDefault="00BA346D" w:rsidP="00834006">
            <w:pPr>
              <w:pStyle w:val="aff8"/>
            </w:pPr>
            <w:r>
              <w:t>bz</w:t>
            </w:r>
          </w:p>
        </w:tc>
        <w:tc>
          <w:tcPr>
            <w:tcW w:w="1559" w:type="dxa"/>
            <w:shd w:val="clear" w:color="auto" w:fill="auto"/>
          </w:tcPr>
          <w:p w:rsidR="00BA346D" w:rsidRPr="00BA346D" w:rsidRDefault="00BA346D" w:rsidP="00834006">
            <w:pPr>
              <w:pStyle w:val="aff8"/>
            </w:pPr>
            <w:r>
              <w:t>varchar(500)</w:t>
            </w:r>
          </w:p>
        </w:tc>
        <w:tc>
          <w:tcPr>
            <w:tcW w:w="1559" w:type="dxa"/>
            <w:shd w:val="clear" w:color="auto" w:fill="auto"/>
          </w:tcPr>
          <w:p w:rsidR="00BA346D" w:rsidRPr="00BA346D" w:rsidRDefault="003D570B" w:rsidP="00834006">
            <w:pPr>
              <w:pStyle w:val="aff8"/>
            </w:pPr>
            <w:r w:rsidRPr="003D570B">
              <w:t>utf8_unicode</w:t>
            </w:r>
          </w:p>
        </w:tc>
        <w:tc>
          <w:tcPr>
            <w:tcW w:w="1134" w:type="dxa"/>
            <w:shd w:val="clear" w:color="auto" w:fill="auto"/>
          </w:tcPr>
          <w:p w:rsidR="00BA346D" w:rsidRPr="00BA346D" w:rsidRDefault="00BA346D" w:rsidP="00834006">
            <w:pPr>
              <w:pStyle w:val="aff8"/>
            </w:pPr>
            <w:r>
              <w:t>是</w:t>
            </w:r>
          </w:p>
        </w:tc>
        <w:tc>
          <w:tcPr>
            <w:tcW w:w="993" w:type="dxa"/>
            <w:shd w:val="clear" w:color="auto" w:fill="auto"/>
          </w:tcPr>
          <w:p w:rsidR="00BA346D" w:rsidRPr="00BA346D" w:rsidRDefault="00BA346D" w:rsidP="00834006">
            <w:pPr>
              <w:pStyle w:val="aff8"/>
            </w:pPr>
            <w:r>
              <w:t>NULL</w:t>
            </w:r>
          </w:p>
        </w:tc>
        <w:tc>
          <w:tcPr>
            <w:tcW w:w="1354" w:type="dxa"/>
            <w:shd w:val="clear" w:color="auto" w:fill="auto"/>
          </w:tcPr>
          <w:p w:rsidR="00BA346D" w:rsidRDefault="00BA346D" w:rsidP="00834006">
            <w:pPr>
              <w:pStyle w:val="aff8"/>
            </w:pPr>
          </w:p>
        </w:tc>
      </w:tr>
    </w:tbl>
    <w:p w:rsidR="00BA346D" w:rsidRPr="00BA346D" w:rsidRDefault="00BA346D" w:rsidP="00BA346D">
      <w:pPr>
        <w:pStyle w:val="1"/>
      </w:pPr>
      <w:bookmarkStart w:id="131" w:name="_Toc419008185"/>
      <w:bookmarkStart w:id="132" w:name="_Toc417914406"/>
      <w:bookmarkStart w:id="133" w:name="_Toc449989486"/>
      <w:bookmarkStart w:id="134" w:name="_Toc450207266"/>
      <w:bookmarkEnd w:id="95"/>
      <w:bookmarkEnd w:id="96"/>
      <w:bookmarkEnd w:id="109"/>
      <w:bookmarkEnd w:id="110"/>
      <w:bookmarkEnd w:id="111"/>
      <w:r>
        <w:rPr>
          <w:rFonts w:hint="eastAsia"/>
        </w:rPr>
        <w:t>系统实现</w:t>
      </w:r>
      <w:bookmarkEnd w:id="131"/>
      <w:bookmarkEnd w:id="132"/>
      <w:bookmarkEnd w:id="133"/>
      <w:bookmarkEnd w:id="134"/>
    </w:p>
    <w:p w:rsidR="00BA346D" w:rsidRPr="00BA346D" w:rsidRDefault="00BA346D" w:rsidP="00BA346D">
      <w:pPr>
        <w:pStyle w:val="2"/>
      </w:pPr>
      <w:bookmarkStart w:id="135" w:name="_Toc419008186"/>
      <w:bookmarkStart w:id="136" w:name="_Toc449989487"/>
      <w:bookmarkStart w:id="137" w:name="_Toc450207267"/>
      <w:r>
        <w:rPr>
          <w:rFonts w:hint="eastAsia"/>
        </w:rPr>
        <w:t>系统</w:t>
      </w:r>
      <w:r w:rsidRPr="00BA346D">
        <w:t>界面</w:t>
      </w:r>
      <w:r w:rsidRPr="00BA346D">
        <w:rPr>
          <w:rFonts w:hint="eastAsia"/>
        </w:rPr>
        <w:t>实现</w:t>
      </w:r>
      <w:bookmarkEnd w:id="135"/>
      <w:bookmarkEnd w:id="136"/>
      <w:bookmarkEnd w:id="137"/>
    </w:p>
    <w:p w:rsidR="00BA346D" w:rsidRDefault="00BA346D" w:rsidP="00BA346D">
      <w:pPr>
        <w:pStyle w:val="a5"/>
      </w:pPr>
      <w:r>
        <w:rPr>
          <w:rFonts w:hint="eastAsia"/>
        </w:rPr>
        <w:t>系统</w:t>
      </w:r>
      <w:r>
        <w:t>的</w:t>
      </w:r>
      <w:r>
        <w:rPr>
          <w:rFonts w:hint="eastAsia"/>
        </w:rPr>
        <w:t>主界面</w:t>
      </w:r>
      <w:r>
        <w:t>可以直接影响到用户的感官</w:t>
      </w:r>
      <w:r>
        <w:rPr>
          <w:rFonts w:hint="eastAsia"/>
        </w:rPr>
        <w:t>和</w:t>
      </w:r>
      <w:r>
        <w:t>使用，</w:t>
      </w:r>
      <w:r>
        <w:rPr>
          <w:rFonts w:hint="eastAsia"/>
        </w:rPr>
        <w:t>用户</w:t>
      </w:r>
      <w:r>
        <w:t>通过主界面就可以一目了然的看到这</w:t>
      </w:r>
      <w:r>
        <w:rPr>
          <w:rFonts w:hint="eastAsia"/>
        </w:rPr>
        <w:t>个网站的使用</w:t>
      </w:r>
      <w:r>
        <w:t>性，因为主界面是用户和程序交流的第一界面，</w:t>
      </w:r>
      <w:r>
        <w:rPr>
          <w:rFonts w:hint="eastAsia"/>
        </w:rPr>
        <w:t>各界面</w:t>
      </w:r>
      <w:r>
        <w:t>必须要做到简单明了和清晰易懂</w:t>
      </w:r>
      <w:r>
        <w:rPr>
          <w:rStyle w:val="affc"/>
        </w:rPr>
        <w:t>[</w:t>
      </w:r>
      <w:r>
        <w:rPr>
          <w:rStyle w:val="affc"/>
          <w:rFonts w:hint="eastAsia"/>
        </w:rPr>
        <w:t>9</w:t>
      </w:r>
      <w:r w:rsidRPr="0037765B">
        <w:rPr>
          <w:rStyle w:val="affc"/>
        </w:rPr>
        <w:t>]</w:t>
      </w:r>
      <w:r>
        <w:rPr>
          <w:rFonts w:hint="eastAsia"/>
        </w:rPr>
        <w:t>。</w:t>
      </w:r>
    </w:p>
    <w:p w:rsidR="00BA346D" w:rsidRDefault="00BA346D" w:rsidP="00BA346D">
      <w:pPr>
        <w:pStyle w:val="a5"/>
      </w:pPr>
      <w:r>
        <w:rPr>
          <w:rFonts w:hint="eastAsia"/>
        </w:rPr>
        <w:t>在</w:t>
      </w:r>
      <w:r>
        <w:t>本系统中，首先先</w:t>
      </w:r>
      <w:r>
        <w:rPr>
          <w:rFonts w:hint="eastAsia"/>
        </w:rPr>
        <w:t>用</w:t>
      </w:r>
      <w:r>
        <w:t>枚举对系统中的各个界面进行标注</w:t>
      </w:r>
      <w:r>
        <w:rPr>
          <w:rFonts w:hint="eastAsia"/>
        </w:rPr>
        <w:t>，</w:t>
      </w:r>
      <w:r>
        <w:t>并通过枚举进入</w:t>
      </w:r>
      <w:r>
        <w:rPr>
          <w:rFonts w:hint="eastAsia"/>
        </w:rPr>
        <w:t>相关</w:t>
      </w:r>
      <w:r>
        <w:t>的</w:t>
      </w:r>
      <w:r>
        <w:rPr>
          <w:rFonts w:hint="eastAsia"/>
        </w:rPr>
        <w:t>界面</w:t>
      </w:r>
      <w:r>
        <w:t>。</w:t>
      </w:r>
    </w:p>
    <w:p w:rsidR="00BA346D" w:rsidRPr="00BA346D" w:rsidRDefault="00BA346D" w:rsidP="00BA346D">
      <w:pPr>
        <w:pStyle w:val="2"/>
      </w:pPr>
      <w:bookmarkStart w:id="138" w:name="_Toc323021469"/>
      <w:bookmarkStart w:id="139" w:name="_Toc447356190"/>
      <w:bookmarkStart w:id="140" w:name="_Toc324230836"/>
      <w:bookmarkStart w:id="141" w:name="_Toc417972640"/>
      <w:bookmarkStart w:id="142" w:name="_Toc418325090"/>
      <w:bookmarkStart w:id="143" w:name="_Toc449989488"/>
      <w:bookmarkStart w:id="144" w:name="_Toc450207268"/>
      <w:bookmarkStart w:id="145" w:name="_Toc421055566"/>
      <w:bookmarkStart w:id="146" w:name="_Toc418261521"/>
      <w:r>
        <w:t>用户登录界面</w:t>
      </w:r>
      <w:bookmarkEnd w:id="138"/>
      <w:bookmarkEnd w:id="139"/>
      <w:bookmarkEnd w:id="140"/>
      <w:bookmarkEnd w:id="141"/>
      <w:bookmarkEnd w:id="142"/>
      <w:bookmarkEnd w:id="143"/>
      <w:bookmarkEnd w:id="144"/>
    </w:p>
    <w:p w:rsidR="00BA346D" w:rsidRDefault="00BA346D" w:rsidP="00BA346D">
      <w:pPr>
        <w:pStyle w:val="a5"/>
      </w:pPr>
      <w:r>
        <w:t>注册的用户可以直接登录，登录后可以进入用户中心进行修改个人信息和留言。没有注册的用户，不能留言不能评论不能选购商品不能提交订单</w:t>
      </w:r>
      <w:r>
        <w:rPr>
          <w:rFonts w:hint="eastAsia"/>
        </w:rPr>
        <w:t>，只能在线浏览商品、查看商品信息、查看商品评价、浏览资讯频道</w:t>
      </w:r>
      <w:r>
        <w:t>。</w:t>
      </w:r>
    </w:p>
    <w:p w:rsidR="00BA346D" w:rsidRDefault="00BA346D" w:rsidP="00BA346D">
      <w:pPr>
        <w:pStyle w:val="a5"/>
      </w:pPr>
      <w:r>
        <w:rPr>
          <w:rFonts w:hint="eastAsia"/>
        </w:rPr>
        <w:t>（1）</w:t>
      </w:r>
      <w:r>
        <w:t>用户登录</w:t>
      </w:r>
      <w:r w:rsidR="008071D4">
        <w:rPr>
          <w:rFonts w:hint="eastAsia"/>
        </w:rPr>
        <w:t>的</w:t>
      </w:r>
      <w:r>
        <w:t>界面</w:t>
      </w:r>
      <w:r w:rsidR="008071D4">
        <w:rPr>
          <w:rFonts w:hint="eastAsia"/>
        </w:rPr>
        <w:t>设计，</w:t>
      </w:r>
      <w:r>
        <w:t>如图</w:t>
      </w:r>
      <w:r>
        <w:rPr>
          <w:rFonts w:hint="eastAsia"/>
        </w:rPr>
        <w:t>5</w:t>
      </w:r>
      <w:r>
        <w:t>-1所示。</w:t>
      </w:r>
    </w:p>
    <w:p w:rsidR="00BA346D" w:rsidRDefault="00031C04" w:rsidP="00BA346D">
      <w:pPr>
        <w:pStyle w:val="affe"/>
      </w:pPr>
      <w:r>
        <w:lastRenderedPageBreak/>
        <w:pict>
          <v:shape id="图片 461" o:spid="_x0000_i1052" type="#_x0000_t75" alt="用户登录界面" style="width:181.5pt;height:136.5pt;visibility:visible;mso-wrap-style:square">
            <v:imagedata r:id="rId60" o:title="用户登录界面"/>
          </v:shape>
        </w:pict>
      </w:r>
    </w:p>
    <w:p w:rsidR="00BA346D" w:rsidRDefault="00BA346D" w:rsidP="00BA346D">
      <w:pPr>
        <w:pStyle w:val="affd"/>
      </w:pPr>
      <w:r>
        <w:t>图</w:t>
      </w:r>
      <w:r>
        <w:rPr>
          <w:rFonts w:hint="eastAsia"/>
        </w:rPr>
        <w:t>5</w:t>
      </w:r>
      <w:r>
        <w:t>-1 用户登录界面</w:t>
      </w:r>
    </w:p>
    <w:p w:rsidR="00BA346D" w:rsidRDefault="00BA346D" w:rsidP="00BA346D">
      <w:pPr>
        <w:pStyle w:val="a5"/>
      </w:pPr>
      <w:r>
        <w:rPr>
          <w:rFonts w:hint="eastAsia"/>
        </w:rPr>
        <w:t>（2）</w:t>
      </w:r>
      <w:r>
        <w:t>核心代码：</w:t>
      </w:r>
    </w:p>
    <w:p w:rsidR="00F21BC1" w:rsidRPr="00F21BC1" w:rsidRDefault="00F21BC1" w:rsidP="00F21BC1">
      <w:pPr>
        <w:pStyle w:val="aff9"/>
        <w:ind w:left="420" w:right="420"/>
      </w:pPr>
      <w:r w:rsidRPr="00F21BC1">
        <w:rPr>
          <w:rFonts w:hint="eastAsia"/>
        </w:rPr>
        <w:t>&lt;?PHP</w:t>
      </w:r>
    </w:p>
    <w:p w:rsidR="00F21BC1" w:rsidRPr="00F21BC1" w:rsidRDefault="00F21BC1" w:rsidP="00F21BC1">
      <w:pPr>
        <w:pStyle w:val="aff9"/>
        <w:ind w:left="420" w:right="420"/>
      </w:pPr>
      <w:r w:rsidRPr="00F21BC1">
        <w:rPr>
          <w:rFonts w:hint="eastAsia"/>
        </w:rPr>
        <w:tab/>
      </w:r>
      <w:r w:rsidRPr="00F21BC1">
        <w:rPr>
          <w:rFonts w:hint="eastAsia"/>
        </w:rPr>
        <w:tab/>
        <w:t xml:space="preserve">   include("conn/conn.php");</w:t>
      </w:r>
    </w:p>
    <w:p w:rsidR="00F21BC1" w:rsidRPr="00F21BC1" w:rsidRDefault="00F21BC1" w:rsidP="00F21BC1">
      <w:pPr>
        <w:pStyle w:val="aff9"/>
        <w:ind w:left="420" w:right="420"/>
      </w:pPr>
      <w:r w:rsidRPr="00F21BC1">
        <w:rPr>
          <w:rFonts w:hint="eastAsia"/>
        </w:rPr>
        <w:t xml:space="preserve">     $fanlijunsql=mysql_query("select * from tb_user where name='".$fanlijunthis-&gt;name."'",$fanlijun_fanlijunconn);</w:t>
      </w:r>
    </w:p>
    <w:p w:rsidR="00F21BC1" w:rsidRPr="00F21BC1" w:rsidRDefault="00F21BC1" w:rsidP="00F21BC1">
      <w:pPr>
        <w:pStyle w:val="aff9"/>
        <w:ind w:left="420" w:right="420"/>
      </w:pPr>
      <w:r w:rsidRPr="00F21BC1">
        <w:rPr>
          <w:rFonts w:hint="eastAsia"/>
        </w:rPr>
        <w:t xml:space="preserve">     $fanlijuninfo=mysql_fetch_array($fanlijunsql);</w:t>
      </w:r>
      <w:r w:rsidRPr="00F21BC1">
        <w:rPr>
          <w:rFonts w:hint="eastAsia"/>
        </w:rPr>
        <w:tab/>
      </w:r>
    </w:p>
    <w:p w:rsidR="00F21BC1" w:rsidRPr="00BA346D" w:rsidRDefault="00F21BC1" w:rsidP="00F21BC1">
      <w:pPr>
        <w:pStyle w:val="aff9"/>
        <w:ind w:left="420" w:right="420"/>
      </w:pPr>
      <w:r w:rsidRPr="00F21BC1">
        <w:rPr>
          <w:rFonts w:hint="eastAsia"/>
        </w:rPr>
        <w:t>？</w:t>
      </w:r>
      <w:r w:rsidRPr="00F21BC1">
        <w:t>&gt;</w:t>
      </w:r>
      <w:r w:rsidRPr="00F21BC1">
        <w:tab/>
      </w:r>
    </w:p>
    <w:p w:rsidR="00BA346D" w:rsidRPr="00BA346D" w:rsidRDefault="00BA346D" w:rsidP="00BA346D">
      <w:pPr>
        <w:pStyle w:val="2"/>
      </w:pPr>
      <w:bookmarkStart w:id="147" w:name="_Toc449989489"/>
      <w:bookmarkStart w:id="148" w:name="_Toc450207269"/>
      <w:r>
        <w:rPr>
          <w:rFonts w:hint="eastAsia"/>
        </w:rPr>
        <w:t>用户注册界面</w:t>
      </w:r>
      <w:bookmarkEnd w:id="147"/>
      <w:bookmarkEnd w:id="148"/>
    </w:p>
    <w:p w:rsidR="00BA346D" w:rsidRDefault="00BA346D" w:rsidP="00BA346D">
      <w:pPr>
        <w:pStyle w:val="a5"/>
      </w:pPr>
      <w:r>
        <w:t>本系统只有注册用户，才可以在线选购商品、修改购物车、修改个人信息、在线对商品进行评论。</w:t>
      </w:r>
    </w:p>
    <w:p w:rsidR="00BA346D" w:rsidRDefault="00BA346D" w:rsidP="00BA346D">
      <w:pPr>
        <w:pStyle w:val="a5"/>
      </w:pPr>
      <w:r>
        <w:t>（1）用户注册界面如图</w:t>
      </w:r>
      <w:r>
        <w:rPr>
          <w:rFonts w:hint="eastAsia"/>
        </w:rPr>
        <w:t>5</w:t>
      </w:r>
      <w:r>
        <w:t>-2所示。</w:t>
      </w:r>
    </w:p>
    <w:p w:rsidR="00BA346D" w:rsidRDefault="00031C04" w:rsidP="00BA346D">
      <w:pPr>
        <w:pStyle w:val="affe"/>
      </w:pPr>
      <w:r>
        <w:pict>
          <v:shape id="图片 462" o:spid="_x0000_i1053" type="#_x0000_t75" alt="用户注册界面" style="width:244.5pt;height:181.5pt;visibility:visible;mso-wrap-style:square">
            <v:imagedata r:id="rId61" o:title="用户注册界面"/>
          </v:shape>
        </w:pict>
      </w:r>
    </w:p>
    <w:p w:rsidR="00BA346D" w:rsidRDefault="00BA346D" w:rsidP="00BA346D">
      <w:pPr>
        <w:pStyle w:val="affd"/>
      </w:pPr>
      <w:r>
        <w:t>图</w:t>
      </w:r>
      <w:r>
        <w:rPr>
          <w:rFonts w:hint="eastAsia"/>
        </w:rPr>
        <w:t>5</w:t>
      </w:r>
      <w:r>
        <w:t>-2 用户注册界面</w:t>
      </w:r>
    </w:p>
    <w:p w:rsidR="00F21BC1" w:rsidRPr="00F21BC1" w:rsidRDefault="00F21BC1" w:rsidP="00F21BC1">
      <w:pPr>
        <w:pStyle w:val="a5"/>
      </w:pPr>
      <w:r w:rsidRPr="00F21BC1">
        <w:rPr>
          <w:rFonts w:hint="eastAsia"/>
        </w:rPr>
        <w:t>(2)核心代码：</w:t>
      </w:r>
    </w:p>
    <w:p w:rsidR="00F21BC1" w:rsidRPr="00F21BC1" w:rsidRDefault="00F21BC1" w:rsidP="00F21BC1">
      <w:pPr>
        <w:pStyle w:val="aff9"/>
        <w:ind w:left="420" w:right="420"/>
      </w:pPr>
      <w:r w:rsidRPr="00F21BC1">
        <w:rPr>
          <w:rFonts w:hint="eastAsia"/>
        </w:rPr>
        <w:t>&lt;?PHP</w:t>
      </w:r>
    </w:p>
    <w:p w:rsidR="00F21BC1" w:rsidRPr="00F21BC1" w:rsidRDefault="00F21BC1" w:rsidP="00F21BC1">
      <w:pPr>
        <w:pStyle w:val="aff9"/>
        <w:ind w:left="420" w:right="420"/>
      </w:pPr>
      <w:r w:rsidRPr="00F21BC1">
        <w:rPr>
          <w:rFonts w:hint="eastAsia"/>
        </w:rPr>
        <w:tab/>
      </w:r>
      <w:r w:rsidRPr="00F21BC1">
        <w:rPr>
          <w:rFonts w:hint="eastAsia"/>
        </w:rPr>
        <w:tab/>
        <w:t xml:space="preserve"> mysql_query("insert into tb_user (name,pwd,dongjie,email,truename,sfzh,tel,qq,tishi,huida,dizhi,youbian,regtime,pwd1) values ('$fanlijunname','$fanlijunpwd','$fanlijundongjie','$fanlijunemail','$fanlijuntruename','$fanlijunsfzh','$fanlijuntel','$fanlijunqq','$fanlijuntishi','$fanlijunhuida','$fanlijundizhi','$fanlijunyoubian','$fanlijunregtime','$fanlijunpwd1')",$fanlijunconn);</w:t>
      </w:r>
      <w:r w:rsidR="005D5FB4">
        <w:rPr>
          <w:rFonts w:hint="eastAsia"/>
        </w:rPr>
        <w:t>?</w:t>
      </w:r>
      <w:r w:rsidR="00AD6AD5">
        <w:rPr>
          <w:rFonts w:hint="eastAsia"/>
        </w:rPr>
        <w:t>&gt;</w:t>
      </w:r>
      <w:r w:rsidR="00AD6AD5">
        <w:rPr>
          <w:rFonts w:hint="eastAsia"/>
        </w:rPr>
        <w:tab/>
      </w:r>
      <w:r w:rsidR="00AD6AD5">
        <w:rPr>
          <w:rFonts w:hint="eastAsia"/>
        </w:rPr>
        <w:tab/>
      </w:r>
    </w:p>
    <w:p w:rsidR="00BA346D" w:rsidRPr="00BA346D" w:rsidRDefault="00BA346D" w:rsidP="00BA346D">
      <w:pPr>
        <w:pStyle w:val="2"/>
      </w:pPr>
      <w:bookmarkStart w:id="149" w:name="_Toc447356192"/>
      <w:bookmarkStart w:id="150" w:name="_Toc418325092"/>
      <w:bookmarkStart w:id="151" w:name="_Toc417973464"/>
      <w:bookmarkStart w:id="152" w:name="_Toc449989490"/>
      <w:bookmarkStart w:id="153" w:name="_Toc450207270"/>
      <w:r>
        <w:lastRenderedPageBreak/>
        <w:t>购物网站前台界面</w:t>
      </w:r>
      <w:bookmarkEnd w:id="149"/>
      <w:bookmarkEnd w:id="150"/>
      <w:bookmarkEnd w:id="151"/>
      <w:bookmarkEnd w:id="152"/>
      <w:bookmarkEnd w:id="153"/>
    </w:p>
    <w:p w:rsidR="00BA346D" w:rsidRPr="00BA346D" w:rsidRDefault="00BA346D" w:rsidP="00BA346D">
      <w:pPr>
        <w:pStyle w:val="3"/>
      </w:pPr>
      <w:bookmarkStart w:id="154" w:name="_Toc418325093"/>
      <w:bookmarkStart w:id="155" w:name="_Toc417973465"/>
      <w:bookmarkStart w:id="156" w:name="_Toc447356193"/>
      <w:bookmarkStart w:id="157" w:name="_Toc449989491"/>
      <w:bookmarkStart w:id="158" w:name="_Toc450207271"/>
      <w:r>
        <w:t>购物网站首页</w:t>
      </w:r>
      <w:bookmarkEnd w:id="154"/>
      <w:bookmarkEnd w:id="155"/>
      <w:bookmarkEnd w:id="156"/>
      <w:bookmarkEnd w:id="157"/>
      <w:bookmarkEnd w:id="158"/>
    </w:p>
    <w:p w:rsidR="00BA346D" w:rsidRPr="00CC2A00" w:rsidRDefault="00BA346D" w:rsidP="00BA346D">
      <w:pPr>
        <w:pStyle w:val="a5"/>
        <w:rPr>
          <w:rStyle w:val="affc"/>
        </w:rPr>
      </w:pPr>
      <w:r>
        <w:t>购物网站的首页展示，是整个网购的首页。在网站可以浏览商品信息、商品图片、查询商品、查询订单，详细比较各种商品性价比，以选择符合自己的商品。在网站首页用户可以进行注册成为注册用户，然后登录帐号就可以进行购物和其它操作</w:t>
      </w:r>
      <w:r>
        <w:rPr>
          <w:rStyle w:val="affc"/>
        </w:rPr>
        <w:t>[1</w:t>
      </w:r>
      <w:r>
        <w:rPr>
          <w:rStyle w:val="affc"/>
          <w:rFonts w:hint="eastAsia"/>
        </w:rPr>
        <w:t>0</w:t>
      </w:r>
      <w:r w:rsidRPr="0037765B">
        <w:rPr>
          <w:rStyle w:val="affc"/>
        </w:rPr>
        <w:t>]</w:t>
      </w:r>
      <w:r>
        <w:t>。</w:t>
      </w:r>
    </w:p>
    <w:p w:rsidR="00BA346D" w:rsidRDefault="00BA346D" w:rsidP="00BA346D">
      <w:pPr>
        <w:pStyle w:val="a5"/>
      </w:pPr>
      <w:r>
        <w:t>（1）购物网站首页界面如图</w:t>
      </w:r>
      <w:r>
        <w:rPr>
          <w:rFonts w:hint="eastAsia"/>
        </w:rPr>
        <w:t>5</w:t>
      </w:r>
      <w:r>
        <w:t>-3所示。</w:t>
      </w:r>
    </w:p>
    <w:p w:rsidR="00BA346D" w:rsidRDefault="00031C04" w:rsidP="00BA346D">
      <w:pPr>
        <w:pStyle w:val="affe"/>
      </w:pPr>
      <w:r>
        <w:pict>
          <v:shape id="图片 465" o:spid="_x0000_i1054" type="#_x0000_t75" alt="网站首页" style="width:281.25pt;height:234.75pt;visibility:visible;mso-wrap-style:square">
            <v:imagedata r:id="rId62" o:title="网站首页"/>
          </v:shape>
        </w:pict>
      </w:r>
    </w:p>
    <w:p w:rsidR="00BA346D" w:rsidRDefault="00BA346D" w:rsidP="00BA346D">
      <w:pPr>
        <w:pStyle w:val="affd"/>
      </w:pPr>
      <w:r>
        <w:t>图</w:t>
      </w:r>
      <w:r>
        <w:rPr>
          <w:rFonts w:hint="eastAsia"/>
        </w:rPr>
        <w:t>5</w:t>
      </w:r>
      <w:r>
        <w:t>-3 网站首页</w:t>
      </w:r>
    </w:p>
    <w:p w:rsidR="00BA346D" w:rsidRDefault="00BA346D" w:rsidP="00BA346D">
      <w:pPr>
        <w:pStyle w:val="a5"/>
      </w:pPr>
      <w:r>
        <w:t>（2）核心代码：</w:t>
      </w:r>
    </w:p>
    <w:p w:rsidR="00F21BC1" w:rsidRPr="00F21BC1" w:rsidRDefault="00BA346D" w:rsidP="00F21BC1">
      <w:pPr>
        <w:pStyle w:val="aff9"/>
        <w:ind w:left="420" w:right="420"/>
      </w:pPr>
      <w:r>
        <w:tab/>
      </w:r>
      <w:r>
        <w:tab/>
      </w:r>
      <w:r>
        <w:tab/>
      </w:r>
      <w:r w:rsidR="00F21BC1" w:rsidRPr="00F21BC1">
        <w:rPr>
          <w:rFonts w:hint="eastAsia"/>
        </w:rPr>
        <w:t>&lt;?php }</w:t>
      </w:r>
    </w:p>
    <w:p w:rsidR="00F21BC1" w:rsidRPr="00F21BC1" w:rsidRDefault="00F21BC1" w:rsidP="00F21BC1">
      <w:pPr>
        <w:pStyle w:val="aff9"/>
        <w:ind w:left="420" w:right="420"/>
      </w:pPr>
      <w:r w:rsidRPr="00F21BC1">
        <w:rPr>
          <w:rFonts w:hint="eastAsia"/>
        </w:rPr>
        <w:tab/>
        <w:t xml:space="preserve"> </w:t>
      </w:r>
      <w:r w:rsidRPr="00F21BC1">
        <w:rPr>
          <w:rFonts w:hint="eastAsia"/>
        </w:rPr>
        <w:tab/>
        <w:t xml:space="preserve">  $fanlijunsql=mysql_query("select * from shangpin where tuijian=1 order by addtime desc limit 1,1");</w:t>
      </w:r>
    </w:p>
    <w:p w:rsidR="00F21BC1" w:rsidRPr="00F21BC1" w:rsidRDefault="00F21BC1" w:rsidP="00F21BC1">
      <w:pPr>
        <w:pStyle w:val="aff9"/>
        <w:ind w:left="420" w:right="420"/>
      </w:pPr>
      <w:r w:rsidRPr="00F21BC1">
        <w:rPr>
          <w:rFonts w:hint="eastAsia"/>
        </w:rPr>
        <w:tab/>
      </w:r>
      <w:r w:rsidRPr="00F21BC1">
        <w:rPr>
          <w:rFonts w:hint="eastAsia"/>
        </w:rPr>
        <w:tab/>
      </w:r>
      <w:r w:rsidRPr="00F21BC1">
        <w:rPr>
          <w:rFonts w:hint="eastAsia"/>
        </w:rPr>
        <w:tab/>
        <w:t xml:space="preserve">  $fanlijuninfo=mysql_fetch_array($fanlijunsql);</w:t>
      </w:r>
    </w:p>
    <w:p w:rsidR="00F21BC1" w:rsidRPr="00BA346D" w:rsidRDefault="00F21BC1" w:rsidP="00F21BC1">
      <w:pPr>
        <w:pStyle w:val="aff9"/>
        <w:ind w:left="420" w:right="420"/>
      </w:pPr>
      <w:r w:rsidRPr="00F21BC1">
        <w:tab/>
      </w:r>
      <w:r w:rsidRPr="00F21BC1">
        <w:tab/>
      </w:r>
      <w:r w:rsidRPr="00F21BC1">
        <w:tab/>
        <w:t xml:space="preserve">  if($fanlijuninfo==true) {  ?&gt;</w:t>
      </w:r>
    </w:p>
    <w:p w:rsidR="00BA346D" w:rsidRPr="00BA346D" w:rsidRDefault="00BA346D" w:rsidP="00BA346D">
      <w:pPr>
        <w:pStyle w:val="3"/>
      </w:pPr>
      <w:bookmarkStart w:id="159" w:name="_Toc417973466"/>
      <w:bookmarkStart w:id="160" w:name="_Toc447356194"/>
      <w:bookmarkStart w:id="161" w:name="_Toc418325094"/>
      <w:bookmarkStart w:id="162" w:name="_Toc449989492"/>
      <w:bookmarkStart w:id="163" w:name="_Toc450207272"/>
      <w:r>
        <w:t>商品总列表</w:t>
      </w:r>
      <w:bookmarkEnd w:id="159"/>
      <w:bookmarkEnd w:id="160"/>
      <w:bookmarkEnd w:id="161"/>
      <w:bookmarkEnd w:id="162"/>
      <w:bookmarkEnd w:id="163"/>
    </w:p>
    <w:p w:rsidR="00BA346D" w:rsidRDefault="00BA346D" w:rsidP="00BA346D">
      <w:pPr>
        <w:pStyle w:val="a5"/>
      </w:pPr>
      <w:r>
        <w:t>商品总列表页面的显示。用户可以点击商品的各种分类，查看不同类别下的各种商品。</w:t>
      </w:r>
    </w:p>
    <w:p w:rsidR="00BA346D" w:rsidRDefault="00BA346D" w:rsidP="00BA346D">
      <w:pPr>
        <w:pStyle w:val="a5"/>
      </w:pPr>
      <w:r>
        <w:t>（1）商品总列表界面如图</w:t>
      </w:r>
      <w:r>
        <w:rPr>
          <w:rFonts w:hint="eastAsia"/>
        </w:rPr>
        <w:t>5</w:t>
      </w:r>
      <w:r>
        <w:t>-4所示。</w:t>
      </w:r>
    </w:p>
    <w:p w:rsidR="00BA346D" w:rsidRDefault="00DE2EE6" w:rsidP="00BA346D">
      <w:pPr>
        <w:pStyle w:val="affe"/>
      </w:pPr>
      <w:r>
        <w:pict>
          <v:shape id="图片 466" o:spid="_x0000_i1055" type="#_x0000_t75" alt="商品总列表" style="width:424.5pt;height:33.75pt;visibility:visible;mso-wrap-style:square">
            <v:imagedata r:id="rId63" o:title="商品总列表"/>
          </v:shape>
        </w:pict>
      </w:r>
    </w:p>
    <w:p w:rsidR="00BA346D" w:rsidRDefault="00BA346D" w:rsidP="00BA346D">
      <w:pPr>
        <w:pStyle w:val="affd"/>
      </w:pPr>
      <w:r>
        <w:t>图</w:t>
      </w:r>
      <w:r>
        <w:rPr>
          <w:rFonts w:hint="eastAsia"/>
        </w:rPr>
        <w:t>5</w:t>
      </w:r>
      <w:r>
        <w:t>-4商品总列表</w:t>
      </w:r>
    </w:p>
    <w:p w:rsidR="00BA346D" w:rsidRDefault="00BA346D" w:rsidP="00BA346D">
      <w:pPr>
        <w:pStyle w:val="a5"/>
      </w:pPr>
      <w:r>
        <w:rPr>
          <w:rFonts w:hint="eastAsia"/>
        </w:rPr>
        <w:t>（2）</w:t>
      </w:r>
      <w:r>
        <w:t>核心代码：</w:t>
      </w:r>
    </w:p>
    <w:p w:rsidR="00ED46F8" w:rsidRPr="00ED46F8" w:rsidRDefault="00BA346D" w:rsidP="00ED46F8">
      <w:pPr>
        <w:pStyle w:val="aff9"/>
        <w:ind w:left="420" w:right="420"/>
      </w:pPr>
      <w:r>
        <w:t xml:space="preserve">  </w:t>
      </w:r>
      <w:r w:rsidR="00ED46F8" w:rsidRPr="00ED46F8">
        <w:rPr>
          <w:rFonts w:hint="eastAsia"/>
        </w:rPr>
        <w:t>&lt;?php</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$fanlijunsql=mysql_query("select * from shangpin where tuijian=1 order by addtime desc limit 0,1");</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$fanlijuninfo=mysql_fetch_array($fanlijunsql);</w:t>
      </w:r>
    </w:p>
    <w:p w:rsidR="00ED46F8" w:rsidRPr="00BA346D" w:rsidRDefault="00ED46F8" w:rsidP="00ED46F8">
      <w:pPr>
        <w:pStyle w:val="aff9"/>
        <w:ind w:left="420" w:right="420"/>
      </w:pPr>
      <w:r w:rsidRPr="00ED46F8">
        <w:tab/>
      </w:r>
      <w:r w:rsidRPr="00ED46F8">
        <w:tab/>
      </w:r>
      <w:r w:rsidRPr="00ED46F8">
        <w:tab/>
      </w:r>
      <w:r w:rsidRPr="00ED46F8">
        <w:tab/>
      </w:r>
      <w:r w:rsidRPr="00ED46F8">
        <w:tab/>
        <w:t xml:space="preserve">  ?&gt;</w:t>
      </w:r>
    </w:p>
    <w:p w:rsidR="00BA346D" w:rsidRPr="00BA346D" w:rsidRDefault="00BA346D" w:rsidP="00BA346D">
      <w:pPr>
        <w:pStyle w:val="3"/>
      </w:pPr>
      <w:bookmarkStart w:id="164" w:name="_Toc417973467"/>
      <w:bookmarkStart w:id="165" w:name="_Toc447356195"/>
      <w:bookmarkStart w:id="166" w:name="_Toc418325095"/>
      <w:bookmarkStart w:id="167" w:name="_Toc449989493"/>
      <w:bookmarkStart w:id="168" w:name="_Toc450207273"/>
      <w:r>
        <w:lastRenderedPageBreak/>
        <w:t>商品分类</w:t>
      </w:r>
      <w:bookmarkEnd w:id="164"/>
      <w:bookmarkEnd w:id="165"/>
      <w:bookmarkEnd w:id="166"/>
      <w:bookmarkEnd w:id="167"/>
      <w:bookmarkEnd w:id="168"/>
    </w:p>
    <w:p w:rsidR="00BA346D" w:rsidRDefault="00BA346D" w:rsidP="00BA346D">
      <w:pPr>
        <w:pStyle w:val="a5"/>
      </w:pPr>
      <w:r>
        <w:t>商品分类界面，用户通过按钮可以查看商品的不同类及商品的各种信息。</w:t>
      </w:r>
    </w:p>
    <w:p w:rsidR="00BA346D" w:rsidRDefault="00BA346D" w:rsidP="00BA346D">
      <w:pPr>
        <w:pStyle w:val="a5"/>
      </w:pPr>
      <w:r>
        <w:t>（1）商品分类界面如图</w:t>
      </w:r>
      <w:r>
        <w:rPr>
          <w:rFonts w:hint="eastAsia"/>
        </w:rPr>
        <w:t>5</w:t>
      </w:r>
      <w:r>
        <w:t>-5所示。</w:t>
      </w:r>
    </w:p>
    <w:p w:rsidR="00BA346D" w:rsidRDefault="00DE2EE6" w:rsidP="00BA346D">
      <w:pPr>
        <w:pStyle w:val="affe"/>
      </w:pPr>
      <w:r>
        <w:pict>
          <v:shape id="图片 463" o:spid="_x0000_i1056" type="#_x0000_t75" alt="商品分类" style="width:182.25pt;height:50.25pt;visibility:visible;mso-wrap-style:square">
            <v:imagedata r:id="rId64" o:title="商品分类"/>
          </v:shape>
        </w:pict>
      </w:r>
    </w:p>
    <w:p w:rsidR="00BA346D" w:rsidRDefault="00BA346D" w:rsidP="00BA346D">
      <w:pPr>
        <w:pStyle w:val="affd"/>
      </w:pPr>
      <w:r>
        <w:t>图</w:t>
      </w:r>
      <w:r>
        <w:rPr>
          <w:rFonts w:hint="eastAsia"/>
        </w:rPr>
        <w:t>5</w:t>
      </w:r>
      <w:r>
        <w:t>-5商品分类</w:t>
      </w:r>
    </w:p>
    <w:p w:rsidR="00BA346D" w:rsidRDefault="00BA346D" w:rsidP="00BA346D">
      <w:pPr>
        <w:pStyle w:val="a5"/>
      </w:pPr>
      <w:r>
        <w:t>（2）核心代码：</w:t>
      </w:r>
    </w:p>
    <w:p w:rsidR="00ED46F8" w:rsidRPr="00ED46F8" w:rsidRDefault="00ED46F8" w:rsidP="00ED46F8">
      <w:pPr>
        <w:pStyle w:val="aff9"/>
        <w:ind w:left="420" w:right="420"/>
      </w:pPr>
      <w:bookmarkStart w:id="169" w:name="_Toc417973468"/>
      <w:bookmarkStart w:id="170" w:name="_Toc447356196"/>
      <w:bookmarkStart w:id="171" w:name="_Toc418325096"/>
      <w:bookmarkStart w:id="172" w:name="_Toc449989494"/>
      <w:r w:rsidRPr="00ED46F8">
        <w:rPr>
          <w:rFonts w:hint="eastAsia"/>
        </w:rPr>
        <w:t>&lt;?php</w:t>
      </w:r>
    </w:p>
    <w:p w:rsidR="00ED46F8" w:rsidRPr="00ED46F8" w:rsidRDefault="00ED46F8" w:rsidP="00ED46F8">
      <w:pPr>
        <w:pStyle w:val="aff9"/>
        <w:ind w:left="420" w:right="420"/>
      </w:pPr>
      <w:r w:rsidRPr="00ED46F8">
        <w:rPr>
          <w:rFonts w:hint="eastAsia"/>
        </w:rPr>
        <w:tab/>
        <w:t xml:space="preserve"> </w:t>
      </w:r>
    </w:p>
    <w:p w:rsidR="00ED46F8" w:rsidRPr="00ED46F8" w:rsidRDefault="00ED46F8" w:rsidP="00AD6AD5">
      <w:pPr>
        <w:pStyle w:val="aff9"/>
        <w:ind w:left="420" w:right="420"/>
      </w:pPr>
      <w:r w:rsidRPr="00ED46F8">
        <w:rPr>
          <w:rFonts w:hint="eastAsia"/>
        </w:rPr>
        <w:t xml:space="preserve">             $fanlijun_fanlijun_sql1=mysql_query("select * from tb_shangpin where typeid=".$fanlijun_fanlijun_id." order by addtime desc limit ".($fanlijun_fanlijun_page-1)*$fanlijun_fanlijun_pagesize.",$fanlijun_fanlijun_pagesize ",$fanlijun_fanlijun_conn);        </w:t>
      </w:r>
    </w:p>
    <w:p w:rsidR="00ED46F8" w:rsidRPr="00C74485" w:rsidRDefault="00ED46F8" w:rsidP="00ED46F8">
      <w:pPr>
        <w:pStyle w:val="aff9"/>
        <w:ind w:left="420" w:right="420"/>
      </w:pPr>
      <w:r w:rsidRPr="00ED46F8">
        <w:rPr>
          <w:rFonts w:hint="eastAsia"/>
        </w:rPr>
        <w:tab/>
      </w:r>
      <w:r w:rsidRPr="00ED46F8">
        <w:rPr>
          <w:rFonts w:hint="eastAsia"/>
        </w:rPr>
        <w:tab/>
        <w:t xml:space="preserve">  ?&gt;</w:t>
      </w:r>
      <w:r w:rsidRPr="00ED46F8">
        <w:rPr>
          <w:rFonts w:hint="eastAsia"/>
        </w:rPr>
        <w:tab/>
        <w:t xml:space="preserve"> </w:t>
      </w:r>
      <w:r w:rsidRPr="00ED46F8">
        <w:rPr>
          <w:rFonts w:hint="eastAsia"/>
        </w:rPr>
        <w:tab/>
        <w:t xml:space="preserve">  ?&gt;</w:t>
      </w:r>
    </w:p>
    <w:p w:rsidR="00BA346D" w:rsidRPr="00BA346D" w:rsidRDefault="00BA346D" w:rsidP="00BA346D">
      <w:pPr>
        <w:pStyle w:val="3"/>
      </w:pPr>
      <w:bookmarkStart w:id="173" w:name="_Toc450207274"/>
      <w:r>
        <w:t>用户中心</w:t>
      </w:r>
      <w:bookmarkEnd w:id="169"/>
      <w:bookmarkEnd w:id="170"/>
      <w:bookmarkEnd w:id="171"/>
      <w:bookmarkEnd w:id="172"/>
      <w:bookmarkEnd w:id="173"/>
    </w:p>
    <w:p w:rsidR="00BA346D" w:rsidRDefault="008071D4" w:rsidP="00BA346D">
      <w:pPr>
        <w:pStyle w:val="a5"/>
      </w:pPr>
      <w:r>
        <w:t>用户中心页面，</w:t>
      </w:r>
      <w:r>
        <w:rPr>
          <w:rFonts w:hint="eastAsia"/>
        </w:rPr>
        <w:t>用户可以设置个人的信息，进行留言，密码修改</w:t>
      </w:r>
      <w:r w:rsidR="00BA346D">
        <w:t>等各项操作。</w:t>
      </w:r>
    </w:p>
    <w:p w:rsidR="00BA346D" w:rsidRDefault="00BA346D" w:rsidP="00BA346D">
      <w:pPr>
        <w:pStyle w:val="a5"/>
      </w:pPr>
      <w:r>
        <w:t>（1）用户中心如图</w:t>
      </w:r>
      <w:r>
        <w:rPr>
          <w:rFonts w:hint="eastAsia"/>
        </w:rPr>
        <w:t>5</w:t>
      </w:r>
      <w:r>
        <w:t>-6所示。</w:t>
      </w:r>
    </w:p>
    <w:p w:rsidR="00BA346D" w:rsidRDefault="00031C04" w:rsidP="00BA346D">
      <w:pPr>
        <w:pStyle w:val="affe"/>
      </w:pPr>
      <w:r>
        <w:pict>
          <v:shape id="图片 464" o:spid="_x0000_i1057" type="#_x0000_t75" alt="用户中心" style="width:270pt;height:174.75pt;visibility:visible;mso-wrap-style:square">
            <v:imagedata r:id="rId65" o:title="用户中心"/>
          </v:shape>
        </w:pict>
      </w:r>
    </w:p>
    <w:p w:rsidR="00BA346D" w:rsidRDefault="00BA346D" w:rsidP="00BA346D">
      <w:pPr>
        <w:pStyle w:val="affd"/>
      </w:pPr>
      <w:r>
        <w:t>图</w:t>
      </w:r>
      <w:r>
        <w:rPr>
          <w:rFonts w:hint="eastAsia"/>
        </w:rPr>
        <w:t>5</w:t>
      </w:r>
      <w:r>
        <w:t>-6用户中心</w:t>
      </w:r>
    </w:p>
    <w:p w:rsidR="00BA346D" w:rsidRDefault="00BA346D" w:rsidP="00BA346D">
      <w:pPr>
        <w:pStyle w:val="a5"/>
      </w:pPr>
      <w:r>
        <w:t>（2）核心代码</w:t>
      </w:r>
    </w:p>
    <w:p w:rsidR="00ED46F8" w:rsidRPr="00ED46F8" w:rsidRDefault="00ED46F8" w:rsidP="00ED46F8">
      <w:pPr>
        <w:pStyle w:val="aff9"/>
        <w:ind w:left="420" w:right="420"/>
      </w:pPr>
      <w:bookmarkStart w:id="174" w:name="_Toc418325097"/>
      <w:bookmarkStart w:id="175" w:name="_Toc417973469"/>
      <w:bookmarkStart w:id="176" w:name="_Toc447356197"/>
      <w:r w:rsidRPr="00ED46F8">
        <w:rPr>
          <w:rFonts w:hint="eastAsia"/>
        </w:rPr>
        <w:t>&lt;?php</w:t>
      </w:r>
    </w:p>
    <w:p w:rsidR="00ED46F8" w:rsidRPr="00ED46F8" w:rsidRDefault="00ED46F8" w:rsidP="00ED46F8">
      <w:pPr>
        <w:pStyle w:val="aff9"/>
        <w:ind w:left="420" w:right="420"/>
      </w:pPr>
      <w:r w:rsidRPr="00ED46F8">
        <w:rPr>
          <w:rFonts w:hint="eastAsia"/>
        </w:rPr>
        <w:tab/>
      </w:r>
      <w:r w:rsidRPr="00ED46F8">
        <w:rPr>
          <w:rFonts w:hint="eastAsia"/>
        </w:rPr>
        <w:tab/>
        <w:t xml:space="preserve">   $fanlijun_fanlijun_sql=mysql_query("select * from tb_user where name='".$fanlijun_fanlijun__SESSION[username]."'",$fanlijun_fanlijun_conn);</w:t>
      </w:r>
    </w:p>
    <w:p w:rsidR="00ED46F8" w:rsidRPr="00ED46F8" w:rsidRDefault="00ED46F8" w:rsidP="00AD6AD5">
      <w:pPr>
        <w:pStyle w:val="aff9"/>
        <w:ind w:left="420" w:right="420"/>
      </w:pPr>
      <w:r w:rsidRPr="00ED46F8">
        <w:rPr>
          <w:rFonts w:hint="eastAsia"/>
        </w:rPr>
        <w:tab/>
      </w:r>
      <w:r w:rsidRPr="00ED46F8">
        <w:rPr>
          <w:rFonts w:hint="eastAsia"/>
        </w:rPr>
        <w:tab/>
        <w:t xml:space="preserve">   $fanlijun_fanlijun_info=mysql_fetch_array($fanlijun_fanlijun_sql);  </w:t>
      </w:r>
    </w:p>
    <w:p w:rsidR="00ED46F8" w:rsidRPr="00BA346D" w:rsidRDefault="00ED46F8" w:rsidP="00AD6AD5">
      <w:pPr>
        <w:pStyle w:val="aff9"/>
        <w:ind w:left="420" w:right="420"/>
      </w:pPr>
      <w:r w:rsidRPr="00ED46F8">
        <w:rPr>
          <w:rFonts w:hint="eastAsia"/>
        </w:rPr>
        <w:tab/>
      </w:r>
      <w:r w:rsidRPr="00ED46F8">
        <w:rPr>
          <w:rFonts w:hint="eastAsia"/>
        </w:rPr>
        <w:tab/>
        <w:t xml:space="preserve">  }?&gt;</w:t>
      </w:r>
    </w:p>
    <w:p w:rsidR="00BA346D" w:rsidRPr="00BA346D" w:rsidRDefault="00BA346D" w:rsidP="00BA346D">
      <w:pPr>
        <w:pStyle w:val="3"/>
      </w:pPr>
      <w:bookmarkStart w:id="177" w:name="_Toc449989495"/>
      <w:bookmarkStart w:id="178" w:name="_Toc450207275"/>
      <w:r>
        <w:t>用户留言</w:t>
      </w:r>
      <w:bookmarkEnd w:id="174"/>
      <w:bookmarkEnd w:id="175"/>
      <w:bookmarkEnd w:id="176"/>
      <w:bookmarkEnd w:id="177"/>
      <w:bookmarkEnd w:id="178"/>
    </w:p>
    <w:p w:rsidR="00BA346D" w:rsidRDefault="00BA346D" w:rsidP="00BA346D">
      <w:pPr>
        <w:pStyle w:val="a5"/>
      </w:pPr>
      <w:r>
        <w:t>用户留言首页，用户可以发表留言的主题和留言内容。注册并登录后的用户可以通过用户中心进入用户留言来进行该项内容。</w:t>
      </w:r>
    </w:p>
    <w:p w:rsidR="00BA346D" w:rsidRDefault="00BA346D" w:rsidP="00BA346D">
      <w:pPr>
        <w:pStyle w:val="a5"/>
      </w:pPr>
      <w:r>
        <w:t>（1）用户留言首页如图</w:t>
      </w:r>
      <w:r>
        <w:rPr>
          <w:rFonts w:hint="eastAsia"/>
        </w:rPr>
        <w:t>5</w:t>
      </w:r>
      <w:r>
        <w:t>-7所示。</w:t>
      </w:r>
    </w:p>
    <w:p w:rsidR="00BA346D" w:rsidRDefault="00031C04" w:rsidP="00BA346D">
      <w:pPr>
        <w:pStyle w:val="affe"/>
      </w:pPr>
      <w:r>
        <w:lastRenderedPageBreak/>
        <w:pict>
          <v:shape id="图片 467" o:spid="_x0000_i1058" type="#_x0000_t75" alt="用户留言" style="width:313.5pt;height:142.5pt;visibility:visible;mso-wrap-style:square">
            <v:imagedata r:id="rId66" o:title="用户留言"/>
          </v:shape>
        </w:pict>
      </w:r>
    </w:p>
    <w:p w:rsidR="00BA346D" w:rsidRDefault="00BA346D" w:rsidP="00BA346D">
      <w:pPr>
        <w:pStyle w:val="affd"/>
      </w:pPr>
      <w:r>
        <w:t>图</w:t>
      </w:r>
      <w:r>
        <w:rPr>
          <w:rFonts w:hint="eastAsia"/>
        </w:rPr>
        <w:t>5</w:t>
      </w:r>
      <w:r>
        <w:t>-7用户留言首页</w:t>
      </w:r>
    </w:p>
    <w:p w:rsidR="00BA346D" w:rsidRDefault="00BA346D" w:rsidP="00BA346D">
      <w:pPr>
        <w:pStyle w:val="a5"/>
      </w:pPr>
      <w:r>
        <w:t>（2）核心代码：</w:t>
      </w:r>
    </w:p>
    <w:p w:rsidR="00ED46F8" w:rsidRPr="00ED46F8" w:rsidRDefault="00ED46F8" w:rsidP="00ED46F8">
      <w:pPr>
        <w:pStyle w:val="aff9"/>
        <w:ind w:left="420" w:right="420"/>
      </w:pPr>
      <w:bookmarkStart w:id="179" w:name="_Toc450120066"/>
      <w:r w:rsidRPr="00ED46F8">
        <w:rPr>
          <w:rFonts w:hint="eastAsia"/>
        </w:rPr>
        <w:t>$fanlijunsql=mysql_query("select * from tb_user where name='".$fanlijun_SESSION[username]."'",$fanlijunconn);</w:t>
      </w:r>
    </w:p>
    <w:p w:rsidR="00ED46F8" w:rsidRPr="00ED46F8" w:rsidRDefault="00ED46F8" w:rsidP="00ED46F8">
      <w:pPr>
        <w:pStyle w:val="aff9"/>
        <w:ind w:left="420" w:right="420"/>
      </w:pPr>
      <w:r w:rsidRPr="00ED46F8">
        <w:rPr>
          <w:rFonts w:hint="eastAsia"/>
        </w:rPr>
        <w:t>$fanlijuninfo=mysql_fetch_array($fanlijunsql);</w:t>
      </w:r>
    </w:p>
    <w:p w:rsidR="00ED46F8" w:rsidRPr="00ED46F8" w:rsidRDefault="00ED46F8" w:rsidP="00ED46F8">
      <w:pPr>
        <w:pStyle w:val="aff9"/>
        <w:ind w:left="420" w:right="420"/>
      </w:pPr>
      <w:r w:rsidRPr="00ED46F8">
        <w:rPr>
          <w:rFonts w:hint="eastAsia"/>
        </w:rPr>
        <w:t>mysql_query("insert into tb_leaveword (title,content,time,userid) values ('$fanlijuntitle','$fanlijuncontent','$fanlijuntime','$fanlijunuserid')",$fanlijunconn);</w:t>
      </w:r>
      <w:bookmarkEnd w:id="179"/>
    </w:p>
    <w:p w:rsidR="00BA346D" w:rsidRPr="00BA346D" w:rsidRDefault="00BA346D" w:rsidP="00BA346D">
      <w:pPr>
        <w:pStyle w:val="3"/>
      </w:pPr>
      <w:bookmarkStart w:id="180" w:name="_Toc418325098"/>
      <w:bookmarkStart w:id="181" w:name="_Toc447356198"/>
      <w:bookmarkStart w:id="182" w:name="_Toc417973754"/>
      <w:bookmarkStart w:id="183" w:name="_Toc449989496"/>
      <w:bookmarkStart w:id="184" w:name="_Toc450207276"/>
      <w:r w:rsidRPr="00BA346D">
        <w:rPr>
          <w:rFonts w:hint="eastAsia"/>
        </w:rPr>
        <w:t>我的</w:t>
      </w:r>
      <w:r w:rsidRPr="00BA346D">
        <w:t>购物</w:t>
      </w:r>
      <w:bookmarkEnd w:id="180"/>
      <w:bookmarkEnd w:id="181"/>
      <w:bookmarkEnd w:id="182"/>
      <w:r w:rsidRPr="00BA346D">
        <w:rPr>
          <w:rFonts w:hint="eastAsia"/>
        </w:rPr>
        <w:t>车</w:t>
      </w:r>
      <w:bookmarkEnd w:id="183"/>
      <w:bookmarkEnd w:id="184"/>
    </w:p>
    <w:p w:rsidR="00BA346D" w:rsidRDefault="00BA346D" w:rsidP="00BA346D">
      <w:pPr>
        <w:pStyle w:val="a5"/>
      </w:pPr>
      <w:r>
        <w:rPr>
          <w:rFonts w:hint="eastAsia"/>
        </w:rPr>
        <w:t>我的</w:t>
      </w:r>
      <w:r>
        <w:t>购物</w:t>
      </w:r>
      <w:r>
        <w:rPr>
          <w:rFonts w:hint="eastAsia"/>
        </w:rPr>
        <w:t>车</w:t>
      </w:r>
      <w:r>
        <w:t>，用于</w:t>
      </w:r>
      <w:r>
        <w:rPr>
          <w:rFonts w:hint="eastAsia"/>
        </w:rPr>
        <w:t>修改已选购商品数量、删减商品、查看选购商品详情的</w:t>
      </w:r>
      <w:r>
        <w:t>。</w:t>
      </w:r>
    </w:p>
    <w:p w:rsidR="00BA346D" w:rsidRDefault="00BA346D" w:rsidP="00BA346D">
      <w:pPr>
        <w:pStyle w:val="a5"/>
      </w:pPr>
      <w:r>
        <w:t>（1）</w:t>
      </w:r>
      <w:r>
        <w:rPr>
          <w:rFonts w:hint="eastAsia"/>
        </w:rPr>
        <w:t>我的</w:t>
      </w:r>
      <w:r>
        <w:t>购物</w:t>
      </w:r>
      <w:r>
        <w:rPr>
          <w:rFonts w:hint="eastAsia"/>
        </w:rPr>
        <w:t>车</w:t>
      </w:r>
      <w:r>
        <w:t>界面如图</w:t>
      </w:r>
      <w:r>
        <w:rPr>
          <w:rFonts w:hint="eastAsia"/>
        </w:rPr>
        <w:t>5</w:t>
      </w:r>
      <w:r>
        <w:t>-8所示。</w:t>
      </w:r>
    </w:p>
    <w:p w:rsidR="00BA346D" w:rsidRDefault="00DE2EE6" w:rsidP="00BA346D">
      <w:pPr>
        <w:pStyle w:val="affe"/>
      </w:pPr>
      <w:r>
        <w:pict>
          <v:shape id="图片 468" o:spid="_x0000_i1059" type="#_x0000_t75" alt="我的购物车" style="width:366.75pt;height:90.75pt;visibility:visible;mso-wrap-style:square">
            <v:imagedata r:id="rId67" o:title="我的购物车"/>
          </v:shape>
        </w:pict>
      </w:r>
    </w:p>
    <w:p w:rsidR="00BA346D" w:rsidRDefault="00BA346D" w:rsidP="00BA346D">
      <w:pPr>
        <w:pStyle w:val="affd"/>
      </w:pPr>
      <w:r>
        <w:t>图</w:t>
      </w:r>
      <w:r>
        <w:rPr>
          <w:rFonts w:hint="eastAsia"/>
        </w:rPr>
        <w:t>5</w:t>
      </w:r>
      <w:r>
        <w:t>-8</w:t>
      </w:r>
      <w:r>
        <w:rPr>
          <w:rFonts w:hint="eastAsia"/>
        </w:rPr>
        <w:t>我的</w:t>
      </w:r>
      <w:r>
        <w:t>购物</w:t>
      </w:r>
      <w:r>
        <w:rPr>
          <w:rFonts w:hint="eastAsia"/>
        </w:rPr>
        <w:t>车</w:t>
      </w:r>
    </w:p>
    <w:p w:rsidR="00BA346D" w:rsidRDefault="00BA346D" w:rsidP="00BA346D">
      <w:pPr>
        <w:pStyle w:val="a5"/>
      </w:pPr>
      <w:r>
        <w:t>（2）核心代码：</w:t>
      </w:r>
    </w:p>
    <w:p w:rsidR="00ED46F8" w:rsidRPr="00ED46F8" w:rsidRDefault="00ED46F8" w:rsidP="00ED46F8">
      <w:pPr>
        <w:pStyle w:val="aff9"/>
        <w:ind w:left="420" w:right="420"/>
      </w:pPr>
      <w:bookmarkStart w:id="185" w:name="_Toc418325099"/>
      <w:bookmarkStart w:id="186" w:name="_Toc417973755"/>
      <w:bookmarkStart w:id="187" w:name="_Toc447356199"/>
      <w:r w:rsidRPr="00ED46F8">
        <w:rPr>
          <w:rFonts w:hint="eastAsia"/>
        </w:rPr>
        <w:t>&lt;?php</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$fanlijun_fanlijun__SESSION[quatity]=implode("@",$fanlijun_fanlijun_arrayquatity);</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for($fanlijun_fanlijun_i=0;$fanlijun_fanlijun_i&lt;count($fanlijun_fanlijun_array)-1;$fanlijun_fanlijun_i++){ </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r>
      <w:r w:rsidRPr="00ED46F8">
        <w:rPr>
          <w:rFonts w:hint="eastAsia"/>
        </w:rPr>
        <w:tab/>
        <w:t xml:space="preserve">   $fanlijun_fanlijun_id=$fanlijun_fanlijun_array[$fanlijun_fanlijun_i];</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r>
      <w:r w:rsidRPr="00ED46F8">
        <w:rPr>
          <w:rFonts w:hint="eastAsia"/>
        </w:rPr>
        <w:tab/>
        <w:t xml:space="preserve">   $fanlijun_fanlijun_num=$fanlijun_fanlijun_arrayquatity[$fanlijun_fanlijun_i];</w:t>
      </w:r>
    </w:p>
    <w:p w:rsidR="00ED46F8" w:rsidRPr="00BA346D" w:rsidRDefault="00ED46F8" w:rsidP="00ED46F8">
      <w:pPr>
        <w:pStyle w:val="aff9"/>
        <w:ind w:left="420" w:right="420"/>
      </w:pPr>
      <w:r w:rsidRPr="00ED46F8">
        <w:rPr>
          <w:rFonts w:hint="eastAsia"/>
        </w:rPr>
        <w:tab/>
      </w:r>
      <w:r w:rsidRPr="00ED46F8">
        <w:rPr>
          <w:rFonts w:hint="eastAsia"/>
        </w:rPr>
        <w:tab/>
      </w:r>
      <w:r w:rsidRPr="00ED46F8">
        <w:rPr>
          <w:rFonts w:hint="eastAsia"/>
        </w:rPr>
        <w:tab/>
      </w:r>
      <w:r w:rsidRPr="00ED46F8">
        <w:rPr>
          <w:rFonts w:hint="eastAsia"/>
        </w:rPr>
        <w:tab/>
        <w:t xml:space="preserve">  ?&gt;</w:t>
      </w:r>
    </w:p>
    <w:p w:rsidR="00BA346D" w:rsidRPr="00BA346D" w:rsidRDefault="00BA346D" w:rsidP="00BA346D">
      <w:pPr>
        <w:pStyle w:val="3"/>
      </w:pPr>
      <w:bookmarkStart w:id="188" w:name="_Toc449989497"/>
      <w:bookmarkStart w:id="189" w:name="_Toc450207277"/>
      <w:r>
        <w:rPr>
          <w:rFonts w:hint="eastAsia"/>
        </w:rPr>
        <w:t>订单查询</w:t>
      </w:r>
      <w:bookmarkEnd w:id="188"/>
      <w:bookmarkEnd w:id="189"/>
    </w:p>
    <w:p w:rsidR="008071D4" w:rsidRDefault="00BA346D" w:rsidP="00BA346D">
      <w:pPr>
        <w:pStyle w:val="a5"/>
      </w:pPr>
      <w:r>
        <w:rPr>
          <w:rFonts w:hint="eastAsia"/>
        </w:rPr>
        <w:t>订单查询页面是用户方便查询自己已经下的订单的</w:t>
      </w:r>
      <w:r w:rsidR="008071D4">
        <w:rPr>
          <w:rFonts w:hint="eastAsia"/>
        </w:rPr>
        <w:t>页面，可以直接搜索查询。</w:t>
      </w:r>
    </w:p>
    <w:p w:rsidR="00BA346D" w:rsidRDefault="00BA346D" w:rsidP="00BA346D">
      <w:pPr>
        <w:pStyle w:val="a5"/>
      </w:pPr>
      <w:r>
        <w:t>（1）</w:t>
      </w:r>
      <w:r w:rsidR="008071D4">
        <w:rPr>
          <w:rFonts w:hint="eastAsia"/>
        </w:rPr>
        <w:t>查询</w:t>
      </w:r>
      <w:r>
        <w:t>界面如图</w:t>
      </w:r>
      <w:r>
        <w:rPr>
          <w:rFonts w:hint="eastAsia"/>
        </w:rPr>
        <w:t>5</w:t>
      </w:r>
      <w:r>
        <w:t>-</w:t>
      </w:r>
      <w:r>
        <w:rPr>
          <w:rFonts w:hint="eastAsia"/>
        </w:rPr>
        <w:t>9</w:t>
      </w:r>
      <w:r>
        <w:t>所示。</w:t>
      </w:r>
    </w:p>
    <w:p w:rsidR="00BA346D" w:rsidRDefault="00DE2EE6" w:rsidP="00BA346D">
      <w:pPr>
        <w:pStyle w:val="affe"/>
      </w:pPr>
      <w:r>
        <w:lastRenderedPageBreak/>
        <w:pict>
          <v:shape id="图片 469" o:spid="_x0000_i1060" type="#_x0000_t75" alt="订单查询" style="width:418.5pt;height:93pt;visibility:visible;mso-wrap-style:square">
            <v:imagedata r:id="rId68" o:title="订单查询"/>
          </v:shape>
        </w:pict>
      </w:r>
    </w:p>
    <w:p w:rsidR="00BA346D" w:rsidRDefault="00BA346D" w:rsidP="00BA346D">
      <w:pPr>
        <w:pStyle w:val="affd"/>
      </w:pPr>
      <w:r>
        <w:t>图</w:t>
      </w:r>
      <w:r>
        <w:rPr>
          <w:rFonts w:hint="eastAsia"/>
        </w:rPr>
        <w:t>5</w:t>
      </w:r>
      <w:r>
        <w:t>-</w:t>
      </w:r>
      <w:r>
        <w:rPr>
          <w:rFonts w:hint="eastAsia"/>
        </w:rPr>
        <w:t>9订单查询</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&lt;?php</w:t>
      </w:r>
    </w:p>
    <w:p w:rsidR="00ED46F8" w:rsidRPr="00ED46F8" w:rsidRDefault="00ED46F8" w:rsidP="00ED46F8">
      <w:pPr>
        <w:pStyle w:val="aff9"/>
        <w:ind w:left="420" w:right="420"/>
      </w:pPr>
      <w:r w:rsidRPr="00ED46F8">
        <w:rPr>
          <w:rFonts w:hint="eastAsia"/>
        </w:rPr>
        <w:t xml:space="preserve"> </w:t>
      </w:r>
      <w:r w:rsidRPr="00ED46F8">
        <w:rPr>
          <w:rFonts w:hint="eastAsia"/>
        </w:rPr>
        <w:tab/>
      </w:r>
    </w:p>
    <w:p w:rsidR="00ED46F8" w:rsidRPr="00ED46F8" w:rsidRDefault="00ED46F8" w:rsidP="00ED46F8">
      <w:pPr>
        <w:pStyle w:val="aff9"/>
        <w:ind w:left="420" w:right="420"/>
      </w:pPr>
      <w:r w:rsidRPr="00ED46F8">
        <w:rPr>
          <w:rFonts w:hint="eastAsia"/>
        </w:rPr>
        <w:t xml:space="preserve">           $fanlijun_fanlijun_sql1=mysql_query("select * from tb_dingdan where xiadanren='".$fanlijun_fanlijun__SESSION['username']."' order by time desc limit ".($fanlijun_fanlijun_page-1)*$fanlijun_fanlijun_pagesize.",$fanlijun_fanlijun_pagesize",$fanlijun_fanlijun_conn);</w:t>
      </w:r>
    </w:p>
    <w:p w:rsidR="00ED46F8" w:rsidRPr="00ED46F8" w:rsidRDefault="00ED46F8" w:rsidP="00ED46F8">
      <w:pPr>
        <w:pStyle w:val="aff9"/>
        <w:ind w:left="420" w:right="420"/>
      </w:pPr>
      <w:r w:rsidRPr="00ED46F8">
        <w:rPr>
          <w:rFonts w:hint="eastAsia"/>
        </w:rPr>
        <w:tab/>
      </w:r>
      <w:r w:rsidRPr="00ED46F8">
        <w:rPr>
          <w:rFonts w:hint="eastAsia"/>
        </w:rPr>
        <w:tab/>
        <w:t xml:space="preserve">   $fanlijun_fanlijun_info1=mysql_fetch_array($fanlijun_fanlijun_sql1);</w:t>
      </w:r>
    </w:p>
    <w:p w:rsidR="00ED46F8" w:rsidRPr="00BA346D" w:rsidRDefault="00ED46F8" w:rsidP="00ED46F8">
      <w:pPr>
        <w:pStyle w:val="aff9"/>
        <w:ind w:left="420" w:right="420"/>
      </w:pPr>
      <w:r w:rsidRPr="00ED46F8">
        <w:t>?&gt;?&gt;</w:t>
      </w:r>
    </w:p>
    <w:p w:rsidR="00BA346D" w:rsidRPr="00BA346D" w:rsidRDefault="00BA346D" w:rsidP="00BA346D">
      <w:pPr>
        <w:pStyle w:val="3"/>
      </w:pPr>
      <w:bookmarkStart w:id="190" w:name="_Toc449989498"/>
      <w:bookmarkStart w:id="191" w:name="_Toc450207278"/>
      <w:r>
        <w:rPr>
          <w:rFonts w:hint="eastAsia"/>
        </w:rPr>
        <w:t>高级搜索</w:t>
      </w:r>
      <w:bookmarkEnd w:id="190"/>
      <w:bookmarkEnd w:id="191"/>
    </w:p>
    <w:p w:rsidR="00BA346D" w:rsidRPr="00CC2A00" w:rsidRDefault="00BA346D" w:rsidP="00BA346D">
      <w:pPr>
        <w:pStyle w:val="a5"/>
        <w:rPr>
          <w:rStyle w:val="affc"/>
        </w:rPr>
      </w:pPr>
      <w:r>
        <w:rPr>
          <w:rFonts w:hint="eastAsia"/>
        </w:rPr>
        <w:t>高级搜索是用来方便用户筛选商品用的，在这个界面上用户可以输入关键字，设置筛选条件即可点击查找，如果网站上符合条件的商品即可显示出来，若没有符合条件的商品会有提醒网站暂无此商品。</w:t>
      </w:r>
      <w:r>
        <w:rPr>
          <w:rStyle w:val="affc"/>
          <w:rFonts w:hint="eastAsia"/>
        </w:rPr>
        <w:t>[11</w:t>
      </w:r>
      <w:r w:rsidRPr="00CC2A00">
        <w:rPr>
          <w:rStyle w:val="affc"/>
          <w:rFonts w:hint="eastAsia"/>
        </w:rPr>
        <w:t>]</w:t>
      </w:r>
    </w:p>
    <w:p w:rsidR="00BA346D" w:rsidRDefault="00BA346D" w:rsidP="00BA346D">
      <w:pPr>
        <w:pStyle w:val="a5"/>
      </w:pPr>
      <w:r>
        <w:t>（1）</w:t>
      </w:r>
      <w:r>
        <w:rPr>
          <w:rFonts w:hint="eastAsia"/>
        </w:rPr>
        <w:t>高级搜索</w:t>
      </w:r>
      <w:r>
        <w:t>界面如图</w:t>
      </w:r>
      <w:r>
        <w:rPr>
          <w:rFonts w:hint="eastAsia"/>
        </w:rPr>
        <w:t>5</w:t>
      </w:r>
      <w:r>
        <w:t>-</w:t>
      </w:r>
      <w:r>
        <w:rPr>
          <w:rFonts w:hint="eastAsia"/>
        </w:rPr>
        <w:t>10</w:t>
      </w:r>
      <w:r>
        <w:t>所示。</w:t>
      </w:r>
    </w:p>
    <w:p w:rsidR="00BA346D" w:rsidRDefault="00DE2EE6" w:rsidP="00BA346D">
      <w:pPr>
        <w:pStyle w:val="affe"/>
      </w:pPr>
      <w:r>
        <w:pict>
          <v:shape id="图片 470" o:spid="_x0000_i1061" type="#_x0000_t75" alt="高级搜索" style="width:304.5pt;height:111pt;visibility:visible;mso-wrap-style:square">
            <v:imagedata r:id="rId69" o:title="高级搜索"/>
          </v:shape>
        </w:pict>
      </w:r>
    </w:p>
    <w:p w:rsidR="00BA346D" w:rsidRDefault="00BA346D" w:rsidP="00BA346D">
      <w:pPr>
        <w:pStyle w:val="affd"/>
      </w:pPr>
      <w:r>
        <w:t>图</w:t>
      </w:r>
      <w:r>
        <w:rPr>
          <w:rFonts w:hint="eastAsia"/>
        </w:rPr>
        <w:t>5</w:t>
      </w:r>
      <w:r>
        <w:t>-</w:t>
      </w:r>
      <w:r>
        <w:rPr>
          <w:rFonts w:hint="eastAsia"/>
        </w:rPr>
        <w:t>10高级搜索</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&lt;?php</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$fanlijunsql=mysql_query("select * from tb_shangpin where huiyuanjia $fanlijundx".$fanlijunjg." and typeid='".$fanlijunlb."' and mingcheng like '%".$fanlijunname."%'",$fanlijunconn);</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r>
    </w:p>
    <w:p w:rsidR="00ED46F8" w:rsidRPr="00BA346D" w:rsidRDefault="00ED46F8" w:rsidP="00ED46F8">
      <w:pPr>
        <w:pStyle w:val="aff9"/>
        <w:ind w:left="420" w:right="420"/>
      </w:pPr>
      <w:r w:rsidRPr="00ED46F8">
        <w:rPr>
          <w:rFonts w:hint="eastAsia"/>
        </w:rPr>
        <w:tab/>
      </w:r>
      <w:r w:rsidRPr="00ED46F8">
        <w:rPr>
          <w:rFonts w:hint="eastAsia"/>
        </w:rPr>
        <w:tab/>
      </w:r>
      <w:r w:rsidRPr="00ED46F8">
        <w:rPr>
          <w:rFonts w:hint="eastAsia"/>
        </w:rPr>
        <w:tab/>
        <w:t>}?&gt;</w:t>
      </w:r>
    </w:p>
    <w:p w:rsidR="00BA346D" w:rsidRPr="00BA346D" w:rsidRDefault="00BA346D" w:rsidP="00BA346D">
      <w:pPr>
        <w:pStyle w:val="2"/>
      </w:pPr>
      <w:bookmarkStart w:id="192" w:name="_Toc449989499"/>
      <w:bookmarkStart w:id="193" w:name="_Toc450207279"/>
      <w:r>
        <w:t>购物网站后台管理界面</w:t>
      </w:r>
      <w:bookmarkEnd w:id="185"/>
      <w:bookmarkEnd w:id="186"/>
      <w:bookmarkEnd w:id="187"/>
      <w:bookmarkEnd w:id="192"/>
      <w:bookmarkEnd w:id="193"/>
    </w:p>
    <w:p w:rsidR="00BA346D" w:rsidRPr="00BA346D" w:rsidRDefault="00BA346D" w:rsidP="00BA346D">
      <w:pPr>
        <w:pStyle w:val="3"/>
      </w:pPr>
      <w:bookmarkStart w:id="194" w:name="_Toc418325100"/>
      <w:bookmarkStart w:id="195" w:name="_Toc447356200"/>
      <w:bookmarkStart w:id="196" w:name="_Toc417973756"/>
      <w:bookmarkStart w:id="197" w:name="_Toc449989500"/>
      <w:bookmarkStart w:id="198" w:name="_Toc450207280"/>
      <w:r>
        <w:t>后台管理首页</w:t>
      </w:r>
      <w:bookmarkEnd w:id="194"/>
      <w:bookmarkEnd w:id="195"/>
      <w:bookmarkEnd w:id="196"/>
      <w:bookmarkEnd w:id="197"/>
      <w:bookmarkEnd w:id="198"/>
    </w:p>
    <w:p w:rsidR="00BA346D" w:rsidRDefault="00BA346D" w:rsidP="00BA346D">
      <w:pPr>
        <w:pStyle w:val="a5"/>
      </w:pPr>
      <w:r>
        <w:t>后台管理首页，管理员可以选择需要操作的业务。</w:t>
      </w:r>
    </w:p>
    <w:p w:rsidR="00BA346D" w:rsidRDefault="00BA346D" w:rsidP="00BA346D">
      <w:pPr>
        <w:pStyle w:val="a5"/>
      </w:pPr>
      <w:r>
        <w:t>（1）后台管理首页界面如图</w:t>
      </w:r>
      <w:r>
        <w:rPr>
          <w:rFonts w:hint="eastAsia"/>
        </w:rPr>
        <w:t>5</w:t>
      </w:r>
      <w:r>
        <w:t>-</w:t>
      </w:r>
      <w:r>
        <w:rPr>
          <w:rFonts w:hint="eastAsia"/>
        </w:rPr>
        <w:t>11</w:t>
      </w:r>
      <w:r>
        <w:t>所示。</w:t>
      </w:r>
    </w:p>
    <w:p w:rsidR="00BA346D" w:rsidRDefault="00031C04" w:rsidP="00BA346D">
      <w:pPr>
        <w:pStyle w:val="affe"/>
      </w:pPr>
      <w:r>
        <w:lastRenderedPageBreak/>
        <w:pict>
          <v:shape id="图片 471" o:spid="_x0000_i1062" type="#_x0000_t75" alt="后台管理首页" style="width:453pt;height:272.25pt;visibility:visible;mso-wrap-style:square">
            <v:imagedata r:id="rId70" o:title="后台管理首页"/>
          </v:shape>
        </w:pict>
      </w:r>
    </w:p>
    <w:p w:rsidR="00BA346D" w:rsidRDefault="00BA346D" w:rsidP="00BA346D">
      <w:pPr>
        <w:pStyle w:val="affd"/>
      </w:pPr>
      <w:r>
        <w:t>图</w:t>
      </w:r>
      <w:r>
        <w:rPr>
          <w:rFonts w:hint="eastAsia"/>
        </w:rPr>
        <w:t>5</w:t>
      </w:r>
      <w:r>
        <w:t>-</w:t>
      </w:r>
      <w:r>
        <w:rPr>
          <w:rFonts w:hint="eastAsia"/>
        </w:rPr>
        <w:t>11</w:t>
      </w:r>
      <w:r>
        <w:t>后台管理首页</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var status = 1;</w:t>
      </w:r>
    </w:p>
    <w:p w:rsidR="00ED46F8" w:rsidRPr="00ED46F8" w:rsidRDefault="00ED46F8" w:rsidP="00ED46F8">
      <w:pPr>
        <w:pStyle w:val="aff9"/>
        <w:ind w:left="420" w:right="420"/>
      </w:pPr>
      <w:r w:rsidRPr="00ED46F8">
        <w:rPr>
          <w:rFonts w:hint="eastAsia"/>
        </w:rPr>
        <w:t>var Menus = new DvMenuCls;</w:t>
      </w:r>
    </w:p>
    <w:p w:rsidR="00ED46F8" w:rsidRPr="00ED46F8" w:rsidRDefault="00ED46F8" w:rsidP="00ED46F8">
      <w:pPr>
        <w:pStyle w:val="aff9"/>
        <w:ind w:left="420" w:right="420"/>
      </w:pPr>
      <w:r w:rsidRPr="00ED46F8">
        <w:rPr>
          <w:rFonts w:hint="eastAsia"/>
        </w:rPr>
        <w:t>document.onclick=Menus.Clear;</w:t>
      </w:r>
    </w:p>
    <w:p w:rsidR="00ED46F8" w:rsidRPr="00ED46F8" w:rsidRDefault="00ED46F8" w:rsidP="00ED46F8">
      <w:pPr>
        <w:pStyle w:val="aff9"/>
        <w:ind w:left="420" w:right="420"/>
      </w:pPr>
      <w:r w:rsidRPr="00ED46F8">
        <w:rPr>
          <w:rFonts w:hint="eastAsia"/>
        </w:rPr>
        <w:t>function switchSysBar(){</w:t>
      </w:r>
    </w:p>
    <w:p w:rsidR="00ED46F8" w:rsidRPr="00ED46F8" w:rsidRDefault="00ED46F8" w:rsidP="00ED46F8">
      <w:pPr>
        <w:pStyle w:val="aff9"/>
        <w:ind w:left="420" w:right="420"/>
      </w:pPr>
      <w:r w:rsidRPr="00ED46F8">
        <w:rPr>
          <w:rFonts w:hint="eastAsia"/>
        </w:rPr>
        <w:t xml:space="preserve">     if (1 == window.status){</w:t>
      </w:r>
    </w:p>
    <w:p w:rsidR="00ED46F8" w:rsidRPr="00ED46F8" w:rsidRDefault="00ED46F8" w:rsidP="00ED46F8">
      <w:pPr>
        <w:pStyle w:val="aff9"/>
        <w:ind w:left="420" w:right="420"/>
      </w:pPr>
      <w:r w:rsidRPr="00ED46F8">
        <w:rPr>
          <w:rFonts w:hint="eastAsia"/>
        </w:rPr>
        <w:tab/>
      </w:r>
      <w:r w:rsidRPr="00ED46F8">
        <w:rPr>
          <w:rFonts w:hint="eastAsia"/>
        </w:rPr>
        <w:tab/>
        <w:t xml:space="preserve">  window.status = 0;</w:t>
      </w:r>
    </w:p>
    <w:p w:rsidR="00ED46F8" w:rsidRPr="00ED46F8" w:rsidRDefault="00ED46F8" w:rsidP="00ED46F8">
      <w:pPr>
        <w:pStyle w:val="aff9"/>
        <w:ind w:left="420" w:right="420"/>
      </w:pPr>
      <w:r w:rsidRPr="00ED46F8">
        <w:rPr>
          <w:rFonts w:hint="eastAsia"/>
        </w:rPr>
        <w:t xml:space="preserve">          switchPoint.innerHTML = '&lt;img src="images/left.gif"&gt;';</w:t>
      </w:r>
    </w:p>
    <w:p w:rsidR="00ED46F8" w:rsidRPr="00ED46F8" w:rsidRDefault="00ED46F8" w:rsidP="00ED46F8">
      <w:pPr>
        <w:pStyle w:val="aff9"/>
        <w:ind w:left="420" w:right="420"/>
      </w:pPr>
      <w:r w:rsidRPr="00ED46F8">
        <w:rPr>
          <w:rFonts w:hint="eastAsia"/>
        </w:rPr>
        <w:t xml:space="preserve">          document.all("frmTitle").style.display="none"</w:t>
      </w:r>
    </w:p>
    <w:p w:rsidR="00ED46F8" w:rsidRPr="00BA346D" w:rsidRDefault="00ED46F8" w:rsidP="00ED46F8">
      <w:pPr>
        <w:pStyle w:val="aff9"/>
        <w:ind w:left="420" w:right="420"/>
      </w:pPr>
      <w:r w:rsidRPr="00ED46F8">
        <w:rPr>
          <w:rFonts w:hint="eastAsia"/>
        </w:rPr>
        <w:t xml:space="preserve">     }</w:t>
      </w:r>
    </w:p>
    <w:p w:rsidR="00BA346D" w:rsidRPr="00BA346D" w:rsidRDefault="00BA346D" w:rsidP="00BA346D">
      <w:pPr>
        <w:pStyle w:val="3"/>
      </w:pPr>
      <w:bookmarkStart w:id="199" w:name="_Toc449989501"/>
      <w:bookmarkStart w:id="200" w:name="_Toc450207281"/>
      <w:bookmarkStart w:id="201" w:name="_Toc417973759"/>
      <w:bookmarkStart w:id="202" w:name="_Toc418325103"/>
      <w:bookmarkStart w:id="203" w:name="_Toc447356203"/>
      <w:r w:rsidRPr="00BA346D">
        <w:rPr>
          <w:rFonts w:hint="eastAsia"/>
        </w:rPr>
        <w:t>类别</w:t>
      </w:r>
      <w:r w:rsidRPr="00BA346D">
        <w:t>管理</w:t>
      </w:r>
      <w:bookmarkEnd w:id="199"/>
      <w:bookmarkEnd w:id="200"/>
    </w:p>
    <w:p w:rsidR="00BA346D" w:rsidRDefault="00BA346D" w:rsidP="00BA346D">
      <w:pPr>
        <w:pStyle w:val="a5"/>
      </w:pPr>
      <w:r>
        <w:t>商品类别管理页面，用于管理员对商品的发货和各种信息的查看及修改便于用户和顾客的查看和购买。</w:t>
      </w:r>
    </w:p>
    <w:p w:rsidR="00BA346D" w:rsidRDefault="00BA346D" w:rsidP="00BA346D">
      <w:pPr>
        <w:pStyle w:val="a5"/>
      </w:pPr>
      <w:r>
        <w:t>（1）</w:t>
      </w:r>
      <w:r>
        <w:rPr>
          <w:rFonts w:hint="eastAsia"/>
        </w:rPr>
        <w:t>商品类别</w:t>
      </w:r>
      <w:r>
        <w:t>管理页面如图</w:t>
      </w:r>
      <w:r>
        <w:rPr>
          <w:rFonts w:hint="eastAsia"/>
        </w:rPr>
        <w:t>5</w:t>
      </w:r>
      <w:r>
        <w:t>-1</w:t>
      </w:r>
      <w:r>
        <w:rPr>
          <w:rFonts w:hint="eastAsia"/>
        </w:rPr>
        <w:t>2</w:t>
      </w:r>
      <w:r>
        <w:t>所示。</w:t>
      </w:r>
    </w:p>
    <w:p w:rsidR="00BA346D" w:rsidRDefault="00031C04" w:rsidP="00BA346D">
      <w:pPr>
        <w:pStyle w:val="affe"/>
      </w:pPr>
      <w:r>
        <w:pict>
          <v:shape id="图片 474" o:spid="_x0000_i1063" type="#_x0000_t75" alt="类别管理" style="width:306.75pt;height:138pt;visibility:visible;mso-wrap-style:square">
            <v:imagedata r:id="rId71" o:title="类别管理"/>
          </v:shape>
        </w:pict>
      </w:r>
    </w:p>
    <w:p w:rsidR="00BA346D" w:rsidRDefault="00BA346D" w:rsidP="00BA346D">
      <w:pPr>
        <w:pStyle w:val="affd"/>
      </w:pPr>
      <w:r>
        <w:t>图</w:t>
      </w:r>
      <w:r>
        <w:rPr>
          <w:rFonts w:hint="eastAsia"/>
        </w:rPr>
        <w:t>5</w:t>
      </w:r>
      <w:r>
        <w:t>-1</w:t>
      </w:r>
      <w:r>
        <w:rPr>
          <w:rFonts w:hint="eastAsia"/>
        </w:rPr>
        <w:t>2类别</w:t>
      </w:r>
      <w:r>
        <w:t>管理</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lastRenderedPageBreak/>
        <w:t>&lt;?php</w:t>
      </w:r>
    </w:p>
    <w:p w:rsidR="00ED46F8" w:rsidRPr="00ED46F8" w:rsidRDefault="00ED46F8" w:rsidP="00ED46F8">
      <w:pPr>
        <w:pStyle w:val="aff9"/>
        <w:ind w:left="420" w:right="420"/>
      </w:pPr>
      <w:r w:rsidRPr="00ED46F8">
        <w:rPr>
          <w:rFonts w:hint="eastAsia"/>
        </w:rPr>
        <w:t>include("conn/conn.php");</w:t>
      </w:r>
    </w:p>
    <w:p w:rsidR="00ED46F8" w:rsidRPr="00ED46F8" w:rsidRDefault="00ED46F8" w:rsidP="00ED46F8">
      <w:pPr>
        <w:pStyle w:val="aff9"/>
        <w:ind w:left="420" w:right="420"/>
      </w:pPr>
      <w:r w:rsidRPr="00ED46F8">
        <w:rPr>
          <w:rFonts w:hint="eastAsia"/>
        </w:rPr>
        <w:t>$fanlijun_fanlijun_sql=mysql_query("select * from tb_type order by id desc",$fanlijun_fanlijun_conn);</w:t>
      </w:r>
    </w:p>
    <w:p w:rsidR="00ED46F8" w:rsidRPr="00ED46F8" w:rsidRDefault="00ED46F8" w:rsidP="00ED46F8">
      <w:pPr>
        <w:pStyle w:val="aff9"/>
        <w:ind w:left="420" w:right="420"/>
      </w:pPr>
      <w:r w:rsidRPr="00ED46F8">
        <w:rPr>
          <w:rFonts w:hint="eastAsia"/>
        </w:rPr>
        <w:t>$fanlijun_fanlijun_info=mysql_fetch_array($fanlijun_fanlijun_sql);</w:t>
      </w:r>
    </w:p>
    <w:p w:rsidR="00ED46F8" w:rsidRPr="00BA346D" w:rsidRDefault="00ED46F8" w:rsidP="00ED46F8">
      <w:pPr>
        <w:pStyle w:val="aff9"/>
        <w:ind w:left="420" w:right="420"/>
      </w:pPr>
      <w:r w:rsidRPr="00ED46F8">
        <w:rPr>
          <w:rFonts w:hint="eastAsia"/>
        </w:rPr>
        <w:tab/>
        <w:t xml:space="preserve">  ?&gt;</w:t>
      </w:r>
    </w:p>
    <w:p w:rsidR="00BA346D" w:rsidRPr="00BA346D" w:rsidRDefault="00BA346D" w:rsidP="00BA346D">
      <w:pPr>
        <w:pStyle w:val="3"/>
      </w:pPr>
      <w:bookmarkStart w:id="204" w:name="_Toc449989502"/>
      <w:bookmarkStart w:id="205" w:name="_Toc450207282"/>
      <w:r w:rsidRPr="00BA346D">
        <w:rPr>
          <w:rFonts w:hint="eastAsia"/>
        </w:rPr>
        <w:t>添加类别</w:t>
      </w:r>
      <w:bookmarkEnd w:id="204"/>
      <w:bookmarkEnd w:id="205"/>
    </w:p>
    <w:p w:rsidR="00BA346D" w:rsidRDefault="00BA346D" w:rsidP="00BA346D">
      <w:pPr>
        <w:pStyle w:val="a5"/>
      </w:pPr>
      <w:r>
        <w:rPr>
          <w:rFonts w:hint="eastAsia"/>
        </w:rPr>
        <w:t>添加</w:t>
      </w:r>
      <w:r>
        <w:t>商品类别页面，用于管理员</w:t>
      </w:r>
      <w:r>
        <w:rPr>
          <w:rFonts w:hint="eastAsia"/>
        </w:rPr>
        <w:t>及时添加商品类别，以便于前台更符合实际需求。</w:t>
      </w:r>
    </w:p>
    <w:p w:rsidR="00BA346D" w:rsidRDefault="00BA346D" w:rsidP="00BA346D">
      <w:pPr>
        <w:pStyle w:val="a5"/>
      </w:pPr>
      <w:r>
        <w:t>（1）</w:t>
      </w:r>
      <w:r>
        <w:rPr>
          <w:rFonts w:hint="eastAsia"/>
        </w:rPr>
        <w:t>添加商品类别</w:t>
      </w:r>
      <w:r>
        <w:t>页面如图</w:t>
      </w:r>
      <w:r>
        <w:rPr>
          <w:rFonts w:hint="eastAsia"/>
        </w:rPr>
        <w:t>5</w:t>
      </w:r>
      <w:r>
        <w:t>-1</w:t>
      </w:r>
      <w:r>
        <w:rPr>
          <w:rFonts w:hint="eastAsia"/>
        </w:rPr>
        <w:t>3</w:t>
      </w:r>
      <w:r>
        <w:t>所示。</w:t>
      </w:r>
    </w:p>
    <w:p w:rsidR="00BA346D" w:rsidRDefault="00DE2EE6" w:rsidP="00BA346D">
      <w:pPr>
        <w:pStyle w:val="affe"/>
      </w:pPr>
      <w:r>
        <w:pict>
          <v:shape id="图片 475" o:spid="_x0000_i1064" type="#_x0000_t75" alt="添加类别" style="width:302.25pt;height:53.25pt;visibility:visible;mso-wrap-style:square">
            <v:imagedata r:id="rId72" o:title="添加类别"/>
          </v:shape>
        </w:pict>
      </w:r>
    </w:p>
    <w:p w:rsidR="00BA346D" w:rsidRDefault="00BA346D" w:rsidP="00BA346D">
      <w:pPr>
        <w:pStyle w:val="affd"/>
      </w:pPr>
      <w:r>
        <w:t>图</w:t>
      </w:r>
      <w:r>
        <w:rPr>
          <w:rFonts w:hint="eastAsia"/>
        </w:rPr>
        <w:t>5</w:t>
      </w:r>
      <w:r>
        <w:t>-1</w:t>
      </w:r>
      <w:r>
        <w:rPr>
          <w:rFonts w:hint="eastAsia"/>
        </w:rPr>
        <w:t>3添加类别</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&lt;?php</w:t>
      </w:r>
    </w:p>
    <w:p w:rsidR="00ED46F8" w:rsidRPr="00ED46F8" w:rsidRDefault="00ED46F8" w:rsidP="00ED46F8">
      <w:pPr>
        <w:pStyle w:val="aff9"/>
        <w:ind w:left="420" w:right="420"/>
      </w:pPr>
      <w:r w:rsidRPr="00ED46F8">
        <w:rPr>
          <w:rFonts w:hint="eastAsia"/>
        </w:rPr>
        <w:t>$fanlijun_fanlijun_sql=mysql_query("select * from tb_type where typename='".$fanlijun_fanlijun_leibie."'",$fanlijun_fanlijun_conn);</w:t>
      </w:r>
    </w:p>
    <w:p w:rsidR="00ED46F8" w:rsidRPr="00ED46F8" w:rsidRDefault="00ED46F8" w:rsidP="00ED46F8">
      <w:pPr>
        <w:pStyle w:val="aff9"/>
        <w:ind w:left="420" w:right="420"/>
      </w:pPr>
      <w:r w:rsidRPr="00ED46F8">
        <w:rPr>
          <w:rFonts w:hint="eastAsia"/>
        </w:rPr>
        <w:t>$fanlijun_fanlijun_info=mysql_fetch_array($fanlijun_fanlijun_sql);</w:t>
      </w:r>
    </w:p>
    <w:p w:rsidR="00ED46F8" w:rsidRPr="00BA346D" w:rsidRDefault="00ED46F8" w:rsidP="00ED46F8">
      <w:pPr>
        <w:pStyle w:val="aff9"/>
        <w:ind w:left="420" w:right="420"/>
      </w:pPr>
      <w:r w:rsidRPr="00ED46F8">
        <w:rPr>
          <w:rFonts w:hint="eastAsia"/>
        </w:rPr>
        <w:tab/>
        <w:t xml:space="preserve">  ?&gt;</w:t>
      </w:r>
    </w:p>
    <w:p w:rsidR="00BA346D" w:rsidRPr="00BA346D" w:rsidRDefault="00BA346D" w:rsidP="00BA346D">
      <w:pPr>
        <w:pStyle w:val="3"/>
      </w:pPr>
      <w:bookmarkStart w:id="206" w:name="_Toc449989503"/>
      <w:bookmarkStart w:id="207" w:name="_Toc450207283"/>
      <w:r w:rsidRPr="00BA346D">
        <w:rPr>
          <w:rFonts w:hint="eastAsia"/>
        </w:rPr>
        <w:t>会员</w:t>
      </w:r>
      <w:r w:rsidRPr="00BA346D">
        <w:t>管理</w:t>
      </w:r>
      <w:bookmarkEnd w:id="201"/>
      <w:bookmarkEnd w:id="202"/>
      <w:bookmarkEnd w:id="203"/>
      <w:bookmarkEnd w:id="206"/>
      <w:bookmarkEnd w:id="207"/>
    </w:p>
    <w:p w:rsidR="00BA346D" w:rsidRDefault="00BA346D" w:rsidP="00BA346D">
      <w:pPr>
        <w:pStyle w:val="a5"/>
      </w:pPr>
      <w:r>
        <w:rPr>
          <w:rFonts w:hint="eastAsia"/>
        </w:rPr>
        <w:t>会员</w:t>
      </w:r>
      <w:r>
        <w:t>管理页面，用于用户信息的查看和对其冻结也可以删除用户，完成管理员的管理。</w:t>
      </w:r>
    </w:p>
    <w:p w:rsidR="00BA346D" w:rsidRDefault="00BA346D" w:rsidP="00BA346D">
      <w:pPr>
        <w:pStyle w:val="a5"/>
      </w:pPr>
      <w:r>
        <w:t>（1）</w:t>
      </w:r>
      <w:r>
        <w:rPr>
          <w:rFonts w:hint="eastAsia"/>
        </w:rPr>
        <w:t>会员</w:t>
      </w:r>
      <w:r>
        <w:t>管理如图</w:t>
      </w:r>
      <w:r>
        <w:rPr>
          <w:rFonts w:hint="eastAsia"/>
        </w:rPr>
        <w:t>5</w:t>
      </w:r>
      <w:r>
        <w:t>-1</w:t>
      </w:r>
      <w:r>
        <w:rPr>
          <w:rFonts w:hint="eastAsia"/>
        </w:rPr>
        <w:t>4</w:t>
      </w:r>
      <w:r>
        <w:t>所示。</w:t>
      </w:r>
    </w:p>
    <w:p w:rsidR="00BA346D" w:rsidRPr="00BA346D" w:rsidRDefault="00031C04" w:rsidP="00BA346D">
      <w:pPr>
        <w:pStyle w:val="a5"/>
      </w:pPr>
      <w:r>
        <w:pict>
          <v:shape id="图片 476" o:spid="_x0000_i1065" type="#_x0000_t75" alt="会员管理" style="width:453.75pt;height:96pt;visibility:visible;mso-wrap-style:square">
            <v:imagedata r:id="rId73" o:title="会员管理"/>
          </v:shape>
        </w:pict>
      </w:r>
    </w:p>
    <w:p w:rsidR="00BA346D" w:rsidRDefault="00BA346D" w:rsidP="00BA346D">
      <w:pPr>
        <w:pStyle w:val="affd"/>
      </w:pPr>
      <w:r>
        <w:t>图</w:t>
      </w:r>
      <w:r>
        <w:rPr>
          <w:rFonts w:hint="eastAsia"/>
        </w:rPr>
        <w:t>5</w:t>
      </w:r>
      <w:r>
        <w:t>-1</w:t>
      </w:r>
      <w:r>
        <w:rPr>
          <w:rFonts w:hint="eastAsia"/>
        </w:rPr>
        <w:t>4</w:t>
      </w:r>
      <w:r>
        <w:t>用户管理</w:t>
      </w:r>
    </w:p>
    <w:p w:rsidR="00BA346D" w:rsidRDefault="00BA346D" w:rsidP="00BA346D">
      <w:pPr>
        <w:pStyle w:val="a5"/>
      </w:pPr>
      <w:r>
        <w:t>（2）核心代码：</w:t>
      </w:r>
    </w:p>
    <w:p w:rsidR="00ED46F8" w:rsidRPr="00ED46F8" w:rsidRDefault="00ED46F8" w:rsidP="00ED46F8">
      <w:pPr>
        <w:pStyle w:val="aff9"/>
        <w:ind w:left="420" w:right="420"/>
      </w:pPr>
      <w:bookmarkStart w:id="208" w:name="_Toc417973760"/>
      <w:bookmarkStart w:id="209" w:name="_Toc418325104"/>
      <w:bookmarkStart w:id="210" w:name="_Toc447356204"/>
      <w:r w:rsidRPr="00ED46F8">
        <w:rPr>
          <w:rFonts w:hint="eastAsia"/>
        </w:rPr>
        <w:t>&lt;?php</w:t>
      </w:r>
    </w:p>
    <w:p w:rsidR="00ED46F8" w:rsidRPr="00ED46F8" w:rsidRDefault="00ED46F8" w:rsidP="00ED46F8">
      <w:pPr>
        <w:pStyle w:val="aff9"/>
        <w:ind w:left="420" w:right="420"/>
      </w:pPr>
      <w:r w:rsidRPr="00ED46F8">
        <w:rPr>
          <w:rFonts w:hint="eastAsia"/>
        </w:rPr>
        <w:tab/>
        <w:t xml:space="preserve">   </w:t>
      </w:r>
      <w:r w:rsidRPr="00ED46F8">
        <w:rPr>
          <w:rFonts w:hint="eastAsia"/>
        </w:rPr>
        <w:tab/>
      </w:r>
      <w:r w:rsidRPr="00ED46F8">
        <w:rPr>
          <w:rFonts w:hint="eastAsia"/>
        </w:rPr>
        <w:tab/>
      </w:r>
      <w:r w:rsidRPr="00ED46F8">
        <w:rPr>
          <w:rFonts w:hint="eastAsia"/>
        </w:rPr>
        <w:tab/>
        <w:t>if(($fanlijun_fanlijun_total%$fanlijun_fanlijun_pagesize)!=0){</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$fanlijun_fanlijun_pagecount=intval($fanlijun_fanlijun_total/$fanlijun_fanlijun_pagesize)+1;</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r>
      <w:r w:rsidRPr="00ED46F8">
        <w:rPr>
          <w:rFonts w:hint="eastAsia"/>
        </w:rPr>
        <w:tab/>
      </w:r>
      <w:r w:rsidRPr="00ED46F8">
        <w:rPr>
          <w:rFonts w:hint="eastAsia"/>
        </w:rPr>
        <w:tab/>
      </w:r>
      <w:r w:rsidRPr="00ED46F8">
        <w:rPr>
          <w:rFonts w:hint="eastAsia"/>
        </w:rPr>
        <w:tab/>
        <w:t>}else{</w:t>
      </w:r>
    </w:p>
    <w:p w:rsidR="00ED46F8" w:rsidRPr="00ED46F8" w:rsidRDefault="00ED46F8" w:rsidP="00ED46F8">
      <w:pPr>
        <w:pStyle w:val="aff9"/>
        <w:ind w:left="420" w:right="420"/>
      </w:pPr>
      <w:r w:rsidRPr="00ED46F8">
        <w:rPr>
          <w:rFonts w:hint="eastAsia"/>
        </w:rPr>
        <w:tab/>
      </w:r>
      <w:r w:rsidRPr="00ED46F8">
        <w:rPr>
          <w:rFonts w:hint="eastAsia"/>
        </w:rPr>
        <w:tab/>
      </w:r>
      <w:r w:rsidRPr="00ED46F8">
        <w:rPr>
          <w:rFonts w:hint="eastAsia"/>
        </w:rPr>
        <w:tab/>
        <w:t xml:space="preserve">   $fanlijun_fanlijun_pagecount=$fanlijun_fanlijun_total/$fanlijun_fanlijun_pagesize;</w:t>
      </w:r>
    </w:p>
    <w:p w:rsidR="00ED46F8" w:rsidRPr="00BA346D" w:rsidRDefault="00ED46F8" w:rsidP="00AD6AD5">
      <w:pPr>
        <w:pStyle w:val="aff9"/>
        <w:ind w:left="420" w:right="420"/>
      </w:pPr>
      <w:r w:rsidRPr="00ED46F8">
        <w:rPr>
          <w:rFonts w:hint="eastAsia"/>
        </w:rPr>
        <w:tab/>
      </w:r>
      <w:r w:rsidRPr="00ED46F8">
        <w:rPr>
          <w:rFonts w:hint="eastAsia"/>
        </w:rPr>
        <w:tab/>
      </w:r>
      <w:r w:rsidRPr="00ED46F8">
        <w:rPr>
          <w:rFonts w:hint="eastAsia"/>
        </w:rPr>
        <w:tab/>
      </w:r>
      <w:r w:rsidRPr="00ED46F8">
        <w:rPr>
          <w:rFonts w:hint="eastAsia"/>
        </w:rPr>
        <w:tab/>
      </w:r>
      <w:r w:rsidRPr="00ED46F8">
        <w:rPr>
          <w:rFonts w:hint="eastAsia"/>
        </w:rPr>
        <w:tab/>
      </w:r>
      <w:r w:rsidRPr="00ED46F8">
        <w:rPr>
          <w:rFonts w:hint="eastAsia"/>
        </w:rPr>
        <w:tab/>
        <w:t>}</w:t>
      </w:r>
    </w:p>
    <w:p w:rsidR="00BA346D" w:rsidRPr="00BA346D" w:rsidRDefault="00BA346D" w:rsidP="00BA346D">
      <w:pPr>
        <w:pStyle w:val="3"/>
      </w:pPr>
      <w:bookmarkStart w:id="211" w:name="_Toc449989504"/>
      <w:bookmarkStart w:id="212" w:name="_Toc450207284"/>
      <w:r w:rsidRPr="00BA346D">
        <w:t>留言管理</w:t>
      </w:r>
      <w:bookmarkEnd w:id="211"/>
      <w:bookmarkEnd w:id="212"/>
    </w:p>
    <w:p w:rsidR="00BA346D" w:rsidRDefault="00BA346D" w:rsidP="00BA346D">
      <w:pPr>
        <w:pStyle w:val="a5"/>
      </w:pPr>
      <w:r>
        <w:t>用户管理页面。用于查看用户的留言也可以对其进行删除。</w:t>
      </w:r>
    </w:p>
    <w:p w:rsidR="00BA346D" w:rsidRDefault="00BA346D" w:rsidP="00BA346D">
      <w:pPr>
        <w:pStyle w:val="a5"/>
      </w:pPr>
      <w:r>
        <w:t>（1）用户留言管理界面如图</w:t>
      </w:r>
      <w:r>
        <w:rPr>
          <w:rFonts w:hint="eastAsia"/>
        </w:rPr>
        <w:t>5</w:t>
      </w:r>
      <w:r>
        <w:t>-1</w:t>
      </w:r>
      <w:r>
        <w:rPr>
          <w:rFonts w:hint="eastAsia"/>
        </w:rPr>
        <w:t>5</w:t>
      </w:r>
      <w:r>
        <w:t>所示。</w:t>
      </w:r>
    </w:p>
    <w:p w:rsidR="00BA346D" w:rsidRDefault="00031C04" w:rsidP="00BA346D">
      <w:pPr>
        <w:pStyle w:val="affe"/>
      </w:pPr>
      <w:r>
        <w:lastRenderedPageBreak/>
        <w:pict>
          <v:shape id="图片 477" o:spid="_x0000_i1066" type="#_x0000_t75" alt="留言管理" style="width:453pt;height:74.25pt;visibility:visible;mso-wrap-style:square">
            <v:imagedata r:id="rId74" o:title="留言管理"/>
          </v:shape>
        </w:pict>
      </w:r>
    </w:p>
    <w:p w:rsidR="00BA346D" w:rsidRDefault="00BA346D" w:rsidP="00BA346D">
      <w:pPr>
        <w:pStyle w:val="affd"/>
      </w:pPr>
      <w:r>
        <w:t>图</w:t>
      </w:r>
      <w:r>
        <w:rPr>
          <w:rFonts w:hint="eastAsia"/>
        </w:rPr>
        <w:t>5</w:t>
      </w:r>
      <w:r>
        <w:t>-1</w:t>
      </w:r>
      <w:r>
        <w:rPr>
          <w:rFonts w:hint="eastAsia"/>
        </w:rPr>
        <w:t>5</w:t>
      </w:r>
      <w:r>
        <w:t>留言管理</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&lt;?php</w:t>
      </w:r>
    </w:p>
    <w:p w:rsidR="00ED46F8" w:rsidRPr="00ED46F8" w:rsidRDefault="00ED46F8" w:rsidP="00ED46F8">
      <w:pPr>
        <w:pStyle w:val="aff9"/>
        <w:ind w:left="420" w:right="420"/>
      </w:pPr>
      <w:r w:rsidRPr="00ED46F8">
        <w:rPr>
          <w:rFonts w:hint="eastAsia"/>
        </w:rPr>
        <w:t xml:space="preserve">    </w:t>
      </w:r>
      <w:r w:rsidRPr="00ED46F8">
        <w:rPr>
          <w:rFonts w:hint="eastAsia"/>
        </w:rPr>
        <w:tab/>
        <w:t xml:space="preserve">   $fanlijun_fanlijun_info=mysql_fetch_array($fanlijun_fanlijun_sql);</w:t>
      </w:r>
    </w:p>
    <w:p w:rsidR="00ED46F8" w:rsidRPr="00ED46F8" w:rsidRDefault="00ED46F8" w:rsidP="00ED46F8">
      <w:pPr>
        <w:pStyle w:val="aff9"/>
        <w:ind w:left="420" w:right="420"/>
      </w:pPr>
      <w:r w:rsidRPr="00ED46F8">
        <w:rPr>
          <w:rFonts w:hint="eastAsia"/>
        </w:rPr>
        <w:tab/>
        <w:t xml:space="preserve">   $fanlijun_fanlijun_total=$fanlijun_fanlijun_info[total];</w:t>
      </w:r>
    </w:p>
    <w:p w:rsidR="00ED46F8" w:rsidRPr="00BA346D" w:rsidRDefault="00ED46F8" w:rsidP="00AD6AD5">
      <w:pPr>
        <w:pStyle w:val="aff9"/>
        <w:ind w:left="420" w:right="420"/>
      </w:pPr>
      <w:r w:rsidRPr="00ED46F8">
        <w:rPr>
          <w:rFonts w:hint="eastAsia"/>
        </w:rPr>
        <w:tab/>
      </w:r>
      <w:r w:rsidRPr="00ED46F8">
        <w:rPr>
          <w:rFonts w:hint="eastAsia"/>
        </w:rPr>
        <w:tab/>
      </w:r>
      <w:r w:rsidRPr="00ED46F8">
        <w:rPr>
          <w:rFonts w:hint="eastAsia"/>
        </w:rPr>
        <w:tab/>
        <w:t xml:space="preserve">  ?&gt;</w:t>
      </w:r>
    </w:p>
    <w:p w:rsidR="00BA346D" w:rsidRPr="00BA346D" w:rsidRDefault="00BA346D" w:rsidP="00BA346D">
      <w:pPr>
        <w:pStyle w:val="3"/>
      </w:pPr>
      <w:bookmarkStart w:id="213" w:name="_Toc449989505"/>
      <w:bookmarkStart w:id="214" w:name="_Toc450207285"/>
      <w:r w:rsidRPr="00BA346D">
        <w:rPr>
          <w:rFonts w:hint="eastAsia"/>
        </w:rPr>
        <w:t>订单管理</w:t>
      </w:r>
      <w:bookmarkEnd w:id="213"/>
      <w:bookmarkEnd w:id="214"/>
    </w:p>
    <w:p w:rsidR="00BA346D" w:rsidRDefault="00BA346D" w:rsidP="00BA346D">
      <w:pPr>
        <w:pStyle w:val="a5"/>
      </w:pPr>
      <w:r>
        <w:t>（1）订单</w:t>
      </w:r>
      <w:r>
        <w:rPr>
          <w:rFonts w:hint="eastAsia"/>
        </w:rPr>
        <w:t>管理</w:t>
      </w:r>
      <w:r>
        <w:t>页面如图</w:t>
      </w:r>
      <w:r>
        <w:rPr>
          <w:rFonts w:hint="eastAsia"/>
        </w:rPr>
        <w:t>5</w:t>
      </w:r>
      <w:r>
        <w:t>-1</w:t>
      </w:r>
      <w:r>
        <w:rPr>
          <w:rFonts w:hint="eastAsia"/>
        </w:rPr>
        <w:t>6</w:t>
      </w:r>
      <w:r>
        <w:t>所示。</w:t>
      </w:r>
    </w:p>
    <w:p w:rsidR="00BA346D" w:rsidRDefault="00031C04" w:rsidP="00BA346D">
      <w:pPr>
        <w:pStyle w:val="affe"/>
      </w:pPr>
      <w:r>
        <w:pict>
          <v:shape id="图片 478" o:spid="_x0000_i1067" type="#_x0000_t75" alt="订单管理界面" style="width:453pt;height:45.75pt;visibility:visible;mso-wrap-style:square">
            <v:imagedata r:id="rId75" o:title="订单管理界面"/>
          </v:shape>
        </w:pict>
      </w:r>
    </w:p>
    <w:p w:rsidR="00BA346D" w:rsidRDefault="00BA346D" w:rsidP="00BA346D">
      <w:pPr>
        <w:pStyle w:val="affd"/>
      </w:pPr>
      <w:r>
        <w:t>图</w:t>
      </w:r>
      <w:r>
        <w:rPr>
          <w:rFonts w:hint="eastAsia"/>
        </w:rPr>
        <w:t>5</w:t>
      </w:r>
      <w:r>
        <w:t>-1</w:t>
      </w:r>
      <w:r>
        <w:rPr>
          <w:rFonts w:hint="eastAsia"/>
        </w:rPr>
        <w:t>6 订单管理界面</w:t>
      </w:r>
    </w:p>
    <w:p w:rsidR="00BA346D" w:rsidRDefault="00BA346D" w:rsidP="00BA346D">
      <w:pPr>
        <w:pStyle w:val="a5"/>
      </w:pPr>
      <w:r>
        <w:t>（2）核心代码：</w:t>
      </w:r>
    </w:p>
    <w:p w:rsidR="00ED46F8" w:rsidRPr="00ED46F8" w:rsidRDefault="00ED46F8" w:rsidP="00ED46F8">
      <w:pPr>
        <w:pStyle w:val="aff9"/>
        <w:ind w:left="420" w:right="420"/>
      </w:pPr>
      <w:r w:rsidRPr="00ED46F8">
        <w:rPr>
          <w:rFonts w:hint="eastAsia"/>
        </w:rPr>
        <w:t>&lt;?php</w:t>
      </w:r>
    </w:p>
    <w:p w:rsidR="00ED46F8" w:rsidRPr="00ED46F8" w:rsidRDefault="00ED46F8" w:rsidP="00ED46F8">
      <w:pPr>
        <w:pStyle w:val="aff9"/>
        <w:ind w:left="420" w:right="420"/>
      </w:pPr>
      <w:r w:rsidRPr="00ED46F8">
        <w:rPr>
          <w:rFonts w:hint="eastAsia"/>
        </w:rPr>
        <w:tab/>
        <w:t xml:space="preserve">   $fanlijun_fanlijun_sql=mysql_query("select count(*) as total from tb_dingdan ",$fanlijun_fanlijun_conn);</w:t>
      </w:r>
    </w:p>
    <w:p w:rsidR="00ED46F8" w:rsidRPr="00ED46F8" w:rsidRDefault="00ED46F8" w:rsidP="00ED46F8">
      <w:pPr>
        <w:pStyle w:val="aff9"/>
        <w:ind w:left="420" w:right="420"/>
      </w:pPr>
      <w:r w:rsidRPr="00ED46F8">
        <w:rPr>
          <w:rFonts w:hint="eastAsia"/>
        </w:rPr>
        <w:tab/>
        <w:t xml:space="preserve">   $fanlijun_fanlijun_info=mysql_fetch_array($fanlijun_fanlijun_sql);</w:t>
      </w:r>
    </w:p>
    <w:p w:rsidR="00ED46F8" w:rsidRPr="00ED46F8" w:rsidRDefault="00ED46F8" w:rsidP="00AD6AD5">
      <w:pPr>
        <w:pStyle w:val="aff9"/>
        <w:ind w:left="420" w:right="420"/>
      </w:pPr>
      <w:r w:rsidRPr="00ED46F8">
        <w:rPr>
          <w:rFonts w:hint="eastAsia"/>
        </w:rPr>
        <w:tab/>
        <w:t xml:space="preserve">   $fanlijun_fanlijun_total=$fanlijun_fanlijun_info[total]; </w:t>
      </w:r>
    </w:p>
    <w:p w:rsidR="00ED46F8" w:rsidRPr="00BA346D" w:rsidRDefault="00ED46F8" w:rsidP="00AD6AD5">
      <w:pPr>
        <w:pStyle w:val="aff9"/>
        <w:ind w:left="420" w:right="420"/>
      </w:pPr>
      <w:r w:rsidRPr="00ED46F8">
        <w:rPr>
          <w:rFonts w:hint="eastAsia"/>
        </w:rPr>
        <w:t>?&gt;</w:t>
      </w:r>
    </w:p>
    <w:p w:rsidR="00BA346D" w:rsidRPr="00BA346D" w:rsidRDefault="00BA346D" w:rsidP="00BA346D">
      <w:pPr>
        <w:pStyle w:val="1"/>
      </w:pPr>
      <w:bookmarkStart w:id="215" w:name="_Toc449989506"/>
      <w:bookmarkStart w:id="216" w:name="_Toc450207286"/>
      <w:bookmarkStart w:id="217" w:name="_Toc418160453"/>
      <w:bookmarkStart w:id="218" w:name="_Toc355086028"/>
      <w:bookmarkStart w:id="219" w:name="_Toc447356208"/>
      <w:bookmarkStart w:id="220" w:name="_Toc418758710"/>
      <w:bookmarkEnd w:id="208"/>
      <w:bookmarkEnd w:id="209"/>
      <w:bookmarkEnd w:id="210"/>
      <w:r>
        <w:rPr>
          <w:rFonts w:hint="eastAsia"/>
        </w:rPr>
        <w:t>6  测试</w:t>
      </w:r>
      <w:bookmarkEnd w:id="215"/>
      <w:bookmarkEnd w:id="216"/>
    </w:p>
    <w:p w:rsidR="00BA346D" w:rsidRPr="00BA346D" w:rsidRDefault="00BA346D" w:rsidP="00BA346D">
      <w:pPr>
        <w:pStyle w:val="2"/>
      </w:pPr>
      <w:bookmarkStart w:id="221" w:name="_Toc449989507"/>
      <w:bookmarkStart w:id="222" w:name="_Toc450207287"/>
      <w:r>
        <w:t>测试目标</w:t>
      </w:r>
      <w:bookmarkEnd w:id="217"/>
      <w:bookmarkEnd w:id="218"/>
      <w:bookmarkEnd w:id="219"/>
      <w:bookmarkEnd w:id="220"/>
      <w:bookmarkEnd w:id="221"/>
      <w:bookmarkEnd w:id="222"/>
    </w:p>
    <w:p w:rsidR="00BA346D" w:rsidRDefault="00BA346D" w:rsidP="00BA346D">
      <w:pPr>
        <w:pStyle w:val="a5"/>
      </w:pPr>
      <w:r>
        <w:t>系统测试</w:t>
      </w:r>
      <w:r>
        <w:rPr>
          <w:rFonts w:hint="eastAsia"/>
        </w:rPr>
        <w:t>是对</w:t>
      </w:r>
      <w:r>
        <w:t>整个产品的健壮性、安全性</w:t>
      </w:r>
      <w:r>
        <w:rPr>
          <w:rFonts w:hint="eastAsia"/>
        </w:rPr>
        <w:t>以</w:t>
      </w:r>
      <w:r>
        <w:t>及各性能参数的测试，各模块的验证性测试和功能性测试</w:t>
      </w:r>
      <w:r>
        <w:rPr>
          <w:rFonts w:hint="eastAsia"/>
        </w:rPr>
        <w:t>。</w:t>
      </w:r>
      <w:r>
        <w:t>用例的重点在于系统主要功能流程的实现符合需求规格说明书的要求</w:t>
      </w:r>
      <w:r>
        <w:rPr>
          <w:rFonts w:hint="eastAsia"/>
        </w:rPr>
        <w:t>与否</w:t>
      </w:r>
      <w:r>
        <w:rPr>
          <w:rStyle w:val="affc"/>
          <w:rFonts w:hint="eastAsia"/>
        </w:rPr>
        <w:t>[12</w:t>
      </w:r>
      <w:r w:rsidRPr="0055302C">
        <w:rPr>
          <w:rStyle w:val="affc"/>
          <w:rFonts w:hint="eastAsia"/>
        </w:rPr>
        <w:t>]</w:t>
      </w:r>
      <w:r>
        <w:t>。</w:t>
      </w:r>
    </w:p>
    <w:p w:rsidR="00BA346D" w:rsidRDefault="00BA346D" w:rsidP="00BA346D">
      <w:pPr>
        <w:pStyle w:val="a5"/>
      </w:pPr>
      <w:r>
        <w:rPr>
          <w:rFonts w:hint="eastAsia"/>
        </w:rPr>
        <w:t>云南特产网上商城</w:t>
      </w:r>
      <w:r>
        <w:t>按照上述的要求进行严格测试，首先对模块进行详细科学的测试，找出了搜索网里面的一些细节的错误，尽量做到找到错误，改正错误，没有错误的最好状态，给用户最好的体验。</w:t>
      </w:r>
      <w:r>
        <w:rPr>
          <w:rStyle w:val="affc"/>
          <w:rFonts w:hint="eastAsia"/>
        </w:rPr>
        <w:t xml:space="preserve">   </w:t>
      </w:r>
    </w:p>
    <w:p w:rsidR="00BA346D" w:rsidRPr="00BA346D" w:rsidRDefault="00BA346D" w:rsidP="00BA346D">
      <w:pPr>
        <w:pStyle w:val="2"/>
      </w:pPr>
      <w:bookmarkStart w:id="223" w:name="_Toc447356211"/>
      <w:bookmarkStart w:id="224" w:name="_Toc418160456"/>
      <w:bookmarkStart w:id="225" w:name="_Toc418758713"/>
      <w:bookmarkStart w:id="226" w:name="_Toc449989508"/>
      <w:bookmarkStart w:id="227" w:name="_Toc450207288"/>
      <w:r>
        <w:t>测试</w:t>
      </w:r>
      <w:bookmarkEnd w:id="223"/>
      <w:bookmarkEnd w:id="224"/>
      <w:bookmarkEnd w:id="225"/>
      <w:r w:rsidRPr="00BA346D">
        <w:rPr>
          <w:rFonts w:hint="eastAsia"/>
        </w:rPr>
        <w:t>步骤</w:t>
      </w:r>
      <w:bookmarkEnd w:id="226"/>
      <w:bookmarkEnd w:id="227"/>
    </w:p>
    <w:p w:rsidR="00BA346D" w:rsidRDefault="00BA346D" w:rsidP="00BA346D">
      <w:pPr>
        <w:pStyle w:val="a5"/>
      </w:pPr>
      <w:r>
        <w:t>测试一：网站注册登录测试。本网站需要先注册才可以登录。用户名是唯一标示因此不能重复。注册成功后会提示成功，失败也会有相应的提示。登录方面，用户输入正确的账号和密码才能登入。若输入错误则不能进行网站的一些功能测试。</w:t>
      </w:r>
    </w:p>
    <w:p w:rsidR="00BA346D" w:rsidRDefault="00BA346D" w:rsidP="00BA346D">
      <w:pPr>
        <w:pStyle w:val="a5"/>
      </w:pPr>
      <w:r>
        <w:t>预期效果：用户只能输入正确账号密码才能登录。否则无法在网站进行商品选购等操作。假如输入错误也会提示相应的错误提示框。</w:t>
      </w:r>
    </w:p>
    <w:p w:rsidR="00BA346D" w:rsidRDefault="00BA346D" w:rsidP="00BA346D">
      <w:pPr>
        <w:pStyle w:val="a5"/>
      </w:pPr>
      <w:r>
        <w:t>结论：网站的注册登录功能正常。</w:t>
      </w:r>
    </w:p>
    <w:p w:rsidR="00BA346D" w:rsidRDefault="00BA346D" w:rsidP="00BA346D">
      <w:pPr>
        <w:pStyle w:val="a5"/>
      </w:pPr>
      <w:r>
        <w:lastRenderedPageBreak/>
        <w:t>测试二：发表评论功能测试。用户成功登录后能进行发表评论操作，并能查看发表的评论，而且能够进行评论。</w:t>
      </w:r>
    </w:p>
    <w:p w:rsidR="00BA346D" w:rsidRDefault="00BA346D" w:rsidP="00BA346D">
      <w:pPr>
        <w:pStyle w:val="a5"/>
      </w:pPr>
      <w:r>
        <w:t>预期效果：用户成功发表评论，提交评论，查看评论。</w:t>
      </w:r>
    </w:p>
    <w:p w:rsidR="00BA346D" w:rsidRDefault="00BA346D" w:rsidP="00BA346D">
      <w:pPr>
        <w:pStyle w:val="a5"/>
      </w:pPr>
      <w:r>
        <w:t>结论：网站的发表评论功能正常。</w:t>
      </w:r>
    </w:p>
    <w:p w:rsidR="00BA346D" w:rsidRDefault="00BA346D" w:rsidP="00BA346D">
      <w:pPr>
        <w:pStyle w:val="a5"/>
      </w:pPr>
      <w:r>
        <w:t>测试三：网站的查找商品功能。用户不用登陆也可以查找商品。</w:t>
      </w:r>
    </w:p>
    <w:p w:rsidR="00BA346D" w:rsidRDefault="00BA346D" w:rsidP="00BA346D">
      <w:pPr>
        <w:pStyle w:val="a5"/>
      </w:pPr>
      <w:r>
        <w:t>预期效果：用户成功查找到所需要商品。</w:t>
      </w:r>
    </w:p>
    <w:p w:rsidR="00BA346D" w:rsidRDefault="00BA346D" w:rsidP="00BA346D">
      <w:pPr>
        <w:pStyle w:val="a5"/>
      </w:pPr>
      <w:r>
        <w:t>结论：网站的查找商品功能正常。</w:t>
      </w:r>
    </w:p>
    <w:p w:rsidR="00BA346D" w:rsidRDefault="00BA346D" w:rsidP="00BA346D">
      <w:pPr>
        <w:pStyle w:val="a5"/>
      </w:pPr>
      <w:r>
        <w:t>测试四：用户订单查询功</w:t>
      </w:r>
    </w:p>
    <w:p w:rsidR="00BA346D" w:rsidRDefault="00BA346D" w:rsidP="00BA346D">
      <w:pPr>
        <w:pStyle w:val="a5"/>
      </w:pPr>
      <w:r>
        <w:t>预期效果：网站能够实现订单查询，查看自己订单详。</w:t>
      </w:r>
    </w:p>
    <w:p w:rsidR="00BA346D" w:rsidRDefault="00BA346D" w:rsidP="00BA346D">
      <w:pPr>
        <w:pStyle w:val="a5"/>
      </w:pPr>
      <w:r>
        <w:t>结论：网站的订单查询功能正常。</w:t>
      </w:r>
    </w:p>
    <w:p w:rsidR="00BA346D" w:rsidRDefault="00BA346D" w:rsidP="00BA346D">
      <w:pPr>
        <w:pStyle w:val="a5"/>
      </w:pPr>
      <w:r>
        <w:rPr>
          <w:rFonts w:hint="eastAsia"/>
        </w:rPr>
        <w:t>测试五：用户修改购物车功能。</w:t>
      </w:r>
    </w:p>
    <w:p w:rsidR="00BA346D" w:rsidRDefault="00BA346D" w:rsidP="00BA346D">
      <w:pPr>
        <w:pStyle w:val="a5"/>
      </w:pPr>
      <w:r>
        <w:rPr>
          <w:rFonts w:hint="eastAsia"/>
        </w:rPr>
        <w:t>预期效果：用户选购商品加入到购物车之后，可以修改购物车里的商品信息。</w:t>
      </w:r>
    </w:p>
    <w:p w:rsidR="00BA346D" w:rsidRDefault="00BA346D" w:rsidP="00BA346D">
      <w:pPr>
        <w:pStyle w:val="a5"/>
      </w:pPr>
      <w:r>
        <w:rPr>
          <w:rFonts w:hint="eastAsia"/>
        </w:rPr>
        <w:t>结论：用户修改购物车功能正常。</w:t>
      </w:r>
    </w:p>
    <w:p w:rsidR="00BA346D" w:rsidRDefault="00BA346D" w:rsidP="00BA346D">
      <w:pPr>
        <w:pStyle w:val="a5"/>
      </w:pPr>
      <w:r>
        <w:t>测试</w:t>
      </w:r>
      <w:r>
        <w:rPr>
          <w:rFonts w:hint="eastAsia"/>
        </w:rPr>
        <w:t>六</w:t>
      </w:r>
      <w:r>
        <w:t>：网站的管理员添加商品、修改商品、删除商品的功能</w:t>
      </w:r>
    </w:p>
    <w:p w:rsidR="00BA346D" w:rsidRDefault="00BA346D" w:rsidP="00BA346D">
      <w:pPr>
        <w:pStyle w:val="a5"/>
      </w:pPr>
      <w:r>
        <w:t>预期效果：管理员登陆</w:t>
      </w:r>
      <w:r w:rsidR="008071D4">
        <w:rPr>
          <w:rFonts w:hint="eastAsia"/>
        </w:rPr>
        <w:t>以</w:t>
      </w:r>
      <w:r>
        <w:t>后，</w:t>
      </w:r>
      <w:r w:rsidR="008071D4">
        <w:rPr>
          <w:rFonts w:hint="eastAsia"/>
        </w:rPr>
        <w:t>可对发布的商品进行各种操作</w:t>
      </w:r>
      <w:r>
        <w:t>。</w:t>
      </w:r>
    </w:p>
    <w:p w:rsidR="00BA346D" w:rsidRDefault="00BA346D" w:rsidP="00BA346D">
      <w:pPr>
        <w:pStyle w:val="a5"/>
      </w:pPr>
      <w:r>
        <w:t>结论：网站的管理员添加商品、修改商品、删除商品的功能</w:t>
      </w:r>
      <w:r>
        <w:rPr>
          <w:rFonts w:hint="eastAsia"/>
        </w:rPr>
        <w:t>可以</w:t>
      </w:r>
      <w:r>
        <w:t>正常</w:t>
      </w:r>
      <w:r>
        <w:rPr>
          <w:rFonts w:hint="eastAsia"/>
        </w:rPr>
        <w:t>使用</w:t>
      </w:r>
      <w:r>
        <w:t>。</w:t>
      </w:r>
    </w:p>
    <w:p w:rsidR="00BA346D" w:rsidRPr="00BA346D" w:rsidRDefault="00BA346D" w:rsidP="00BA346D">
      <w:pPr>
        <w:pStyle w:val="2"/>
      </w:pPr>
      <w:bookmarkStart w:id="228" w:name="_Toc355086031"/>
      <w:bookmarkStart w:id="229" w:name="_Toc447356212"/>
      <w:bookmarkStart w:id="230" w:name="_Toc418160457"/>
      <w:bookmarkStart w:id="231" w:name="_Toc418758714"/>
      <w:bookmarkStart w:id="232" w:name="_Toc449989509"/>
      <w:bookmarkStart w:id="233" w:name="_Toc450207289"/>
      <w:r>
        <w:t>测试</w:t>
      </w:r>
      <w:bookmarkEnd w:id="228"/>
      <w:r>
        <w:t>结果</w:t>
      </w:r>
      <w:bookmarkEnd w:id="229"/>
      <w:bookmarkEnd w:id="230"/>
      <w:bookmarkEnd w:id="231"/>
      <w:bookmarkEnd w:id="232"/>
      <w:bookmarkEnd w:id="233"/>
    </w:p>
    <w:p w:rsidR="00BC39C5" w:rsidRDefault="00BA346D" w:rsidP="00D61F3D">
      <w:pPr>
        <w:pStyle w:val="a5"/>
      </w:pPr>
      <w:r>
        <w:t>经过测试，</w:t>
      </w:r>
      <w:r w:rsidR="00D61F3D">
        <w:rPr>
          <w:rFonts w:hint="eastAsia"/>
        </w:rPr>
        <w:t>云南特产主题网站能够使用。</w:t>
      </w:r>
      <w:r>
        <w:t>其中在线浏览、查找商品的功能，用户能够通过在线浏览和在线查</w:t>
      </w:r>
      <w:r w:rsidR="00B456E2">
        <w:t>找找到自己想要的商品，达到了方便快捷查找商品的效果。评论</w:t>
      </w:r>
      <w:r w:rsidR="00B456E2">
        <w:rPr>
          <w:rFonts w:hint="eastAsia"/>
        </w:rPr>
        <w:t>功能</w:t>
      </w:r>
      <w:r>
        <w:t>，用户能够对</w:t>
      </w:r>
      <w:r w:rsidR="00B456E2">
        <w:rPr>
          <w:rFonts w:hint="eastAsia"/>
        </w:rPr>
        <w:t>已卖</w:t>
      </w:r>
      <w:r>
        <w:t>的商品和店家进行评论。</w:t>
      </w:r>
      <w:r w:rsidR="00D61F3D">
        <w:t>用户注册登录</w:t>
      </w:r>
      <w:r w:rsidR="00D61F3D">
        <w:rPr>
          <w:rFonts w:hint="eastAsia"/>
        </w:rPr>
        <w:t>部分</w:t>
      </w:r>
      <w:r>
        <w:t>，</w:t>
      </w:r>
      <w:r w:rsidR="00D61F3D">
        <w:rPr>
          <w:rFonts w:hint="eastAsia"/>
        </w:rPr>
        <w:t>能选择购买需要的产品</w:t>
      </w:r>
      <w:r>
        <w:t>，能够随意发表评论，查看商品的所有评论，还可以随意选购商品，添加商品到购物</w:t>
      </w:r>
      <w:r>
        <w:rPr>
          <w:rFonts w:hint="eastAsia"/>
        </w:rPr>
        <w:t>车里面</w:t>
      </w:r>
      <w:r>
        <w:t>并且可以修改购物车</w:t>
      </w:r>
      <w:r>
        <w:rPr>
          <w:rFonts w:hint="eastAsia"/>
        </w:rPr>
        <w:t>商品</w:t>
      </w:r>
      <w:r>
        <w:t>。网站的管理员</w:t>
      </w:r>
      <w:r>
        <w:rPr>
          <w:rFonts w:hint="eastAsia"/>
        </w:rPr>
        <w:t>可以增删改</w:t>
      </w:r>
      <w:r>
        <w:t>商品信息</w:t>
      </w:r>
      <w:r>
        <w:rPr>
          <w:rFonts w:hint="eastAsia"/>
        </w:rPr>
        <w:t>外</w:t>
      </w:r>
      <w:r>
        <w:t>，对前台商品分类、用户管理、公告信息发布管理等等功能也能正常</w:t>
      </w:r>
      <w:r>
        <w:rPr>
          <w:rFonts w:hint="eastAsia"/>
        </w:rPr>
        <w:t>的</w:t>
      </w:r>
      <w:r>
        <w:t>使用。经过测试，整个网站运转流畅</w:t>
      </w:r>
      <w:r>
        <w:rPr>
          <w:rFonts w:hint="eastAsia"/>
        </w:rPr>
        <w:t>。</w:t>
      </w:r>
      <w:bookmarkEnd w:id="145"/>
      <w:bookmarkEnd w:id="146"/>
    </w:p>
    <w:p w:rsidR="004A5C41" w:rsidRDefault="004A5C41" w:rsidP="004A5C41">
      <w:pPr>
        <w:pStyle w:val="ae"/>
        <w:spacing w:before="240" w:after="120"/>
      </w:pPr>
      <w:bookmarkStart w:id="234" w:name="_Toc450207290"/>
      <w:r>
        <w:rPr>
          <w:rFonts w:hint="eastAsia"/>
        </w:rPr>
        <w:lastRenderedPageBreak/>
        <w:t>结束语</w:t>
      </w:r>
      <w:bookmarkEnd w:id="234"/>
    </w:p>
    <w:p w:rsidR="00BA346D" w:rsidRDefault="00BA346D" w:rsidP="00BA346D">
      <w:pPr>
        <w:pStyle w:val="af"/>
      </w:pPr>
      <w:r>
        <w:rPr>
          <w:rFonts w:hint="eastAsia"/>
        </w:rPr>
        <w:t>本网站是在win7的平台采用PHP技术，MySQL数据库、Apache服务器，使用PHP语言来编写的程序，最终实现了网站要求的功能，让整个网站能够流程无误的运作起来。选用PHP作为本系统的开发语言，是因为PHP的跨平台性，面向对象编程，高效性和稳定性，为开发工作带来了方便，与此同时MySQL数据库足以满足网站的构建和管理工作</w:t>
      </w:r>
      <w:r>
        <w:rPr>
          <w:rStyle w:val="affc"/>
          <w:rFonts w:hint="eastAsia"/>
        </w:rPr>
        <w:t>[14</w:t>
      </w:r>
      <w:r w:rsidRPr="001E4802">
        <w:rPr>
          <w:rStyle w:val="affc"/>
          <w:rFonts w:hint="eastAsia"/>
        </w:rPr>
        <w:t>]</w:t>
      </w:r>
      <w:r>
        <w:rPr>
          <w:rFonts w:hint="eastAsia"/>
        </w:rPr>
        <w:t>。</w:t>
      </w:r>
    </w:p>
    <w:p w:rsidR="00BA346D" w:rsidRDefault="00BA346D" w:rsidP="00BA346D">
      <w:pPr>
        <w:pStyle w:val="af"/>
      </w:pPr>
      <w:r>
        <w:rPr>
          <w:rFonts w:hint="eastAsia"/>
        </w:rPr>
        <w:t>在网站的开发过程中离不开老师的指导和同学的帮忙。在设计网站结构和数据库的时候去泡了图书馆，查阅了大量的资料；也在网上搜索了一些成熟案例，作了一些参考分析。特别是一些代码、一些功能的实现，并非我原来所想那么简单。不断的修改、测试，再修改再测试才得以实现。有一次把本该是英文输入法下的不小心弄成了中文输入法，结果导致网站屡屡测试不成功。刚开始的时候类似这样的小问题屡屡发生，后来才慢慢的变好，这样的情况才慢慢的减少。</w:t>
      </w:r>
    </w:p>
    <w:p w:rsidR="00BA346D" w:rsidRDefault="00BA346D" w:rsidP="00BA346D">
      <w:pPr>
        <w:pStyle w:val="af"/>
      </w:pPr>
      <w:r>
        <w:rPr>
          <w:rFonts w:hint="eastAsia"/>
        </w:rPr>
        <w:t>通过自己的学习和查阅，而且自己也试着学着用</w:t>
      </w:r>
      <w:r>
        <w:t>，</w:t>
      </w:r>
      <w:r>
        <w:rPr>
          <w:rFonts w:hint="eastAsia"/>
        </w:rPr>
        <w:t>但</w:t>
      </w:r>
      <w:r>
        <w:t>在这</w:t>
      </w:r>
      <w:r>
        <w:rPr>
          <w:rFonts w:hint="eastAsia"/>
        </w:rPr>
        <w:t>几方面</w:t>
      </w:r>
      <w:r>
        <w:t>遭受了不小的问题</w:t>
      </w:r>
      <w:r>
        <w:rPr>
          <w:rFonts w:hint="eastAsia"/>
        </w:rPr>
        <w:t>，</w:t>
      </w:r>
      <w:r>
        <w:t>在编码实现时也会出现了一些问题（Bug），</w:t>
      </w:r>
      <w:r>
        <w:rPr>
          <w:rFonts w:hint="eastAsia"/>
        </w:rPr>
        <w:t>调试的过程中也是一件很枯燥、恨头疼，而且</w:t>
      </w:r>
      <w:r>
        <w:t>大部分以前没遇到过，</w:t>
      </w:r>
      <w:r>
        <w:rPr>
          <w:rFonts w:hint="eastAsia"/>
        </w:rPr>
        <w:t>但是在一次次遇到错误纠正的过程中，我积累了丰富的经验。</w:t>
      </w:r>
      <w:r>
        <w:t xml:space="preserve"> </w:t>
      </w:r>
      <w:r>
        <w:rPr>
          <w:rFonts w:hint="eastAsia"/>
        </w:rPr>
        <w:t>经过努力，本次毕业设计终于完成了，这期间需要完成设计，还要进行自我总结，调试，对论文还需要撰写，撰写过程中，还需要经过研究，也需进行完善和修改，要不断地去查阅研究各种各样的资料。</w:t>
      </w:r>
    </w:p>
    <w:p w:rsidR="00BA346D" w:rsidRDefault="00BA346D" w:rsidP="00BA346D">
      <w:pPr>
        <w:pStyle w:val="af"/>
      </w:pPr>
      <w:r>
        <w:rPr>
          <w:rFonts w:hint="eastAsia"/>
        </w:rPr>
        <w:t>在十几年的学习生活中，大学，这么光辉灿烂的四年，即使在要离开的这个时刻，我觉得我也没有遗憾和失望，因为我觉得这四年的生活时时刻刻都是自己想要的，没有因为虚度而感觉到懊恼，我感谢老师，感谢同学，感谢每一位遇到的挚友，是你们让我感觉高兴，感觉愉快，感觉世界充满光辉，四年大学，我没有离开，我一直都在！</w:t>
      </w:r>
    </w:p>
    <w:p w:rsidR="00D61F3D" w:rsidRDefault="00D61F3D" w:rsidP="00BA346D">
      <w:pPr>
        <w:pStyle w:val="af"/>
      </w:pPr>
      <w:r>
        <w:rPr>
          <w:rFonts w:hint="eastAsia"/>
        </w:rPr>
        <w:t>通过这次的毕业设计，我的各个方面都有了一定的提高，知识体系得以进一步的完善。在提高的同时，我也能发现自己身上存在的不足，对不足的地方加以改正。在今后的学习生活中，我会更加严格要求自己。</w:t>
      </w:r>
    </w:p>
    <w:p w:rsidR="004A5C41" w:rsidRDefault="004A5C41" w:rsidP="004A5C41">
      <w:pPr>
        <w:pStyle w:val="a9"/>
        <w:spacing w:before="240"/>
      </w:pPr>
      <w:bookmarkStart w:id="235" w:name="_Toc450207291"/>
      <w:r>
        <w:rPr>
          <w:rFonts w:hint="eastAsia"/>
        </w:rPr>
        <w:lastRenderedPageBreak/>
        <w:t>参考文献</w:t>
      </w:r>
      <w:bookmarkStart w:id="236" w:name="_Ref316152046"/>
      <w:bookmarkEnd w:id="235"/>
    </w:p>
    <w:p w:rsidR="00BA346D" w:rsidRPr="00BA346D" w:rsidRDefault="00BA346D" w:rsidP="00BA346D">
      <w:pPr>
        <w:pStyle w:val="a1"/>
      </w:pPr>
      <w:r w:rsidRPr="00BA346D">
        <w:t>詹海菊. 基于PHP技术的网站设计[J]. 科技信息:学术版, 2008(22).</w:t>
      </w:r>
    </w:p>
    <w:p w:rsidR="00BA346D" w:rsidRPr="00BA346D" w:rsidRDefault="00BA346D" w:rsidP="00BA346D">
      <w:pPr>
        <w:pStyle w:val="a1"/>
      </w:pPr>
      <w:r w:rsidRPr="00BA346D">
        <w:t>曾燕燕. 基于PHP的精品课程网站设计与开发[J]. 科技传播, 2011(2).</w:t>
      </w:r>
    </w:p>
    <w:p w:rsidR="00BA346D" w:rsidRPr="00BA346D" w:rsidRDefault="00BA346D" w:rsidP="00BA346D">
      <w:pPr>
        <w:pStyle w:val="a1"/>
      </w:pPr>
      <w:r w:rsidRPr="00BA346D">
        <w:t>江传惠. 网页制作与PHP语言应用[M]. 武汉大学出版社, 2006.</w:t>
      </w:r>
    </w:p>
    <w:p w:rsidR="00BA346D" w:rsidRPr="00BA346D" w:rsidRDefault="00BA346D" w:rsidP="00BA346D">
      <w:pPr>
        <w:pStyle w:val="a1"/>
      </w:pPr>
      <w:r w:rsidRPr="00BA346D">
        <w:t>刘亚涛. 网站开发中使用PHP和MySQL技术[J]. 河北企业, 2006(6):67-67.</w:t>
      </w:r>
    </w:p>
    <w:p w:rsidR="00BA346D" w:rsidRPr="00BA346D" w:rsidRDefault="00BA346D" w:rsidP="00BA346D">
      <w:pPr>
        <w:pStyle w:val="a1"/>
      </w:pPr>
      <w:r w:rsidRPr="00BA346D">
        <w:t xml:space="preserve">刘肖冰. 浅谈网页艺术设计[J]. 安阳师范学院学报, 2005(5):88-89. </w:t>
      </w:r>
    </w:p>
    <w:p w:rsidR="00BA346D" w:rsidRPr="00BA346D" w:rsidRDefault="00BA346D" w:rsidP="00BA346D">
      <w:pPr>
        <w:pStyle w:val="a1"/>
      </w:pPr>
      <w:r w:rsidRPr="00BA346D">
        <w:t>张秋余, 杨玥, 王雪,等. 基于用例的需求建模方法[J]. 计算机工程与设计, 2006, 27(19):3539-3540.</w:t>
      </w:r>
    </w:p>
    <w:p w:rsidR="00BA346D" w:rsidRPr="00BA346D" w:rsidRDefault="00BA346D" w:rsidP="00BA346D">
      <w:pPr>
        <w:pStyle w:val="a1"/>
      </w:pPr>
      <w:r w:rsidRPr="00BA346D">
        <w:t>李顺云, 郭劲夫, 杨月辉. 网上购物系统的建设[J]. 商场现代化, 2008(12):145-146.</w:t>
      </w:r>
    </w:p>
    <w:p w:rsidR="00BA346D" w:rsidRPr="00BA346D" w:rsidRDefault="00BA346D" w:rsidP="00BA346D">
      <w:pPr>
        <w:pStyle w:val="a1"/>
      </w:pPr>
      <w:r w:rsidRPr="00BA346D">
        <w:t>袁国铭. 关系数据库规范化设计应用初探[C]// 中国电子学会信息论学术年会. 2010.</w:t>
      </w:r>
    </w:p>
    <w:p w:rsidR="00BA346D" w:rsidRPr="00BA346D" w:rsidRDefault="00BA346D" w:rsidP="00BA346D">
      <w:pPr>
        <w:pStyle w:val="a1"/>
      </w:pPr>
      <w:r w:rsidRPr="00BA346D">
        <w:t>周浩. PHP 4.x与电子商务网站开发实战[M]. 人民邮电出版社, 2001.</w:t>
      </w:r>
    </w:p>
    <w:p w:rsidR="00BA346D" w:rsidRPr="00BA346D" w:rsidRDefault="00BA346D" w:rsidP="00BA346D">
      <w:pPr>
        <w:pStyle w:val="a1"/>
      </w:pPr>
      <w:r w:rsidRPr="00BA346D">
        <w:t>田宁莉. 基于PHP的Web数据库访问[J]. 科技风, 2008, 29(5):45-45.</w:t>
      </w:r>
    </w:p>
    <w:p w:rsidR="00BA346D" w:rsidRPr="00BA346D" w:rsidRDefault="00BA346D" w:rsidP="00BA346D">
      <w:pPr>
        <w:pStyle w:val="a1"/>
      </w:pPr>
      <w:r w:rsidRPr="00BA346D">
        <w:t xml:space="preserve">毕建信. 基于MVC设计模式的Web应用研究与实现[D]. 武汉理工大学, 2006. </w:t>
      </w:r>
    </w:p>
    <w:p w:rsidR="00BA346D" w:rsidRPr="00BA346D" w:rsidRDefault="00BA346D" w:rsidP="00BA346D">
      <w:pPr>
        <w:pStyle w:val="a1"/>
      </w:pPr>
      <w:bookmarkStart w:id="237" w:name="_Ref354858667"/>
      <w:bookmarkStart w:id="238" w:name="_Ref354858393"/>
      <w:r w:rsidRPr="00BA346D">
        <w:t>RON PATTON. 软件测试(英文版.第2版)[M]. 机械工业出版社, 2006.</w:t>
      </w:r>
    </w:p>
    <w:p w:rsidR="00BA346D" w:rsidRPr="00BA346D" w:rsidRDefault="00BA346D" w:rsidP="00BA346D">
      <w:pPr>
        <w:pStyle w:val="a1"/>
      </w:pPr>
      <w:bookmarkStart w:id="239" w:name="_Ref326081434"/>
      <w:bookmarkStart w:id="240" w:name="_Ref322962423"/>
      <w:bookmarkEnd w:id="237"/>
      <w:bookmarkEnd w:id="238"/>
      <w:r w:rsidRPr="00BA346D">
        <w:t>库少平, 张毅. 网页设计基础教程[M]. 北京邮电大学出版社, 2010.</w:t>
      </w:r>
    </w:p>
    <w:bookmarkEnd w:id="239"/>
    <w:bookmarkEnd w:id="240"/>
    <w:p w:rsidR="004A5C41" w:rsidRPr="009769D2" w:rsidRDefault="00BA346D" w:rsidP="00BA346D">
      <w:pPr>
        <w:pStyle w:val="a1"/>
      </w:pPr>
      <w:r w:rsidRPr="00BA346D">
        <w:t>丁月光. PHP+MySQL动态网站开发[M]. 清华大学出版社, 2008.</w:t>
      </w:r>
      <w:bookmarkEnd w:id="236"/>
    </w:p>
    <w:p w:rsidR="004A5C41" w:rsidRDefault="004A5C41" w:rsidP="004A5C41">
      <w:pPr>
        <w:pStyle w:val="aff2"/>
        <w:spacing w:before="240"/>
      </w:pPr>
      <w:bookmarkStart w:id="241" w:name="_Toc450207292"/>
      <w:r w:rsidRPr="001527A0">
        <w:rPr>
          <w:rFonts w:hint="eastAsia"/>
        </w:rPr>
        <w:lastRenderedPageBreak/>
        <w:t>致谢</w:t>
      </w:r>
      <w:bookmarkEnd w:id="241"/>
    </w:p>
    <w:p w:rsidR="00BA346D" w:rsidRPr="00BA346D" w:rsidRDefault="00BA346D" w:rsidP="00BA346D">
      <w:pPr>
        <w:pStyle w:val="aff3"/>
        <w:ind w:firstLine="420"/>
      </w:pPr>
      <w:r>
        <w:t>本</w:t>
      </w:r>
      <w:r w:rsidRPr="00BA346D">
        <w:rPr>
          <w:rFonts w:hint="eastAsia"/>
        </w:rPr>
        <w:t>人的</w:t>
      </w:r>
      <w:r w:rsidRPr="00BA346D">
        <w:t>论文是在</w:t>
      </w:r>
      <w:r w:rsidRPr="00BA346D">
        <w:rPr>
          <w:rFonts w:hint="eastAsia"/>
        </w:rPr>
        <w:t>惠征导师</w:t>
      </w:r>
      <w:r w:rsidRPr="00BA346D">
        <w:t>的悉心指导下完成的。</w:t>
      </w:r>
      <w:r w:rsidR="00B456E2">
        <w:rPr>
          <w:rFonts w:hint="eastAsia"/>
        </w:rPr>
        <w:t>我非常感谢惠征导师，他严肃的科学态度，严谨</w:t>
      </w:r>
      <w:r w:rsidRPr="00BA346D">
        <w:rPr>
          <w:rFonts w:hint="eastAsia"/>
        </w:rPr>
        <w:t>的治学精神，精益求精的工作作风，深深地感染和激励着我。他指导</w:t>
      </w:r>
      <w:r w:rsidRPr="00BA346D">
        <w:t>我树立了远大学术目标</w:t>
      </w:r>
      <w:r w:rsidRPr="00BA346D">
        <w:rPr>
          <w:rFonts w:hint="eastAsia"/>
        </w:rPr>
        <w:t>，同时教我</w:t>
      </w:r>
      <w:r w:rsidRPr="00BA346D">
        <w:t>掌握基本的研究方法。</w:t>
      </w:r>
      <w:r w:rsidRPr="00BA346D">
        <w:rPr>
          <w:rFonts w:hint="eastAsia"/>
        </w:rPr>
        <w:t>这次</w:t>
      </w:r>
      <w:r w:rsidR="00B456E2">
        <w:t>论文从选题到完成，</w:t>
      </w:r>
      <w:r w:rsidR="00B456E2">
        <w:rPr>
          <w:rFonts w:hint="eastAsia"/>
        </w:rPr>
        <w:t>各</w:t>
      </w:r>
      <w:r w:rsidRPr="00BA346D">
        <w:rPr>
          <w:rFonts w:hint="eastAsia"/>
        </w:rPr>
        <w:t>个环节</w:t>
      </w:r>
      <w:r w:rsidRPr="00BA346D">
        <w:t>都是在</w:t>
      </w:r>
      <w:r w:rsidRPr="00BA346D">
        <w:rPr>
          <w:rFonts w:hint="eastAsia"/>
        </w:rPr>
        <w:t>惠征</w:t>
      </w:r>
      <w:r w:rsidRPr="00BA346D">
        <w:t>导师的指导下完成的，倾注了导师大量心血。</w:t>
      </w:r>
      <w:r w:rsidRPr="00BA346D">
        <w:rPr>
          <w:rFonts w:hint="eastAsia"/>
        </w:rPr>
        <w:t>他</w:t>
      </w:r>
      <w:r w:rsidRPr="00BA346D">
        <w:t>对于论文和程序中错误的地方给我很多指导，及时纠正了我的错误</w:t>
      </w:r>
      <w:r w:rsidR="00D61F3D">
        <w:rPr>
          <w:rFonts w:hint="eastAsia"/>
        </w:rPr>
        <w:t>。同时，他的治学精神和为人处事态度，对我都有很大的启发和影响。</w:t>
      </w:r>
      <w:r w:rsidRPr="00BA346D">
        <w:t>在</w:t>
      </w:r>
      <w:r w:rsidR="00D61F3D">
        <w:rPr>
          <w:rFonts w:hint="eastAsia"/>
        </w:rPr>
        <w:t>这里</w:t>
      </w:r>
      <w:r w:rsidRPr="00BA346D">
        <w:t>，谨向</w:t>
      </w:r>
      <w:r w:rsidRPr="00BA346D">
        <w:rPr>
          <w:rFonts w:hint="eastAsia"/>
        </w:rPr>
        <w:t>惠征</w:t>
      </w:r>
      <w:r w:rsidRPr="00BA346D">
        <w:t xml:space="preserve">导师表示衷心的感谢！ </w:t>
      </w:r>
    </w:p>
    <w:p w:rsidR="00BA346D" w:rsidRPr="00BA346D" w:rsidRDefault="00BA346D" w:rsidP="00BA346D">
      <w:pPr>
        <w:pStyle w:val="aff3"/>
        <w:ind w:firstLine="420"/>
      </w:pPr>
      <w:r>
        <w:rPr>
          <w:rFonts w:hint="eastAsia"/>
        </w:rPr>
        <w:t>此次的</w:t>
      </w:r>
      <w:r w:rsidRPr="00BA346D">
        <w:t>毕业设计，</w:t>
      </w:r>
      <w:r w:rsidRPr="00BA346D">
        <w:rPr>
          <w:rFonts w:hint="eastAsia"/>
        </w:rPr>
        <w:t>或</w:t>
      </w:r>
      <w:r w:rsidRPr="00BA346D">
        <w:t>许是我</w:t>
      </w:r>
      <w:r w:rsidRPr="00BA346D">
        <w:rPr>
          <w:rFonts w:hint="eastAsia"/>
        </w:rPr>
        <w:t>在</w:t>
      </w:r>
      <w:r w:rsidRPr="00BA346D">
        <w:t>大学</w:t>
      </w:r>
      <w:r w:rsidRPr="00BA346D">
        <w:rPr>
          <w:rFonts w:hint="eastAsia"/>
        </w:rPr>
        <w:t>期间</w:t>
      </w:r>
      <w:r w:rsidRPr="00BA346D">
        <w:t>交上的最后</w:t>
      </w:r>
      <w:r w:rsidRPr="00BA346D">
        <w:rPr>
          <w:rFonts w:hint="eastAsia"/>
        </w:rPr>
        <w:t>的</w:t>
      </w:r>
      <w:r w:rsidRPr="00BA346D">
        <w:t>作业</w:t>
      </w:r>
      <w:r w:rsidRPr="00BA346D">
        <w:rPr>
          <w:rFonts w:hint="eastAsia"/>
        </w:rPr>
        <w:t>了</w:t>
      </w:r>
      <w:r w:rsidRPr="00BA346D">
        <w:t>。</w:t>
      </w:r>
      <w:r w:rsidRPr="00BA346D">
        <w:rPr>
          <w:rFonts w:hint="eastAsia"/>
        </w:rPr>
        <w:t>我必须再一次对大学期间给予</w:t>
      </w:r>
      <w:r w:rsidR="005D5FB4">
        <w:rPr>
          <w:rFonts w:hint="eastAsia"/>
        </w:rPr>
        <w:t>我支持和帮助的老师和同学表示由衷的感谢，因为有你们在我身边，让我每次遇到困难的时候，都能够少走很多的弯路，达到工作效率最高。时至今日，让我能够顺利的完成此次的系统设计，谢谢你们。</w:t>
      </w:r>
      <w:r w:rsidR="005D5FB4" w:rsidRPr="00BA346D">
        <w:t xml:space="preserve"> </w:t>
      </w:r>
    </w:p>
    <w:p w:rsidR="0011756B" w:rsidRDefault="00BA346D" w:rsidP="005D5FB4">
      <w:pPr>
        <w:pStyle w:val="aff3"/>
        <w:ind w:firstLine="420"/>
      </w:pPr>
      <w:r>
        <w:t>最后，要感谢各位论文评审和参与</w:t>
      </w:r>
      <w:r w:rsidRPr="00BA346D">
        <w:rPr>
          <w:rFonts w:hint="eastAsia"/>
        </w:rPr>
        <w:t>。</w:t>
      </w:r>
    </w:p>
    <w:sectPr w:rsidR="0011756B" w:rsidSect="0052657F">
      <w:footerReference w:type="default" r:id="rId76"/>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EE6" w:rsidRDefault="00DE2EE6">
      <w:r>
        <w:separator/>
      </w:r>
    </w:p>
  </w:endnote>
  <w:endnote w:type="continuationSeparator" w:id="0">
    <w:p w:rsidR="00DE2EE6" w:rsidRDefault="00DE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onospac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Default="0061552D">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9F7878" w:rsidRDefault="0061552D" w:rsidP="00173CF9">
    <w:pPr>
      <w:pStyle w:val="af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Default="0061552D">
    <w:pPr>
      <w:pStyle w:val="af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9F7878" w:rsidRDefault="0061552D" w:rsidP="00173CF9">
    <w:pPr>
      <w:pStyle w:val="afb"/>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9F7878" w:rsidRDefault="0061552D" w:rsidP="00173CF9">
    <w:pPr>
      <w:pStyle w:val="afb"/>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9F7878" w:rsidRDefault="0061552D" w:rsidP="00173CF9">
    <w:pPr>
      <w:pStyle w:val="afb"/>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57059A" w:rsidRDefault="0061552D" w:rsidP="00173CF9">
    <w:pPr>
      <w:pStyle w:val="afb"/>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57059A" w:rsidRDefault="0061552D" w:rsidP="00173CF9">
    <w:pPr>
      <w:pStyle w:val="afb"/>
      <w:jc w:val="center"/>
    </w:pPr>
    <w:r>
      <w:rPr>
        <w:rStyle w:val="afc"/>
      </w:rPr>
      <w:fldChar w:fldCharType="begin"/>
    </w:r>
    <w:r>
      <w:rPr>
        <w:rStyle w:val="afc"/>
      </w:rPr>
      <w:instrText xml:space="preserve"> PAGE </w:instrText>
    </w:r>
    <w:r>
      <w:rPr>
        <w:rStyle w:val="afc"/>
      </w:rPr>
      <w:fldChar w:fldCharType="separate"/>
    </w:r>
    <w:r w:rsidR="00031C04">
      <w:rPr>
        <w:rStyle w:val="afc"/>
        <w:noProof/>
      </w:rPr>
      <w:t>25</w:t>
    </w:r>
    <w:r>
      <w:rPr>
        <w:rStyle w:val="afc"/>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EE6" w:rsidRDefault="00DE2EE6">
      <w:r>
        <w:separator/>
      </w:r>
    </w:p>
  </w:footnote>
  <w:footnote w:type="continuationSeparator" w:id="0">
    <w:p w:rsidR="00DE2EE6" w:rsidRDefault="00DE2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7C18C4" w:rsidRDefault="0061552D" w:rsidP="00173CF9">
    <w:pPr>
      <w:pStyle w:val="afd"/>
    </w:pPr>
    <w:r>
      <w:rPr>
        <w:rFonts w:hint="eastAsia"/>
      </w:rPr>
      <w:t>人力资源管理的趋势与创新</w:t>
    </w:r>
  </w:p>
  <w:p w:rsidR="0061552D" w:rsidRPr="00E54B5F" w:rsidRDefault="0061552D" w:rsidP="00173CF9">
    <w:pPr>
      <w:pStyle w:val="afd"/>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Default="0061552D" w:rsidP="00BA346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Default="0061552D">
    <w:pPr>
      <w:pStyle w:val="af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B6541E" w:rsidRDefault="0061552D" w:rsidP="00173CF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2D" w:rsidRPr="007C1074" w:rsidRDefault="0061552D" w:rsidP="00173CF9">
    <w:pPr>
      <w:pStyle w:val="afd"/>
    </w:pPr>
    <w:r>
      <w:rPr>
        <w:rFonts w:hint="eastAsia"/>
      </w:rPr>
      <w:t>云南特产主题网站的设计与实现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Full" w:cryptAlgorithmClass="hash" w:cryptAlgorithmType="typeAny" w:cryptAlgorithmSid="4" w:cryptSpinCount="100000" w:hash="b++Lri+/HUXxe92D89JIZd9i/RQ=" w:salt="hW12dXcFbZfQD2+5rWuHOw=="/>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104F8"/>
    <w:rsid w:val="00020E57"/>
    <w:rsid w:val="00031C04"/>
    <w:rsid w:val="00031F58"/>
    <w:rsid w:val="0003694D"/>
    <w:rsid w:val="0005128D"/>
    <w:rsid w:val="00055EC0"/>
    <w:rsid w:val="00067E4B"/>
    <w:rsid w:val="000749BC"/>
    <w:rsid w:val="000A0378"/>
    <w:rsid w:val="000C4D74"/>
    <w:rsid w:val="000F1467"/>
    <w:rsid w:val="00100CE2"/>
    <w:rsid w:val="0011212A"/>
    <w:rsid w:val="0011756B"/>
    <w:rsid w:val="00122119"/>
    <w:rsid w:val="00123CD4"/>
    <w:rsid w:val="00144F6F"/>
    <w:rsid w:val="00152225"/>
    <w:rsid w:val="00173CF9"/>
    <w:rsid w:val="001A48D5"/>
    <w:rsid w:val="001C5EEE"/>
    <w:rsid w:val="001D5D11"/>
    <w:rsid w:val="001D684B"/>
    <w:rsid w:val="001E3D81"/>
    <w:rsid w:val="001E707B"/>
    <w:rsid w:val="001F1EC2"/>
    <w:rsid w:val="001F3194"/>
    <w:rsid w:val="002324A8"/>
    <w:rsid w:val="002613BD"/>
    <w:rsid w:val="00266732"/>
    <w:rsid w:val="002705EB"/>
    <w:rsid w:val="0028333D"/>
    <w:rsid w:val="00293ED7"/>
    <w:rsid w:val="002C07B9"/>
    <w:rsid w:val="002C7C48"/>
    <w:rsid w:val="002E5DC0"/>
    <w:rsid w:val="00305728"/>
    <w:rsid w:val="0032530F"/>
    <w:rsid w:val="00327A9A"/>
    <w:rsid w:val="0033034D"/>
    <w:rsid w:val="0034641B"/>
    <w:rsid w:val="003614F4"/>
    <w:rsid w:val="003642D0"/>
    <w:rsid w:val="00365D61"/>
    <w:rsid w:val="0036732D"/>
    <w:rsid w:val="003774D2"/>
    <w:rsid w:val="0039659E"/>
    <w:rsid w:val="0039660D"/>
    <w:rsid w:val="00397B46"/>
    <w:rsid w:val="003B05A6"/>
    <w:rsid w:val="003B74BD"/>
    <w:rsid w:val="003D570B"/>
    <w:rsid w:val="003F268C"/>
    <w:rsid w:val="003F38A9"/>
    <w:rsid w:val="00405F41"/>
    <w:rsid w:val="004110EF"/>
    <w:rsid w:val="00415343"/>
    <w:rsid w:val="004157B5"/>
    <w:rsid w:val="00423EB1"/>
    <w:rsid w:val="0043379F"/>
    <w:rsid w:val="004346DB"/>
    <w:rsid w:val="0044201F"/>
    <w:rsid w:val="00460469"/>
    <w:rsid w:val="00471E51"/>
    <w:rsid w:val="004727E5"/>
    <w:rsid w:val="00483360"/>
    <w:rsid w:val="00491C8C"/>
    <w:rsid w:val="00497E18"/>
    <w:rsid w:val="004A5C41"/>
    <w:rsid w:val="004C0DFB"/>
    <w:rsid w:val="004C0EB1"/>
    <w:rsid w:val="004D4C83"/>
    <w:rsid w:val="004E7B65"/>
    <w:rsid w:val="00501EA4"/>
    <w:rsid w:val="00510FA4"/>
    <w:rsid w:val="005258F2"/>
    <w:rsid w:val="0052657F"/>
    <w:rsid w:val="00535ABC"/>
    <w:rsid w:val="00553B1B"/>
    <w:rsid w:val="00562687"/>
    <w:rsid w:val="005754B8"/>
    <w:rsid w:val="00577735"/>
    <w:rsid w:val="00593041"/>
    <w:rsid w:val="00595D48"/>
    <w:rsid w:val="00596E24"/>
    <w:rsid w:val="00597966"/>
    <w:rsid w:val="005A0C70"/>
    <w:rsid w:val="005A370D"/>
    <w:rsid w:val="005A58BB"/>
    <w:rsid w:val="005D3CB4"/>
    <w:rsid w:val="005D409B"/>
    <w:rsid w:val="005D5FB4"/>
    <w:rsid w:val="005E219F"/>
    <w:rsid w:val="005E58BC"/>
    <w:rsid w:val="0060727F"/>
    <w:rsid w:val="006072EF"/>
    <w:rsid w:val="0061552D"/>
    <w:rsid w:val="00633AB6"/>
    <w:rsid w:val="0063589B"/>
    <w:rsid w:val="00653D24"/>
    <w:rsid w:val="006546B0"/>
    <w:rsid w:val="00654C04"/>
    <w:rsid w:val="006637DA"/>
    <w:rsid w:val="00676776"/>
    <w:rsid w:val="00683972"/>
    <w:rsid w:val="00697822"/>
    <w:rsid w:val="006A01A7"/>
    <w:rsid w:val="006B1DAE"/>
    <w:rsid w:val="006B72D7"/>
    <w:rsid w:val="006C534C"/>
    <w:rsid w:val="006D2896"/>
    <w:rsid w:val="006E0EEF"/>
    <w:rsid w:val="00700BDA"/>
    <w:rsid w:val="00721223"/>
    <w:rsid w:val="00723A9C"/>
    <w:rsid w:val="007527CA"/>
    <w:rsid w:val="007814C0"/>
    <w:rsid w:val="007931FB"/>
    <w:rsid w:val="007A1E9B"/>
    <w:rsid w:val="007A5E27"/>
    <w:rsid w:val="007C7DEA"/>
    <w:rsid w:val="007F63A4"/>
    <w:rsid w:val="007F64C0"/>
    <w:rsid w:val="008071D4"/>
    <w:rsid w:val="00807AA3"/>
    <w:rsid w:val="008121A1"/>
    <w:rsid w:val="00815D84"/>
    <w:rsid w:val="00825453"/>
    <w:rsid w:val="00826DFF"/>
    <w:rsid w:val="0083301C"/>
    <w:rsid w:val="00834006"/>
    <w:rsid w:val="00846962"/>
    <w:rsid w:val="008479A2"/>
    <w:rsid w:val="00853FC2"/>
    <w:rsid w:val="00854B5E"/>
    <w:rsid w:val="008A5395"/>
    <w:rsid w:val="008B6688"/>
    <w:rsid w:val="009030E7"/>
    <w:rsid w:val="00946358"/>
    <w:rsid w:val="00954274"/>
    <w:rsid w:val="009543CF"/>
    <w:rsid w:val="00961B5D"/>
    <w:rsid w:val="00965329"/>
    <w:rsid w:val="00981E17"/>
    <w:rsid w:val="0098662E"/>
    <w:rsid w:val="009A1049"/>
    <w:rsid w:val="009A3397"/>
    <w:rsid w:val="009A421F"/>
    <w:rsid w:val="009B4116"/>
    <w:rsid w:val="009B5683"/>
    <w:rsid w:val="009B5CFB"/>
    <w:rsid w:val="009C4FAC"/>
    <w:rsid w:val="009D5BC8"/>
    <w:rsid w:val="009E0298"/>
    <w:rsid w:val="009E654F"/>
    <w:rsid w:val="009F216B"/>
    <w:rsid w:val="00A025EB"/>
    <w:rsid w:val="00A20B42"/>
    <w:rsid w:val="00A4231B"/>
    <w:rsid w:val="00A513A2"/>
    <w:rsid w:val="00A72F8F"/>
    <w:rsid w:val="00A75D64"/>
    <w:rsid w:val="00A96078"/>
    <w:rsid w:val="00AC21C0"/>
    <w:rsid w:val="00AD6AD5"/>
    <w:rsid w:val="00AF3ECE"/>
    <w:rsid w:val="00AF74F1"/>
    <w:rsid w:val="00B10A09"/>
    <w:rsid w:val="00B2124C"/>
    <w:rsid w:val="00B334D5"/>
    <w:rsid w:val="00B456E2"/>
    <w:rsid w:val="00B46365"/>
    <w:rsid w:val="00B559E3"/>
    <w:rsid w:val="00B6414E"/>
    <w:rsid w:val="00B665C7"/>
    <w:rsid w:val="00B66954"/>
    <w:rsid w:val="00B76A95"/>
    <w:rsid w:val="00B96F37"/>
    <w:rsid w:val="00BA346D"/>
    <w:rsid w:val="00BB44BC"/>
    <w:rsid w:val="00BC39C5"/>
    <w:rsid w:val="00BD5EAE"/>
    <w:rsid w:val="00BE6CA6"/>
    <w:rsid w:val="00C06E32"/>
    <w:rsid w:val="00C1712D"/>
    <w:rsid w:val="00C20AF0"/>
    <w:rsid w:val="00C2664A"/>
    <w:rsid w:val="00C31709"/>
    <w:rsid w:val="00C735B8"/>
    <w:rsid w:val="00C74485"/>
    <w:rsid w:val="00C833E2"/>
    <w:rsid w:val="00C85C86"/>
    <w:rsid w:val="00C87D44"/>
    <w:rsid w:val="00CC088F"/>
    <w:rsid w:val="00CC3626"/>
    <w:rsid w:val="00CC5924"/>
    <w:rsid w:val="00CE6BA4"/>
    <w:rsid w:val="00CF24A6"/>
    <w:rsid w:val="00D151AF"/>
    <w:rsid w:val="00D26EC5"/>
    <w:rsid w:val="00D30DD1"/>
    <w:rsid w:val="00D36271"/>
    <w:rsid w:val="00D44776"/>
    <w:rsid w:val="00D45066"/>
    <w:rsid w:val="00D5635E"/>
    <w:rsid w:val="00D61F3D"/>
    <w:rsid w:val="00D64C7A"/>
    <w:rsid w:val="00D653EA"/>
    <w:rsid w:val="00D67B1F"/>
    <w:rsid w:val="00D67C93"/>
    <w:rsid w:val="00D77023"/>
    <w:rsid w:val="00D83F4A"/>
    <w:rsid w:val="00D9130A"/>
    <w:rsid w:val="00DB07E5"/>
    <w:rsid w:val="00DC1724"/>
    <w:rsid w:val="00DE2EE6"/>
    <w:rsid w:val="00DE39E3"/>
    <w:rsid w:val="00DF5330"/>
    <w:rsid w:val="00DF7334"/>
    <w:rsid w:val="00E06DBB"/>
    <w:rsid w:val="00E311B1"/>
    <w:rsid w:val="00E375A6"/>
    <w:rsid w:val="00E400D2"/>
    <w:rsid w:val="00E50623"/>
    <w:rsid w:val="00E60F59"/>
    <w:rsid w:val="00E91A1A"/>
    <w:rsid w:val="00E92744"/>
    <w:rsid w:val="00EB50C7"/>
    <w:rsid w:val="00ED2ED9"/>
    <w:rsid w:val="00ED46F8"/>
    <w:rsid w:val="00EE482D"/>
    <w:rsid w:val="00EE5620"/>
    <w:rsid w:val="00EF26AD"/>
    <w:rsid w:val="00EF78D6"/>
    <w:rsid w:val="00F00C58"/>
    <w:rsid w:val="00F16CC1"/>
    <w:rsid w:val="00F20470"/>
    <w:rsid w:val="00F21BC1"/>
    <w:rsid w:val="00F22E72"/>
    <w:rsid w:val="00F453DA"/>
    <w:rsid w:val="00F50D19"/>
    <w:rsid w:val="00F51CA5"/>
    <w:rsid w:val="00F530E9"/>
    <w:rsid w:val="00F555E0"/>
    <w:rsid w:val="00F67D47"/>
    <w:rsid w:val="00F74C55"/>
    <w:rsid w:val="00F76A0F"/>
    <w:rsid w:val="00FB6690"/>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9" w:unhideWhenUsed="0"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lsdException w:name="toc 2" w:uiPriority="39"/>
    <w:lsdException w:name="toc 3"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uiPriority="0"/>
    <w:lsdException w:name="footer" w:uiPriority="0"/>
    <w:lsdException w:name="index heading" w:locked="0"/>
    <w:lsdException w:name="caption" w:locked="0"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uiPriority="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semiHidden="0" w:uiPriority="0" w:unhideWhenUsed="0" w:qFormat="1"/>
    <w:lsdException w:name="Closing" w:locked="0"/>
    <w:lsdException w:name="Signature" w:locked="0"/>
    <w:lsdException w:name="Default Paragraph Font" w:locked="0" w:uiPriority="0"/>
    <w:lsdException w:name="Body Text" w:locked="0" w:uiPriority="0" w:qFormat="1"/>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FollowedHyperlink" w:locked="0" w:qFormat="1"/>
    <w:lsdException w:name="Strong" w:locked="0" w:semiHidden="0" w:uiPriority="22" w:unhideWhenUsed="0" w:qFormat="1"/>
    <w:lsdException w:name="Emphasis" w:locked="0" w:semiHidden="0" w:uiPriority="20" w:unhideWhenUsed="0" w:qFormat="1"/>
    <w:lsdException w:name="Document Map" w:locked="0" w:uiPriority="0" w:qFormat="1"/>
    <w:lsdException w:name="Plain Text" w:locked="0"/>
    <w:lsdException w:name="E-mail Signature" w:locked="0"/>
    <w:lsdException w:name="HTML Top of Form" w:locked="0"/>
    <w:lsdException w:name="HTML Bottom of Form" w:locked="0"/>
    <w:lsdException w:name="Normal (Web)" w:locked="0" w:uiPriority="0" w:qFormat="1"/>
    <w:lsdException w:name="HTML Acronym" w:locked="0"/>
    <w:lsdException w:name="HTML Address" w:locked="0"/>
    <w:lsdException w:name="HTML Cite" w:locked="0"/>
    <w:lsdException w:name="HTML Code" w:locked="0" w:qFormat="1"/>
    <w:lsdException w:name="HTML Definition" w:locked="0" w:qFormat="1"/>
    <w:lsdException w:name="HTML Keyboard" w:locked="0"/>
    <w:lsdException w:name="HTML Preformatted" w:locked="0"/>
    <w:lsdException w:name="HTML Sample" w:locked="0"/>
    <w:lsdException w:name="HTML Typewriter" w:locked="0" w:qFormat="1"/>
    <w:lsdException w:name="HTML Variable" w:locked="0"/>
    <w:lsdException w:name="Normal Table" w:locked="0"/>
    <w:lsdException w:name="annotation subject" w:locked="0"/>
    <w:lsdException w:name="No List" w:locked="0"/>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locked="0"/>
    <w:lsdException w:name="Table Colorful 3" w:locked="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locked="0"/>
    <w:lsdException w:name="Table Elegant" w:locked="0"/>
    <w:lsdException w:name="Table Professional" w:uiPriority="0"/>
    <w:lsdException w:name="Table Subtle 1" w:uiPriority="0"/>
    <w:lsdException w:name="Table Subtle 2" w:uiPriority="0"/>
    <w:lsdException w:name="Table Web 1" w:uiPriority="0"/>
    <w:lsdException w:name="Table Web 2" w:locked="0"/>
    <w:lsdException w:name="Table Web 3" w:locked="0"/>
    <w:lsdException w:name="Balloon Text" w:locked="0" w:uiPriority="0" w:qFormat="1"/>
    <w:lsdException w:name="Table Grid" w:semiHidden="0" w:uiPriority="0" w:unhideWhenUsed="0"/>
    <w:lsdException w:name="Table Theme" w:uiPriority="0"/>
    <w:lsdException w:name="Placeholder Text" w:locked="0" w:unhideWhenUsed="0"/>
    <w:lsdException w:name="No Spacing" w:locked="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Char"/>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Char"/>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Char"/>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Char"/>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Char"/>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
    <w:rsid w:val="004A5C41"/>
    <w:rPr>
      <w:rFonts w:ascii="黑体" w:eastAsia="黑体" w:hAnsi="Times New Roman"/>
      <w:bCs/>
      <w:kern w:val="2"/>
      <w:sz w:val="30"/>
      <w:szCs w:val="44"/>
    </w:rPr>
  </w:style>
  <w:style w:type="character" w:customStyle="1" w:styleId="2Char">
    <w:name w:val="标题 2 Char"/>
    <w:link w:val="2"/>
    <w:rsid w:val="004A5C41"/>
    <w:rPr>
      <w:rFonts w:ascii="黑体" w:eastAsia="黑体" w:hAnsi="Arial"/>
      <w:bCs/>
      <w:kern w:val="2"/>
      <w:sz w:val="28"/>
      <w:szCs w:val="32"/>
    </w:rPr>
  </w:style>
  <w:style w:type="character" w:customStyle="1" w:styleId="3Char">
    <w:name w:val="标题 3 Char"/>
    <w:link w:val="3"/>
    <w:rsid w:val="004A5C41"/>
    <w:rPr>
      <w:rFonts w:ascii="黑体" w:eastAsia="黑体" w:hAnsi="Times New Roman"/>
      <w:bCs/>
      <w:kern w:val="2"/>
      <w:sz w:val="24"/>
      <w:szCs w:val="32"/>
    </w:rPr>
  </w:style>
  <w:style w:type="character" w:customStyle="1" w:styleId="4Char">
    <w:name w:val="标题 4 Char"/>
    <w:link w:val="4"/>
    <w:rsid w:val="004A5C41"/>
    <w:rPr>
      <w:rFonts w:ascii="宋体" w:hAnsi="Arial"/>
      <w:bCs/>
      <w:kern w:val="2"/>
      <w:sz w:val="24"/>
      <w:szCs w:val="28"/>
    </w:rPr>
  </w:style>
  <w:style w:type="character" w:customStyle="1" w:styleId="5Char">
    <w:name w:val="标题 5 Char"/>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qFormat/>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0">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0">
    <w:name w:val="内封2基本信息"/>
    <w:basedOn w:val="a4"/>
    <w:next w:val="a5"/>
    <w:locked/>
    <w:rsid w:val="00483360"/>
    <w:pPr>
      <w:snapToGrid w:val="0"/>
      <w:spacing w:line="360" w:lineRule="auto"/>
      <w:ind w:leftChars="1100" w:left="1100"/>
      <w:jc w:val="left"/>
    </w:pPr>
    <w:rPr>
      <w:sz w:val="24"/>
    </w:rPr>
  </w:style>
  <w:style w:type="character" w:customStyle="1" w:styleId="21">
    <w:name w:val="内封2基本信息文字"/>
    <w:qFormat/>
    <w:rsid w:val="00483360"/>
    <w:rPr>
      <w:rFonts w:ascii="宋体" w:eastAsia="宋体"/>
      <w:sz w:val="24"/>
      <w:u w:val="single"/>
    </w:rPr>
  </w:style>
  <w:style w:type="paragraph" w:customStyle="1" w:styleId="22">
    <w:name w:val="内封2署尾"/>
    <w:basedOn w:val="a4"/>
    <w:next w:val="a5"/>
    <w:locked/>
    <w:rsid w:val="00483360"/>
    <w:pPr>
      <w:spacing w:line="360" w:lineRule="auto"/>
      <w:jc w:val="center"/>
    </w:pPr>
    <w:rPr>
      <w:rFonts w:ascii="宋体" w:hAnsi="宋体"/>
      <w:sz w:val="24"/>
    </w:rPr>
  </w:style>
  <w:style w:type="paragraph" w:customStyle="1" w:styleId="23">
    <w:name w:val="内封2抬头"/>
    <w:basedOn w:val="a5"/>
    <w:locked/>
    <w:rsid w:val="00483360"/>
    <w:pPr>
      <w:spacing w:line="240" w:lineRule="auto"/>
      <w:ind w:firstLineChars="0" w:firstLine="0"/>
      <w:jc w:val="center"/>
    </w:pPr>
    <w:rPr>
      <w:rFonts w:hAnsi="宋体"/>
      <w:b/>
      <w:sz w:val="36"/>
      <w:szCs w:val="36"/>
    </w:rPr>
  </w:style>
  <w:style w:type="paragraph" w:customStyle="1" w:styleId="24">
    <w:name w:val="内封2英文标题"/>
    <w:basedOn w:val="aa"/>
    <w:next w:val="a5"/>
    <w:locked/>
    <w:rsid w:val="00483360"/>
    <w:pPr>
      <w:spacing w:before="0" w:after="0" w:line="400" w:lineRule="exact"/>
      <w:outlineLvl w:val="9"/>
    </w:pPr>
    <w:rPr>
      <w:rFonts w:ascii="Times New Roman" w:hAnsi="Times New Roman"/>
    </w:rPr>
  </w:style>
  <w:style w:type="paragraph" w:customStyle="1" w:styleId="25">
    <w:name w:val="内封2英文副标题"/>
    <w:basedOn w:val="a4"/>
    <w:next w:val="a5"/>
    <w:locked/>
    <w:rsid w:val="00483360"/>
    <w:pPr>
      <w:ind w:rightChars="300" w:right="300"/>
      <w:jc w:val="right"/>
    </w:pPr>
    <w:rPr>
      <w:b/>
      <w:sz w:val="30"/>
    </w:rPr>
  </w:style>
  <w:style w:type="paragraph" w:customStyle="1" w:styleId="26">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Char"/>
    <w:locked/>
    <w:rsid w:val="00483360"/>
    <w:pPr>
      <w:tabs>
        <w:tab w:val="center" w:pos="4153"/>
        <w:tab w:val="right" w:pos="8306"/>
      </w:tabs>
      <w:snapToGrid w:val="0"/>
      <w:jc w:val="left"/>
    </w:pPr>
    <w:rPr>
      <w:sz w:val="18"/>
      <w:szCs w:val="18"/>
    </w:rPr>
  </w:style>
  <w:style w:type="character" w:customStyle="1" w:styleId="Char">
    <w:name w:val="页脚 Char"/>
    <w:link w:val="afb"/>
    <w:rsid w:val="004A5C41"/>
    <w:rPr>
      <w:rFonts w:ascii="Times New Roman" w:hAnsi="Times New Roman"/>
      <w:kern w:val="2"/>
      <w:sz w:val="18"/>
      <w:szCs w:val="18"/>
    </w:rPr>
  </w:style>
  <w:style w:type="character" w:styleId="afc">
    <w:name w:val="page number"/>
    <w:locked/>
    <w:rsid w:val="00483360"/>
  </w:style>
  <w:style w:type="paragraph" w:styleId="afd">
    <w:name w:val="header"/>
    <w:basedOn w:val="a4"/>
    <w:link w:val="Char0"/>
    <w:locked/>
    <w:rsid w:val="0048336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fd"/>
    <w:rsid w:val="004A5C41"/>
    <w:rPr>
      <w:rFonts w:ascii="Times New Roman" w:hAnsi="Times New Roman"/>
      <w:kern w:val="2"/>
      <w:sz w:val="18"/>
      <w:szCs w:val="18"/>
    </w:rPr>
  </w:style>
  <w:style w:type="paragraph" w:customStyle="1" w:styleId="afe">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7"/>
    <w:locked/>
    <w:rsid w:val="00483360"/>
    <w:pPr>
      <w:numPr>
        <w:numId w:val="24"/>
      </w:numPr>
      <w:spacing w:line="300" w:lineRule="auto"/>
    </w:pPr>
    <w:rPr>
      <w:sz w:val="24"/>
    </w:rPr>
  </w:style>
  <w:style w:type="paragraph" w:customStyle="1" w:styleId="aff">
    <w:name w:val="摘要英文作者"/>
    <w:basedOn w:val="aff0"/>
    <w:next w:val="a2"/>
    <w:locked/>
    <w:rsid w:val="00483360"/>
    <w:pPr>
      <w:spacing w:beforeLines="0" w:before="0" w:line="300" w:lineRule="auto"/>
    </w:pPr>
  </w:style>
  <w:style w:type="paragraph" w:customStyle="1" w:styleId="aff1">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e"/>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0">
    <w:name w:val="摘要中文作者"/>
    <w:basedOn w:val="a4"/>
    <w:next w:val="a3"/>
    <w:locked/>
    <w:rsid w:val="00483360"/>
    <w:pPr>
      <w:keepNext/>
      <w:spacing w:beforeLines="50" w:before="50" w:afterLines="50" w:after="50" w:line="360" w:lineRule="auto"/>
      <w:jc w:val="center"/>
    </w:pPr>
    <w:rPr>
      <w:sz w:val="28"/>
    </w:rPr>
  </w:style>
  <w:style w:type="paragraph" w:customStyle="1" w:styleId="aff2">
    <w:name w:val="致谢标题"/>
    <w:basedOn w:val="ac"/>
    <w:next w:val="aff3"/>
    <w:locked/>
    <w:rsid w:val="00483360"/>
  </w:style>
  <w:style w:type="paragraph" w:customStyle="1" w:styleId="aff3">
    <w:name w:val="致谢正文"/>
    <w:basedOn w:val="ad"/>
    <w:rsid w:val="00483360"/>
  </w:style>
  <w:style w:type="paragraph" w:customStyle="1" w:styleId="28">
    <w:name w:val="内封2中文副标题"/>
    <w:basedOn w:val="29"/>
    <w:locked/>
    <w:rsid w:val="00483360"/>
    <w:pPr>
      <w:ind w:right="630"/>
    </w:pPr>
    <w:rPr>
      <w:rFonts w:cs="宋体"/>
      <w:bCs/>
      <w:szCs w:val="20"/>
    </w:rPr>
  </w:style>
  <w:style w:type="paragraph" w:customStyle="1" w:styleId="aff4">
    <w:name w:val="摘要中文副标题"/>
    <w:basedOn w:val="a4"/>
    <w:next w:val="aff0"/>
    <w:locked/>
    <w:rsid w:val="00483360"/>
    <w:pPr>
      <w:ind w:rightChars="300" w:right="630"/>
      <w:jc w:val="right"/>
    </w:pPr>
    <w:rPr>
      <w:rFonts w:eastAsia="黑体"/>
      <w:sz w:val="28"/>
      <w:szCs w:val="32"/>
    </w:rPr>
  </w:style>
  <w:style w:type="paragraph" w:customStyle="1" w:styleId="aff5">
    <w:name w:val="摘要英文副标题"/>
    <w:basedOn w:val="a4"/>
    <w:next w:val="aff"/>
    <w:locked/>
    <w:rsid w:val="00483360"/>
    <w:pPr>
      <w:spacing w:line="300" w:lineRule="auto"/>
      <w:ind w:rightChars="300" w:right="630"/>
      <w:jc w:val="right"/>
    </w:pPr>
    <w:rPr>
      <w:b/>
      <w:sz w:val="28"/>
      <w:szCs w:val="32"/>
    </w:rPr>
  </w:style>
  <w:style w:type="paragraph" w:styleId="aa">
    <w:name w:val="Title"/>
    <w:basedOn w:val="a4"/>
    <w:link w:val="Char1"/>
    <w:uiPriority w:val="99"/>
    <w:qFormat/>
    <w:locked/>
    <w:rsid w:val="00483360"/>
    <w:pPr>
      <w:spacing w:before="240" w:after="60"/>
      <w:jc w:val="center"/>
      <w:outlineLvl w:val="0"/>
    </w:pPr>
    <w:rPr>
      <w:rFonts w:ascii="Arial" w:hAnsi="Arial" w:cs="Arial"/>
      <w:b/>
      <w:bCs/>
      <w:sz w:val="32"/>
      <w:szCs w:val="32"/>
    </w:rPr>
  </w:style>
  <w:style w:type="character" w:customStyle="1" w:styleId="Char1">
    <w:name w:val="标题 Char"/>
    <w:link w:val="aa"/>
    <w:uiPriority w:val="99"/>
    <w:rsid w:val="0011212A"/>
    <w:rPr>
      <w:rFonts w:ascii="Arial" w:hAnsi="Arial" w:cs="Arial"/>
      <w:b/>
      <w:bCs/>
      <w:kern w:val="2"/>
      <w:sz w:val="32"/>
      <w:szCs w:val="32"/>
    </w:rPr>
  </w:style>
  <w:style w:type="paragraph" w:styleId="af4">
    <w:name w:val="Body Text"/>
    <w:basedOn w:val="a4"/>
    <w:link w:val="Char2"/>
    <w:qFormat/>
    <w:rsid w:val="00483360"/>
    <w:pPr>
      <w:spacing w:after="120"/>
    </w:pPr>
  </w:style>
  <w:style w:type="character" w:customStyle="1" w:styleId="Char2">
    <w:name w:val="正文文本 Char"/>
    <w:link w:val="af4"/>
    <w:rsid w:val="004A5C41"/>
    <w:rPr>
      <w:rFonts w:ascii="Times New Roman" w:hAnsi="Times New Roman"/>
      <w:kern w:val="2"/>
      <w:sz w:val="21"/>
      <w:szCs w:val="24"/>
    </w:rPr>
  </w:style>
  <w:style w:type="table" w:styleId="aff6">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表格标题"/>
    <w:basedOn w:val="a4"/>
    <w:qFormat/>
    <w:rsid w:val="00483360"/>
    <w:pPr>
      <w:jc w:val="center"/>
    </w:pPr>
    <w:rPr>
      <w:rFonts w:ascii="宋体"/>
      <w:b/>
    </w:rPr>
  </w:style>
  <w:style w:type="paragraph" w:customStyle="1" w:styleId="aff8">
    <w:name w:val="表格正文"/>
    <w:basedOn w:val="a4"/>
    <w:rsid w:val="00483360"/>
    <w:pPr>
      <w:jc w:val="left"/>
    </w:pPr>
    <w:rPr>
      <w:rFonts w:ascii="宋体"/>
    </w:rPr>
  </w:style>
  <w:style w:type="paragraph" w:customStyle="1" w:styleId="aff9">
    <w:name w:val="程序"/>
    <w:basedOn w:val="a4"/>
    <w:qFormat/>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a">
    <w:name w:val="论文正文警告"/>
    <w:basedOn w:val="af"/>
    <w:next w:val="a5"/>
    <w:locked/>
    <w:rsid w:val="00483360"/>
    <w:rPr>
      <w:b/>
      <w:color w:val="FF0000"/>
    </w:rPr>
  </w:style>
  <w:style w:type="character" w:customStyle="1" w:styleId="affb">
    <w:name w:val="论文正文文字"/>
    <w:uiPriority w:val="99"/>
    <w:locked/>
    <w:rsid w:val="00483360"/>
    <w:rPr>
      <w:rFonts w:eastAsia="宋体"/>
      <w:noProof/>
      <w:sz w:val="24"/>
    </w:rPr>
  </w:style>
  <w:style w:type="paragraph" w:customStyle="1" w:styleId="29">
    <w:name w:val="内封2副标题"/>
    <w:basedOn w:val="a4"/>
    <w:next w:val="a5"/>
    <w:locked/>
    <w:rsid w:val="00483360"/>
    <w:pPr>
      <w:ind w:rightChars="300" w:right="300"/>
      <w:jc w:val="right"/>
    </w:pPr>
    <w:rPr>
      <w:rFonts w:eastAsia="楷体_GB2312"/>
      <w:b/>
      <w:sz w:val="30"/>
    </w:rPr>
  </w:style>
  <w:style w:type="character" w:customStyle="1" w:styleId="affc">
    <w:name w:val="上标"/>
    <w:rsid w:val="00483360"/>
    <w:rPr>
      <w:vertAlign w:val="superscript"/>
    </w:rPr>
  </w:style>
  <w:style w:type="paragraph" w:styleId="affd">
    <w:name w:val="caption"/>
    <w:basedOn w:val="a4"/>
    <w:next w:val="a5"/>
    <w:uiPriority w:val="99"/>
    <w:qFormat/>
    <w:rsid w:val="00483360"/>
    <w:pPr>
      <w:jc w:val="center"/>
    </w:pPr>
    <w:rPr>
      <w:rFonts w:ascii="黑体" w:eastAsia="黑体" w:hAnsi="Arial" w:cs="Arial"/>
      <w:sz w:val="20"/>
      <w:szCs w:val="20"/>
    </w:rPr>
  </w:style>
  <w:style w:type="paragraph" w:customStyle="1" w:styleId="affe">
    <w:name w:val="图片"/>
    <w:basedOn w:val="a4"/>
    <w:next w:val="a5"/>
    <w:qFormat/>
    <w:rsid w:val="00483360"/>
    <w:pPr>
      <w:keepNext/>
      <w:spacing w:line="300" w:lineRule="auto"/>
      <w:jc w:val="center"/>
    </w:pPr>
    <w:rPr>
      <w:rFonts w:ascii="宋体"/>
    </w:rPr>
  </w:style>
  <w:style w:type="character" w:customStyle="1" w:styleId="afff">
    <w:name w:val="下标"/>
    <w:qFormat/>
    <w:rsid w:val="00483360"/>
    <w:rPr>
      <w:vertAlign w:val="subscript"/>
    </w:rPr>
  </w:style>
  <w:style w:type="paragraph" w:customStyle="1" w:styleId="27">
    <w:name w:val="摘要英文正文2"/>
    <w:basedOn w:val="a2"/>
    <w:rsid w:val="00483360"/>
    <w:pPr>
      <w:numPr>
        <w:numId w:val="0"/>
      </w:numPr>
      <w:ind w:firstLineChars="200" w:firstLine="200"/>
    </w:pPr>
  </w:style>
  <w:style w:type="table" w:styleId="afff0">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1">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0">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0">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0">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e">
    <w:name w:val="toc 2"/>
    <w:basedOn w:val="a4"/>
    <w:autoRedefine/>
    <w:uiPriority w:val="39"/>
    <w:locked/>
    <w:rsid w:val="00483360"/>
    <w:pPr>
      <w:spacing w:line="300" w:lineRule="auto"/>
      <w:ind w:leftChars="200" w:left="200"/>
    </w:pPr>
    <w:rPr>
      <w:sz w:val="24"/>
    </w:rPr>
  </w:style>
  <w:style w:type="paragraph" w:styleId="33">
    <w:name w:val="toc 3"/>
    <w:basedOn w:val="a4"/>
    <w:autoRedefine/>
    <w:uiPriority w:val="39"/>
    <w:locked/>
    <w:rsid w:val="00483360"/>
    <w:pPr>
      <w:spacing w:line="300" w:lineRule="auto"/>
      <w:ind w:leftChars="400" w:left="400"/>
    </w:pPr>
    <w:rPr>
      <w:sz w:val="24"/>
    </w:rPr>
  </w:style>
  <w:style w:type="paragraph" w:styleId="afff2">
    <w:name w:val="Balloon Text"/>
    <w:basedOn w:val="a4"/>
    <w:link w:val="Char3"/>
    <w:semiHidden/>
    <w:qFormat/>
    <w:rsid w:val="00483360"/>
    <w:rPr>
      <w:sz w:val="18"/>
      <w:szCs w:val="18"/>
    </w:rPr>
  </w:style>
  <w:style w:type="character" w:customStyle="1" w:styleId="Char3">
    <w:name w:val="批注框文本 Char"/>
    <w:link w:val="afff2"/>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3">
    <w:name w:val="Document Map"/>
    <w:basedOn w:val="a4"/>
    <w:link w:val="Char4"/>
    <w:semiHidden/>
    <w:qFormat/>
    <w:rsid w:val="00483360"/>
    <w:pPr>
      <w:shd w:val="clear" w:color="auto" w:fill="000080"/>
    </w:pPr>
  </w:style>
  <w:style w:type="character" w:customStyle="1" w:styleId="Char4">
    <w:name w:val="文档结构图 Char"/>
    <w:link w:val="afff3"/>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4">
    <w:name w:val="论文表格"/>
    <w:basedOn w:val="a7"/>
    <w:uiPriority w:val="99"/>
    <w:qFormat/>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5">
    <w:name w:val="Normal (Web)"/>
    <w:basedOn w:val="a4"/>
    <w:unhideWhenUsed/>
    <w:qFormat/>
    <w:rsid w:val="00BA346D"/>
    <w:pPr>
      <w:widowControl/>
      <w:spacing w:before="100" w:beforeAutospacing="1" w:after="100" w:afterAutospacing="1"/>
      <w:jc w:val="left"/>
    </w:pPr>
    <w:rPr>
      <w:rFonts w:ascii="宋体" w:hAnsi="宋体" w:cs="宋体"/>
      <w:kern w:val="0"/>
      <w:sz w:val="24"/>
    </w:rPr>
  </w:style>
  <w:style w:type="character" w:styleId="afff6">
    <w:name w:val="FollowedHyperlink"/>
    <w:uiPriority w:val="99"/>
    <w:unhideWhenUsed/>
    <w:qFormat/>
    <w:rsid w:val="00BA346D"/>
    <w:rPr>
      <w:color w:val="235A81"/>
      <w:u w:val="none"/>
    </w:rPr>
  </w:style>
  <w:style w:type="character" w:styleId="HTML">
    <w:name w:val="HTML Definition"/>
    <w:uiPriority w:val="99"/>
    <w:unhideWhenUsed/>
    <w:qFormat/>
    <w:rsid w:val="00BA346D"/>
  </w:style>
  <w:style w:type="character" w:styleId="HTML0">
    <w:name w:val="HTML Typewriter"/>
    <w:uiPriority w:val="99"/>
    <w:unhideWhenUsed/>
    <w:qFormat/>
    <w:rsid w:val="00BA346D"/>
    <w:rPr>
      <w:rFonts w:ascii="monospace" w:eastAsia="monospace" w:hAnsi="monospace" w:cs="monospace"/>
      <w:sz w:val="20"/>
    </w:rPr>
  </w:style>
  <w:style w:type="character" w:styleId="HTML1">
    <w:name w:val="HTML Code"/>
    <w:uiPriority w:val="99"/>
    <w:unhideWhenUsed/>
    <w:qFormat/>
    <w:rsid w:val="00BA346D"/>
    <w:rPr>
      <w:rFonts w:ascii="monospace" w:eastAsia="monospace" w:hAnsi="monospace" w:cs="monospace" w:hint="default"/>
      <w:sz w:val="20"/>
    </w:rPr>
  </w:style>
  <w:style w:type="paragraph" w:styleId="44">
    <w:name w:val="toc 4"/>
    <w:basedOn w:val="a4"/>
    <w:next w:val="a4"/>
    <w:autoRedefine/>
    <w:uiPriority w:val="39"/>
    <w:unhideWhenUsed/>
    <w:rsid w:val="00BA346D"/>
    <w:pPr>
      <w:ind w:leftChars="600" w:left="1260"/>
    </w:pPr>
    <w:rPr>
      <w:rFonts w:ascii="Calibri" w:hAnsi="Calibri"/>
      <w:szCs w:val="22"/>
    </w:rPr>
  </w:style>
  <w:style w:type="paragraph" w:styleId="53">
    <w:name w:val="toc 5"/>
    <w:basedOn w:val="a4"/>
    <w:next w:val="a4"/>
    <w:autoRedefine/>
    <w:uiPriority w:val="39"/>
    <w:unhideWhenUsed/>
    <w:rsid w:val="00BA346D"/>
    <w:pPr>
      <w:ind w:leftChars="800" w:left="1680"/>
    </w:pPr>
    <w:rPr>
      <w:rFonts w:ascii="Calibri" w:hAnsi="Calibri"/>
      <w:szCs w:val="22"/>
    </w:rPr>
  </w:style>
  <w:style w:type="paragraph" w:styleId="61">
    <w:name w:val="toc 6"/>
    <w:basedOn w:val="a4"/>
    <w:next w:val="a4"/>
    <w:autoRedefine/>
    <w:uiPriority w:val="39"/>
    <w:unhideWhenUsed/>
    <w:rsid w:val="00BA346D"/>
    <w:pPr>
      <w:ind w:leftChars="1000" w:left="2100"/>
    </w:pPr>
    <w:rPr>
      <w:rFonts w:ascii="Calibri" w:hAnsi="Calibri"/>
      <w:szCs w:val="22"/>
    </w:rPr>
  </w:style>
  <w:style w:type="paragraph" w:styleId="71">
    <w:name w:val="toc 7"/>
    <w:basedOn w:val="a4"/>
    <w:next w:val="a4"/>
    <w:autoRedefine/>
    <w:uiPriority w:val="39"/>
    <w:unhideWhenUsed/>
    <w:rsid w:val="00BA346D"/>
    <w:pPr>
      <w:ind w:leftChars="1200" w:left="2520"/>
    </w:pPr>
    <w:rPr>
      <w:rFonts w:ascii="Calibri" w:hAnsi="Calibri"/>
      <w:szCs w:val="22"/>
    </w:rPr>
  </w:style>
  <w:style w:type="paragraph" w:styleId="81">
    <w:name w:val="toc 8"/>
    <w:basedOn w:val="a4"/>
    <w:next w:val="a4"/>
    <w:autoRedefine/>
    <w:uiPriority w:val="39"/>
    <w:unhideWhenUsed/>
    <w:rsid w:val="00BA346D"/>
    <w:pPr>
      <w:ind w:leftChars="1400" w:left="2940"/>
    </w:pPr>
    <w:rPr>
      <w:rFonts w:ascii="Calibri" w:hAnsi="Calibri"/>
      <w:szCs w:val="22"/>
    </w:rPr>
  </w:style>
  <w:style w:type="paragraph" w:styleId="9">
    <w:name w:val="toc 9"/>
    <w:basedOn w:val="a4"/>
    <w:next w:val="a4"/>
    <w:autoRedefine/>
    <w:uiPriority w:val="39"/>
    <w:unhideWhenUsed/>
    <w:rsid w:val="00BA346D"/>
    <w:pPr>
      <w:ind w:leftChars="1600" w:left="336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2521">
      <w:bodyDiv w:val="1"/>
      <w:marLeft w:val="0"/>
      <w:marRight w:val="0"/>
      <w:marTop w:val="0"/>
      <w:marBottom w:val="0"/>
      <w:divBdr>
        <w:top w:val="none" w:sz="0" w:space="0" w:color="auto"/>
        <w:left w:val="none" w:sz="0" w:space="0" w:color="auto"/>
        <w:bottom w:val="none" w:sz="0" w:space="0" w:color="auto"/>
        <w:right w:val="none" w:sz="0" w:space="0" w:color="auto"/>
      </w:divBdr>
    </w:div>
    <w:div w:id="159929731">
      <w:bodyDiv w:val="1"/>
      <w:marLeft w:val="0"/>
      <w:marRight w:val="0"/>
      <w:marTop w:val="0"/>
      <w:marBottom w:val="0"/>
      <w:divBdr>
        <w:top w:val="none" w:sz="0" w:space="0" w:color="auto"/>
        <w:left w:val="none" w:sz="0" w:space="0" w:color="auto"/>
        <w:bottom w:val="none" w:sz="0" w:space="0" w:color="auto"/>
        <w:right w:val="none" w:sz="0" w:space="0" w:color="auto"/>
      </w:divBdr>
    </w:div>
    <w:div w:id="165755285">
      <w:bodyDiv w:val="1"/>
      <w:marLeft w:val="0"/>
      <w:marRight w:val="0"/>
      <w:marTop w:val="0"/>
      <w:marBottom w:val="0"/>
      <w:divBdr>
        <w:top w:val="none" w:sz="0" w:space="0" w:color="auto"/>
        <w:left w:val="none" w:sz="0" w:space="0" w:color="auto"/>
        <w:bottom w:val="none" w:sz="0" w:space="0" w:color="auto"/>
        <w:right w:val="none" w:sz="0" w:space="0" w:color="auto"/>
      </w:divBdr>
    </w:div>
    <w:div w:id="272395964">
      <w:bodyDiv w:val="1"/>
      <w:marLeft w:val="0"/>
      <w:marRight w:val="0"/>
      <w:marTop w:val="0"/>
      <w:marBottom w:val="0"/>
      <w:divBdr>
        <w:top w:val="none" w:sz="0" w:space="0" w:color="auto"/>
        <w:left w:val="none" w:sz="0" w:space="0" w:color="auto"/>
        <w:bottom w:val="none" w:sz="0" w:space="0" w:color="auto"/>
        <w:right w:val="none" w:sz="0" w:space="0" w:color="auto"/>
      </w:divBdr>
    </w:div>
    <w:div w:id="286592101">
      <w:bodyDiv w:val="1"/>
      <w:marLeft w:val="0"/>
      <w:marRight w:val="0"/>
      <w:marTop w:val="0"/>
      <w:marBottom w:val="0"/>
      <w:divBdr>
        <w:top w:val="none" w:sz="0" w:space="0" w:color="auto"/>
        <w:left w:val="none" w:sz="0" w:space="0" w:color="auto"/>
        <w:bottom w:val="none" w:sz="0" w:space="0" w:color="auto"/>
        <w:right w:val="none" w:sz="0" w:space="0" w:color="auto"/>
      </w:divBdr>
    </w:div>
    <w:div w:id="476454437">
      <w:bodyDiv w:val="1"/>
      <w:marLeft w:val="0"/>
      <w:marRight w:val="0"/>
      <w:marTop w:val="0"/>
      <w:marBottom w:val="0"/>
      <w:divBdr>
        <w:top w:val="none" w:sz="0" w:space="0" w:color="auto"/>
        <w:left w:val="none" w:sz="0" w:space="0" w:color="auto"/>
        <w:bottom w:val="none" w:sz="0" w:space="0" w:color="auto"/>
        <w:right w:val="none" w:sz="0" w:space="0" w:color="auto"/>
      </w:divBdr>
    </w:div>
    <w:div w:id="668992744">
      <w:bodyDiv w:val="1"/>
      <w:marLeft w:val="0"/>
      <w:marRight w:val="0"/>
      <w:marTop w:val="0"/>
      <w:marBottom w:val="0"/>
      <w:divBdr>
        <w:top w:val="none" w:sz="0" w:space="0" w:color="auto"/>
        <w:left w:val="none" w:sz="0" w:space="0" w:color="auto"/>
        <w:bottom w:val="none" w:sz="0" w:space="0" w:color="auto"/>
        <w:right w:val="none" w:sz="0" w:space="0" w:color="auto"/>
      </w:divBdr>
    </w:div>
    <w:div w:id="877356911">
      <w:bodyDiv w:val="1"/>
      <w:marLeft w:val="0"/>
      <w:marRight w:val="0"/>
      <w:marTop w:val="0"/>
      <w:marBottom w:val="0"/>
      <w:divBdr>
        <w:top w:val="none" w:sz="0" w:space="0" w:color="auto"/>
        <w:left w:val="none" w:sz="0" w:space="0" w:color="auto"/>
        <w:bottom w:val="none" w:sz="0" w:space="0" w:color="auto"/>
        <w:right w:val="none" w:sz="0" w:space="0" w:color="auto"/>
      </w:divBdr>
    </w:div>
    <w:div w:id="918444769">
      <w:bodyDiv w:val="1"/>
      <w:marLeft w:val="0"/>
      <w:marRight w:val="0"/>
      <w:marTop w:val="0"/>
      <w:marBottom w:val="0"/>
      <w:divBdr>
        <w:top w:val="none" w:sz="0" w:space="0" w:color="auto"/>
        <w:left w:val="none" w:sz="0" w:space="0" w:color="auto"/>
        <w:bottom w:val="none" w:sz="0" w:space="0" w:color="auto"/>
        <w:right w:val="none" w:sz="0" w:space="0" w:color="auto"/>
      </w:divBdr>
    </w:div>
    <w:div w:id="1103570817">
      <w:bodyDiv w:val="1"/>
      <w:marLeft w:val="0"/>
      <w:marRight w:val="0"/>
      <w:marTop w:val="0"/>
      <w:marBottom w:val="0"/>
      <w:divBdr>
        <w:top w:val="none" w:sz="0" w:space="0" w:color="auto"/>
        <w:left w:val="none" w:sz="0" w:space="0" w:color="auto"/>
        <w:bottom w:val="none" w:sz="0" w:space="0" w:color="auto"/>
        <w:right w:val="none" w:sz="0" w:space="0" w:color="auto"/>
      </w:divBdr>
    </w:div>
    <w:div w:id="1166283873">
      <w:bodyDiv w:val="1"/>
      <w:marLeft w:val="0"/>
      <w:marRight w:val="0"/>
      <w:marTop w:val="0"/>
      <w:marBottom w:val="0"/>
      <w:divBdr>
        <w:top w:val="none" w:sz="0" w:space="0" w:color="auto"/>
        <w:left w:val="none" w:sz="0" w:space="0" w:color="auto"/>
        <w:bottom w:val="none" w:sz="0" w:space="0" w:color="auto"/>
        <w:right w:val="none" w:sz="0" w:space="0" w:color="auto"/>
      </w:divBdr>
    </w:div>
    <w:div w:id="1168515610">
      <w:bodyDiv w:val="1"/>
      <w:marLeft w:val="0"/>
      <w:marRight w:val="0"/>
      <w:marTop w:val="0"/>
      <w:marBottom w:val="0"/>
      <w:divBdr>
        <w:top w:val="none" w:sz="0" w:space="0" w:color="auto"/>
        <w:left w:val="none" w:sz="0" w:space="0" w:color="auto"/>
        <w:bottom w:val="none" w:sz="0" w:space="0" w:color="auto"/>
        <w:right w:val="none" w:sz="0" w:space="0" w:color="auto"/>
      </w:divBdr>
    </w:div>
    <w:div w:id="1248033737">
      <w:bodyDiv w:val="1"/>
      <w:marLeft w:val="0"/>
      <w:marRight w:val="0"/>
      <w:marTop w:val="0"/>
      <w:marBottom w:val="0"/>
      <w:divBdr>
        <w:top w:val="none" w:sz="0" w:space="0" w:color="auto"/>
        <w:left w:val="none" w:sz="0" w:space="0" w:color="auto"/>
        <w:bottom w:val="none" w:sz="0" w:space="0" w:color="auto"/>
        <w:right w:val="none" w:sz="0" w:space="0" w:color="auto"/>
      </w:divBdr>
    </w:div>
    <w:div w:id="1820881040">
      <w:bodyDiv w:val="1"/>
      <w:marLeft w:val="0"/>
      <w:marRight w:val="0"/>
      <w:marTop w:val="0"/>
      <w:marBottom w:val="0"/>
      <w:divBdr>
        <w:top w:val="none" w:sz="0" w:space="0" w:color="auto"/>
        <w:left w:val="none" w:sz="0" w:space="0" w:color="auto"/>
        <w:bottom w:val="none" w:sz="0" w:space="0" w:color="auto"/>
        <w:right w:val="none" w:sz="0" w:space="0" w:color="auto"/>
      </w:divBdr>
    </w:div>
    <w:div w:id="1902522158">
      <w:bodyDiv w:val="1"/>
      <w:marLeft w:val="0"/>
      <w:marRight w:val="0"/>
      <w:marTop w:val="0"/>
      <w:marBottom w:val="0"/>
      <w:divBdr>
        <w:top w:val="none" w:sz="0" w:space="0" w:color="auto"/>
        <w:left w:val="none" w:sz="0" w:space="0" w:color="auto"/>
        <w:bottom w:val="none" w:sz="0" w:space="0" w:color="auto"/>
        <w:right w:val="none" w:sz="0" w:space="0" w:color="auto"/>
      </w:divBdr>
    </w:div>
    <w:div w:id="1926917506">
      <w:bodyDiv w:val="1"/>
      <w:marLeft w:val="0"/>
      <w:marRight w:val="0"/>
      <w:marTop w:val="0"/>
      <w:marBottom w:val="0"/>
      <w:divBdr>
        <w:top w:val="none" w:sz="0" w:space="0" w:color="auto"/>
        <w:left w:val="none" w:sz="0" w:space="0" w:color="auto"/>
        <w:bottom w:val="none" w:sz="0" w:space="0" w:color="auto"/>
        <w:right w:val="none" w:sz="0" w:space="0" w:color="auto"/>
      </w:divBdr>
    </w:div>
    <w:div w:id="2108915166">
      <w:bodyDiv w:val="1"/>
      <w:marLeft w:val="0"/>
      <w:marRight w:val="0"/>
      <w:marTop w:val="0"/>
      <w:marBottom w:val="0"/>
      <w:divBdr>
        <w:top w:val="none" w:sz="0" w:space="0" w:color="auto"/>
        <w:left w:val="none" w:sz="0" w:space="0" w:color="auto"/>
        <w:bottom w:val="none" w:sz="0" w:space="0" w:color="auto"/>
        <w:right w:val="none" w:sz="0" w:space="0" w:color="auto"/>
      </w:divBdr>
    </w:div>
    <w:div w:id="21197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emf"/><Relationship Id="rId39" Type="http://schemas.openxmlformats.org/officeDocument/2006/relationships/image" Target="media/image19.png"/><Relationship Id="rId21" Type="http://schemas.openxmlformats.org/officeDocument/2006/relationships/image" Target="media/image1.jpeg"/><Relationship Id="rId34" Type="http://schemas.openxmlformats.org/officeDocument/2006/relationships/image" Target="media/image14.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115.28.12.32:8080/phpmyadmin/sql.php?db=yunnantechan&amp;token=32e433272e9d3b39ece86675cfddd76c&amp;table=tb_dingdan&amp;pos=0" TargetMode="External"/><Relationship Id="rId55" Type="http://schemas.openxmlformats.org/officeDocument/2006/relationships/hyperlink" Target="http://115.28.12.32:8080/phpmyadmin/sql.php?db=yunnantechan&amp;token=32e433272e9d3b39ece86675cfddd76c&amp;table=tb_shangpin&amp;pos=0" TargetMode="External"/><Relationship Id="rId63" Type="http://schemas.openxmlformats.org/officeDocument/2006/relationships/image" Target="media/image31.png"/><Relationship Id="rId68" Type="http://schemas.openxmlformats.org/officeDocument/2006/relationships/image" Target="media/image36.jpeg"/><Relationship Id="rId76"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emf"/><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115.28.12.32:8080/phpmyadmin/sql.php?db=yunnantechan&amp;token=32e433272e9d3b39ece86675cfddd76c&amp;table=tb_links&amp;pos=0" TargetMode="External"/><Relationship Id="rId58" Type="http://schemas.openxmlformats.org/officeDocument/2006/relationships/hyperlink" Target="http://115.28.12.32:8080/phpmyadmin/sql.php?db=yunnantechan&amp;table=job_news&amp;token=32e433272e9d3b39ece86675cfddd76c" TargetMode="External"/><Relationship Id="rId66" Type="http://schemas.openxmlformats.org/officeDocument/2006/relationships/image" Target="media/image34.jpeg"/><Relationship Id="rId74" Type="http://schemas.openxmlformats.org/officeDocument/2006/relationships/image" Target="media/image42.jpe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image" Target="media/image8.emf"/><Relationship Id="rId36" Type="http://schemas.openxmlformats.org/officeDocument/2006/relationships/image" Target="media/image16.emf"/><Relationship Id="rId49" Type="http://schemas.openxmlformats.org/officeDocument/2006/relationships/hyperlink" Target="http://115.28.12.32:8080/phpmyadmin/sql.php?db=yunnantechan&amp;table=tb_admin&amp;token=32e433272e9d3b39ece86675cfddd76c" TargetMode="External"/><Relationship Id="rId57" Type="http://schemas.openxmlformats.org/officeDocument/2006/relationships/hyperlink" Target="http://115.28.12.32:8080/phpmyadmin/sql.php?db=yunnantechan&amp;token=32e433272e9d3b39ece86675cfddd76c&amp;table=tb_user&amp;pos=0" TargetMode="External"/><Relationship Id="rId61" Type="http://schemas.openxmlformats.org/officeDocument/2006/relationships/image" Target="media/image29.jpe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1.emf"/><Relationship Id="rId44" Type="http://schemas.openxmlformats.org/officeDocument/2006/relationships/image" Target="media/image24.png"/><Relationship Id="rId52" Type="http://schemas.openxmlformats.org/officeDocument/2006/relationships/hyperlink" Target="http://115.28.12.32:8080/phpmyadmin/sql.php?db=yunnantechan&amp;token=32e433272e9d3b39ece86675cfddd76c&amp;table=tb_leaveword&amp;pos=0" TargetMode="External"/><Relationship Id="rId60" Type="http://schemas.openxmlformats.org/officeDocument/2006/relationships/image" Target="media/image28.jpeg"/><Relationship Id="rId65" Type="http://schemas.openxmlformats.org/officeDocument/2006/relationships/image" Target="media/image33.jpeg"/><Relationship Id="rId73" Type="http://schemas.openxmlformats.org/officeDocument/2006/relationships/image" Target="media/image41.jpe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image" Target="media/image23.png"/><Relationship Id="rId48" Type="http://schemas.openxmlformats.org/officeDocument/2006/relationships/hyperlink" Target="http://115.28.12.32:8080/phpmyadmin/sql.php?db=yunnantechan&amp;table=job_news&amp;token=32e433272e9d3b39ece86675cfddd76c" TargetMode="External"/><Relationship Id="rId56" Type="http://schemas.openxmlformats.org/officeDocument/2006/relationships/hyperlink" Target="http://115.28.12.32:8080/phpmyadmin/sql.php?db=yunnantechan&amp;token=32e433272e9d3b39ece86675cfddd76c&amp;table=tb_type&amp;pos=0" TargetMode="External"/><Relationship Id="rId64" Type="http://schemas.openxmlformats.org/officeDocument/2006/relationships/image" Target="media/image32.jpeg"/><Relationship Id="rId69" Type="http://schemas.openxmlformats.org/officeDocument/2006/relationships/image" Target="media/image37.jpe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115.28.12.32:8080/phpmyadmin/sql.php?db=yunnantechan&amp;token=32e433272e9d3b39ece86675cfddd76c&amp;table=tb_gonggao&amp;pos=0" TargetMode="External"/><Relationship Id="rId72"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image" Target="media/image26.png"/><Relationship Id="rId59" Type="http://schemas.openxmlformats.org/officeDocument/2006/relationships/hyperlink" Target="http://115.28.12.32:8080/phpmyadmin/sql.php?db=yunnantechan&amp;token=32e433272e9d3b39ece86675cfddd76c&amp;table=tb_pingjia&amp;pos=0" TargetMode="External"/><Relationship Id="rId67" Type="http://schemas.openxmlformats.org/officeDocument/2006/relationships/image" Target="media/image35.jpeg"/><Relationship Id="rId20" Type="http://schemas.openxmlformats.org/officeDocument/2006/relationships/footer" Target="footer7.xml"/><Relationship Id="rId41" Type="http://schemas.openxmlformats.org/officeDocument/2006/relationships/image" Target="media/image21.png"/><Relationship Id="rId54" Type="http://schemas.openxmlformats.org/officeDocument/2006/relationships/hyperlink" Target="http://115.28.12.32:8080/phpmyadmin/sql.php?db=yunnantechan&amp;token=32e433272e9d3b39ece86675cfddd76c&amp;table=tb_pingjia&amp;pos=0" TargetMode="External"/><Relationship Id="rId62" Type="http://schemas.openxmlformats.org/officeDocument/2006/relationships/image" Target="media/image30.png"/><Relationship Id="rId70" Type="http://schemas.openxmlformats.org/officeDocument/2006/relationships/image" Target="media/image38.jpeg"/><Relationship Id="rId75"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C17C9-F556-4CE1-9E8C-293384CE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Template>
  <TotalTime>710</TotalTime>
  <Pages>1</Pages>
  <Words>13929</Words>
  <Characters>20477</Characters>
  <Application>Microsoft Office Word</Application>
  <DocSecurity>0</DocSecurity>
  <Lines>1365</Lines>
  <Paragraphs>1638</Paragraphs>
  <ScaleCrop>false</ScaleCrop>
  <Company>Microsoft</Company>
  <LinksUpToDate>false</LinksUpToDate>
  <CharactersWithSpaces>32768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Microsoft</cp:lastModifiedBy>
  <cp:revision>37</cp:revision>
  <dcterms:created xsi:type="dcterms:W3CDTF">2015-04-23T02:55:00Z</dcterms:created>
  <dcterms:modified xsi:type="dcterms:W3CDTF">2016-05-05T02:26:00Z</dcterms:modified>
</cp:coreProperties>
</file>